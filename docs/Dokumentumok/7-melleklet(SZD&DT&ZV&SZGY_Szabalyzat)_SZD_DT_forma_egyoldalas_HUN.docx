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6C2939" w14:textId="77777777" w:rsidR="00660EF3" w:rsidRDefault="00660EF3">
      <w:pPr>
        <w:pStyle w:val="Intzmny"/>
      </w:pPr>
      <w:bookmarkStart w:id="0" w:name="_Hlk27059044"/>
      <w:bookmarkEnd w:id="0"/>
    </w:p>
    <w:p w14:paraId="1A7647FA" w14:textId="77777777" w:rsidR="00660EF3" w:rsidRDefault="00660EF3">
      <w:pPr>
        <w:pStyle w:val="Intzmny"/>
      </w:pPr>
    </w:p>
    <w:p w14:paraId="46B3F43F" w14:textId="27FCB13F" w:rsidR="00660EF3" w:rsidRPr="00660EF3" w:rsidRDefault="00BD1072">
      <w:pPr>
        <w:pStyle w:val="Intzmny"/>
        <w:rPr>
          <w:b w:val="0"/>
        </w:rPr>
      </w:pPr>
      <w:r>
        <w:rPr>
          <w:b w:val="0"/>
        </w:rPr>
        <w:t>Nyitrai Zoltán Patrik</w:t>
      </w:r>
    </w:p>
    <w:p w14:paraId="2F4728A9" w14:textId="2791E73E" w:rsidR="00660EF3" w:rsidRPr="00186915" w:rsidRDefault="00660EF3" w:rsidP="00186915">
      <w:pPr>
        <w:pStyle w:val="Intzmny"/>
        <w:rPr>
          <w:b w:val="0"/>
          <w:caps w:val="0"/>
        </w:rPr>
      </w:pPr>
      <w:r w:rsidRPr="00660EF3">
        <w:rPr>
          <w:b w:val="0"/>
        </w:rPr>
        <w:t>Szakdolgozat</w:t>
      </w:r>
      <w:r w:rsidR="00725E40">
        <w:rPr>
          <w:b w:val="0"/>
          <w:i/>
          <w:caps w:val="0"/>
          <w:sz w:val="20"/>
          <w:szCs w:val="20"/>
        </w:rPr>
        <w:br w:type="page"/>
      </w:r>
    </w:p>
    <w:p w14:paraId="57EF97C9" w14:textId="77777777" w:rsidR="00660EF3" w:rsidRPr="00364B76" w:rsidRDefault="00660EF3" w:rsidP="00660EF3">
      <w:pPr>
        <w:pStyle w:val="Intzmny"/>
        <w:rPr>
          <w:b w:val="0"/>
          <w:sz w:val="20"/>
          <w:szCs w:val="20"/>
        </w:rPr>
      </w:pPr>
      <w:r w:rsidRPr="00364B76">
        <w:rPr>
          <w:b w:val="0"/>
          <w:sz w:val="20"/>
          <w:szCs w:val="20"/>
        </w:rPr>
        <w:lastRenderedPageBreak/>
        <w:t>Budapesti Műszaki és Gazdaságtudományi Egyetem</w:t>
      </w:r>
    </w:p>
    <w:p w14:paraId="1D9EE34C" w14:textId="77777777" w:rsidR="00660EF3" w:rsidRPr="00364B76" w:rsidRDefault="00660EF3" w:rsidP="00660EF3">
      <w:pPr>
        <w:pStyle w:val="Intzmny"/>
        <w:rPr>
          <w:b w:val="0"/>
          <w:sz w:val="20"/>
          <w:szCs w:val="20"/>
        </w:rPr>
      </w:pPr>
      <w:r w:rsidRPr="00364B76">
        <w:rPr>
          <w:b w:val="0"/>
          <w:sz w:val="20"/>
          <w:szCs w:val="20"/>
        </w:rPr>
        <w:t>Gépészmérnöki Kar</w:t>
      </w:r>
    </w:p>
    <w:p w14:paraId="73BF8615" w14:textId="5F1EB2CA" w:rsidR="00660EF3" w:rsidRDefault="00BD1072">
      <w:pPr>
        <w:pStyle w:val="Intzmny"/>
        <w:rPr>
          <w:b w:val="0"/>
          <w:sz w:val="20"/>
          <w:szCs w:val="20"/>
        </w:rPr>
      </w:pPr>
      <w:r w:rsidRPr="00BD1072">
        <w:rPr>
          <w:b w:val="0"/>
          <w:sz w:val="20"/>
          <w:szCs w:val="20"/>
        </w:rPr>
        <w:t>Mechatronika, Optika és Gépészeti Informatika Tanszék</w:t>
      </w:r>
    </w:p>
    <w:p w14:paraId="37BDD8D8" w14:textId="77777777" w:rsidR="00BD1072" w:rsidRPr="00364B76" w:rsidRDefault="00BD1072">
      <w:pPr>
        <w:pStyle w:val="Intzmny"/>
        <w:rPr>
          <w:b w:val="0"/>
          <w:i/>
          <w:caps w:val="0"/>
          <w:sz w:val="20"/>
          <w:szCs w:val="20"/>
        </w:rPr>
      </w:pPr>
    </w:p>
    <w:p w14:paraId="1587C8BF" w14:textId="3EBD7E2C" w:rsidR="00660EF3" w:rsidRPr="00364B76" w:rsidRDefault="00BD1072">
      <w:pPr>
        <w:pStyle w:val="Intzmny"/>
        <w:rPr>
          <w:b w:val="0"/>
          <w:i/>
          <w:caps w:val="0"/>
          <w:sz w:val="20"/>
          <w:szCs w:val="20"/>
        </w:rPr>
      </w:pPr>
      <w:r>
        <w:rPr>
          <w:noProof/>
        </w:rPr>
        <w:drawing>
          <wp:inline distT="0" distB="0" distL="0" distR="0" wp14:anchorId="0495C766" wp14:editId="0BDE9CE2">
            <wp:extent cx="597600" cy="720000"/>
            <wp:effectExtent l="0" t="0" r="0" b="4445"/>
            <wp:docPr id="4" name="Kép 4" descr="Képtalálat a következőre: „mog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éptalálat a következőre: „mogi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7600" cy="720000"/>
                    </a:xfrm>
                    <a:prstGeom prst="rect">
                      <a:avLst/>
                    </a:prstGeom>
                    <a:noFill/>
                    <a:ln>
                      <a:noFill/>
                    </a:ln>
                  </pic:spPr>
                </pic:pic>
              </a:graphicData>
            </a:graphic>
          </wp:inline>
        </w:drawing>
      </w:r>
    </w:p>
    <w:p w14:paraId="152CF745" w14:textId="77777777" w:rsidR="00660EF3" w:rsidRPr="00364B76" w:rsidRDefault="00660EF3">
      <w:pPr>
        <w:pStyle w:val="Intzmny"/>
        <w:rPr>
          <w:b w:val="0"/>
          <w:i/>
          <w:caps w:val="0"/>
          <w:sz w:val="20"/>
          <w:szCs w:val="20"/>
        </w:rPr>
      </w:pPr>
    </w:p>
    <w:p w14:paraId="7916C829" w14:textId="154E6667" w:rsidR="00660EF3" w:rsidRPr="00364B76" w:rsidRDefault="00660EF3">
      <w:pPr>
        <w:pStyle w:val="Intzmny"/>
        <w:rPr>
          <w:b w:val="0"/>
          <w:caps w:val="0"/>
          <w:sz w:val="20"/>
          <w:szCs w:val="20"/>
        </w:rPr>
      </w:pPr>
      <w:r w:rsidRPr="00364B76">
        <w:rPr>
          <w:b w:val="0"/>
          <w:sz w:val="20"/>
          <w:szCs w:val="20"/>
        </w:rPr>
        <w:t>Szakdolgozatok</w:t>
      </w:r>
    </w:p>
    <w:p w14:paraId="7A09D2A3" w14:textId="77777777" w:rsidR="00660EF3" w:rsidRPr="00364B76" w:rsidRDefault="00660EF3">
      <w:pPr>
        <w:pStyle w:val="Intzmny"/>
        <w:rPr>
          <w:b w:val="0"/>
          <w:i/>
          <w:caps w:val="0"/>
          <w:sz w:val="20"/>
          <w:szCs w:val="20"/>
        </w:rPr>
      </w:pPr>
    </w:p>
    <w:p w14:paraId="65E2C042" w14:textId="7D9F652F" w:rsidR="00660EF3" w:rsidRDefault="00660EF3" w:rsidP="00660EF3">
      <w:pPr>
        <w:pStyle w:val="Intzmny"/>
        <w:rPr>
          <w:b w:val="0"/>
          <w:i/>
          <w:caps w:val="0"/>
          <w:sz w:val="20"/>
          <w:szCs w:val="20"/>
        </w:rPr>
      </w:pPr>
    </w:p>
    <w:p w14:paraId="46F6865B" w14:textId="77777777" w:rsidR="00501C3E" w:rsidRDefault="00725E40">
      <w:pPr>
        <w:pStyle w:val="Intzmny"/>
      </w:pPr>
      <w:r>
        <w:rPr>
          <w:b w:val="0"/>
          <w:i/>
          <w:caps w:val="0"/>
          <w:sz w:val="20"/>
          <w:szCs w:val="20"/>
        </w:rPr>
        <w:br w:type="page"/>
      </w:r>
      <w:r w:rsidR="00501C3E">
        <w:lastRenderedPageBreak/>
        <w:t>Budapesti Műszaki és Gazdaságtudományi Egyetem</w:t>
      </w:r>
    </w:p>
    <w:p w14:paraId="7A8D3DDA" w14:textId="77777777" w:rsidR="00501C3E" w:rsidRDefault="002C3185" w:rsidP="002C3185">
      <w:pPr>
        <w:pStyle w:val="Intzmny"/>
      </w:pPr>
      <w:r>
        <w:t>Gépészmérnöki Kar</w:t>
      </w:r>
    </w:p>
    <w:p w14:paraId="178ACA83" w14:textId="256248E4" w:rsidR="002C3185" w:rsidRDefault="00BD1072" w:rsidP="002C3185">
      <w:pPr>
        <w:pStyle w:val="Intzmny"/>
      </w:pPr>
      <w:r w:rsidRPr="00BD1072">
        <w:t>Mechatronika, Optika és Gépészeti Informatika Tanszék</w:t>
      </w:r>
    </w:p>
    <w:p w14:paraId="4287AFDF" w14:textId="77777777" w:rsidR="00501C3E" w:rsidRDefault="00501C3E"/>
    <w:p w14:paraId="6A72E543" w14:textId="77777777" w:rsidR="00501C3E" w:rsidRDefault="00501C3E"/>
    <w:p w14:paraId="54D220B8" w14:textId="77777777" w:rsidR="00501C3E" w:rsidRDefault="00501C3E">
      <w:pPr>
        <w:pStyle w:val="lfej"/>
        <w:tabs>
          <w:tab w:val="clear" w:pos="4536"/>
          <w:tab w:val="clear" w:pos="9072"/>
        </w:tabs>
      </w:pPr>
    </w:p>
    <w:p w14:paraId="1C3E0378" w14:textId="77777777" w:rsidR="00501C3E" w:rsidRDefault="00501C3E"/>
    <w:p w14:paraId="1217D728" w14:textId="77777777" w:rsidR="00501C3E" w:rsidRDefault="00501C3E"/>
    <w:p w14:paraId="37A5D4BA" w14:textId="77777777" w:rsidR="00501C3E" w:rsidRDefault="00501C3E"/>
    <w:p w14:paraId="6FDEAA13" w14:textId="77777777" w:rsidR="00501C3E" w:rsidRDefault="00501C3E"/>
    <w:p w14:paraId="4C2F982F" w14:textId="3D60F598" w:rsidR="00501C3E" w:rsidRPr="00FB5B75" w:rsidRDefault="00BD1072" w:rsidP="00FB5B75">
      <w:pPr>
        <w:jc w:val="center"/>
        <w:rPr>
          <w:smallCaps/>
          <w:sz w:val="36"/>
          <w:szCs w:val="36"/>
        </w:rPr>
      </w:pPr>
      <w:r>
        <w:rPr>
          <w:smallCaps/>
          <w:sz w:val="36"/>
          <w:szCs w:val="36"/>
        </w:rPr>
        <w:t>NYITARI ZOLTÁN PATRIK</w:t>
      </w:r>
    </w:p>
    <w:p w14:paraId="58EE1186" w14:textId="4DEEC0C4" w:rsidR="006B3E07" w:rsidRPr="00FB5B75" w:rsidRDefault="006B3E07" w:rsidP="006B3E07">
      <w:pPr>
        <w:jc w:val="center"/>
        <w:rPr>
          <w:sz w:val="36"/>
          <w:szCs w:val="36"/>
        </w:rPr>
      </w:pPr>
      <w:r w:rsidRPr="00FB5B75">
        <w:rPr>
          <w:caps/>
          <w:sz w:val="36"/>
          <w:szCs w:val="36"/>
        </w:rPr>
        <w:t>Szakdolgozat</w:t>
      </w:r>
    </w:p>
    <w:p w14:paraId="40232256" w14:textId="0F6259BB" w:rsidR="006B3E07" w:rsidRPr="00F0647F" w:rsidRDefault="00BD1072" w:rsidP="006B3E07">
      <w:pPr>
        <w:jc w:val="center"/>
        <w:rPr>
          <w:sz w:val="32"/>
          <w:szCs w:val="32"/>
        </w:rPr>
      </w:pPr>
      <w:r>
        <w:rPr>
          <w:sz w:val="32"/>
          <w:szCs w:val="32"/>
        </w:rPr>
        <w:t xml:space="preserve">3D </w:t>
      </w:r>
      <w:r w:rsidR="00687047">
        <w:rPr>
          <w:sz w:val="32"/>
          <w:szCs w:val="32"/>
        </w:rPr>
        <w:t>lézerszkenner tervezése</w:t>
      </w:r>
    </w:p>
    <w:p w14:paraId="1EE92339" w14:textId="77777777" w:rsidR="006B3E07" w:rsidRDefault="006B3E07" w:rsidP="006B3E07">
      <w:pPr>
        <w:rPr>
          <w:sz w:val="28"/>
        </w:rPr>
      </w:pPr>
    </w:p>
    <w:p w14:paraId="70F8FD59" w14:textId="77777777" w:rsidR="006B3E07" w:rsidRDefault="006B3E07" w:rsidP="006B3E07">
      <w:pPr>
        <w:rPr>
          <w:sz w:val="28"/>
        </w:rPr>
      </w:pPr>
    </w:p>
    <w:p w14:paraId="1B1C2FA7" w14:textId="77777777" w:rsidR="006B3E07" w:rsidRDefault="006B3E07" w:rsidP="006B3E07">
      <w:pPr>
        <w:rPr>
          <w:sz w:val="28"/>
        </w:rPr>
      </w:pPr>
    </w:p>
    <w:p w14:paraId="235CD7EF" w14:textId="77777777" w:rsidR="006B3E07" w:rsidRDefault="006B3E07" w:rsidP="006B3E07">
      <w:pPr>
        <w:rPr>
          <w:sz w:val="28"/>
        </w:rPr>
      </w:pPr>
    </w:p>
    <w:p w14:paraId="3BD4C37E" w14:textId="77777777" w:rsidR="006B3E07" w:rsidRDefault="006B3E07" w:rsidP="006B3E07">
      <w:pPr>
        <w:rPr>
          <w:sz w:val="28"/>
        </w:rPr>
      </w:pPr>
    </w:p>
    <w:tbl>
      <w:tblPr>
        <w:tblW w:w="0" w:type="auto"/>
        <w:tblLayout w:type="fixed"/>
        <w:tblCellMar>
          <w:left w:w="70" w:type="dxa"/>
          <w:right w:w="70" w:type="dxa"/>
        </w:tblCellMar>
        <w:tblLook w:val="0000" w:firstRow="0" w:lastRow="0" w:firstColumn="0" w:lastColumn="0" w:noHBand="0" w:noVBand="0"/>
      </w:tblPr>
      <w:tblGrid>
        <w:gridCol w:w="4890"/>
        <w:gridCol w:w="4320"/>
      </w:tblGrid>
      <w:tr w:rsidR="006B3E07" w14:paraId="799D4394" w14:textId="77777777" w:rsidTr="00FB5B75">
        <w:tc>
          <w:tcPr>
            <w:tcW w:w="4890" w:type="dxa"/>
          </w:tcPr>
          <w:p w14:paraId="6C5C802D" w14:textId="77777777" w:rsidR="00FB5B75" w:rsidRDefault="00FB5B75" w:rsidP="00FB5B75">
            <w:pPr>
              <w:spacing w:after="0"/>
              <w:ind w:firstLine="0"/>
              <w:jc w:val="left"/>
            </w:pPr>
            <w:r>
              <w:t>Konzulens:</w:t>
            </w:r>
          </w:p>
          <w:p w14:paraId="33AE4286" w14:textId="504C37EF" w:rsidR="00FB5B75" w:rsidRDefault="00FB5B75" w:rsidP="00FB5B75">
            <w:pPr>
              <w:spacing w:after="0"/>
              <w:ind w:firstLine="0"/>
              <w:jc w:val="left"/>
              <w:rPr>
                <w:i/>
              </w:rPr>
            </w:pPr>
            <w:r>
              <w:tab/>
            </w:r>
            <w:r w:rsidR="00BD1072">
              <w:rPr>
                <w:i/>
              </w:rPr>
              <w:t>B</w:t>
            </w:r>
            <w:r w:rsidR="00687047">
              <w:rPr>
                <w:i/>
              </w:rPr>
              <w:t>ojtos Attila</w:t>
            </w:r>
          </w:p>
          <w:p w14:paraId="3F3AD20A" w14:textId="075ACA39" w:rsidR="006B3E07" w:rsidRDefault="0093355D" w:rsidP="0093355D">
            <w:pPr>
              <w:spacing w:after="0"/>
              <w:ind w:firstLine="0"/>
              <w:jc w:val="left"/>
            </w:pPr>
            <w:r>
              <w:tab/>
            </w:r>
            <w:r w:rsidR="00116930">
              <w:t>Tanársegéd</w:t>
            </w:r>
          </w:p>
        </w:tc>
        <w:tc>
          <w:tcPr>
            <w:tcW w:w="4320" w:type="dxa"/>
          </w:tcPr>
          <w:p w14:paraId="4E98AEC9" w14:textId="77777777" w:rsidR="00FB5B75" w:rsidRDefault="00FB5B75" w:rsidP="00FB5B75">
            <w:pPr>
              <w:spacing w:after="0"/>
              <w:ind w:firstLine="0"/>
              <w:jc w:val="left"/>
            </w:pPr>
            <w:r>
              <w:t>Témavezető:</w:t>
            </w:r>
          </w:p>
          <w:p w14:paraId="79505297" w14:textId="6E043FBA" w:rsidR="00687047" w:rsidRDefault="00FB5B75" w:rsidP="00687047">
            <w:pPr>
              <w:spacing w:after="0"/>
              <w:ind w:firstLine="0"/>
              <w:jc w:val="left"/>
              <w:rPr>
                <w:i/>
              </w:rPr>
            </w:pPr>
            <w:r>
              <w:tab/>
            </w:r>
            <w:r w:rsidR="00687047">
              <w:rPr>
                <w:i/>
              </w:rPr>
              <w:t xml:space="preserve">Bojtos Attila </w:t>
            </w:r>
          </w:p>
          <w:p w14:paraId="1C2CB15F" w14:textId="197D5362" w:rsidR="006B3E07" w:rsidRDefault="00687047" w:rsidP="00687047">
            <w:pPr>
              <w:spacing w:after="0"/>
              <w:ind w:firstLine="0"/>
              <w:jc w:val="left"/>
              <w:rPr>
                <w:i/>
              </w:rPr>
            </w:pPr>
            <w:r>
              <w:tab/>
              <w:t>Tanársegéd</w:t>
            </w:r>
          </w:p>
        </w:tc>
      </w:tr>
    </w:tbl>
    <w:p w14:paraId="21367C34" w14:textId="77777777" w:rsidR="00501C3E" w:rsidRPr="002C3185" w:rsidRDefault="00501C3E"/>
    <w:p w14:paraId="42479F0C" w14:textId="77777777" w:rsidR="00501C3E" w:rsidRPr="002C3185" w:rsidRDefault="00501C3E"/>
    <w:p w14:paraId="50AD6620" w14:textId="77777777" w:rsidR="00501C3E" w:rsidRPr="002C3185" w:rsidRDefault="00501C3E"/>
    <w:p w14:paraId="2733C081" w14:textId="77777777" w:rsidR="00501C3E" w:rsidRPr="002C3185" w:rsidRDefault="00501C3E"/>
    <w:p w14:paraId="076CD767" w14:textId="77777777" w:rsidR="00501C3E" w:rsidRDefault="00501C3E"/>
    <w:p w14:paraId="75904948" w14:textId="77777777" w:rsidR="00FB5B75" w:rsidRDefault="00FB5B75"/>
    <w:p w14:paraId="3B583835" w14:textId="77777777" w:rsidR="00FB5B75" w:rsidRDefault="00FB5B75"/>
    <w:p w14:paraId="42711635" w14:textId="77777777" w:rsidR="00FB5B75" w:rsidRDefault="00FB5B75"/>
    <w:p w14:paraId="076DB7A3" w14:textId="77777777" w:rsidR="00725E40" w:rsidRPr="002C3185" w:rsidRDefault="00725E40"/>
    <w:p w14:paraId="172AAD87" w14:textId="77777777" w:rsidR="00FB5B75" w:rsidRDefault="00FB5B75">
      <w:pPr>
        <w:pStyle w:val="Dokumentumtpus"/>
        <w:rPr>
          <w:sz w:val="32"/>
          <w:szCs w:val="32"/>
        </w:rPr>
      </w:pPr>
    </w:p>
    <w:p w14:paraId="5B4FC831" w14:textId="02785995" w:rsidR="00501C3E" w:rsidRPr="00FB5B75" w:rsidRDefault="00501C3E">
      <w:pPr>
        <w:pStyle w:val="Dokumentumtpus"/>
        <w:rPr>
          <w:sz w:val="32"/>
          <w:szCs w:val="32"/>
        </w:rPr>
      </w:pPr>
      <w:r w:rsidRPr="00FB5B75">
        <w:rPr>
          <w:sz w:val="32"/>
          <w:szCs w:val="32"/>
        </w:rPr>
        <w:t>Budapest, 20</w:t>
      </w:r>
      <w:r w:rsidR="00BC7ADB">
        <w:rPr>
          <w:sz w:val="32"/>
          <w:szCs w:val="32"/>
        </w:rPr>
        <w:t>1</w:t>
      </w:r>
      <w:r w:rsidR="00844676">
        <w:rPr>
          <w:sz w:val="32"/>
          <w:szCs w:val="32"/>
        </w:rPr>
        <w:t>9</w:t>
      </w:r>
    </w:p>
    <w:p w14:paraId="1EBFE9D4" w14:textId="77777777" w:rsidR="00660EF3" w:rsidRDefault="00465DA7">
      <w:r>
        <w:br w:type="page"/>
      </w:r>
    </w:p>
    <w:p w14:paraId="437A1E51" w14:textId="77777777" w:rsidR="00660EF3" w:rsidRDefault="00660EF3"/>
    <w:p w14:paraId="3EE9DB06" w14:textId="77777777" w:rsidR="00660EF3" w:rsidRDefault="00660EF3"/>
    <w:p w14:paraId="2C84479A" w14:textId="77777777" w:rsidR="00660EF3" w:rsidRDefault="00660EF3"/>
    <w:p w14:paraId="7E016C92" w14:textId="77777777" w:rsidR="00CD4D06" w:rsidRDefault="00CD4D06"/>
    <w:p w14:paraId="17AF26C3" w14:textId="77777777" w:rsidR="005F3CBD" w:rsidRDefault="005F3CBD">
      <w:pPr>
        <w:sectPr w:rsidR="005F3CBD" w:rsidSect="00987C46">
          <w:type w:val="oddPage"/>
          <w:pgSz w:w="11906" w:h="16838" w:code="9"/>
          <w:pgMar w:top="1134" w:right="1134" w:bottom="1418" w:left="1134" w:header="1418" w:footer="1134" w:gutter="567"/>
          <w:pgNumType w:fmt="lowerRoman"/>
          <w:cols w:space="708"/>
          <w:titlePg/>
          <w:docGrid w:linePitch="360"/>
        </w:sectPr>
      </w:pPr>
    </w:p>
    <w:p w14:paraId="356EB4EC" w14:textId="77777777" w:rsidR="00CD4D06" w:rsidRDefault="00CD4D06"/>
    <w:p w14:paraId="731F9068" w14:textId="77777777" w:rsidR="005A5451" w:rsidRPr="005A5451" w:rsidRDefault="005A5451" w:rsidP="005A5451">
      <w:pPr>
        <w:jc w:val="center"/>
        <w:rPr>
          <w:caps/>
          <w:sz w:val="28"/>
          <w:szCs w:val="28"/>
        </w:rPr>
      </w:pPr>
      <w:r w:rsidRPr="005A5451">
        <w:rPr>
          <w:caps/>
          <w:sz w:val="28"/>
          <w:szCs w:val="28"/>
        </w:rPr>
        <w:t>Nyilatkozatok</w:t>
      </w:r>
    </w:p>
    <w:p w14:paraId="1CF3DB59" w14:textId="77777777" w:rsidR="005A5451" w:rsidRPr="00E12677" w:rsidRDefault="005A5451" w:rsidP="005A5451"/>
    <w:p w14:paraId="523298A8" w14:textId="77777777" w:rsidR="005A5451" w:rsidRPr="00E12677" w:rsidRDefault="005A5451" w:rsidP="005A5451">
      <w:pPr>
        <w:jc w:val="center"/>
        <w:rPr>
          <w:i/>
        </w:rPr>
      </w:pPr>
      <w:r w:rsidRPr="00E12677">
        <w:rPr>
          <w:i/>
        </w:rPr>
        <w:t>Beadhatósági nyilatkozat</w:t>
      </w:r>
    </w:p>
    <w:p w14:paraId="7A174F20" w14:textId="5705F20A" w:rsidR="005A5451" w:rsidRPr="00E12677" w:rsidRDefault="005A5451" w:rsidP="005A5451">
      <w:r w:rsidRPr="00E12677">
        <w:t xml:space="preserve">A jelen </w:t>
      </w:r>
      <w:bookmarkStart w:id="1" w:name="_Hlk26762369"/>
      <w:r w:rsidR="00BC7ADB" w:rsidRPr="00D80F17">
        <w:t>szakdolgozat</w:t>
      </w:r>
      <w:bookmarkEnd w:id="1"/>
      <w:r w:rsidR="00D80F17">
        <w:t xml:space="preserve"> </w:t>
      </w:r>
      <w:r w:rsidRPr="00E12677">
        <w:t>az üzem</w:t>
      </w:r>
      <w:r w:rsidR="00BC7ADB">
        <w:t>/intézmény</w:t>
      </w:r>
      <w:r w:rsidRPr="00E12677">
        <w:t xml:space="preserve"> által elvárt szakmai színvonalnak mind </w:t>
      </w:r>
      <w:proofErr w:type="spellStart"/>
      <w:r w:rsidRPr="00E12677">
        <w:t>tartalmilag</w:t>
      </w:r>
      <w:proofErr w:type="spellEnd"/>
      <w:r w:rsidRPr="00E12677">
        <w:t xml:space="preserve">, mind </w:t>
      </w:r>
      <w:proofErr w:type="spellStart"/>
      <w:r w:rsidRPr="00E12677">
        <w:t>formailag</w:t>
      </w:r>
      <w:proofErr w:type="spellEnd"/>
      <w:r w:rsidRPr="00E12677">
        <w:t xml:space="preserve"> megfelel, beadható.</w:t>
      </w:r>
    </w:p>
    <w:p w14:paraId="6B43869E" w14:textId="2CFA9808" w:rsidR="005A5451" w:rsidRPr="00E12677" w:rsidRDefault="005A5451" w:rsidP="005A5451">
      <w:r w:rsidRPr="00E12677">
        <w:t>Kelt,</w:t>
      </w:r>
    </w:p>
    <w:p w14:paraId="18904F51" w14:textId="77777777" w:rsidR="005A5451" w:rsidRPr="00E12677" w:rsidRDefault="005A5451" w:rsidP="005A5451">
      <w:r w:rsidRPr="00E12677">
        <w:tab/>
      </w:r>
      <w:r w:rsidRPr="00E12677">
        <w:tab/>
      </w:r>
      <w:r w:rsidRPr="00E12677">
        <w:tab/>
      </w:r>
      <w:r w:rsidRPr="00E12677">
        <w:tab/>
      </w:r>
      <w:r w:rsidRPr="00E12677">
        <w:tab/>
      </w:r>
      <w:r w:rsidRPr="00E12677">
        <w:tab/>
      </w:r>
      <w:r w:rsidRPr="00E12677">
        <w:tab/>
        <w:t>Az üzem részéről:</w:t>
      </w:r>
    </w:p>
    <w:p w14:paraId="733F89E6" w14:textId="77777777" w:rsidR="005A5451" w:rsidRPr="00E12677" w:rsidRDefault="005A5451" w:rsidP="005A5451"/>
    <w:p w14:paraId="679A3496" w14:textId="77777777" w:rsidR="005A5451" w:rsidRPr="00E12677" w:rsidRDefault="005A5451" w:rsidP="005A5451"/>
    <w:p w14:paraId="21E05E66" w14:textId="77777777" w:rsidR="005A5451" w:rsidRPr="00E12677" w:rsidRDefault="005A5451" w:rsidP="005A5451">
      <w:pPr>
        <w:rPr>
          <w:i/>
        </w:rPr>
      </w:pPr>
      <w:r w:rsidRPr="00E12677">
        <w:tab/>
      </w:r>
      <w:r w:rsidRPr="00E12677">
        <w:tab/>
      </w:r>
      <w:r w:rsidRPr="00E12677">
        <w:tab/>
      </w:r>
      <w:r>
        <w:tab/>
      </w:r>
      <w:r w:rsidRPr="00E12677">
        <w:tab/>
      </w:r>
      <w:r w:rsidRPr="00E12677">
        <w:tab/>
      </w:r>
      <w:r w:rsidRPr="00E12677">
        <w:tab/>
      </w:r>
      <w:r w:rsidRPr="00E12677">
        <w:tab/>
      </w:r>
      <w:r w:rsidRPr="00E12677">
        <w:tab/>
      </w:r>
      <w:r w:rsidRPr="00E12677">
        <w:tab/>
      </w:r>
      <w:r w:rsidRPr="00E12677">
        <w:rPr>
          <w:i/>
        </w:rPr>
        <w:t>üzemi konzulens</w:t>
      </w:r>
    </w:p>
    <w:p w14:paraId="379224DB" w14:textId="77777777" w:rsidR="005A5451" w:rsidRDefault="005A5451" w:rsidP="005A5451"/>
    <w:p w14:paraId="7C9CA911" w14:textId="77777777" w:rsidR="00725E40" w:rsidRPr="00E12677" w:rsidRDefault="00725E40" w:rsidP="005A5451"/>
    <w:p w14:paraId="210EE445" w14:textId="77777777" w:rsidR="005A5451" w:rsidRPr="00E12677" w:rsidRDefault="005A5451" w:rsidP="005A5451">
      <w:pPr>
        <w:jc w:val="center"/>
        <w:rPr>
          <w:i/>
        </w:rPr>
      </w:pPr>
      <w:r w:rsidRPr="00E12677">
        <w:rPr>
          <w:i/>
        </w:rPr>
        <w:t>Elfogadási nyilatkozat</w:t>
      </w:r>
    </w:p>
    <w:p w14:paraId="5357DE8B" w14:textId="42DE9F51" w:rsidR="005A5451" w:rsidRPr="00E12677" w:rsidRDefault="005A5451" w:rsidP="005A5451">
      <w:r w:rsidRPr="00E12677">
        <w:t xml:space="preserve">Ezen </w:t>
      </w:r>
      <w:r w:rsidR="00D80F17" w:rsidRPr="00D80F17">
        <w:t xml:space="preserve">szakdolgozat </w:t>
      </w:r>
      <w:r w:rsidRPr="00E12677">
        <w:t xml:space="preserve">a Budapesti Műszaki és Gazdaságtudományi Egyetem </w:t>
      </w:r>
      <w:r w:rsidR="00BC7ADB">
        <w:t>Gépészmérnöki Kara</w:t>
      </w:r>
      <w:r w:rsidRPr="00E12677">
        <w:t xml:space="preserve"> által a Diplomatervezési és Szakdolgozat feladatokra előírt valamennyi tartalmi és formai követelménynek</w:t>
      </w:r>
      <w:r w:rsidR="00BC7ADB">
        <w:t>, továbbá a feladatkiírásban előírtaknak</w:t>
      </w:r>
      <w:r w:rsidRPr="00E12677">
        <w:t xml:space="preserve"> maradéktalanul eleget tesz. E </w:t>
      </w:r>
      <w:r w:rsidR="00D80F17" w:rsidRPr="00D80F17">
        <w:t>szakdolgozat</w:t>
      </w:r>
      <w:r w:rsidR="00D80F17">
        <w:t>ot</w:t>
      </w:r>
      <w:r w:rsidRPr="00E12677">
        <w:t xml:space="preserve"> a nyilvános </w:t>
      </w:r>
      <w:r>
        <w:t xml:space="preserve">bírálatra és nyilvános </w:t>
      </w:r>
      <w:r w:rsidRPr="00E12677">
        <w:t xml:space="preserve">előadásra alkalmasnak tartom. </w:t>
      </w:r>
    </w:p>
    <w:p w14:paraId="6D014C2A" w14:textId="77777777" w:rsidR="005A5451" w:rsidRPr="00E12677" w:rsidRDefault="005A5451" w:rsidP="005A5451">
      <w:r w:rsidRPr="00E12677">
        <w:t xml:space="preserve">A beadás időpontja: </w:t>
      </w:r>
    </w:p>
    <w:p w14:paraId="65D3E702" w14:textId="77777777" w:rsidR="005A5451" w:rsidRPr="00E12677" w:rsidRDefault="005A5451" w:rsidP="005A5451"/>
    <w:p w14:paraId="0D522C65" w14:textId="77777777" w:rsidR="005A5451" w:rsidRPr="00E12677" w:rsidRDefault="005A5451" w:rsidP="005A5451"/>
    <w:p w14:paraId="247DCB0D" w14:textId="77777777" w:rsidR="005A5451" w:rsidRPr="00E12677" w:rsidRDefault="005A5451" w:rsidP="005A5451">
      <w:pPr>
        <w:rPr>
          <w:i/>
        </w:rPr>
      </w:pPr>
      <w:r w:rsidRPr="00E12677">
        <w:tab/>
      </w:r>
      <w:r w:rsidRPr="00E12677">
        <w:tab/>
      </w:r>
      <w:r w:rsidRPr="00E12677">
        <w:tab/>
      </w:r>
      <w:r w:rsidRPr="00E12677">
        <w:tab/>
      </w:r>
      <w:r w:rsidRPr="00E12677">
        <w:tab/>
      </w:r>
      <w:r w:rsidRPr="00E12677">
        <w:tab/>
      </w:r>
      <w:r>
        <w:tab/>
      </w:r>
      <w:r>
        <w:tab/>
      </w:r>
      <w:r w:rsidRPr="00E12677">
        <w:tab/>
      </w:r>
      <w:r w:rsidRPr="00E12677">
        <w:tab/>
      </w:r>
      <w:r w:rsidRPr="00E12677">
        <w:tab/>
      </w:r>
      <w:r w:rsidRPr="00E12677">
        <w:rPr>
          <w:i/>
        </w:rPr>
        <w:t>témavezető</w:t>
      </w:r>
    </w:p>
    <w:p w14:paraId="08E37995" w14:textId="77777777" w:rsidR="005A5451" w:rsidRDefault="005A5451" w:rsidP="005A5451">
      <w:pPr>
        <w:rPr>
          <w:i/>
        </w:rPr>
      </w:pPr>
    </w:p>
    <w:p w14:paraId="19BC0406" w14:textId="77777777" w:rsidR="008F2D46" w:rsidRDefault="008F2D46" w:rsidP="005A5451">
      <w:pPr>
        <w:rPr>
          <w:i/>
        </w:rPr>
      </w:pPr>
    </w:p>
    <w:p w14:paraId="5CF32B2D" w14:textId="77777777" w:rsidR="005A5451" w:rsidRPr="00E12677" w:rsidRDefault="005A5451" w:rsidP="005A5451">
      <w:pPr>
        <w:jc w:val="center"/>
        <w:rPr>
          <w:i/>
        </w:rPr>
      </w:pPr>
      <w:r w:rsidRPr="00E12677">
        <w:rPr>
          <w:i/>
        </w:rPr>
        <w:t>Nyilatkozat az önálló munkáról</w:t>
      </w:r>
    </w:p>
    <w:p w14:paraId="77CC44BF" w14:textId="57D449BC" w:rsidR="005A5451" w:rsidRDefault="005A5451" w:rsidP="00F81624">
      <w:r w:rsidRPr="00E12677">
        <w:t xml:space="preserve">Alulírott, </w:t>
      </w:r>
      <w:r w:rsidR="00D80F17">
        <w:rPr>
          <w:i/>
        </w:rPr>
        <w:t>Nyitrai Zoltán Patrik</w:t>
      </w:r>
      <w:r w:rsidRPr="00E12677">
        <w:t xml:space="preserve"> (</w:t>
      </w:r>
      <w:r w:rsidR="00D80F17">
        <w:t>AP4Z4I</w:t>
      </w:r>
      <w:r w:rsidRPr="00E12677">
        <w:t>), a Budapesti Műszaki és Gazdaságtudományi Egyetem hallgatója</w:t>
      </w:r>
      <w:r w:rsidR="00F81624">
        <w:t>,</w:t>
      </w:r>
      <w:r w:rsidRPr="00E12677">
        <w:t xml:space="preserve"> </w:t>
      </w:r>
      <w:r w:rsidR="00F81624">
        <w:t xml:space="preserve">büntetőjogi és fegyelmi felelősségem tudatában </w:t>
      </w:r>
      <w:r w:rsidRPr="00E12677">
        <w:t>kijelentem</w:t>
      </w:r>
      <w:r w:rsidR="00F81624">
        <w:t xml:space="preserve"> és sajátkezű aláírásommal igazolom</w:t>
      </w:r>
      <w:r w:rsidRPr="00E12677">
        <w:t xml:space="preserve">, hogy ezt a </w:t>
      </w:r>
      <w:r w:rsidR="00D80F17" w:rsidRPr="00D80F17">
        <w:t>szakdolgozat</w:t>
      </w:r>
      <w:r w:rsidR="00D80F17" w:rsidRPr="00E12677">
        <w:t xml:space="preserve"> </w:t>
      </w:r>
      <w:r w:rsidRPr="00E12677">
        <w:t xml:space="preserve">meg nem engedett segítség nélkül, saját magam készítettem, és </w:t>
      </w:r>
      <w:r w:rsidR="00BC7ADB">
        <w:t>dolgozatomban</w:t>
      </w:r>
      <w:r w:rsidRPr="00E12677">
        <w:t xml:space="preserve"> csak a megadott forrásokat használtam fel. Minden olyan részt, melyet szó szerint vagy azonos értelemben</w:t>
      </w:r>
      <w:r>
        <w:t>,</w:t>
      </w:r>
      <w:r w:rsidRPr="00E12677">
        <w:t xml:space="preserve"> de átfogalmazva más forrásból átvettem, egyértelműen</w:t>
      </w:r>
      <w:r w:rsidR="00BC7ADB">
        <w:t>, a hatályos előírásoknak megfelelően</w:t>
      </w:r>
      <w:r w:rsidRPr="00E12677">
        <w:t>, a forrás megadásával megjelöltem.</w:t>
      </w:r>
    </w:p>
    <w:p w14:paraId="727646B3" w14:textId="77777777" w:rsidR="005A5451" w:rsidRDefault="004E3B68" w:rsidP="005A5451">
      <w:r>
        <w:t>Budapest, 20…</w:t>
      </w:r>
    </w:p>
    <w:p w14:paraId="3E832FD9" w14:textId="77777777" w:rsidR="005A5451" w:rsidRDefault="005A5451" w:rsidP="005A5451"/>
    <w:p w14:paraId="49CF642F" w14:textId="77777777" w:rsidR="00F81624" w:rsidRDefault="00F81624" w:rsidP="005A5451"/>
    <w:p w14:paraId="34433C70" w14:textId="77777777" w:rsidR="00501C3E" w:rsidRDefault="005A5451" w:rsidP="00F81624">
      <w:pPr>
        <w:rPr>
          <w:i/>
        </w:rPr>
      </w:pPr>
      <w:r>
        <w:tab/>
      </w:r>
      <w:r>
        <w:tab/>
      </w:r>
      <w:r>
        <w:tab/>
      </w:r>
      <w:r>
        <w:tab/>
      </w:r>
      <w:r>
        <w:tab/>
      </w:r>
      <w:r>
        <w:tab/>
      </w:r>
      <w:r>
        <w:tab/>
      </w:r>
      <w:r>
        <w:tab/>
      </w:r>
      <w:r>
        <w:tab/>
      </w:r>
      <w:r>
        <w:tab/>
      </w:r>
      <w:r>
        <w:tab/>
      </w:r>
      <w:r w:rsidRPr="00E12677">
        <w:rPr>
          <w:i/>
        </w:rPr>
        <w:t>szigorló hallgató</w:t>
      </w:r>
    </w:p>
    <w:p w14:paraId="1272549B" w14:textId="77777777" w:rsidR="00C067DD" w:rsidRDefault="00987C46" w:rsidP="00C067DD">
      <w:r>
        <w:br w:type="page"/>
      </w:r>
    </w:p>
    <w:sdt>
      <w:sdtPr>
        <w:rPr>
          <w:rFonts w:ascii="Palatino Linotype" w:eastAsia="Times New Roman" w:hAnsi="Palatino Linotype" w:cs="Times New Roman"/>
          <w:color w:val="auto"/>
          <w:sz w:val="24"/>
          <w:szCs w:val="24"/>
        </w:rPr>
        <w:id w:val="-1371224709"/>
        <w:docPartObj>
          <w:docPartGallery w:val="Table of Contents"/>
          <w:docPartUnique/>
        </w:docPartObj>
      </w:sdtPr>
      <w:sdtEndPr>
        <w:rPr>
          <w:b/>
          <w:bCs/>
        </w:rPr>
      </w:sdtEndPr>
      <w:sdtContent>
        <w:p w14:paraId="0BE79F5E" w14:textId="04193C14" w:rsidR="00404072" w:rsidRDefault="00404072">
          <w:pPr>
            <w:pStyle w:val="Tartalomjegyzkcmsora"/>
          </w:pPr>
          <w:r>
            <w:t>Tartalom</w:t>
          </w:r>
        </w:p>
        <w:p w14:paraId="1B12B4CD" w14:textId="740D6FD2" w:rsidR="00DC7C79" w:rsidRDefault="00404072">
          <w:pPr>
            <w:pStyle w:val="TJ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7644434" w:history="1">
            <w:r w:rsidR="00DC7C79" w:rsidRPr="00827FB2">
              <w:rPr>
                <w:rStyle w:val="Hiperhivatkozs"/>
                <w:noProof/>
              </w:rPr>
              <w:t>Előszó</w:t>
            </w:r>
            <w:r w:rsidR="00DC7C79">
              <w:rPr>
                <w:noProof/>
                <w:webHidden/>
              </w:rPr>
              <w:tab/>
            </w:r>
            <w:r w:rsidR="00DC7C79">
              <w:rPr>
                <w:noProof/>
                <w:webHidden/>
              </w:rPr>
              <w:fldChar w:fldCharType="begin"/>
            </w:r>
            <w:r w:rsidR="00DC7C79">
              <w:rPr>
                <w:noProof/>
                <w:webHidden/>
              </w:rPr>
              <w:instrText xml:space="preserve"> PAGEREF _Toc27644434 \h </w:instrText>
            </w:r>
            <w:r w:rsidR="00DC7C79">
              <w:rPr>
                <w:noProof/>
                <w:webHidden/>
              </w:rPr>
            </w:r>
            <w:r w:rsidR="00DC7C79">
              <w:rPr>
                <w:noProof/>
                <w:webHidden/>
              </w:rPr>
              <w:fldChar w:fldCharType="separate"/>
            </w:r>
            <w:r w:rsidR="0097202C">
              <w:rPr>
                <w:noProof/>
                <w:webHidden/>
              </w:rPr>
              <w:t>viii</w:t>
            </w:r>
            <w:r w:rsidR="00DC7C79">
              <w:rPr>
                <w:noProof/>
                <w:webHidden/>
              </w:rPr>
              <w:fldChar w:fldCharType="end"/>
            </w:r>
          </w:hyperlink>
        </w:p>
        <w:p w14:paraId="37AEE634" w14:textId="6DB07CDD" w:rsidR="00DC7C79" w:rsidRDefault="009B7BF8">
          <w:pPr>
            <w:pStyle w:val="TJ1"/>
            <w:rPr>
              <w:rFonts w:asciiTheme="minorHAnsi" w:eastAsiaTheme="minorEastAsia" w:hAnsiTheme="minorHAnsi" w:cstheme="minorBidi"/>
              <w:noProof/>
              <w:sz w:val="22"/>
              <w:szCs w:val="22"/>
            </w:rPr>
          </w:pPr>
          <w:hyperlink w:anchor="_Toc27644435" w:history="1">
            <w:r w:rsidR="00DC7C79" w:rsidRPr="00827FB2">
              <w:rPr>
                <w:rStyle w:val="Hiperhivatkozs"/>
                <w:noProof/>
              </w:rPr>
              <w:t>Jelölések jegyzéke</w:t>
            </w:r>
            <w:r w:rsidR="00DC7C79">
              <w:rPr>
                <w:noProof/>
                <w:webHidden/>
              </w:rPr>
              <w:tab/>
            </w:r>
            <w:r w:rsidR="00DC7C79">
              <w:rPr>
                <w:noProof/>
                <w:webHidden/>
              </w:rPr>
              <w:fldChar w:fldCharType="begin"/>
            </w:r>
            <w:r w:rsidR="00DC7C79">
              <w:rPr>
                <w:noProof/>
                <w:webHidden/>
              </w:rPr>
              <w:instrText xml:space="preserve"> PAGEREF _Toc27644435 \h </w:instrText>
            </w:r>
            <w:r w:rsidR="00DC7C79">
              <w:rPr>
                <w:noProof/>
                <w:webHidden/>
              </w:rPr>
            </w:r>
            <w:r w:rsidR="00DC7C79">
              <w:rPr>
                <w:noProof/>
                <w:webHidden/>
              </w:rPr>
              <w:fldChar w:fldCharType="separate"/>
            </w:r>
            <w:r w:rsidR="0097202C">
              <w:rPr>
                <w:noProof/>
                <w:webHidden/>
              </w:rPr>
              <w:t>ix</w:t>
            </w:r>
            <w:r w:rsidR="00DC7C79">
              <w:rPr>
                <w:noProof/>
                <w:webHidden/>
              </w:rPr>
              <w:fldChar w:fldCharType="end"/>
            </w:r>
          </w:hyperlink>
        </w:p>
        <w:p w14:paraId="4BC2288A" w14:textId="4115FEE1" w:rsidR="00DC7C79" w:rsidRDefault="009B7BF8">
          <w:pPr>
            <w:pStyle w:val="TJ1"/>
            <w:rPr>
              <w:rFonts w:asciiTheme="minorHAnsi" w:eastAsiaTheme="minorEastAsia" w:hAnsiTheme="minorHAnsi" w:cstheme="minorBidi"/>
              <w:noProof/>
              <w:sz w:val="22"/>
              <w:szCs w:val="22"/>
            </w:rPr>
          </w:pPr>
          <w:hyperlink w:anchor="_Toc27644436" w:history="1">
            <w:r w:rsidR="00DC7C79" w:rsidRPr="00827FB2">
              <w:rPr>
                <w:rStyle w:val="Hiperhivatkozs"/>
                <w:noProof/>
              </w:rPr>
              <w:t>1. Bevezetés</w:t>
            </w:r>
            <w:r w:rsidR="00DC7C79">
              <w:rPr>
                <w:noProof/>
                <w:webHidden/>
              </w:rPr>
              <w:tab/>
            </w:r>
            <w:r w:rsidR="00DC7C79">
              <w:rPr>
                <w:noProof/>
                <w:webHidden/>
              </w:rPr>
              <w:fldChar w:fldCharType="begin"/>
            </w:r>
            <w:r w:rsidR="00DC7C79">
              <w:rPr>
                <w:noProof/>
                <w:webHidden/>
              </w:rPr>
              <w:instrText xml:space="preserve"> PAGEREF _Toc27644436 \h </w:instrText>
            </w:r>
            <w:r w:rsidR="00DC7C79">
              <w:rPr>
                <w:noProof/>
                <w:webHidden/>
              </w:rPr>
            </w:r>
            <w:r w:rsidR="00DC7C79">
              <w:rPr>
                <w:noProof/>
                <w:webHidden/>
              </w:rPr>
              <w:fldChar w:fldCharType="separate"/>
            </w:r>
            <w:r w:rsidR="0097202C">
              <w:rPr>
                <w:noProof/>
                <w:webHidden/>
              </w:rPr>
              <w:t>1</w:t>
            </w:r>
            <w:r w:rsidR="00DC7C79">
              <w:rPr>
                <w:noProof/>
                <w:webHidden/>
              </w:rPr>
              <w:fldChar w:fldCharType="end"/>
            </w:r>
          </w:hyperlink>
        </w:p>
        <w:p w14:paraId="729A1331" w14:textId="3F60A34A" w:rsidR="00DC7C79" w:rsidRDefault="009B7BF8">
          <w:pPr>
            <w:pStyle w:val="TJ2"/>
            <w:rPr>
              <w:rFonts w:asciiTheme="minorHAnsi" w:eastAsiaTheme="minorEastAsia" w:hAnsiTheme="minorHAnsi" w:cstheme="minorBidi"/>
              <w:sz w:val="22"/>
              <w:szCs w:val="22"/>
            </w:rPr>
          </w:pPr>
          <w:hyperlink w:anchor="_Toc27644437" w:history="1">
            <w:r w:rsidR="00DC7C79" w:rsidRPr="00827FB2">
              <w:rPr>
                <w:rStyle w:val="Hiperhivatkozs"/>
              </w:rPr>
              <w:t>1.1. Célkitűzések</w:t>
            </w:r>
            <w:r w:rsidR="00DC7C79">
              <w:rPr>
                <w:webHidden/>
              </w:rPr>
              <w:tab/>
            </w:r>
            <w:r w:rsidR="00DC7C79">
              <w:rPr>
                <w:webHidden/>
              </w:rPr>
              <w:fldChar w:fldCharType="begin"/>
            </w:r>
            <w:r w:rsidR="00DC7C79">
              <w:rPr>
                <w:webHidden/>
              </w:rPr>
              <w:instrText xml:space="preserve"> PAGEREF _Toc27644437 \h </w:instrText>
            </w:r>
            <w:r w:rsidR="00DC7C79">
              <w:rPr>
                <w:webHidden/>
              </w:rPr>
            </w:r>
            <w:r w:rsidR="00DC7C79">
              <w:rPr>
                <w:webHidden/>
              </w:rPr>
              <w:fldChar w:fldCharType="separate"/>
            </w:r>
            <w:r w:rsidR="0097202C">
              <w:rPr>
                <w:webHidden/>
              </w:rPr>
              <w:t>1</w:t>
            </w:r>
            <w:r w:rsidR="00DC7C79">
              <w:rPr>
                <w:webHidden/>
              </w:rPr>
              <w:fldChar w:fldCharType="end"/>
            </w:r>
          </w:hyperlink>
        </w:p>
        <w:p w14:paraId="1BDF2F92" w14:textId="375025C9" w:rsidR="00DC7C79" w:rsidRDefault="009B7BF8">
          <w:pPr>
            <w:pStyle w:val="TJ1"/>
            <w:rPr>
              <w:rFonts w:asciiTheme="minorHAnsi" w:eastAsiaTheme="minorEastAsia" w:hAnsiTheme="minorHAnsi" w:cstheme="minorBidi"/>
              <w:noProof/>
              <w:sz w:val="22"/>
              <w:szCs w:val="22"/>
            </w:rPr>
          </w:pPr>
          <w:hyperlink w:anchor="_Toc27644438" w:history="1">
            <w:r w:rsidR="00DC7C79" w:rsidRPr="00827FB2">
              <w:rPr>
                <w:rStyle w:val="Hiperhivatkozs"/>
                <w:noProof/>
              </w:rPr>
              <w:t>2. Szakirodalmi áttekintés ÉS Előzmények</w:t>
            </w:r>
            <w:r w:rsidR="00DC7C79">
              <w:rPr>
                <w:noProof/>
                <w:webHidden/>
              </w:rPr>
              <w:tab/>
            </w:r>
            <w:r w:rsidR="00DC7C79">
              <w:rPr>
                <w:noProof/>
                <w:webHidden/>
              </w:rPr>
              <w:fldChar w:fldCharType="begin"/>
            </w:r>
            <w:r w:rsidR="00DC7C79">
              <w:rPr>
                <w:noProof/>
                <w:webHidden/>
              </w:rPr>
              <w:instrText xml:space="preserve"> PAGEREF _Toc27644438 \h </w:instrText>
            </w:r>
            <w:r w:rsidR="00DC7C79">
              <w:rPr>
                <w:noProof/>
                <w:webHidden/>
              </w:rPr>
            </w:r>
            <w:r w:rsidR="00DC7C79">
              <w:rPr>
                <w:noProof/>
                <w:webHidden/>
              </w:rPr>
              <w:fldChar w:fldCharType="separate"/>
            </w:r>
            <w:r w:rsidR="0097202C">
              <w:rPr>
                <w:noProof/>
                <w:webHidden/>
              </w:rPr>
              <w:t>2</w:t>
            </w:r>
            <w:r w:rsidR="00DC7C79">
              <w:rPr>
                <w:noProof/>
                <w:webHidden/>
              </w:rPr>
              <w:fldChar w:fldCharType="end"/>
            </w:r>
          </w:hyperlink>
        </w:p>
        <w:p w14:paraId="5C30B5C0" w14:textId="1002E126" w:rsidR="00DC7C79" w:rsidRDefault="009B7BF8">
          <w:pPr>
            <w:pStyle w:val="TJ2"/>
            <w:rPr>
              <w:rFonts w:asciiTheme="minorHAnsi" w:eastAsiaTheme="minorEastAsia" w:hAnsiTheme="minorHAnsi" w:cstheme="minorBidi"/>
              <w:sz w:val="22"/>
              <w:szCs w:val="22"/>
            </w:rPr>
          </w:pPr>
          <w:hyperlink w:anchor="_Toc27644439" w:history="1">
            <w:r w:rsidR="00DC7C79" w:rsidRPr="00827FB2">
              <w:rPr>
                <w:rStyle w:val="Hiperhivatkozs"/>
              </w:rPr>
              <w:t>2.1. 3D szkennelési eljárások elemzése</w:t>
            </w:r>
            <w:r w:rsidR="00DC7C79">
              <w:rPr>
                <w:webHidden/>
              </w:rPr>
              <w:tab/>
            </w:r>
            <w:r w:rsidR="00DC7C79">
              <w:rPr>
                <w:webHidden/>
              </w:rPr>
              <w:fldChar w:fldCharType="begin"/>
            </w:r>
            <w:r w:rsidR="00DC7C79">
              <w:rPr>
                <w:webHidden/>
              </w:rPr>
              <w:instrText xml:space="preserve"> PAGEREF _Toc27644439 \h </w:instrText>
            </w:r>
            <w:r w:rsidR="00DC7C79">
              <w:rPr>
                <w:webHidden/>
              </w:rPr>
            </w:r>
            <w:r w:rsidR="00DC7C79">
              <w:rPr>
                <w:webHidden/>
              </w:rPr>
              <w:fldChar w:fldCharType="separate"/>
            </w:r>
            <w:r w:rsidR="0097202C">
              <w:rPr>
                <w:webHidden/>
              </w:rPr>
              <w:t>2</w:t>
            </w:r>
            <w:r w:rsidR="00DC7C79">
              <w:rPr>
                <w:webHidden/>
              </w:rPr>
              <w:fldChar w:fldCharType="end"/>
            </w:r>
          </w:hyperlink>
        </w:p>
        <w:p w14:paraId="53B96C0D" w14:textId="3C15C1FC" w:rsidR="00DC7C79" w:rsidRDefault="009B7BF8">
          <w:pPr>
            <w:pStyle w:val="TJ3"/>
            <w:rPr>
              <w:rFonts w:asciiTheme="minorHAnsi" w:eastAsiaTheme="minorEastAsia" w:hAnsiTheme="minorHAnsi" w:cstheme="minorBidi"/>
              <w:noProof/>
              <w:sz w:val="22"/>
              <w:szCs w:val="22"/>
            </w:rPr>
          </w:pPr>
          <w:hyperlink w:anchor="_Toc27644440" w:history="1">
            <w:r w:rsidR="00DC7C79" w:rsidRPr="00827FB2">
              <w:rPr>
                <w:rStyle w:val="Hiperhivatkozs"/>
                <w:noProof/>
              </w:rPr>
              <w:t>2.1.1. Fényforrás</w:t>
            </w:r>
            <w:r w:rsidR="00DC7C79">
              <w:rPr>
                <w:noProof/>
                <w:webHidden/>
              </w:rPr>
              <w:tab/>
            </w:r>
            <w:r w:rsidR="00DC7C79">
              <w:rPr>
                <w:noProof/>
                <w:webHidden/>
              </w:rPr>
              <w:fldChar w:fldCharType="begin"/>
            </w:r>
            <w:r w:rsidR="00DC7C79">
              <w:rPr>
                <w:noProof/>
                <w:webHidden/>
              </w:rPr>
              <w:instrText xml:space="preserve"> PAGEREF _Toc27644440 \h </w:instrText>
            </w:r>
            <w:r w:rsidR="00DC7C79">
              <w:rPr>
                <w:noProof/>
                <w:webHidden/>
              </w:rPr>
            </w:r>
            <w:r w:rsidR="00DC7C79">
              <w:rPr>
                <w:noProof/>
                <w:webHidden/>
              </w:rPr>
              <w:fldChar w:fldCharType="separate"/>
            </w:r>
            <w:r w:rsidR="0097202C">
              <w:rPr>
                <w:noProof/>
                <w:webHidden/>
              </w:rPr>
              <w:t>2</w:t>
            </w:r>
            <w:r w:rsidR="00DC7C79">
              <w:rPr>
                <w:noProof/>
                <w:webHidden/>
              </w:rPr>
              <w:fldChar w:fldCharType="end"/>
            </w:r>
          </w:hyperlink>
        </w:p>
        <w:p w14:paraId="0B731EBE" w14:textId="3BDCB3F2" w:rsidR="00DC7C79" w:rsidRDefault="009B7BF8">
          <w:pPr>
            <w:pStyle w:val="TJ3"/>
            <w:rPr>
              <w:rFonts w:asciiTheme="minorHAnsi" w:eastAsiaTheme="minorEastAsia" w:hAnsiTheme="minorHAnsi" w:cstheme="minorBidi"/>
              <w:noProof/>
              <w:sz w:val="22"/>
              <w:szCs w:val="22"/>
            </w:rPr>
          </w:pPr>
          <w:hyperlink w:anchor="_Toc27644441" w:history="1">
            <w:r w:rsidR="00DC7C79" w:rsidRPr="00827FB2">
              <w:rPr>
                <w:rStyle w:val="Hiperhivatkozs"/>
                <w:noProof/>
              </w:rPr>
              <w:t>2.1.2. Kamera</w:t>
            </w:r>
            <w:r w:rsidR="00DC7C79">
              <w:rPr>
                <w:noProof/>
                <w:webHidden/>
              </w:rPr>
              <w:tab/>
            </w:r>
            <w:r w:rsidR="00DC7C79">
              <w:rPr>
                <w:noProof/>
                <w:webHidden/>
              </w:rPr>
              <w:fldChar w:fldCharType="begin"/>
            </w:r>
            <w:r w:rsidR="00DC7C79">
              <w:rPr>
                <w:noProof/>
                <w:webHidden/>
              </w:rPr>
              <w:instrText xml:space="preserve"> PAGEREF _Toc27644441 \h </w:instrText>
            </w:r>
            <w:r w:rsidR="00DC7C79">
              <w:rPr>
                <w:noProof/>
                <w:webHidden/>
              </w:rPr>
            </w:r>
            <w:r w:rsidR="00DC7C79">
              <w:rPr>
                <w:noProof/>
                <w:webHidden/>
              </w:rPr>
              <w:fldChar w:fldCharType="separate"/>
            </w:r>
            <w:r w:rsidR="0097202C">
              <w:rPr>
                <w:noProof/>
                <w:webHidden/>
              </w:rPr>
              <w:t>5</w:t>
            </w:r>
            <w:r w:rsidR="00DC7C79">
              <w:rPr>
                <w:noProof/>
                <w:webHidden/>
              </w:rPr>
              <w:fldChar w:fldCharType="end"/>
            </w:r>
          </w:hyperlink>
        </w:p>
        <w:p w14:paraId="5A6F27B4" w14:textId="45400075" w:rsidR="00DC7C79" w:rsidRDefault="009B7BF8">
          <w:pPr>
            <w:pStyle w:val="TJ3"/>
            <w:rPr>
              <w:rFonts w:asciiTheme="minorHAnsi" w:eastAsiaTheme="minorEastAsia" w:hAnsiTheme="minorHAnsi" w:cstheme="minorBidi"/>
              <w:noProof/>
              <w:sz w:val="22"/>
              <w:szCs w:val="22"/>
            </w:rPr>
          </w:pPr>
          <w:hyperlink w:anchor="_Toc27644442" w:history="1">
            <w:r w:rsidR="00DC7C79" w:rsidRPr="00827FB2">
              <w:rPr>
                <w:rStyle w:val="Hiperhivatkozs"/>
                <w:noProof/>
              </w:rPr>
              <w:t>2.1.3. Mozgatás</w:t>
            </w:r>
            <w:r w:rsidR="00DC7C79">
              <w:rPr>
                <w:noProof/>
                <w:webHidden/>
              </w:rPr>
              <w:tab/>
            </w:r>
            <w:r w:rsidR="00DC7C79">
              <w:rPr>
                <w:noProof/>
                <w:webHidden/>
              </w:rPr>
              <w:fldChar w:fldCharType="begin"/>
            </w:r>
            <w:r w:rsidR="00DC7C79">
              <w:rPr>
                <w:noProof/>
                <w:webHidden/>
              </w:rPr>
              <w:instrText xml:space="preserve"> PAGEREF _Toc27644442 \h </w:instrText>
            </w:r>
            <w:r w:rsidR="00DC7C79">
              <w:rPr>
                <w:noProof/>
                <w:webHidden/>
              </w:rPr>
            </w:r>
            <w:r w:rsidR="00DC7C79">
              <w:rPr>
                <w:noProof/>
                <w:webHidden/>
              </w:rPr>
              <w:fldChar w:fldCharType="separate"/>
            </w:r>
            <w:r w:rsidR="0097202C">
              <w:rPr>
                <w:noProof/>
                <w:webHidden/>
              </w:rPr>
              <w:t>6</w:t>
            </w:r>
            <w:r w:rsidR="00DC7C79">
              <w:rPr>
                <w:noProof/>
                <w:webHidden/>
              </w:rPr>
              <w:fldChar w:fldCharType="end"/>
            </w:r>
          </w:hyperlink>
        </w:p>
        <w:p w14:paraId="75530592" w14:textId="1499B68B" w:rsidR="00DC7C79" w:rsidRDefault="009B7BF8">
          <w:pPr>
            <w:pStyle w:val="TJ3"/>
            <w:rPr>
              <w:rFonts w:asciiTheme="minorHAnsi" w:eastAsiaTheme="minorEastAsia" w:hAnsiTheme="minorHAnsi" w:cstheme="minorBidi"/>
              <w:noProof/>
              <w:sz w:val="22"/>
              <w:szCs w:val="22"/>
            </w:rPr>
          </w:pPr>
          <w:hyperlink w:anchor="_Toc27644443" w:history="1">
            <w:r w:rsidR="00DC7C79" w:rsidRPr="00827FB2">
              <w:rPr>
                <w:rStyle w:val="Hiperhivatkozs"/>
                <w:noProof/>
              </w:rPr>
              <w:t>2.1.4. Kereskedelmi forgalomban lévő termékek</w:t>
            </w:r>
            <w:r w:rsidR="00DC7C79">
              <w:rPr>
                <w:noProof/>
                <w:webHidden/>
              </w:rPr>
              <w:tab/>
            </w:r>
            <w:r w:rsidR="00DC7C79">
              <w:rPr>
                <w:noProof/>
                <w:webHidden/>
              </w:rPr>
              <w:fldChar w:fldCharType="begin"/>
            </w:r>
            <w:r w:rsidR="00DC7C79">
              <w:rPr>
                <w:noProof/>
                <w:webHidden/>
              </w:rPr>
              <w:instrText xml:space="preserve"> PAGEREF _Toc27644443 \h </w:instrText>
            </w:r>
            <w:r w:rsidR="00DC7C79">
              <w:rPr>
                <w:noProof/>
                <w:webHidden/>
              </w:rPr>
            </w:r>
            <w:r w:rsidR="00DC7C79">
              <w:rPr>
                <w:noProof/>
                <w:webHidden/>
              </w:rPr>
              <w:fldChar w:fldCharType="separate"/>
            </w:r>
            <w:r w:rsidR="0097202C">
              <w:rPr>
                <w:noProof/>
                <w:webHidden/>
              </w:rPr>
              <w:t>6</w:t>
            </w:r>
            <w:r w:rsidR="00DC7C79">
              <w:rPr>
                <w:noProof/>
                <w:webHidden/>
              </w:rPr>
              <w:fldChar w:fldCharType="end"/>
            </w:r>
          </w:hyperlink>
        </w:p>
        <w:p w14:paraId="0D09A26F" w14:textId="6460BD24" w:rsidR="00DC7C79" w:rsidRDefault="009B7BF8">
          <w:pPr>
            <w:pStyle w:val="TJ2"/>
            <w:rPr>
              <w:rFonts w:asciiTheme="minorHAnsi" w:eastAsiaTheme="minorEastAsia" w:hAnsiTheme="minorHAnsi" w:cstheme="minorBidi"/>
              <w:sz w:val="22"/>
              <w:szCs w:val="22"/>
            </w:rPr>
          </w:pPr>
          <w:hyperlink w:anchor="_Toc27644444" w:history="1">
            <w:r w:rsidR="00DC7C79" w:rsidRPr="00827FB2">
              <w:rPr>
                <w:rStyle w:val="Hiperhivatkozs"/>
              </w:rPr>
              <w:t>2.2. Előzetes munka</w:t>
            </w:r>
            <w:r w:rsidR="00DC7C79">
              <w:rPr>
                <w:webHidden/>
              </w:rPr>
              <w:tab/>
            </w:r>
            <w:r w:rsidR="00DC7C79">
              <w:rPr>
                <w:webHidden/>
              </w:rPr>
              <w:fldChar w:fldCharType="begin"/>
            </w:r>
            <w:r w:rsidR="00DC7C79">
              <w:rPr>
                <w:webHidden/>
              </w:rPr>
              <w:instrText xml:space="preserve"> PAGEREF _Toc27644444 \h </w:instrText>
            </w:r>
            <w:r w:rsidR="00DC7C79">
              <w:rPr>
                <w:webHidden/>
              </w:rPr>
            </w:r>
            <w:r w:rsidR="00DC7C79">
              <w:rPr>
                <w:webHidden/>
              </w:rPr>
              <w:fldChar w:fldCharType="separate"/>
            </w:r>
            <w:r w:rsidR="0097202C">
              <w:rPr>
                <w:webHidden/>
              </w:rPr>
              <w:t>8</w:t>
            </w:r>
            <w:r w:rsidR="00DC7C79">
              <w:rPr>
                <w:webHidden/>
              </w:rPr>
              <w:fldChar w:fldCharType="end"/>
            </w:r>
          </w:hyperlink>
        </w:p>
        <w:p w14:paraId="45A9417C" w14:textId="68AF43EE" w:rsidR="00DC7C79" w:rsidRDefault="009B7BF8">
          <w:pPr>
            <w:pStyle w:val="TJ2"/>
            <w:rPr>
              <w:rFonts w:asciiTheme="minorHAnsi" w:eastAsiaTheme="minorEastAsia" w:hAnsiTheme="minorHAnsi" w:cstheme="minorBidi"/>
              <w:sz w:val="22"/>
              <w:szCs w:val="22"/>
            </w:rPr>
          </w:pPr>
          <w:hyperlink w:anchor="_Toc27644445" w:history="1">
            <w:r w:rsidR="00DC7C79" w:rsidRPr="00827FB2">
              <w:rPr>
                <w:rStyle w:val="Hiperhivatkozs"/>
              </w:rPr>
              <w:t>2.3. Szkennelés matematikai háttere</w:t>
            </w:r>
            <w:r w:rsidR="00DC7C79">
              <w:rPr>
                <w:webHidden/>
              </w:rPr>
              <w:tab/>
            </w:r>
            <w:r w:rsidR="00DC7C79">
              <w:rPr>
                <w:webHidden/>
              </w:rPr>
              <w:fldChar w:fldCharType="begin"/>
            </w:r>
            <w:r w:rsidR="00DC7C79">
              <w:rPr>
                <w:webHidden/>
              </w:rPr>
              <w:instrText xml:space="preserve"> PAGEREF _Toc27644445 \h </w:instrText>
            </w:r>
            <w:r w:rsidR="00DC7C79">
              <w:rPr>
                <w:webHidden/>
              </w:rPr>
            </w:r>
            <w:r w:rsidR="00DC7C79">
              <w:rPr>
                <w:webHidden/>
              </w:rPr>
              <w:fldChar w:fldCharType="separate"/>
            </w:r>
            <w:r w:rsidR="0097202C">
              <w:rPr>
                <w:webHidden/>
              </w:rPr>
              <w:t>9</w:t>
            </w:r>
            <w:r w:rsidR="00DC7C79">
              <w:rPr>
                <w:webHidden/>
              </w:rPr>
              <w:fldChar w:fldCharType="end"/>
            </w:r>
          </w:hyperlink>
        </w:p>
        <w:p w14:paraId="0941FEA1" w14:textId="4850A65C" w:rsidR="00DC7C79" w:rsidRDefault="009B7BF8">
          <w:pPr>
            <w:pStyle w:val="TJ3"/>
            <w:rPr>
              <w:rFonts w:asciiTheme="minorHAnsi" w:eastAsiaTheme="minorEastAsia" w:hAnsiTheme="minorHAnsi" w:cstheme="minorBidi"/>
              <w:noProof/>
              <w:sz w:val="22"/>
              <w:szCs w:val="22"/>
            </w:rPr>
          </w:pPr>
          <w:hyperlink w:anchor="_Toc27644446" w:history="1">
            <w:r w:rsidR="00DC7C79" w:rsidRPr="00827FB2">
              <w:rPr>
                <w:rStyle w:val="Hiperhivatkozs"/>
                <w:noProof/>
              </w:rPr>
              <w:t>2.3.1. Kamera matematikai modellje</w:t>
            </w:r>
            <w:r w:rsidR="00DC7C79">
              <w:rPr>
                <w:noProof/>
                <w:webHidden/>
              </w:rPr>
              <w:tab/>
            </w:r>
            <w:r w:rsidR="00DC7C79">
              <w:rPr>
                <w:noProof/>
                <w:webHidden/>
              </w:rPr>
              <w:fldChar w:fldCharType="begin"/>
            </w:r>
            <w:r w:rsidR="00DC7C79">
              <w:rPr>
                <w:noProof/>
                <w:webHidden/>
              </w:rPr>
              <w:instrText xml:space="preserve"> PAGEREF _Toc27644446 \h </w:instrText>
            </w:r>
            <w:r w:rsidR="00DC7C79">
              <w:rPr>
                <w:noProof/>
                <w:webHidden/>
              </w:rPr>
            </w:r>
            <w:r w:rsidR="00DC7C79">
              <w:rPr>
                <w:noProof/>
                <w:webHidden/>
              </w:rPr>
              <w:fldChar w:fldCharType="separate"/>
            </w:r>
            <w:r w:rsidR="0097202C">
              <w:rPr>
                <w:noProof/>
                <w:webHidden/>
              </w:rPr>
              <w:t>9</w:t>
            </w:r>
            <w:r w:rsidR="00DC7C79">
              <w:rPr>
                <w:noProof/>
                <w:webHidden/>
              </w:rPr>
              <w:fldChar w:fldCharType="end"/>
            </w:r>
          </w:hyperlink>
        </w:p>
        <w:p w14:paraId="43D20C07" w14:textId="1563172B" w:rsidR="00DC7C79" w:rsidRDefault="009B7BF8">
          <w:pPr>
            <w:pStyle w:val="TJ3"/>
            <w:rPr>
              <w:rFonts w:asciiTheme="minorHAnsi" w:eastAsiaTheme="minorEastAsia" w:hAnsiTheme="minorHAnsi" w:cstheme="minorBidi"/>
              <w:noProof/>
              <w:sz w:val="22"/>
              <w:szCs w:val="22"/>
            </w:rPr>
          </w:pPr>
          <w:hyperlink w:anchor="_Toc27644447" w:history="1">
            <w:r w:rsidR="00DC7C79" w:rsidRPr="00827FB2">
              <w:rPr>
                <w:rStyle w:val="Hiperhivatkozs"/>
                <w:noProof/>
              </w:rPr>
              <w:t>2.3.2. Kalibráció</w:t>
            </w:r>
            <w:r w:rsidR="00DC7C79">
              <w:rPr>
                <w:noProof/>
                <w:webHidden/>
              </w:rPr>
              <w:tab/>
            </w:r>
            <w:r w:rsidR="00DC7C79">
              <w:rPr>
                <w:noProof/>
                <w:webHidden/>
              </w:rPr>
              <w:fldChar w:fldCharType="begin"/>
            </w:r>
            <w:r w:rsidR="00DC7C79">
              <w:rPr>
                <w:noProof/>
                <w:webHidden/>
              </w:rPr>
              <w:instrText xml:space="preserve"> PAGEREF _Toc27644447 \h </w:instrText>
            </w:r>
            <w:r w:rsidR="00DC7C79">
              <w:rPr>
                <w:noProof/>
                <w:webHidden/>
              </w:rPr>
            </w:r>
            <w:r w:rsidR="00DC7C79">
              <w:rPr>
                <w:noProof/>
                <w:webHidden/>
              </w:rPr>
              <w:fldChar w:fldCharType="separate"/>
            </w:r>
            <w:r w:rsidR="0097202C">
              <w:rPr>
                <w:noProof/>
                <w:webHidden/>
              </w:rPr>
              <w:t>12</w:t>
            </w:r>
            <w:r w:rsidR="00DC7C79">
              <w:rPr>
                <w:noProof/>
                <w:webHidden/>
              </w:rPr>
              <w:fldChar w:fldCharType="end"/>
            </w:r>
          </w:hyperlink>
        </w:p>
        <w:p w14:paraId="6C244274" w14:textId="653C85E3" w:rsidR="00DC7C79" w:rsidRDefault="009B7BF8">
          <w:pPr>
            <w:pStyle w:val="TJ3"/>
            <w:rPr>
              <w:rFonts w:asciiTheme="minorHAnsi" w:eastAsiaTheme="minorEastAsia" w:hAnsiTheme="minorHAnsi" w:cstheme="minorBidi"/>
              <w:noProof/>
              <w:sz w:val="22"/>
              <w:szCs w:val="22"/>
            </w:rPr>
          </w:pPr>
          <w:hyperlink w:anchor="_Toc27644448" w:history="1">
            <w:r w:rsidR="00DC7C79" w:rsidRPr="00827FB2">
              <w:rPr>
                <w:rStyle w:val="Hiperhivatkozs"/>
                <w:noProof/>
                <w:bdr w:val="none" w:sz="0" w:space="0" w:color="auto" w:frame="1"/>
              </w:rPr>
              <w:t>2.3.3.</w:t>
            </w:r>
            <w:r w:rsidR="00DC7C79" w:rsidRPr="00827FB2">
              <w:rPr>
                <w:rStyle w:val="Hiperhivatkozs"/>
                <w:noProof/>
                <w:bdr w:val="none" w:sz="0" w:space="0" w:color="auto" w:frame="1"/>
                <w:shd w:val="clear" w:color="auto" w:fill="FFFFFF"/>
              </w:rPr>
              <w:t xml:space="preserve"> Szkennelés</w:t>
            </w:r>
            <w:r w:rsidR="00DC7C79">
              <w:rPr>
                <w:noProof/>
                <w:webHidden/>
              </w:rPr>
              <w:tab/>
            </w:r>
            <w:r w:rsidR="00DC7C79">
              <w:rPr>
                <w:noProof/>
                <w:webHidden/>
              </w:rPr>
              <w:fldChar w:fldCharType="begin"/>
            </w:r>
            <w:r w:rsidR="00DC7C79">
              <w:rPr>
                <w:noProof/>
                <w:webHidden/>
              </w:rPr>
              <w:instrText xml:space="preserve"> PAGEREF _Toc27644448 \h </w:instrText>
            </w:r>
            <w:r w:rsidR="00DC7C79">
              <w:rPr>
                <w:noProof/>
                <w:webHidden/>
              </w:rPr>
            </w:r>
            <w:r w:rsidR="00DC7C79">
              <w:rPr>
                <w:noProof/>
                <w:webHidden/>
              </w:rPr>
              <w:fldChar w:fldCharType="separate"/>
            </w:r>
            <w:r w:rsidR="0097202C">
              <w:rPr>
                <w:noProof/>
                <w:webHidden/>
              </w:rPr>
              <w:t>14</w:t>
            </w:r>
            <w:r w:rsidR="00DC7C79">
              <w:rPr>
                <w:noProof/>
                <w:webHidden/>
              </w:rPr>
              <w:fldChar w:fldCharType="end"/>
            </w:r>
          </w:hyperlink>
        </w:p>
        <w:p w14:paraId="46165B25" w14:textId="5B54951F" w:rsidR="00DC7C79" w:rsidRDefault="009B7BF8">
          <w:pPr>
            <w:pStyle w:val="TJ1"/>
            <w:rPr>
              <w:rFonts w:asciiTheme="minorHAnsi" w:eastAsiaTheme="minorEastAsia" w:hAnsiTheme="minorHAnsi" w:cstheme="minorBidi"/>
              <w:noProof/>
              <w:sz w:val="22"/>
              <w:szCs w:val="22"/>
            </w:rPr>
          </w:pPr>
          <w:hyperlink w:anchor="_Toc27644449" w:history="1">
            <w:r w:rsidR="00DC7C79" w:rsidRPr="00827FB2">
              <w:rPr>
                <w:rStyle w:val="Hiperhivatkozs"/>
                <w:noProof/>
              </w:rPr>
              <w:t>3. Feladatok, tervek</w:t>
            </w:r>
            <w:r w:rsidR="00DC7C79">
              <w:rPr>
                <w:noProof/>
                <w:webHidden/>
              </w:rPr>
              <w:tab/>
            </w:r>
            <w:r w:rsidR="00DC7C79">
              <w:rPr>
                <w:noProof/>
                <w:webHidden/>
              </w:rPr>
              <w:fldChar w:fldCharType="begin"/>
            </w:r>
            <w:r w:rsidR="00DC7C79">
              <w:rPr>
                <w:noProof/>
                <w:webHidden/>
              </w:rPr>
              <w:instrText xml:space="preserve"> PAGEREF _Toc27644449 \h </w:instrText>
            </w:r>
            <w:r w:rsidR="00DC7C79">
              <w:rPr>
                <w:noProof/>
                <w:webHidden/>
              </w:rPr>
            </w:r>
            <w:r w:rsidR="00DC7C79">
              <w:rPr>
                <w:noProof/>
                <w:webHidden/>
              </w:rPr>
              <w:fldChar w:fldCharType="separate"/>
            </w:r>
            <w:r w:rsidR="0097202C">
              <w:rPr>
                <w:noProof/>
                <w:webHidden/>
              </w:rPr>
              <w:t>15</w:t>
            </w:r>
            <w:r w:rsidR="00DC7C79">
              <w:rPr>
                <w:noProof/>
                <w:webHidden/>
              </w:rPr>
              <w:fldChar w:fldCharType="end"/>
            </w:r>
          </w:hyperlink>
        </w:p>
        <w:p w14:paraId="62B36FC8" w14:textId="5B3CDC4A" w:rsidR="00DC7C79" w:rsidRDefault="009B7BF8">
          <w:pPr>
            <w:pStyle w:val="TJ2"/>
            <w:rPr>
              <w:rFonts w:asciiTheme="minorHAnsi" w:eastAsiaTheme="minorEastAsia" w:hAnsiTheme="minorHAnsi" w:cstheme="minorBidi"/>
              <w:sz w:val="22"/>
              <w:szCs w:val="22"/>
            </w:rPr>
          </w:pPr>
          <w:hyperlink w:anchor="_Toc27644450" w:history="1">
            <w:r w:rsidR="00DC7C79" w:rsidRPr="00827FB2">
              <w:rPr>
                <w:rStyle w:val="Hiperhivatkozs"/>
              </w:rPr>
              <w:t>3.1. Állvány</w:t>
            </w:r>
            <w:r w:rsidR="00DC7C79">
              <w:rPr>
                <w:webHidden/>
              </w:rPr>
              <w:tab/>
            </w:r>
            <w:r w:rsidR="00DC7C79">
              <w:rPr>
                <w:webHidden/>
              </w:rPr>
              <w:fldChar w:fldCharType="begin"/>
            </w:r>
            <w:r w:rsidR="00DC7C79">
              <w:rPr>
                <w:webHidden/>
              </w:rPr>
              <w:instrText xml:space="preserve"> PAGEREF _Toc27644450 \h </w:instrText>
            </w:r>
            <w:r w:rsidR="00DC7C79">
              <w:rPr>
                <w:webHidden/>
              </w:rPr>
            </w:r>
            <w:r w:rsidR="00DC7C79">
              <w:rPr>
                <w:webHidden/>
              </w:rPr>
              <w:fldChar w:fldCharType="separate"/>
            </w:r>
            <w:r w:rsidR="0097202C">
              <w:rPr>
                <w:webHidden/>
              </w:rPr>
              <w:t>15</w:t>
            </w:r>
            <w:r w:rsidR="00DC7C79">
              <w:rPr>
                <w:webHidden/>
              </w:rPr>
              <w:fldChar w:fldCharType="end"/>
            </w:r>
          </w:hyperlink>
        </w:p>
        <w:p w14:paraId="18D44797" w14:textId="37532400" w:rsidR="00DC7C79" w:rsidRDefault="009B7BF8">
          <w:pPr>
            <w:pStyle w:val="TJ2"/>
            <w:rPr>
              <w:rFonts w:asciiTheme="minorHAnsi" w:eastAsiaTheme="minorEastAsia" w:hAnsiTheme="minorHAnsi" w:cstheme="minorBidi"/>
              <w:sz w:val="22"/>
              <w:szCs w:val="22"/>
            </w:rPr>
          </w:pPr>
          <w:hyperlink w:anchor="_Toc27644451" w:history="1">
            <w:r w:rsidR="00DC7C79" w:rsidRPr="00827FB2">
              <w:rPr>
                <w:rStyle w:val="Hiperhivatkozs"/>
              </w:rPr>
              <w:t>3.2. Elektronika</w:t>
            </w:r>
            <w:r w:rsidR="00DC7C79">
              <w:rPr>
                <w:webHidden/>
              </w:rPr>
              <w:tab/>
            </w:r>
            <w:r w:rsidR="00DC7C79">
              <w:rPr>
                <w:webHidden/>
              </w:rPr>
              <w:fldChar w:fldCharType="begin"/>
            </w:r>
            <w:r w:rsidR="00DC7C79">
              <w:rPr>
                <w:webHidden/>
              </w:rPr>
              <w:instrText xml:space="preserve"> PAGEREF _Toc27644451 \h </w:instrText>
            </w:r>
            <w:r w:rsidR="00DC7C79">
              <w:rPr>
                <w:webHidden/>
              </w:rPr>
            </w:r>
            <w:r w:rsidR="00DC7C79">
              <w:rPr>
                <w:webHidden/>
              </w:rPr>
              <w:fldChar w:fldCharType="separate"/>
            </w:r>
            <w:r w:rsidR="0097202C">
              <w:rPr>
                <w:webHidden/>
              </w:rPr>
              <w:t>15</w:t>
            </w:r>
            <w:r w:rsidR="00DC7C79">
              <w:rPr>
                <w:webHidden/>
              </w:rPr>
              <w:fldChar w:fldCharType="end"/>
            </w:r>
          </w:hyperlink>
        </w:p>
        <w:p w14:paraId="22CB2FF8" w14:textId="00E9D0D2" w:rsidR="00DC7C79" w:rsidRDefault="009B7BF8">
          <w:pPr>
            <w:pStyle w:val="TJ2"/>
            <w:rPr>
              <w:rFonts w:asciiTheme="minorHAnsi" w:eastAsiaTheme="minorEastAsia" w:hAnsiTheme="minorHAnsi" w:cstheme="minorBidi"/>
              <w:sz w:val="22"/>
              <w:szCs w:val="22"/>
            </w:rPr>
          </w:pPr>
          <w:hyperlink w:anchor="_Toc27644452" w:history="1">
            <w:r w:rsidR="00DC7C79" w:rsidRPr="00827FB2">
              <w:rPr>
                <w:rStyle w:val="Hiperhivatkozs"/>
              </w:rPr>
              <w:t>3.3. Szoftver</w:t>
            </w:r>
            <w:r w:rsidR="00DC7C79">
              <w:rPr>
                <w:webHidden/>
              </w:rPr>
              <w:tab/>
            </w:r>
            <w:r w:rsidR="00DC7C79">
              <w:rPr>
                <w:webHidden/>
              </w:rPr>
              <w:fldChar w:fldCharType="begin"/>
            </w:r>
            <w:r w:rsidR="00DC7C79">
              <w:rPr>
                <w:webHidden/>
              </w:rPr>
              <w:instrText xml:space="preserve"> PAGEREF _Toc27644452 \h </w:instrText>
            </w:r>
            <w:r w:rsidR="00DC7C79">
              <w:rPr>
                <w:webHidden/>
              </w:rPr>
            </w:r>
            <w:r w:rsidR="00DC7C79">
              <w:rPr>
                <w:webHidden/>
              </w:rPr>
              <w:fldChar w:fldCharType="separate"/>
            </w:r>
            <w:r w:rsidR="0097202C">
              <w:rPr>
                <w:webHidden/>
              </w:rPr>
              <w:t>15</w:t>
            </w:r>
            <w:r w:rsidR="00DC7C79">
              <w:rPr>
                <w:webHidden/>
              </w:rPr>
              <w:fldChar w:fldCharType="end"/>
            </w:r>
          </w:hyperlink>
        </w:p>
        <w:p w14:paraId="67FBF4D7" w14:textId="100F509E" w:rsidR="00DC7C79" w:rsidRDefault="009B7BF8">
          <w:pPr>
            <w:pStyle w:val="TJ1"/>
            <w:rPr>
              <w:rFonts w:asciiTheme="minorHAnsi" w:eastAsiaTheme="minorEastAsia" w:hAnsiTheme="minorHAnsi" w:cstheme="minorBidi"/>
              <w:noProof/>
              <w:sz w:val="22"/>
              <w:szCs w:val="22"/>
            </w:rPr>
          </w:pPr>
          <w:hyperlink w:anchor="_Toc27644453" w:history="1">
            <w:r w:rsidR="00DC7C79" w:rsidRPr="00827FB2">
              <w:rPr>
                <w:rStyle w:val="Hiperhivatkozs"/>
                <w:noProof/>
              </w:rPr>
              <w:t>4. prototípus tervezése, megvalósítása</w:t>
            </w:r>
            <w:r w:rsidR="00DC7C79">
              <w:rPr>
                <w:noProof/>
                <w:webHidden/>
              </w:rPr>
              <w:tab/>
            </w:r>
            <w:r w:rsidR="00DC7C79">
              <w:rPr>
                <w:noProof/>
                <w:webHidden/>
              </w:rPr>
              <w:fldChar w:fldCharType="begin"/>
            </w:r>
            <w:r w:rsidR="00DC7C79">
              <w:rPr>
                <w:noProof/>
                <w:webHidden/>
              </w:rPr>
              <w:instrText xml:space="preserve"> PAGEREF _Toc27644453 \h </w:instrText>
            </w:r>
            <w:r w:rsidR="00DC7C79">
              <w:rPr>
                <w:noProof/>
                <w:webHidden/>
              </w:rPr>
            </w:r>
            <w:r w:rsidR="00DC7C79">
              <w:rPr>
                <w:noProof/>
                <w:webHidden/>
              </w:rPr>
              <w:fldChar w:fldCharType="separate"/>
            </w:r>
            <w:r w:rsidR="0097202C">
              <w:rPr>
                <w:noProof/>
                <w:webHidden/>
              </w:rPr>
              <w:t>16</w:t>
            </w:r>
            <w:r w:rsidR="00DC7C79">
              <w:rPr>
                <w:noProof/>
                <w:webHidden/>
              </w:rPr>
              <w:fldChar w:fldCharType="end"/>
            </w:r>
          </w:hyperlink>
        </w:p>
        <w:p w14:paraId="47ECBB57" w14:textId="7B403A80" w:rsidR="00DC7C79" w:rsidRDefault="009B7BF8">
          <w:pPr>
            <w:pStyle w:val="TJ2"/>
            <w:rPr>
              <w:rFonts w:asciiTheme="minorHAnsi" w:eastAsiaTheme="minorEastAsia" w:hAnsiTheme="minorHAnsi" w:cstheme="minorBidi"/>
              <w:sz w:val="22"/>
              <w:szCs w:val="22"/>
            </w:rPr>
          </w:pPr>
          <w:hyperlink w:anchor="_Toc27644454" w:history="1">
            <w:r w:rsidR="00DC7C79" w:rsidRPr="00827FB2">
              <w:rPr>
                <w:rStyle w:val="Hiperhivatkozs"/>
              </w:rPr>
              <w:t>4.1. Mechanikus alkatrészek</w:t>
            </w:r>
            <w:r w:rsidR="00DC7C79">
              <w:rPr>
                <w:webHidden/>
              </w:rPr>
              <w:tab/>
            </w:r>
            <w:r w:rsidR="00DC7C79">
              <w:rPr>
                <w:webHidden/>
              </w:rPr>
              <w:fldChar w:fldCharType="begin"/>
            </w:r>
            <w:r w:rsidR="00DC7C79">
              <w:rPr>
                <w:webHidden/>
              </w:rPr>
              <w:instrText xml:space="preserve"> PAGEREF _Toc27644454 \h </w:instrText>
            </w:r>
            <w:r w:rsidR="00DC7C79">
              <w:rPr>
                <w:webHidden/>
              </w:rPr>
            </w:r>
            <w:r w:rsidR="00DC7C79">
              <w:rPr>
                <w:webHidden/>
              </w:rPr>
              <w:fldChar w:fldCharType="separate"/>
            </w:r>
            <w:r w:rsidR="0097202C">
              <w:rPr>
                <w:webHidden/>
              </w:rPr>
              <w:t>16</w:t>
            </w:r>
            <w:r w:rsidR="00DC7C79">
              <w:rPr>
                <w:webHidden/>
              </w:rPr>
              <w:fldChar w:fldCharType="end"/>
            </w:r>
          </w:hyperlink>
        </w:p>
        <w:p w14:paraId="5FDBCD46" w14:textId="31D537C2" w:rsidR="00DC7C79" w:rsidRDefault="009B7BF8">
          <w:pPr>
            <w:pStyle w:val="TJ2"/>
            <w:rPr>
              <w:rFonts w:asciiTheme="minorHAnsi" w:eastAsiaTheme="minorEastAsia" w:hAnsiTheme="minorHAnsi" w:cstheme="minorBidi"/>
              <w:sz w:val="22"/>
              <w:szCs w:val="22"/>
            </w:rPr>
          </w:pPr>
          <w:hyperlink w:anchor="_Toc27644455" w:history="1">
            <w:r w:rsidR="00DC7C79" w:rsidRPr="00827FB2">
              <w:rPr>
                <w:rStyle w:val="Hiperhivatkozs"/>
              </w:rPr>
              <w:t>4.2. Elektronika</w:t>
            </w:r>
            <w:r w:rsidR="00DC7C79">
              <w:rPr>
                <w:webHidden/>
              </w:rPr>
              <w:tab/>
            </w:r>
            <w:r w:rsidR="00DC7C79">
              <w:rPr>
                <w:webHidden/>
              </w:rPr>
              <w:fldChar w:fldCharType="begin"/>
            </w:r>
            <w:r w:rsidR="00DC7C79">
              <w:rPr>
                <w:webHidden/>
              </w:rPr>
              <w:instrText xml:space="preserve"> PAGEREF _Toc27644455 \h </w:instrText>
            </w:r>
            <w:r w:rsidR="00DC7C79">
              <w:rPr>
                <w:webHidden/>
              </w:rPr>
            </w:r>
            <w:r w:rsidR="00DC7C79">
              <w:rPr>
                <w:webHidden/>
              </w:rPr>
              <w:fldChar w:fldCharType="separate"/>
            </w:r>
            <w:r w:rsidR="0097202C">
              <w:rPr>
                <w:webHidden/>
              </w:rPr>
              <w:t>19</w:t>
            </w:r>
            <w:r w:rsidR="00DC7C79">
              <w:rPr>
                <w:webHidden/>
              </w:rPr>
              <w:fldChar w:fldCharType="end"/>
            </w:r>
          </w:hyperlink>
        </w:p>
        <w:p w14:paraId="0E5EDA03" w14:textId="440E8F3B" w:rsidR="00DC7C79" w:rsidRDefault="009B7BF8">
          <w:pPr>
            <w:pStyle w:val="TJ3"/>
            <w:rPr>
              <w:rFonts w:asciiTheme="minorHAnsi" w:eastAsiaTheme="minorEastAsia" w:hAnsiTheme="minorHAnsi" w:cstheme="minorBidi"/>
              <w:noProof/>
              <w:sz w:val="22"/>
              <w:szCs w:val="22"/>
            </w:rPr>
          </w:pPr>
          <w:hyperlink w:anchor="_Toc27644456" w:history="1">
            <w:r w:rsidR="00DC7C79" w:rsidRPr="00827FB2">
              <w:rPr>
                <w:rStyle w:val="Hiperhivatkozs"/>
                <w:noProof/>
              </w:rPr>
              <w:t>4.2.1. Raspberry</w:t>
            </w:r>
            <w:r w:rsidR="00DC7C79">
              <w:rPr>
                <w:noProof/>
                <w:webHidden/>
              </w:rPr>
              <w:tab/>
            </w:r>
            <w:r w:rsidR="00DC7C79">
              <w:rPr>
                <w:noProof/>
                <w:webHidden/>
              </w:rPr>
              <w:fldChar w:fldCharType="begin"/>
            </w:r>
            <w:r w:rsidR="00DC7C79">
              <w:rPr>
                <w:noProof/>
                <w:webHidden/>
              </w:rPr>
              <w:instrText xml:space="preserve"> PAGEREF _Toc27644456 \h </w:instrText>
            </w:r>
            <w:r w:rsidR="00DC7C79">
              <w:rPr>
                <w:noProof/>
                <w:webHidden/>
              </w:rPr>
            </w:r>
            <w:r w:rsidR="00DC7C79">
              <w:rPr>
                <w:noProof/>
                <w:webHidden/>
              </w:rPr>
              <w:fldChar w:fldCharType="separate"/>
            </w:r>
            <w:r w:rsidR="0097202C">
              <w:rPr>
                <w:noProof/>
                <w:webHidden/>
              </w:rPr>
              <w:t>19</w:t>
            </w:r>
            <w:r w:rsidR="00DC7C79">
              <w:rPr>
                <w:noProof/>
                <w:webHidden/>
              </w:rPr>
              <w:fldChar w:fldCharType="end"/>
            </w:r>
          </w:hyperlink>
        </w:p>
        <w:p w14:paraId="67DE67EC" w14:textId="07B36076" w:rsidR="00DC7C79" w:rsidRDefault="009B7BF8">
          <w:pPr>
            <w:pStyle w:val="TJ3"/>
            <w:rPr>
              <w:rFonts w:asciiTheme="minorHAnsi" w:eastAsiaTheme="minorEastAsia" w:hAnsiTheme="minorHAnsi" w:cstheme="minorBidi"/>
              <w:noProof/>
              <w:sz w:val="22"/>
              <w:szCs w:val="22"/>
            </w:rPr>
          </w:pPr>
          <w:hyperlink w:anchor="_Toc27644457" w:history="1">
            <w:r w:rsidR="00DC7C79" w:rsidRPr="00827FB2">
              <w:rPr>
                <w:rStyle w:val="Hiperhivatkozs"/>
                <w:noProof/>
              </w:rPr>
              <w:t>4.2.2. Asztal</w:t>
            </w:r>
            <w:r w:rsidR="00DC7C79">
              <w:rPr>
                <w:noProof/>
                <w:webHidden/>
              </w:rPr>
              <w:tab/>
            </w:r>
            <w:r w:rsidR="00DC7C79">
              <w:rPr>
                <w:noProof/>
                <w:webHidden/>
              </w:rPr>
              <w:fldChar w:fldCharType="begin"/>
            </w:r>
            <w:r w:rsidR="00DC7C79">
              <w:rPr>
                <w:noProof/>
                <w:webHidden/>
              </w:rPr>
              <w:instrText xml:space="preserve"> PAGEREF _Toc27644457 \h </w:instrText>
            </w:r>
            <w:r w:rsidR="00DC7C79">
              <w:rPr>
                <w:noProof/>
                <w:webHidden/>
              </w:rPr>
            </w:r>
            <w:r w:rsidR="00DC7C79">
              <w:rPr>
                <w:noProof/>
                <w:webHidden/>
              </w:rPr>
              <w:fldChar w:fldCharType="separate"/>
            </w:r>
            <w:r w:rsidR="0097202C">
              <w:rPr>
                <w:noProof/>
                <w:webHidden/>
              </w:rPr>
              <w:t>22</w:t>
            </w:r>
            <w:r w:rsidR="00DC7C79">
              <w:rPr>
                <w:noProof/>
                <w:webHidden/>
              </w:rPr>
              <w:fldChar w:fldCharType="end"/>
            </w:r>
          </w:hyperlink>
        </w:p>
        <w:p w14:paraId="5A45C9D6" w14:textId="138DE2D0" w:rsidR="00DC7C79" w:rsidRDefault="009B7BF8">
          <w:pPr>
            <w:pStyle w:val="TJ3"/>
            <w:rPr>
              <w:rFonts w:asciiTheme="minorHAnsi" w:eastAsiaTheme="minorEastAsia" w:hAnsiTheme="minorHAnsi" w:cstheme="minorBidi"/>
              <w:noProof/>
              <w:sz w:val="22"/>
              <w:szCs w:val="22"/>
            </w:rPr>
          </w:pPr>
          <w:hyperlink w:anchor="_Toc27644458" w:history="1">
            <w:r w:rsidR="00DC7C79" w:rsidRPr="00827FB2">
              <w:rPr>
                <w:rStyle w:val="Hiperhivatkozs"/>
                <w:noProof/>
              </w:rPr>
              <w:t>4.2.3. Firmware</w:t>
            </w:r>
            <w:r w:rsidR="00DC7C79">
              <w:rPr>
                <w:noProof/>
                <w:webHidden/>
              </w:rPr>
              <w:tab/>
            </w:r>
            <w:r w:rsidR="00DC7C79">
              <w:rPr>
                <w:noProof/>
                <w:webHidden/>
              </w:rPr>
              <w:fldChar w:fldCharType="begin"/>
            </w:r>
            <w:r w:rsidR="00DC7C79">
              <w:rPr>
                <w:noProof/>
                <w:webHidden/>
              </w:rPr>
              <w:instrText xml:space="preserve"> PAGEREF _Toc27644458 \h </w:instrText>
            </w:r>
            <w:r w:rsidR="00DC7C79">
              <w:rPr>
                <w:noProof/>
                <w:webHidden/>
              </w:rPr>
            </w:r>
            <w:r w:rsidR="00DC7C79">
              <w:rPr>
                <w:noProof/>
                <w:webHidden/>
              </w:rPr>
              <w:fldChar w:fldCharType="separate"/>
            </w:r>
            <w:r w:rsidR="0097202C">
              <w:rPr>
                <w:noProof/>
                <w:webHidden/>
              </w:rPr>
              <w:t>24</w:t>
            </w:r>
            <w:r w:rsidR="00DC7C79">
              <w:rPr>
                <w:noProof/>
                <w:webHidden/>
              </w:rPr>
              <w:fldChar w:fldCharType="end"/>
            </w:r>
          </w:hyperlink>
        </w:p>
        <w:p w14:paraId="425CEF4F" w14:textId="376F6E40" w:rsidR="00DC7C79" w:rsidRDefault="009B7BF8">
          <w:pPr>
            <w:pStyle w:val="TJ2"/>
            <w:rPr>
              <w:rFonts w:asciiTheme="minorHAnsi" w:eastAsiaTheme="minorEastAsia" w:hAnsiTheme="minorHAnsi" w:cstheme="minorBidi"/>
              <w:sz w:val="22"/>
              <w:szCs w:val="22"/>
            </w:rPr>
          </w:pPr>
          <w:hyperlink w:anchor="_Toc27644459" w:history="1">
            <w:r w:rsidR="00DC7C79" w:rsidRPr="00827FB2">
              <w:rPr>
                <w:rStyle w:val="Hiperhivatkozs"/>
              </w:rPr>
              <w:t>4.3. Állvány</w:t>
            </w:r>
            <w:r w:rsidR="00DC7C79">
              <w:rPr>
                <w:webHidden/>
              </w:rPr>
              <w:tab/>
            </w:r>
            <w:r w:rsidR="00DC7C79">
              <w:rPr>
                <w:webHidden/>
              </w:rPr>
              <w:fldChar w:fldCharType="begin"/>
            </w:r>
            <w:r w:rsidR="00DC7C79">
              <w:rPr>
                <w:webHidden/>
              </w:rPr>
              <w:instrText xml:space="preserve"> PAGEREF _Toc27644459 \h </w:instrText>
            </w:r>
            <w:r w:rsidR="00DC7C79">
              <w:rPr>
                <w:webHidden/>
              </w:rPr>
            </w:r>
            <w:r w:rsidR="00DC7C79">
              <w:rPr>
                <w:webHidden/>
              </w:rPr>
              <w:fldChar w:fldCharType="separate"/>
            </w:r>
            <w:r w:rsidR="0097202C">
              <w:rPr>
                <w:webHidden/>
              </w:rPr>
              <w:t>29</w:t>
            </w:r>
            <w:r w:rsidR="00DC7C79">
              <w:rPr>
                <w:webHidden/>
              </w:rPr>
              <w:fldChar w:fldCharType="end"/>
            </w:r>
          </w:hyperlink>
        </w:p>
        <w:p w14:paraId="02557801" w14:textId="23BC2E83" w:rsidR="00DC7C79" w:rsidRDefault="009B7BF8">
          <w:pPr>
            <w:pStyle w:val="TJ1"/>
            <w:rPr>
              <w:rFonts w:asciiTheme="minorHAnsi" w:eastAsiaTheme="minorEastAsia" w:hAnsiTheme="minorHAnsi" w:cstheme="minorBidi"/>
              <w:noProof/>
              <w:sz w:val="22"/>
              <w:szCs w:val="22"/>
            </w:rPr>
          </w:pPr>
          <w:hyperlink w:anchor="_Toc27644460" w:history="1">
            <w:r w:rsidR="00DC7C79" w:rsidRPr="00827FB2">
              <w:rPr>
                <w:rStyle w:val="Hiperhivatkozs"/>
                <w:noProof/>
              </w:rPr>
              <w:t>5. Képfeldolgozó szoftver</w:t>
            </w:r>
            <w:r w:rsidR="00DC7C79">
              <w:rPr>
                <w:noProof/>
                <w:webHidden/>
              </w:rPr>
              <w:tab/>
            </w:r>
            <w:r w:rsidR="00DC7C79">
              <w:rPr>
                <w:noProof/>
                <w:webHidden/>
              </w:rPr>
              <w:fldChar w:fldCharType="begin"/>
            </w:r>
            <w:r w:rsidR="00DC7C79">
              <w:rPr>
                <w:noProof/>
                <w:webHidden/>
              </w:rPr>
              <w:instrText xml:space="preserve"> PAGEREF _Toc27644460 \h </w:instrText>
            </w:r>
            <w:r w:rsidR="00DC7C79">
              <w:rPr>
                <w:noProof/>
                <w:webHidden/>
              </w:rPr>
            </w:r>
            <w:r w:rsidR="00DC7C79">
              <w:rPr>
                <w:noProof/>
                <w:webHidden/>
              </w:rPr>
              <w:fldChar w:fldCharType="separate"/>
            </w:r>
            <w:r w:rsidR="0097202C">
              <w:rPr>
                <w:noProof/>
                <w:webHidden/>
              </w:rPr>
              <w:t>32</w:t>
            </w:r>
            <w:r w:rsidR="00DC7C79">
              <w:rPr>
                <w:noProof/>
                <w:webHidden/>
              </w:rPr>
              <w:fldChar w:fldCharType="end"/>
            </w:r>
          </w:hyperlink>
        </w:p>
        <w:p w14:paraId="23E96AB9" w14:textId="145877DD" w:rsidR="00DC7C79" w:rsidRDefault="009B7BF8">
          <w:pPr>
            <w:pStyle w:val="TJ2"/>
            <w:rPr>
              <w:rFonts w:asciiTheme="minorHAnsi" w:eastAsiaTheme="minorEastAsia" w:hAnsiTheme="minorHAnsi" w:cstheme="minorBidi"/>
              <w:sz w:val="22"/>
              <w:szCs w:val="22"/>
            </w:rPr>
          </w:pPr>
          <w:hyperlink w:anchor="_Toc27644461" w:history="1">
            <w:r w:rsidR="00DC7C79" w:rsidRPr="00827FB2">
              <w:rPr>
                <w:rStyle w:val="Hiperhivatkozs"/>
              </w:rPr>
              <w:t>5.1. Csatlakozás</w:t>
            </w:r>
            <w:r w:rsidR="00DC7C79">
              <w:rPr>
                <w:webHidden/>
              </w:rPr>
              <w:tab/>
            </w:r>
            <w:r w:rsidR="00DC7C79">
              <w:rPr>
                <w:webHidden/>
              </w:rPr>
              <w:fldChar w:fldCharType="begin"/>
            </w:r>
            <w:r w:rsidR="00DC7C79">
              <w:rPr>
                <w:webHidden/>
              </w:rPr>
              <w:instrText xml:space="preserve"> PAGEREF _Toc27644461 \h </w:instrText>
            </w:r>
            <w:r w:rsidR="00DC7C79">
              <w:rPr>
                <w:webHidden/>
              </w:rPr>
            </w:r>
            <w:r w:rsidR="00DC7C79">
              <w:rPr>
                <w:webHidden/>
              </w:rPr>
              <w:fldChar w:fldCharType="separate"/>
            </w:r>
            <w:r w:rsidR="0097202C">
              <w:rPr>
                <w:webHidden/>
              </w:rPr>
              <w:t>32</w:t>
            </w:r>
            <w:r w:rsidR="00DC7C79">
              <w:rPr>
                <w:webHidden/>
              </w:rPr>
              <w:fldChar w:fldCharType="end"/>
            </w:r>
          </w:hyperlink>
        </w:p>
        <w:p w14:paraId="4CB00311" w14:textId="5BAC54EC" w:rsidR="00DC7C79" w:rsidRDefault="009B7BF8">
          <w:pPr>
            <w:pStyle w:val="TJ2"/>
            <w:rPr>
              <w:rFonts w:asciiTheme="minorHAnsi" w:eastAsiaTheme="minorEastAsia" w:hAnsiTheme="minorHAnsi" w:cstheme="minorBidi"/>
              <w:sz w:val="22"/>
              <w:szCs w:val="22"/>
            </w:rPr>
          </w:pPr>
          <w:hyperlink w:anchor="_Toc27644462" w:history="1">
            <w:r w:rsidR="00DC7C79" w:rsidRPr="00827FB2">
              <w:rPr>
                <w:rStyle w:val="Hiperhivatkozs"/>
              </w:rPr>
              <w:t>5.2. Kamerák</w:t>
            </w:r>
            <w:r w:rsidR="00DC7C79">
              <w:rPr>
                <w:webHidden/>
              </w:rPr>
              <w:tab/>
            </w:r>
            <w:r w:rsidR="00DC7C79">
              <w:rPr>
                <w:webHidden/>
              </w:rPr>
              <w:fldChar w:fldCharType="begin"/>
            </w:r>
            <w:r w:rsidR="00DC7C79">
              <w:rPr>
                <w:webHidden/>
              </w:rPr>
              <w:instrText xml:space="preserve"> PAGEREF _Toc27644462 \h </w:instrText>
            </w:r>
            <w:r w:rsidR="00DC7C79">
              <w:rPr>
                <w:webHidden/>
              </w:rPr>
            </w:r>
            <w:r w:rsidR="00DC7C79">
              <w:rPr>
                <w:webHidden/>
              </w:rPr>
              <w:fldChar w:fldCharType="separate"/>
            </w:r>
            <w:r w:rsidR="0097202C">
              <w:rPr>
                <w:webHidden/>
              </w:rPr>
              <w:t>34</w:t>
            </w:r>
            <w:r w:rsidR="00DC7C79">
              <w:rPr>
                <w:webHidden/>
              </w:rPr>
              <w:fldChar w:fldCharType="end"/>
            </w:r>
          </w:hyperlink>
        </w:p>
        <w:p w14:paraId="17727513" w14:textId="06506EFD" w:rsidR="00DC7C79" w:rsidRDefault="009B7BF8">
          <w:pPr>
            <w:pStyle w:val="TJ2"/>
            <w:rPr>
              <w:rFonts w:asciiTheme="minorHAnsi" w:eastAsiaTheme="minorEastAsia" w:hAnsiTheme="minorHAnsi" w:cstheme="minorBidi"/>
              <w:sz w:val="22"/>
              <w:szCs w:val="22"/>
            </w:rPr>
          </w:pPr>
          <w:hyperlink w:anchor="_Toc27644463" w:history="1">
            <w:r w:rsidR="00DC7C79" w:rsidRPr="00827FB2">
              <w:rPr>
                <w:rStyle w:val="Hiperhivatkozs"/>
              </w:rPr>
              <w:t>5.3. Kalibráció</w:t>
            </w:r>
            <w:r w:rsidR="00DC7C79">
              <w:rPr>
                <w:webHidden/>
              </w:rPr>
              <w:tab/>
            </w:r>
            <w:r w:rsidR="00DC7C79">
              <w:rPr>
                <w:webHidden/>
              </w:rPr>
              <w:fldChar w:fldCharType="begin"/>
            </w:r>
            <w:r w:rsidR="00DC7C79">
              <w:rPr>
                <w:webHidden/>
              </w:rPr>
              <w:instrText xml:space="preserve"> PAGEREF _Toc27644463 \h </w:instrText>
            </w:r>
            <w:r w:rsidR="00DC7C79">
              <w:rPr>
                <w:webHidden/>
              </w:rPr>
            </w:r>
            <w:r w:rsidR="00DC7C79">
              <w:rPr>
                <w:webHidden/>
              </w:rPr>
              <w:fldChar w:fldCharType="separate"/>
            </w:r>
            <w:r w:rsidR="0097202C">
              <w:rPr>
                <w:webHidden/>
              </w:rPr>
              <w:t>34</w:t>
            </w:r>
            <w:r w:rsidR="00DC7C79">
              <w:rPr>
                <w:webHidden/>
              </w:rPr>
              <w:fldChar w:fldCharType="end"/>
            </w:r>
          </w:hyperlink>
        </w:p>
        <w:p w14:paraId="1D0221D6" w14:textId="690384CE" w:rsidR="00DC7C79" w:rsidRDefault="009B7BF8">
          <w:pPr>
            <w:pStyle w:val="TJ2"/>
            <w:rPr>
              <w:rFonts w:asciiTheme="minorHAnsi" w:eastAsiaTheme="minorEastAsia" w:hAnsiTheme="minorHAnsi" w:cstheme="minorBidi"/>
              <w:sz w:val="22"/>
              <w:szCs w:val="22"/>
            </w:rPr>
          </w:pPr>
          <w:hyperlink w:anchor="_Toc27644464" w:history="1">
            <w:r w:rsidR="00DC7C79" w:rsidRPr="00827FB2">
              <w:rPr>
                <w:rStyle w:val="Hiperhivatkozs"/>
              </w:rPr>
              <w:t>5.4. Szkennelés</w:t>
            </w:r>
            <w:r w:rsidR="00DC7C79">
              <w:rPr>
                <w:webHidden/>
              </w:rPr>
              <w:tab/>
            </w:r>
            <w:r w:rsidR="00DC7C79">
              <w:rPr>
                <w:webHidden/>
              </w:rPr>
              <w:fldChar w:fldCharType="begin"/>
            </w:r>
            <w:r w:rsidR="00DC7C79">
              <w:rPr>
                <w:webHidden/>
              </w:rPr>
              <w:instrText xml:space="preserve"> PAGEREF _Toc27644464 \h </w:instrText>
            </w:r>
            <w:r w:rsidR="00DC7C79">
              <w:rPr>
                <w:webHidden/>
              </w:rPr>
            </w:r>
            <w:r w:rsidR="00DC7C79">
              <w:rPr>
                <w:webHidden/>
              </w:rPr>
              <w:fldChar w:fldCharType="separate"/>
            </w:r>
            <w:r w:rsidR="0097202C">
              <w:rPr>
                <w:webHidden/>
              </w:rPr>
              <w:t>37</w:t>
            </w:r>
            <w:r w:rsidR="00DC7C79">
              <w:rPr>
                <w:webHidden/>
              </w:rPr>
              <w:fldChar w:fldCharType="end"/>
            </w:r>
          </w:hyperlink>
        </w:p>
        <w:p w14:paraId="75D8D09A" w14:textId="044C43F3" w:rsidR="00DC7C79" w:rsidRDefault="009B7BF8">
          <w:pPr>
            <w:pStyle w:val="TJ2"/>
            <w:rPr>
              <w:rFonts w:asciiTheme="minorHAnsi" w:eastAsiaTheme="minorEastAsia" w:hAnsiTheme="minorHAnsi" w:cstheme="minorBidi"/>
              <w:sz w:val="22"/>
              <w:szCs w:val="22"/>
            </w:rPr>
          </w:pPr>
          <w:hyperlink w:anchor="_Toc27644465" w:history="1">
            <w:r w:rsidR="00DC7C79" w:rsidRPr="00827FB2">
              <w:rPr>
                <w:rStyle w:val="Hiperhivatkozs"/>
              </w:rPr>
              <w:t>5.5. Utómunka</w:t>
            </w:r>
            <w:r w:rsidR="00DC7C79">
              <w:rPr>
                <w:webHidden/>
              </w:rPr>
              <w:tab/>
            </w:r>
            <w:r w:rsidR="00DC7C79">
              <w:rPr>
                <w:webHidden/>
              </w:rPr>
              <w:fldChar w:fldCharType="begin"/>
            </w:r>
            <w:r w:rsidR="00DC7C79">
              <w:rPr>
                <w:webHidden/>
              </w:rPr>
              <w:instrText xml:space="preserve"> PAGEREF _Toc27644465 \h </w:instrText>
            </w:r>
            <w:r w:rsidR="00DC7C79">
              <w:rPr>
                <w:webHidden/>
              </w:rPr>
            </w:r>
            <w:r w:rsidR="00DC7C79">
              <w:rPr>
                <w:webHidden/>
              </w:rPr>
              <w:fldChar w:fldCharType="separate"/>
            </w:r>
            <w:r w:rsidR="0097202C">
              <w:rPr>
                <w:webHidden/>
              </w:rPr>
              <w:t>39</w:t>
            </w:r>
            <w:r w:rsidR="00DC7C79">
              <w:rPr>
                <w:webHidden/>
              </w:rPr>
              <w:fldChar w:fldCharType="end"/>
            </w:r>
          </w:hyperlink>
        </w:p>
        <w:p w14:paraId="19C79730" w14:textId="6EACF88B" w:rsidR="00DC7C79" w:rsidRDefault="009B7BF8">
          <w:pPr>
            <w:pStyle w:val="TJ1"/>
            <w:rPr>
              <w:rFonts w:asciiTheme="minorHAnsi" w:eastAsiaTheme="minorEastAsia" w:hAnsiTheme="minorHAnsi" w:cstheme="minorBidi"/>
              <w:noProof/>
              <w:sz w:val="22"/>
              <w:szCs w:val="22"/>
            </w:rPr>
          </w:pPr>
          <w:hyperlink w:anchor="_Toc27644466" w:history="1">
            <w:r w:rsidR="00DC7C79" w:rsidRPr="00827FB2">
              <w:rPr>
                <w:rStyle w:val="Hiperhivatkozs"/>
                <w:noProof/>
              </w:rPr>
              <w:t>6. Eredmények</w:t>
            </w:r>
            <w:r w:rsidR="00DC7C79">
              <w:rPr>
                <w:noProof/>
                <w:webHidden/>
              </w:rPr>
              <w:tab/>
            </w:r>
            <w:r w:rsidR="00DC7C79">
              <w:rPr>
                <w:noProof/>
                <w:webHidden/>
              </w:rPr>
              <w:fldChar w:fldCharType="begin"/>
            </w:r>
            <w:r w:rsidR="00DC7C79">
              <w:rPr>
                <w:noProof/>
                <w:webHidden/>
              </w:rPr>
              <w:instrText xml:space="preserve"> PAGEREF _Toc27644466 \h </w:instrText>
            </w:r>
            <w:r w:rsidR="00DC7C79">
              <w:rPr>
                <w:noProof/>
                <w:webHidden/>
              </w:rPr>
            </w:r>
            <w:r w:rsidR="00DC7C79">
              <w:rPr>
                <w:noProof/>
                <w:webHidden/>
              </w:rPr>
              <w:fldChar w:fldCharType="separate"/>
            </w:r>
            <w:r w:rsidR="0097202C">
              <w:rPr>
                <w:noProof/>
                <w:webHidden/>
              </w:rPr>
              <w:t>41</w:t>
            </w:r>
            <w:r w:rsidR="00DC7C79">
              <w:rPr>
                <w:noProof/>
                <w:webHidden/>
              </w:rPr>
              <w:fldChar w:fldCharType="end"/>
            </w:r>
          </w:hyperlink>
        </w:p>
        <w:p w14:paraId="18FFCE01" w14:textId="1C3AE780" w:rsidR="00DC7C79" w:rsidRDefault="009B7BF8">
          <w:pPr>
            <w:pStyle w:val="TJ2"/>
            <w:rPr>
              <w:rFonts w:asciiTheme="minorHAnsi" w:eastAsiaTheme="minorEastAsia" w:hAnsiTheme="minorHAnsi" w:cstheme="minorBidi"/>
              <w:sz w:val="22"/>
              <w:szCs w:val="22"/>
            </w:rPr>
          </w:pPr>
          <w:hyperlink w:anchor="_Toc27644467" w:history="1">
            <w:r w:rsidR="00DC7C79" w:rsidRPr="00827FB2">
              <w:rPr>
                <w:rStyle w:val="Hiperhivatkozs"/>
              </w:rPr>
              <w:t>6.1. Következtetések és javaslatok</w:t>
            </w:r>
            <w:r w:rsidR="00DC7C79">
              <w:rPr>
                <w:webHidden/>
              </w:rPr>
              <w:tab/>
            </w:r>
            <w:r w:rsidR="00DC7C79">
              <w:rPr>
                <w:webHidden/>
              </w:rPr>
              <w:fldChar w:fldCharType="begin"/>
            </w:r>
            <w:r w:rsidR="00DC7C79">
              <w:rPr>
                <w:webHidden/>
              </w:rPr>
              <w:instrText xml:space="preserve"> PAGEREF _Toc27644467 \h </w:instrText>
            </w:r>
            <w:r w:rsidR="00DC7C79">
              <w:rPr>
                <w:webHidden/>
              </w:rPr>
            </w:r>
            <w:r w:rsidR="00DC7C79">
              <w:rPr>
                <w:webHidden/>
              </w:rPr>
              <w:fldChar w:fldCharType="separate"/>
            </w:r>
            <w:r w:rsidR="0097202C">
              <w:rPr>
                <w:webHidden/>
              </w:rPr>
              <w:t>44</w:t>
            </w:r>
            <w:r w:rsidR="00DC7C79">
              <w:rPr>
                <w:webHidden/>
              </w:rPr>
              <w:fldChar w:fldCharType="end"/>
            </w:r>
          </w:hyperlink>
        </w:p>
        <w:p w14:paraId="288EAD5E" w14:textId="3552B251" w:rsidR="00DC7C79" w:rsidRDefault="009B7BF8">
          <w:pPr>
            <w:pStyle w:val="TJ1"/>
            <w:rPr>
              <w:rFonts w:asciiTheme="minorHAnsi" w:eastAsiaTheme="minorEastAsia" w:hAnsiTheme="minorHAnsi" w:cstheme="minorBidi"/>
              <w:noProof/>
              <w:sz w:val="22"/>
              <w:szCs w:val="22"/>
            </w:rPr>
          </w:pPr>
          <w:hyperlink w:anchor="_Toc27644468" w:history="1">
            <w:r w:rsidR="00DC7C79" w:rsidRPr="00827FB2">
              <w:rPr>
                <w:rStyle w:val="Hiperhivatkozs"/>
                <w:noProof/>
              </w:rPr>
              <w:t>7. Felhasznált források</w:t>
            </w:r>
            <w:r w:rsidR="00DC7C79">
              <w:rPr>
                <w:noProof/>
                <w:webHidden/>
              </w:rPr>
              <w:tab/>
            </w:r>
            <w:r w:rsidR="00DC7C79">
              <w:rPr>
                <w:noProof/>
                <w:webHidden/>
              </w:rPr>
              <w:fldChar w:fldCharType="begin"/>
            </w:r>
            <w:r w:rsidR="00DC7C79">
              <w:rPr>
                <w:noProof/>
                <w:webHidden/>
              </w:rPr>
              <w:instrText xml:space="preserve"> PAGEREF _Toc27644468 \h </w:instrText>
            </w:r>
            <w:r w:rsidR="00DC7C79">
              <w:rPr>
                <w:noProof/>
                <w:webHidden/>
              </w:rPr>
            </w:r>
            <w:r w:rsidR="00DC7C79">
              <w:rPr>
                <w:noProof/>
                <w:webHidden/>
              </w:rPr>
              <w:fldChar w:fldCharType="separate"/>
            </w:r>
            <w:r w:rsidR="0097202C">
              <w:rPr>
                <w:noProof/>
                <w:webHidden/>
              </w:rPr>
              <w:t>45</w:t>
            </w:r>
            <w:r w:rsidR="00DC7C79">
              <w:rPr>
                <w:noProof/>
                <w:webHidden/>
              </w:rPr>
              <w:fldChar w:fldCharType="end"/>
            </w:r>
          </w:hyperlink>
        </w:p>
        <w:p w14:paraId="049DC10D" w14:textId="5E171B28" w:rsidR="00DC7C79" w:rsidRDefault="009B7BF8">
          <w:pPr>
            <w:pStyle w:val="TJ1"/>
            <w:rPr>
              <w:rFonts w:asciiTheme="minorHAnsi" w:eastAsiaTheme="minorEastAsia" w:hAnsiTheme="minorHAnsi" w:cstheme="minorBidi"/>
              <w:noProof/>
              <w:sz w:val="22"/>
              <w:szCs w:val="22"/>
            </w:rPr>
          </w:pPr>
          <w:hyperlink w:anchor="_Toc27644469" w:history="1">
            <w:r w:rsidR="00DC7C79" w:rsidRPr="00827FB2">
              <w:rPr>
                <w:rStyle w:val="Hiperhivatkozs"/>
                <w:noProof/>
              </w:rPr>
              <w:t>8. Summary</w:t>
            </w:r>
            <w:r w:rsidR="00DC7C79">
              <w:rPr>
                <w:noProof/>
                <w:webHidden/>
              </w:rPr>
              <w:tab/>
            </w:r>
            <w:r w:rsidR="00DC7C79">
              <w:rPr>
                <w:noProof/>
                <w:webHidden/>
              </w:rPr>
              <w:fldChar w:fldCharType="begin"/>
            </w:r>
            <w:r w:rsidR="00DC7C79">
              <w:rPr>
                <w:noProof/>
                <w:webHidden/>
              </w:rPr>
              <w:instrText xml:space="preserve"> PAGEREF _Toc27644469 \h </w:instrText>
            </w:r>
            <w:r w:rsidR="00DC7C79">
              <w:rPr>
                <w:noProof/>
                <w:webHidden/>
              </w:rPr>
            </w:r>
            <w:r w:rsidR="00DC7C79">
              <w:rPr>
                <w:noProof/>
                <w:webHidden/>
              </w:rPr>
              <w:fldChar w:fldCharType="separate"/>
            </w:r>
            <w:r w:rsidR="0097202C">
              <w:rPr>
                <w:noProof/>
                <w:webHidden/>
              </w:rPr>
              <w:t>46</w:t>
            </w:r>
            <w:r w:rsidR="00DC7C79">
              <w:rPr>
                <w:noProof/>
                <w:webHidden/>
              </w:rPr>
              <w:fldChar w:fldCharType="end"/>
            </w:r>
          </w:hyperlink>
        </w:p>
        <w:p w14:paraId="4FD985BB" w14:textId="3303B14B" w:rsidR="00404072" w:rsidRDefault="00404072">
          <w:r>
            <w:rPr>
              <w:b/>
              <w:bCs/>
            </w:rPr>
            <w:lastRenderedPageBreak/>
            <w:fldChar w:fldCharType="end"/>
          </w:r>
        </w:p>
      </w:sdtContent>
    </w:sdt>
    <w:p w14:paraId="0C2FAA92" w14:textId="74C8CE07" w:rsidR="00725E40" w:rsidRDefault="00725E40" w:rsidP="00725E40">
      <w:pPr>
        <w:pStyle w:val="Cmsor1"/>
        <w:numPr>
          <w:ilvl w:val="0"/>
          <w:numId w:val="0"/>
        </w:numPr>
      </w:pPr>
      <w:bookmarkStart w:id="2" w:name="_Toc208583190"/>
      <w:bookmarkStart w:id="3" w:name="_Toc27644434"/>
      <w:r w:rsidRPr="00C067DD">
        <w:lastRenderedPageBreak/>
        <w:t>Előszó</w:t>
      </w:r>
      <w:bookmarkEnd w:id="2"/>
      <w:bookmarkEnd w:id="3"/>
    </w:p>
    <w:p w14:paraId="5694E870" w14:textId="5FE655F7" w:rsidR="00416D03" w:rsidRPr="00416D03" w:rsidRDefault="00033CA1" w:rsidP="00416D03">
      <w:r>
        <w:t xml:space="preserve"> </w:t>
      </w:r>
    </w:p>
    <w:p w14:paraId="31490F9C" w14:textId="5CF72E96" w:rsidR="00725E40" w:rsidRDefault="002C4CCF" w:rsidP="00725E40">
      <w:pPr>
        <w:pStyle w:val="Elsz"/>
      </w:pPr>
      <w:r>
        <w:t>Ez a dolgoza</w:t>
      </w:r>
      <w:r w:rsidR="008B3007">
        <w:t xml:space="preserve">t a </w:t>
      </w:r>
    </w:p>
    <w:p w14:paraId="5AE893BC" w14:textId="77777777" w:rsidR="00725E40" w:rsidRDefault="00725E40" w:rsidP="00725E40">
      <w:pPr>
        <w:pStyle w:val="Elsz"/>
        <w:jc w:val="center"/>
      </w:pPr>
      <w:r>
        <w:t>* * *</w:t>
      </w:r>
    </w:p>
    <w:p w14:paraId="277878C0" w14:textId="77777777" w:rsidR="00725E40" w:rsidRDefault="00725E40" w:rsidP="00725E40">
      <w:pPr>
        <w:pStyle w:val="Elsz"/>
      </w:pPr>
    </w:p>
    <w:p w14:paraId="53BD3557" w14:textId="46EE8836" w:rsidR="00725E40" w:rsidRDefault="0054334E" w:rsidP="00725E40">
      <w:r>
        <w:t xml:space="preserve">Szeretném megköszönni </w:t>
      </w:r>
      <w:r w:rsidR="002D5DC5">
        <w:t xml:space="preserve">Bojtos Attilának, hogy </w:t>
      </w:r>
      <w:r w:rsidR="00A622DA">
        <w:t>ellátott hasznos tanácsokkal</w:t>
      </w:r>
      <w:r w:rsidR="00344AA3">
        <w:t xml:space="preserve"> munkám során és </w:t>
      </w:r>
      <w:r w:rsidR="00B6305A">
        <w:t>segédkezett a</w:t>
      </w:r>
      <w:r w:rsidR="00945C09">
        <w:t xml:space="preserve">z eszközök </w:t>
      </w:r>
      <w:r w:rsidR="003849BF">
        <w:t>beszerzésében. Végtelenül hálás vagyok családomnak</w:t>
      </w:r>
      <w:r w:rsidR="00413D27">
        <w:t xml:space="preserve"> és barátaimnak</w:t>
      </w:r>
      <w:r w:rsidR="003849BF">
        <w:t xml:space="preserve"> </w:t>
      </w:r>
      <w:r w:rsidR="003F2659">
        <w:t>biztatásukért és türe</w:t>
      </w:r>
      <w:r w:rsidR="00416D03">
        <w:t>l</w:t>
      </w:r>
      <w:r w:rsidR="003F2659">
        <w:t>m</w:t>
      </w:r>
      <w:r w:rsidR="00B25CC6">
        <w:t>ükért.</w:t>
      </w:r>
    </w:p>
    <w:p w14:paraId="1CB43169" w14:textId="77777777" w:rsidR="00725E40" w:rsidRDefault="00725E40" w:rsidP="00725E40">
      <w:pPr>
        <w:pStyle w:val="Elsz"/>
      </w:pPr>
    </w:p>
    <w:p w14:paraId="47D844B6" w14:textId="77777777" w:rsidR="00725E40" w:rsidRDefault="00725E40" w:rsidP="00725E40">
      <w:pPr>
        <w:pStyle w:val="Elsz"/>
      </w:pPr>
    </w:p>
    <w:p w14:paraId="4ED0E377" w14:textId="24D4ACAF" w:rsidR="00725E40" w:rsidRDefault="004E3B68" w:rsidP="00725E40">
      <w:pPr>
        <w:pStyle w:val="Elsz"/>
      </w:pPr>
      <w:r>
        <w:t>Budapest, 2</w:t>
      </w:r>
      <w:r w:rsidR="008539EA">
        <w:t>019</w:t>
      </w:r>
      <w:r w:rsidR="007D6C84">
        <w:t>.12.</w:t>
      </w:r>
      <w:r w:rsidR="004B4EBC">
        <w:t>09</w:t>
      </w:r>
    </w:p>
    <w:p w14:paraId="3EB334E8" w14:textId="77777777" w:rsidR="00725E40" w:rsidRDefault="00725E40" w:rsidP="00725E40">
      <w:pPr>
        <w:pStyle w:val="Elsz"/>
      </w:pPr>
    </w:p>
    <w:p w14:paraId="7C01789A" w14:textId="4AA7603A" w:rsidR="00725E40" w:rsidRDefault="00725E40" w:rsidP="00725E40">
      <w:pPr>
        <w:pStyle w:val="Elsz"/>
      </w:pPr>
      <w:r>
        <w:tab/>
      </w:r>
      <w:r>
        <w:tab/>
      </w:r>
      <w:r>
        <w:tab/>
      </w:r>
      <w:r>
        <w:tab/>
      </w:r>
      <w:r>
        <w:tab/>
      </w:r>
      <w:r>
        <w:tab/>
      </w:r>
      <w:r>
        <w:tab/>
      </w:r>
      <w:r>
        <w:tab/>
      </w:r>
      <w:r>
        <w:tab/>
      </w:r>
      <w:r>
        <w:tab/>
      </w:r>
      <w:r>
        <w:tab/>
      </w:r>
      <w:r w:rsidR="00D61641">
        <w:t>Nyitrai Zoltán Patrik</w:t>
      </w:r>
    </w:p>
    <w:p w14:paraId="5F7CA15B" w14:textId="77777777" w:rsidR="00725E40" w:rsidRDefault="00725E40" w:rsidP="00725E40">
      <w:pPr>
        <w:pStyle w:val="Elsz"/>
      </w:pPr>
    </w:p>
    <w:p w14:paraId="4B47122D" w14:textId="77777777" w:rsidR="00725E40" w:rsidRPr="00BE23F9" w:rsidRDefault="00725E40"/>
    <w:p w14:paraId="00911454" w14:textId="77777777" w:rsidR="00D836E0" w:rsidRDefault="00D836E0" w:rsidP="00D836E0">
      <w:pPr>
        <w:pStyle w:val="Cmsor1"/>
        <w:numPr>
          <w:ilvl w:val="0"/>
          <w:numId w:val="0"/>
        </w:numPr>
      </w:pPr>
      <w:bookmarkStart w:id="4" w:name="_Toc208583191"/>
      <w:bookmarkStart w:id="5" w:name="_Toc27644435"/>
      <w:r>
        <w:lastRenderedPageBreak/>
        <w:t>Jelölések jegyzéke</w:t>
      </w:r>
      <w:bookmarkEnd w:id="4"/>
      <w:bookmarkEnd w:id="5"/>
    </w:p>
    <w:p w14:paraId="47227C7D" w14:textId="5081ACED" w:rsidR="00D836E0" w:rsidRDefault="00D836E0" w:rsidP="00A702E2">
      <w:pPr>
        <w:pStyle w:val="Normlcmsorutn"/>
      </w:pPr>
    </w:p>
    <w:p w14:paraId="110EB0D6" w14:textId="08AD3435" w:rsidR="00D836E0" w:rsidRPr="007F7BC7" w:rsidRDefault="00D836E0" w:rsidP="00A702E2">
      <w:pPr>
        <w:tabs>
          <w:tab w:val="clear" w:pos="2268"/>
          <w:tab w:val="clear" w:pos="2835"/>
          <w:tab w:val="clear" w:pos="3402"/>
          <w:tab w:val="clear" w:pos="3969"/>
          <w:tab w:val="clear" w:pos="4536"/>
          <w:tab w:val="clear" w:pos="5103"/>
          <w:tab w:val="clear" w:pos="5670"/>
          <w:tab w:val="clear" w:pos="6237"/>
          <w:tab w:val="clear" w:pos="6804"/>
        </w:tabs>
        <w:ind w:firstLine="0"/>
      </w:pPr>
    </w:p>
    <w:tbl>
      <w:tblPr>
        <w:tblW w:w="0" w:type="auto"/>
        <w:tblLook w:val="00A0" w:firstRow="1" w:lastRow="0" w:firstColumn="1" w:lastColumn="0" w:noHBand="0" w:noVBand="0"/>
      </w:tblPr>
      <w:tblGrid>
        <w:gridCol w:w="1529"/>
        <w:gridCol w:w="5847"/>
        <w:gridCol w:w="1695"/>
      </w:tblGrid>
      <w:tr w:rsidR="00D836E0" w14:paraId="1AD89092" w14:textId="77777777" w:rsidTr="00DB60DA">
        <w:tc>
          <w:tcPr>
            <w:tcW w:w="1548" w:type="dxa"/>
            <w:tcBorders>
              <w:top w:val="single" w:sz="4" w:space="0" w:color="auto"/>
              <w:bottom w:val="single" w:sz="4" w:space="0" w:color="auto"/>
            </w:tcBorders>
            <w:shd w:val="clear" w:color="auto" w:fill="auto"/>
            <w:vAlign w:val="center"/>
          </w:tcPr>
          <w:p w14:paraId="7BA2CB05" w14:textId="77777777" w:rsidR="00D836E0" w:rsidRDefault="00D836E0" w:rsidP="00DB60DA">
            <w:pPr>
              <w:ind w:firstLine="0"/>
              <w:jc w:val="left"/>
            </w:pPr>
            <w:r>
              <w:t>Jelölés</w:t>
            </w:r>
          </w:p>
        </w:tc>
        <w:tc>
          <w:tcPr>
            <w:tcW w:w="5940" w:type="dxa"/>
            <w:tcBorders>
              <w:top w:val="single" w:sz="4" w:space="0" w:color="auto"/>
              <w:bottom w:val="single" w:sz="4" w:space="0" w:color="auto"/>
            </w:tcBorders>
            <w:shd w:val="clear" w:color="auto" w:fill="auto"/>
            <w:vAlign w:val="center"/>
          </w:tcPr>
          <w:p w14:paraId="2F537162" w14:textId="77777777" w:rsidR="00D836E0" w:rsidRPr="0099406F" w:rsidRDefault="00D836E0" w:rsidP="00DB60DA">
            <w:pPr>
              <w:ind w:firstLine="0"/>
              <w:jc w:val="left"/>
            </w:pPr>
            <w:r w:rsidRPr="0099406F">
              <w:t>Megnevezés, megjegyzés, érték</w:t>
            </w:r>
          </w:p>
        </w:tc>
        <w:tc>
          <w:tcPr>
            <w:tcW w:w="1723" w:type="dxa"/>
            <w:tcBorders>
              <w:top w:val="single" w:sz="4" w:space="0" w:color="auto"/>
              <w:bottom w:val="single" w:sz="4" w:space="0" w:color="auto"/>
            </w:tcBorders>
            <w:shd w:val="clear" w:color="auto" w:fill="auto"/>
            <w:vAlign w:val="center"/>
          </w:tcPr>
          <w:p w14:paraId="2F318C1A" w14:textId="77B8885A" w:rsidR="00D836E0" w:rsidRDefault="00D836E0" w:rsidP="00DB60DA">
            <w:pPr>
              <w:ind w:firstLine="0"/>
              <w:jc w:val="left"/>
            </w:pPr>
          </w:p>
        </w:tc>
      </w:tr>
      <w:tr w:rsidR="00D836E0" w14:paraId="636D3206" w14:textId="77777777" w:rsidTr="00DB60DA">
        <w:tc>
          <w:tcPr>
            <w:tcW w:w="1548" w:type="dxa"/>
            <w:tcBorders>
              <w:top w:val="single" w:sz="4" w:space="0" w:color="auto"/>
            </w:tcBorders>
            <w:shd w:val="clear" w:color="auto" w:fill="auto"/>
            <w:vAlign w:val="center"/>
          </w:tcPr>
          <w:p w14:paraId="012F03B0" w14:textId="25128FA7" w:rsidR="00D836E0" w:rsidRPr="00AE541B" w:rsidRDefault="00AE541B" w:rsidP="00DB60DA">
            <w:pPr>
              <w:ind w:firstLine="0"/>
              <w:jc w:val="left"/>
              <w:rPr>
                <w:i/>
                <w:u w:val="double"/>
              </w:rPr>
            </w:pPr>
            <w:r w:rsidRPr="00AE541B">
              <w:rPr>
                <w:i/>
                <w:u w:val="double"/>
              </w:rPr>
              <w:t>A</w:t>
            </w:r>
          </w:p>
        </w:tc>
        <w:tc>
          <w:tcPr>
            <w:tcW w:w="5940" w:type="dxa"/>
            <w:tcBorders>
              <w:top w:val="single" w:sz="4" w:space="0" w:color="auto"/>
            </w:tcBorders>
            <w:shd w:val="clear" w:color="auto" w:fill="auto"/>
            <w:vAlign w:val="center"/>
          </w:tcPr>
          <w:p w14:paraId="03AD37D4" w14:textId="597A7712" w:rsidR="00D836E0" w:rsidRPr="00DB60DA" w:rsidRDefault="00AE541B" w:rsidP="00DB60DA">
            <w:pPr>
              <w:ind w:firstLine="0"/>
              <w:jc w:val="left"/>
              <w:rPr>
                <w:sz w:val="20"/>
                <w:szCs w:val="20"/>
              </w:rPr>
            </w:pPr>
            <w:r>
              <w:rPr>
                <w:sz w:val="20"/>
                <w:szCs w:val="20"/>
              </w:rPr>
              <w:t>Kamera mátrix</w:t>
            </w:r>
          </w:p>
        </w:tc>
        <w:tc>
          <w:tcPr>
            <w:tcW w:w="1723" w:type="dxa"/>
            <w:tcBorders>
              <w:top w:val="single" w:sz="4" w:space="0" w:color="auto"/>
            </w:tcBorders>
            <w:shd w:val="clear" w:color="auto" w:fill="auto"/>
            <w:vAlign w:val="center"/>
          </w:tcPr>
          <w:p w14:paraId="27437F09" w14:textId="7D53E040" w:rsidR="00D836E0" w:rsidRDefault="00D836E0" w:rsidP="00DB60DA">
            <w:pPr>
              <w:ind w:firstLine="0"/>
              <w:jc w:val="left"/>
            </w:pPr>
          </w:p>
        </w:tc>
      </w:tr>
      <w:tr w:rsidR="00D836E0" w14:paraId="125863A7" w14:textId="77777777" w:rsidTr="00DB60DA">
        <w:trPr>
          <w:trHeight w:val="250"/>
        </w:trPr>
        <w:tc>
          <w:tcPr>
            <w:tcW w:w="1548" w:type="dxa"/>
            <w:shd w:val="clear" w:color="auto" w:fill="auto"/>
            <w:vAlign w:val="center"/>
          </w:tcPr>
          <w:p w14:paraId="6F25021B" w14:textId="5261C235" w:rsidR="00D836E0" w:rsidRPr="00DB60DA" w:rsidRDefault="003375F3" w:rsidP="00DB60DA">
            <w:pPr>
              <w:spacing w:after="0"/>
              <w:ind w:firstLine="0"/>
              <w:jc w:val="left"/>
              <w:rPr>
                <w:i/>
              </w:rPr>
            </w:pPr>
            <w:r>
              <w:rPr>
                <w:rFonts w:ascii="Cambria Math" w:hAnsi="Cambria Math"/>
                <w:i/>
              </w:rPr>
              <w:t>𝛼</w:t>
            </w:r>
          </w:p>
        </w:tc>
        <w:tc>
          <w:tcPr>
            <w:tcW w:w="5940" w:type="dxa"/>
            <w:shd w:val="clear" w:color="auto" w:fill="auto"/>
            <w:vAlign w:val="center"/>
          </w:tcPr>
          <w:p w14:paraId="79CEB9F2" w14:textId="64F60BD5" w:rsidR="00D836E0" w:rsidRPr="00DB60DA" w:rsidRDefault="0006607B" w:rsidP="00DB60DA">
            <w:pPr>
              <w:spacing w:after="0"/>
              <w:ind w:firstLine="0"/>
              <w:jc w:val="left"/>
              <w:rPr>
                <w:sz w:val="20"/>
                <w:szCs w:val="20"/>
              </w:rPr>
            </w:pPr>
            <w:r>
              <w:rPr>
                <w:sz w:val="20"/>
                <w:szCs w:val="20"/>
              </w:rPr>
              <w:t>Pixel nyírása</w:t>
            </w:r>
          </w:p>
        </w:tc>
        <w:tc>
          <w:tcPr>
            <w:tcW w:w="1723" w:type="dxa"/>
            <w:shd w:val="clear" w:color="auto" w:fill="auto"/>
            <w:vAlign w:val="center"/>
          </w:tcPr>
          <w:p w14:paraId="0AC067BD" w14:textId="15CEE553" w:rsidR="00D836E0" w:rsidRDefault="00D836E0" w:rsidP="00DB60DA">
            <w:pPr>
              <w:spacing w:after="0"/>
              <w:ind w:firstLine="0"/>
              <w:jc w:val="left"/>
            </w:pPr>
          </w:p>
        </w:tc>
      </w:tr>
      <w:tr w:rsidR="00D836E0" w14:paraId="04D652DB" w14:textId="77777777" w:rsidTr="00DB60DA">
        <w:tc>
          <w:tcPr>
            <w:tcW w:w="1548" w:type="dxa"/>
            <w:shd w:val="clear" w:color="auto" w:fill="auto"/>
            <w:vAlign w:val="center"/>
          </w:tcPr>
          <w:p w14:paraId="63F3B4AA" w14:textId="0B644000" w:rsidR="00D836E0" w:rsidRPr="00DB60DA" w:rsidRDefault="003375F3" w:rsidP="00DB60DA">
            <w:pPr>
              <w:ind w:firstLine="0"/>
              <w:jc w:val="left"/>
              <w:rPr>
                <w:i/>
              </w:rPr>
            </w:pPr>
            <w:r>
              <w:rPr>
                <w:i/>
              </w:rPr>
              <w:t>f</w:t>
            </w:r>
          </w:p>
        </w:tc>
        <w:tc>
          <w:tcPr>
            <w:tcW w:w="5940" w:type="dxa"/>
            <w:shd w:val="clear" w:color="auto" w:fill="auto"/>
            <w:vAlign w:val="center"/>
          </w:tcPr>
          <w:p w14:paraId="1766C40A" w14:textId="1B40D2D4" w:rsidR="003375F3" w:rsidRPr="00DB60DA" w:rsidRDefault="0006607B" w:rsidP="00DB60DA">
            <w:pPr>
              <w:ind w:firstLine="0"/>
              <w:jc w:val="left"/>
              <w:rPr>
                <w:sz w:val="20"/>
                <w:szCs w:val="20"/>
              </w:rPr>
            </w:pPr>
            <w:r>
              <w:rPr>
                <w:sz w:val="20"/>
                <w:szCs w:val="20"/>
              </w:rPr>
              <w:t xml:space="preserve">Fókusztávolság </w:t>
            </w:r>
          </w:p>
        </w:tc>
        <w:tc>
          <w:tcPr>
            <w:tcW w:w="1723" w:type="dxa"/>
            <w:shd w:val="clear" w:color="auto" w:fill="auto"/>
            <w:vAlign w:val="center"/>
          </w:tcPr>
          <w:p w14:paraId="5C7B64C9" w14:textId="3D404E2F" w:rsidR="00D836E0" w:rsidRDefault="00D836E0" w:rsidP="00DB60DA">
            <w:pPr>
              <w:ind w:firstLine="0"/>
              <w:jc w:val="left"/>
            </w:pPr>
          </w:p>
        </w:tc>
      </w:tr>
      <w:tr w:rsidR="000F15BD" w14:paraId="7963A65A" w14:textId="77777777" w:rsidTr="00DB60DA">
        <w:tc>
          <w:tcPr>
            <w:tcW w:w="1548" w:type="dxa"/>
            <w:shd w:val="clear" w:color="auto" w:fill="auto"/>
            <w:vAlign w:val="center"/>
          </w:tcPr>
          <w:p w14:paraId="329FFFF9" w14:textId="7EF1D529" w:rsidR="000F15BD" w:rsidRPr="000F15BD" w:rsidRDefault="000F15BD" w:rsidP="00DB60DA">
            <w:pPr>
              <w:ind w:firstLine="0"/>
              <w:jc w:val="left"/>
              <w:rPr>
                <w:i/>
                <w:u w:val="single"/>
              </w:rPr>
            </w:pPr>
            <w:r w:rsidRPr="000F15BD">
              <w:rPr>
                <w:i/>
                <w:u w:val="single"/>
              </w:rPr>
              <w:t>T</w:t>
            </w:r>
          </w:p>
        </w:tc>
        <w:tc>
          <w:tcPr>
            <w:tcW w:w="5940" w:type="dxa"/>
            <w:shd w:val="clear" w:color="auto" w:fill="auto"/>
            <w:vAlign w:val="center"/>
          </w:tcPr>
          <w:p w14:paraId="3F2BCA00" w14:textId="13C22C30" w:rsidR="000F15BD" w:rsidRDefault="000F15BD" w:rsidP="00DB60DA">
            <w:pPr>
              <w:ind w:firstLine="0"/>
              <w:jc w:val="left"/>
              <w:rPr>
                <w:sz w:val="20"/>
                <w:szCs w:val="20"/>
              </w:rPr>
            </w:pPr>
            <w:r>
              <w:rPr>
                <w:sz w:val="20"/>
                <w:szCs w:val="20"/>
              </w:rPr>
              <w:t>Transzlációs vektor</w:t>
            </w:r>
          </w:p>
        </w:tc>
        <w:tc>
          <w:tcPr>
            <w:tcW w:w="1723" w:type="dxa"/>
            <w:shd w:val="clear" w:color="auto" w:fill="auto"/>
            <w:vAlign w:val="center"/>
          </w:tcPr>
          <w:p w14:paraId="0DF133FA" w14:textId="77777777" w:rsidR="000F15BD" w:rsidRDefault="000F15BD" w:rsidP="00DB60DA">
            <w:pPr>
              <w:ind w:firstLine="0"/>
              <w:jc w:val="left"/>
            </w:pPr>
          </w:p>
        </w:tc>
      </w:tr>
      <w:tr w:rsidR="000F15BD" w14:paraId="4F1CD4DC" w14:textId="77777777" w:rsidTr="00DB60DA">
        <w:tc>
          <w:tcPr>
            <w:tcW w:w="1548" w:type="dxa"/>
            <w:shd w:val="clear" w:color="auto" w:fill="auto"/>
            <w:vAlign w:val="center"/>
          </w:tcPr>
          <w:p w14:paraId="2D4BCDA8" w14:textId="55E6A3BB" w:rsidR="000F15BD" w:rsidRPr="000F15BD" w:rsidRDefault="000F15BD" w:rsidP="00DB60DA">
            <w:pPr>
              <w:ind w:firstLine="0"/>
              <w:jc w:val="left"/>
              <w:rPr>
                <w:i/>
                <w:u w:val="double"/>
              </w:rPr>
            </w:pPr>
            <w:r w:rsidRPr="000F15BD">
              <w:rPr>
                <w:i/>
                <w:u w:val="double"/>
              </w:rPr>
              <w:t>R</w:t>
            </w:r>
          </w:p>
        </w:tc>
        <w:tc>
          <w:tcPr>
            <w:tcW w:w="5940" w:type="dxa"/>
            <w:shd w:val="clear" w:color="auto" w:fill="auto"/>
            <w:vAlign w:val="center"/>
          </w:tcPr>
          <w:p w14:paraId="501D6D70" w14:textId="1C575EEE" w:rsidR="000F15BD" w:rsidRDefault="000F15BD" w:rsidP="00DB60DA">
            <w:pPr>
              <w:ind w:firstLine="0"/>
              <w:jc w:val="left"/>
              <w:rPr>
                <w:sz w:val="20"/>
                <w:szCs w:val="20"/>
              </w:rPr>
            </w:pPr>
            <w:r>
              <w:rPr>
                <w:sz w:val="20"/>
                <w:szCs w:val="20"/>
              </w:rPr>
              <w:t>Rotációs vektor</w:t>
            </w:r>
          </w:p>
        </w:tc>
        <w:tc>
          <w:tcPr>
            <w:tcW w:w="1723" w:type="dxa"/>
            <w:shd w:val="clear" w:color="auto" w:fill="auto"/>
            <w:vAlign w:val="center"/>
          </w:tcPr>
          <w:p w14:paraId="13FC3F80" w14:textId="77777777" w:rsidR="000F15BD" w:rsidRDefault="000F15BD" w:rsidP="00DB60DA">
            <w:pPr>
              <w:ind w:firstLine="0"/>
              <w:jc w:val="left"/>
            </w:pPr>
          </w:p>
        </w:tc>
      </w:tr>
      <w:tr w:rsidR="000F15BD" w14:paraId="3103D1CC" w14:textId="77777777" w:rsidTr="00DB60DA">
        <w:tc>
          <w:tcPr>
            <w:tcW w:w="1548" w:type="dxa"/>
            <w:shd w:val="clear" w:color="auto" w:fill="auto"/>
            <w:vAlign w:val="center"/>
          </w:tcPr>
          <w:p w14:paraId="373D29B0" w14:textId="5EE1A042" w:rsidR="000F15BD" w:rsidRDefault="000F15BD" w:rsidP="00DB60DA">
            <w:pPr>
              <w:ind w:firstLine="0"/>
              <w:jc w:val="left"/>
              <w:rPr>
                <w:i/>
              </w:rPr>
            </w:pPr>
            <w:r>
              <w:rPr>
                <w:i/>
              </w:rPr>
              <w:t>s</w:t>
            </w:r>
          </w:p>
        </w:tc>
        <w:tc>
          <w:tcPr>
            <w:tcW w:w="5940" w:type="dxa"/>
            <w:shd w:val="clear" w:color="auto" w:fill="auto"/>
            <w:vAlign w:val="center"/>
          </w:tcPr>
          <w:p w14:paraId="40752898" w14:textId="562374E7" w:rsidR="000F15BD" w:rsidRDefault="000F15BD" w:rsidP="00DB60DA">
            <w:pPr>
              <w:ind w:firstLine="0"/>
              <w:jc w:val="left"/>
              <w:rPr>
                <w:sz w:val="20"/>
                <w:szCs w:val="20"/>
              </w:rPr>
            </w:pPr>
            <w:r>
              <w:rPr>
                <w:sz w:val="20"/>
                <w:szCs w:val="20"/>
              </w:rPr>
              <w:t xml:space="preserve">Pixel </w:t>
            </w:r>
            <w:r w:rsidR="0009210F">
              <w:rPr>
                <w:sz w:val="20"/>
                <w:szCs w:val="20"/>
              </w:rPr>
              <w:t>skálafaktor</w:t>
            </w:r>
          </w:p>
        </w:tc>
        <w:tc>
          <w:tcPr>
            <w:tcW w:w="1723" w:type="dxa"/>
            <w:shd w:val="clear" w:color="auto" w:fill="auto"/>
            <w:vAlign w:val="center"/>
          </w:tcPr>
          <w:p w14:paraId="69A31905" w14:textId="77777777" w:rsidR="000F15BD" w:rsidRDefault="000F15BD" w:rsidP="00DB60DA">
            <w:pPr>
              <w:ind w:firstLine="0"/>
              <w:jc w:val="left"/>
            </w:pPr>
          </w:p>
        </w:tc>
      </w:tr>
      <w:tr w:rsidR="000F15BD" w14:paraId="0C73038A" w14:textId="77777777" w:rsidTr="00DB60DA">
        <w:tc>
          <w:tcPr>
            <w:tcW w:w="1548" w:type="dxa"/>
            <w:shd w:val="clear" w:color="auto" w:fill="auto"/>
            <w:vAlign w:val="center"/>
          </w:tcPr>
          <w:p w14:paraId="667729EA" w14:textId="13534676" w:rsidR="000F15BD" w:rsidRPr="00285533" w:rsidRDefault="007F169B" w:rsidP="00DB60DA">
            <w:pPr>
              <w:ind w:firstLine="0"/>
              <w:jc w:val="left"/>
              <w:rPr>
                <w:i/>
                <w:u w:val="double"/>
              </w:rPr>
            </w:pPr>
            <w:r w:rsidRPr="00285533">
              <w:rPr>
                <w:i/>
                <w:u w:val="double"/>
              </w:rPr>
              <w:t>H</w:t>
            </w:r>
          </w:p>
        </w:tc>
        <w:tc>
          <w:tcPr>
            <w:tcW w:w="5940" w:type="dxa"/>
            <w:shd w:val="clear" w:color="auto" w:fill="auto"/>
            <w:vAlign w:val="center"/>
          </w:tcPr>
          <w:p w14:paraId="048FD266" w14:textId="40AE4587" w:rsidR="000F15BD" w:rsidRDefault="007F169B" w:rsidP="00DB60DA">
            <w:pPr>
              <w:ind w:firstLine="0"/>
              <w:jc w:val="left"/>
              <w:rPr>
                <w:sz w:val="20"/>
                <w:szCs w:val="20"/>
              </w:rPr>
            </w:pPr>
            <w:r>
              <w:rPr>
                <w:sz w:val="20"/>
                <w:szCs w:val="20"/>
              </w:rPr>
              <w:t>Homográfia</w:t>
            </w:r>
          </w:p>
        </w:tc>
        <w:tc>
          <w:tcPr>
            <w:tcW w:w="1723" w:type="dxa"/>
            <w:shd w:val="clear" w:color="auto" w:fill="auto"/>
            <w:vAlign w:val="center"/>
          </w:tcPr>
          <w:p w14:paraId="1C87451C" w14:textId="77777777" w:rsidR="000F15BD" w:rsidRDefault="000F15BD" w:rsidP="00DB60DA">
            <w:pPr>
              <w:ind w:firstLine="0"/>
              <w:jc w:val="left"/>
            </w:pPr>
          </w:p>
        </w:tc>
      </w:tr>
      <w:tr w:rsidR="00D836E0" w14:paraId="07F8DFD5" w14:textId="77777777" w:rsidTr="00DB60DA">
        <w:tc>
          <w:tcPr>
            <w:tcW w:w="1548" w:type="dxa"/>
            <w:shd w:val="clear" w:color="auto" w:fill="auto"/>
            <w:vAlign w:val="center"/>
          </w:tcPr>
          <w:p w14:paraId="2D355B40" w14:textId="2A569032" w:rsidR="00D836E0" w:rsidRPr="00DB60DA" w:rsidRDefault="00D836E0" w:rsidP="00DB60DA">
            <w:pPr>
              <w:ind w:firstLine="0"/>
              <w:jc w:val="left"/>
              <w:rPr>
                <w:i/>
              </w:rPr>
            </w:pPr>
          </w:p>
        </w:tc>
        <w:tc>
          <w:tcPr>
            <w:tcW w:w="5940" w:type="dxa"/>
            <w:shd w:val="clear" w:color="auto" w:fill="auto"/>
            <w:vAlign w:val="center"/>
          </w:tcPr>
          <w:p w14:paraId="72FA68DC" w14:textId="6EE23899" w:rsidR="00D836E0" w:rsidRPr="00DB60DA" w:rsidRDefault="00D836E0" w:rsidP="00DB60DA">
            <w:pPr>
              <w:ind w:firstLine="0"/>
              <w:jc w:val="left"/>
              <w:rPr>
                <w:sz w:val="20"/>
                <w:szCs w:val="20"/>
              </w:rPr>
            </w:pPr>
          </w:p>
        </w:tc>
        <w:tc>
          <w:tcPr>
            <w:tcW w:w="1723" w:type="dxa"/>
            <w:shd w:val="clear" w:color="auto" w:fill="auto"/>
            <w:vAlign w:val="center"/>
          </w:tcPr>
          <w:p w14:paraId="0B95AC1F" w14:textId="79F7F344" w:rsidR="00D836E0" w:rsidRDefault="00D836E0" w:rsidP="00DB60DA">
            <w:pPr>
              <w:ind w:firstLine="0"/>
              <w:jc w:val="left"/>
            </w:pPr>
          </w:p>
        </w:tc>
      </w:tr>
    </w:tbl>
    <w:p w14:paraId="71AF9530" w14:textId="102D7E43" w:rsidR="00D836E0" w:rsidRDefault="000F15BD" w:rsidP="00D836E0">
      <w:pPr>
        <w:pStyle w:val="Normlcmsorutn"/>
      </w:pPr>
      <w:r>
        <w:t xml:space="preserve">  </w:t>
      </w:r>
    </w:p>
    <w:tbl>
      <w:tblPr>
        <w:tblW w:w="0" w:type="auto"/>
        <w:tblLook w:val="00A0" w:firstRow="1" w:lastRow="0" w:firstColumn="1" w:lastColumn="0" w:noHBand="0" w:noVBand="0"/>
      </w:tblPr>
      <w:tblGrid>
        <w:gridCol w:w="1527"/>
        <w:gridCol w:w="5840"/>
        <w:gridCol w:w="1704"/>
      </w:tblGrid>
      <w:tr w:rsidR="00D836E0" w14:paraId="78A473CD" w14:textId="77777777" w:rsidTr="00A702E2">
        <w:tc>
          <w:tcPr>
            <w:tcW w:w="1527" w:type="dxa"/>
            <w:shd w:val="clear" w:color="auto" w:fill="auto"/>
            <w:vAlign w:val="center"/>
          </w:tcPr>
          <w:p w14:paraId="2A908D62" w14:textId="77777777" w:rsidR="00D836E0" w:rsidRPr="00DB60DA" w:rsidRDefault="00D836E0" w:rsidP="00A702E2">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s>
              <w:spacing w:after="0"/>
              <w:ind w:firstLine="0"/>
              <w:jc w:val="left"/>
              <w:rPr>
                <w:i/>
              </w:rPr>
            </w:pPr>
          </w:p>
        </w:tc>
        <w:tc>
          <w:tcPr>
            <w:tcW w:w="5840" w:type="dxa"/>
            <w:shd w:val="clear" w:color="auto" w:fill="auto"/>
            <w:vAlign w:val="center"/>
          </w:tcPr>
          <w:p w14:paraId="068CAA51" w14:textId="77777777" w:rsidR="00D836E0" w:rsidRPr="00DB60DA" w:rsidRDefault="00D836E0" w:rsidP="00DB60DA">
            <w:pPr>
              <w:ind w:firstLine="0"/>
              <w:jc w:val="left"/>
              <w:rPr>
                <w:sz w:val="20"/>
                <w:szCs w:val="20"/>
              </w:rPr>
            </w:pPr>
          </w:p>
        </w:tc>
        <w:tc>
          <w:tcPr>
            <w:tcW w:w="1704" w:type="dxa"/>
            <w:shd w:val="clear" w:color="auto" w:fill="auto"/>
            <w:vAlign w:val="center"/>
          </w:tcPr>
          <w:p w14:paraId="5D6EA45D" w14:textId="77777777" w:rsidR="00D836E0" w:rsidRDefault="00D836E0" w:rsidP="00DB60DA">
            <w:pPr>
              <w:ind w:firstLine="0"/>
              <w:jc w:val="left"/>
            </w:pPr>
          </w:p>
        </w:tc>
      </w:tr>
    </w:tbl>
    <w:p w14:paraId="57FB6E84" w14:textId="77777777" w:rsidR="00D836E0" w:rsidRDefault="00D836E0" w:rsidP="00D836E0"/>
    <w:tbl>
      <w:tblPr>
        <w:tblW w:w="0" w:type="auto"/>
        <w:tblLook w:val="00A0" w:firstRow="1" w:lastRow="0" w:firstColumn="1" w:lastColumn="0" w:noHBand="0" w:noVBand="0"/>
      </w:tblPr>
      <w:tblGrid>
        <w:gridCol w:w="1536"/>
        <w:gridCol w:w="7535"/>
      </w:tblGrid>
      <w:tr w:rsidR="00987C46" w14:paraId="30D08801" w14:textId="77777777" w:rsidTr="00A702E2">
        <w:tc>
          <w:tcPr>
            <w:tcW w:w="1536" w:type="dxa"/>
            <w:shd w:val="clear" w:color="auto" w:fill="auto"/>
            <w:vAlign w:val="center"/>
          </w:tcPr>
          <w:p w14:paraId="0BDA3BC5" w14:textId="77777777" w:rsidR="00987C46" w:rsidRPr="00D836E0" w:rsidRDefault="00987C46" w:rsidP="00A702E2">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s>
              <w:spacing w:after="0"/>
              <w:ind w:firstLine="0"/>
              <w:jc w:val="left"/>
            </w:pPr>
          </w:p>
        </w:tc>
        <w:tc>
          <w:tcPr>
            <w:tcW w:w="7535" w:type="dxa"/>
            <w:shd w:val="clear" w:color="auto" w:fill="auto"/>
            <w:vAlign w:val="center"/>
          </w:tcPr>
          <w:p w14:paraId="4E33B5C1" w14:textId="77777777" w:rsidR="00987C46" w:rsidRPr="00DB60DA" w:rsidRDefault="00987C46" w:rsidP="00DB60DA">
            <w:pPr>
              <w:ind w:firstLine="0"/>
              <w:jc w:val="left"/>
              <w:rPr>
                <w:sz w:val="20"/>
                <w:szCs w:val="20"/>
              </w:rPr>
            </w:pPr>
          </w:p>
        </w:tc>
      </w:tr>
    </w:tbl>
    <w:p w14:paraId="191670ED" w14:textId="77777777" w:rsidR="00987C46" w:rsidRDefault="00987C46" w:rsidP="00A702E2">
      <w:pPr>
        <w:ind w:firstLine="0"/>
        <w:sectPr w:rsidR="00987C46" w:rsidSect="005F3CBD">
          <w:headerReference w:type="default" r:id="rId9"/>
          <w:footerReference w:type="default" r:id="rId10"/>
          <w:headerReference w:type="first" r:id="rId11"/>
          <w:footerReference w:type="first" r:id="rId12"/>
          <w:pgSz w:w="11906" w:h="16838" w:code="9"/>
          <w:pgMar w:top="1134" w:right="1134" w:bottom="1418" w:left="1134" w:header="1418" w:footer="1134" w:gutter="567"/>
          <w:pgNumType w:fmt="lowerRoman"/>
          <w:cols w:space="708"/>
          <w:titlePg/>
          <w:docGrid w:linePitch="360"/>
        </w:sectPr>
      </w:pPr>
    </w:p>
    <w:p w14:paraId="0CF6E135" w14:textId="77777777" w:rsidR="00987C46" w:rsidRDefault="00987C46" w:rsidP="00987C46"/>
    <w:p w14:paraId="762A6F10" w14:textId="77777777" w:rsidR="00987C46" w:rsidRDefault="00987C46" w:rsidP="00987C46"/>
    <w:p w14:paraId="54F3BD96" w14:textId="77777777" w:rsidR="00501C3E" w:rsidRDefault="00501C3E">
      <w:pPr>
        <w:pStyle w:val="Cmsor1"/>
        <w:tabs>
          <w:tab w:val="clear" w:pos="1134"/>
        </w:tabs>
      </w:pPr>
      <w:bookmarkStart w:id="6" w:name="_Toc520128131"/>
      <w:bookmarkStart w:id="7" w:name="_Toc208583192"/>
      <w:bookmarkStart w:id="8" w:name="_Toc27644436"/>
      <w:r>
        <w:lastRenderedPageBreak/>
        <w:t>Bevezetés</w:t>
      </w:r>
      <w:bookmarkEnd w:id="6"/>
      <w:bookmarkEnd w:id="7"/>
      <w:bookmarkEnd w:id="8"/>
    </w:p>
    <w:p w14:paraId="25BCF83D" w14:textId="77777777" w:rsidR="00501C3E" w:rsidRDefault="00501C3E">
      <w:pPr>
        <w:pStyle w:val="Cmsor2"/>
        <w:tabs>
          <w:tab w:val="clear" w:pos="1440"/>
        </w:tabs>
      </w:pPr>
      <w:bookmarkStart w:id="9" w:name="_Toc208583193"/>
      <w:bookmarkStart w:id="10" w:name="_Toc27644437"/>
      <w:r>
        <w:t>Célkitűzések</w:t>
      </w:r>
      <w:bookmarkEnd w:id="9"/>
      <w:bookmarkEnd w:id="10"/>
    </w:p>
    <w:p w14:paraId="3C5BD828" w14:textId="77777777" w:rsidR="008B3007" w:rsidRDefault="008B3007" w:rsidP="008B3007">
      <w:pPr>
        <w:pStyle w:val="Normlcmsorutn"/>
      </w:pPr>
      <w:bookmarkStart w:id="11" w:name="_Toc520128134"/>
      <w:r>
        <w:t>Ez a dolgozat azért íródott, hogy bemutassa egy 3D lézerszkenner prototípustervezésének fázisait, az alapötletek mérnöki megvalósításának menetét és az eredmények kritikai elemzését.</w:t>
      </w:r>
    </w:p>
    <w:p w14:paraId="5AA44DBB" w14:textId="7D816125" w:rsidR="00077BF0" w:rsidRDefault="00077BF0" w:rsidP="00D1301D">
      <w:r w:rsidRPr="00077BF0">
        <w:t>Az iparban, egészségügyben és a művészet világában is találkozhatunk 3D szkennerekkel.</w:t>
      </w:r>
      <w:r w:rsidR="00D1301D">
        <w:t xml:space="preserve"> </w:t>
      </w:r>
      <w:r w:rsidRPr="00077BF0">
        <w:t>Ezek különböző elven működnek attól függően, hogy milyen feladatot látnak el</w:t>
      </w:r>
      <w:r w:rsidR="00983F82">
        <w:t>. P</w:t>
      </w:r>
      <w:r w:rsidRPr="00077BF0">
        <w:t>éldául egy épület digitalizálásához más berendezés szükséges, mint egy kisebb részletes alkatrész vagy az emberi test szkenneléséhez. Azonban alapvetően minden eszköz kamerából vagy kamerákból és legtöbbször valamilyen speciális fényforrásból áll. Kamerák által rögzíthető a tárgyról visszaverődő fény, ami hasznos információval rendelkezik annak alakjáról</w:t>
      </w:r>
      <w:r w:rsidR="006D5FDC">
        <w:t xml:space="preserve"> vagy megjelenéséről</w:t>
      </w:r>
      <w:r w:rsidRPr="00077BF0">
        <w:t xml:space="preserve">. Ez az információ a képekből képfeldolgozó szoftver segítségével </w:t>
      </w:r>
      <w:bookmarkStart w:id="12" w:name="_Hlk26774672"/>
      <w:r w:rsidRPr="00077BF0">
        <w:t>nyerhető ki</w:t>
      </w:r>
      <w:r w:rsidR="00BD5BB8">
        <w:t xml:space="preserve"> [1]</w:t>
      </w:r>
      <w:r w:rsidRPr="00077BF0">
        <w:t>.</w:t>
      </w:r>
    </w:p>
    <w:bookmarkEnd w:id="11"/>
    <w:p w14:paraId="5A6571F7" w14:textId="3182B38D" w:rsidR="00983F82" w:rsidRDefault="00077BF0" w:rsidP="00D667FE">
      <w:r w:rsidRPr="00077BF0">
        <w:t xml:space="preserve">Egy </w:t>
      </w:r>
      <w:bookmarkEnd w:id="12"/>
      <w:r w:rsidRPr="00077BF0">
        <w:t>3D szkennerhez manapság viszonylag egyszerűen, elérhető áron hozzájuthatunk. Egy ilyen</w:t>
      </w:r>
      <w:r w:rsidR="00277D99" w:rsidRPr="00077BF0">
        <w:t xml:space="preserve"> eszköz</w:t>
      </w:r>
      <w:r w:rsidR="00277D99">
        <w:t xml:space="preserve"> azonban összetett</w:t>
      </w:r>
      <w:r w:rsidR="00983F82">
        <w:t>nek mondható tervezési szempontból</w:t>
      </w:r>
      <w:r w:rsidR="00277D99">
        <w:t xml:space="preserve">, mivel </w:t>
      </w:r>
      <w:r w:rsidR="002D7F67">
        <w:t>(</w:t>
      </w:r>
      <w:r w:rsidR="00277D99">
        <w:t>mint a legtöbb mai berendezés</w:t>
      </w:r>
      <w:r w:rsidR="002D7F67">
        <w:t>)</w:t>
      </w:r>
      <w:r w:rsidRPr="00077BF0">
        <w:t xml:space="preserve"> </w:t>
      </w:r>
      <w:r w:rsidR="00277D99">
        <w:t>működéséhez</w:t>
      </w:r>
      <w:r w:rsidRPr="00077BF0">
        <w:t xml:space="preserve"> szükséges informatika</w:t>
      </w:r>
      <w:r w:rsidR="00277D99">
        <w:t>,</w:t>
      </w:r>
      <w:r w:rsidRPr="00077BF0">
        <w:t xml:space="preserve"> elektronika, valamint magának a szerkezetnek is </w:t>
      </w:r>
      <w:r w:rsidR="00277D99">
        <w:t xml:space="preserve">el kell látnia </w:t>
      </w:r>
      <w:r w:rsidRPr="00077BF0">
        <w:t>a</w:t>
      </w:r>
      <w:r w:rsidR="00277D99">
        <w:t xml:space="preserve"> neki szánt</w:t>
      </w:r>
      <w:r w:rsidRPr="00077BF0">
        <w:t xml:space="preserve"> </w:t>
      </w:r>
      <w:r w:rsidR="002D7F67">
        <w:t>feladato</w:t>
      </w:r>
      <w:r w:rsidR="004A14F0">
        <w:t>ka</w:t>
      </w:r>
      <w:r w:rsidR="002D7F67">
        <w:t>t</w:t>
      </w:r>
      <w:r w:rsidRPr="00077BF0">
        <w:t>. A tervezett berendezés egy tavalyi mechatronika projekt nevű tárgy keretein belül elkészített szkenner folytatása. A projekt már több évfolyam kezén</w:t>
      </w:r>
      <w:r w:rsidR="00983F82" w:rsidRPr="00077BF0">
        <w:t xml:space="preserve"> </w:t>
      </w:r>
      <w:r w:rsidRPr="00077BF0">
        <w:t>folyt</w:t>
      </w:r>
      <w:r w:rsidR="004A14F0">
        <w:t xml:space="preserve"> </w:t>
      </w:r>
      <w:r w:rsidR="004A14F0" w:rsidRPr="00077BF0">
        <w:t>keresztül</w:t>
      </w:r>
      <w:r w:rsidRPr="00077BF0">
        <w:t xml:space="preserve"> és mire eljutott hozzánk használható és működőképes volt. </w:t>
      </w:r>
      <w:r w:rsidRPr="00697EDE">
        <w:t xml:space="preserve">Számunkra a mechatronika projekt elsődleges </w:t>
      </w:r>
      <w:r w:rsidR="007E4EEC">
        <w:t>feladat</w:t>
      </w:r>
      <w:r w:rsidR="002D7F67">
        <w:t>a</w:t>
      </w:r>
      <w:r w:rsidRPr="00697EDE">
        <w:t xml:space="preserve"> a kétkamerás szkennelés megvalósítása volt</w:t>
      </w:r>
      <w:r w:rsidR="007E4EEC">
        <w:t>. E</w:t>
      </w:r>
      <w:r w:rsidRPr="00697EDE">
        <w:t>mellett elvégeztünk néhány fejlesztést és kiküszöböltük néhány hiányosságát az eszköznek.</w:t>
      </w:r>
      <w:r w:rsidR="007E4EEC">
        <w:t xml:space="preserve"> A szkenner sajnos nem készült el olyan szinten, mint azt vártuk</w:t>
      </w:r>
      <w:r w:rsidR="0098392E">
        <w:t>,</w:t>
      </w:r>
      <w:r w:rsidR="002D7F67">
        <w:t xml:space="preserve"> ezért</w:t>
      </w:r>
      <w:r w:rsidR="00983F82">
        <w:t xml:space="preserve"> ennek a dolgozatnak</w:t>
      </w:r>
      <w:r w:rsidR="002D7F67">
        <w:t xml:space="preserve"> a cél</w:t>
      </w:r>
      <w:r w:rsidR="00983F82">
        <w:t>ja</w:t>
      </w:r>
      <w:r w:rsidR="002D7F67">
        <w:t>, hogy</w:t>
      </w:r>
      <w:r w:rsidR="00116930">
        <w:t xml:space="preserve"> továbbfejlesszem és</w:t>
      </w:r>
      <w:r w:rsidR="002D7F67">
        <w:t xml:space="preserve"> befejezzem</w:t>
      </w:r>
      <w:r w:rsidR="00116930">
        <w:t xml:space="preserve"> a berendezést</w:t>
      </w:r>
      <w:r w:rsidR="00587025">
        <w:t>, v</w:t>
      </w:r>
      <w:r w:rsidR="00983F82">
        <w:t>alamint az eredmények elemzése az esetleges további munkálatok segítésére, lehetőségek és megoldások javaslása</w:t>
      </w:r>
      <w:r w:rsidR="00116930">
        <w:t>.</w:t>
      </w:r>
    </w:p>
    <w:p w14:paraId="65FB4CFF" w14:textId="09782427" w:rsidR="00077BF0" w:rsidRPr="00697EDE" w:rsidRDefault="00983F82" w:rsidP="00983F82">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s>
        <w:spacing w:after="0"/>
        <w:ind w:firstLine="0"/>
        <w:jc w:val="left"/>
      </w:pPr>
      <w:r>
        <w:br w:type="page"/>
      </w:r>
    </w:p>
    <w:p w14:paraId="4CD8DD90" w14:textId="2CE70FE0" w:rsidR="00501C3E" w:rsidRDefault="00501C3E">
      <w:pPr>
        <w:pStyle w:val="Cmsor1"/>
        <w:tabs>
          <w:tab w:val="clear" w:pos="1134"/>
        </w:tabs>
      </w:pPr>
      <w:bookmarkStart w:id="13" w:name="_Toc520128135"/>
      <w:bookmarkStart w:id="14" w:name="_Toc208583199"/>
      <w:bookmarkStart w:id="15" w:name="_Toc27644438"/>
      <w:r>
        <w:lastRenderedPageBreak/>
        <w:t>Szakirodalmi áttekintés</w:t>
      </w:r>
      <w:bookmarkEnd w:id="13"/>
      <w:bookmarkEnd w:id="14"/>
      <w:r w:rsidR="00066FA5">
        <w:t xml:space="preserve"> ÉS </w:t>
      </w:r>
      <w:r w:rsidR="00002FBB">
        <w:t>Előzmények</w:t>
      </w:r>
      <w:bookmarkEnd w:id="15"/>
    </w:p>
    <w:p w14:paraId="36B8B488" w14:textId="31001EA9" w:rsidR="00501C3E" w:rsidRDefault="00066FA5">
      <w:pPr>
        <w:pStyle w:val="Cmsor2"/>
        <w:tabs>
          <w:tab w:val="clear" w:pos="1440"/>
        </w:tabs>
      </w:pPr>
      <w:bookmarkStart w:id="16" w:name="_Toc208583200"/>
      <w:bookmarkStart w:id="17" w:name="_Toc27644439"/>
      <w:r w:rsidRPr="00066FA5">
        <w:t>3D szkennelési eljárások elemzése</w:t>
      </w:r>
      <w:bookmarkEnd w:id="16"/>
      <w:bookmarkEnd w:id="17"/>
    </w:p>
    <w:p w14:paraId="1456C789" w14:textId="3E3E0FBD" w:rsidR="009E58D8" w:rsidRDefault="00983F82" w:rsidP="00D667FE">
      <w:r>
        <w:t xml:space="preserve">Első körben érdemes </w:t>
      </w:r>
      <w:r w:rsidR="009E58D8">
        <w:t xml:space="preserve">megvizsgálni, hogy az eddig használt szkennelési technika megfelelő-e, esetleg a már létező megoldások közül </w:t>
      </w:r>
      <w:proofErr w:type="spellStart"/>
      <w:r w:rsidR="009E58D8">
        <w:t>inspirálódni</w:t>
      </w:r>
      <w:proofErr w:type="spellEnd"/>
      <w:r w:rsidR="0039462B">
        <w:t xml:space="preserve"> az eszköz fejlesztéséhez</w:t>
      </w:r>
      <w:r w:rsidR="009E58D8">
        <w:t xml:space="preserve">. </w:t>
      </w:r>
    </w:p>
    <w:p w14:paraId="43D1613D" w14:textId="37BB3F35" w:rsidR="00EE6580" w:rsidRDefault="009E58D8" w:rsidP="00D667FE">
      <w:r w:rsidRPr="009E58D8">
        <w:t xml:space="preserve">A piacon sok különböző 3D szkenner beszerezhető az asztali verziótól az egészen pontosnak mondható </w:t>
      </w:r>
      <w:proofErr w:type="spellStart"/>
      <w:r w:rsidRPr="009E58D8">
        <w:t>metrológiai</w:t>
      </w:r>
      <w:proofErr w:type="spellEnd"/>
      <w:r w:rsidRPr="009E58D8">
        <w:t xml:space="preserve"> rendszerekig.</w:t>
      </w:r>
      <w:r w:rsidR="00066FA5">
        <w:t xml:space="preserve"> </w:t>
      </w:r>
      <w:r w:rsidR="009E4918">
        <w:t>Így a</w:t>
      </w:r>
      <w:r w:rsidR="00066FA5">
        <w:t xml:space="preserve"> termék</w:t>
      </w:r>
      <w:r w:rsidR="009E4918">
        <w:t>ek</w:t>
      </w:r>
      <w:r w:rsidR="00066FA5">
        <w:t xml:space="preserve"> technikai adatait és tulajdonságait</w:t>
      </w:r>
      <w:r w:rsidR="004F4AD3">
        <w:t xml:space="preserve"> az határozza meg</w:t>
      </w:r>
      <w:r w:rsidR="007456ED">
        <w:t xml:space="preserve"> jelentősen</w:t>
      </w:r>
      <w:r w:rsidR="004F4AD3">
        <w:t>, hogy milyen használatra szánják. A projekt szempontjából érdekes berendezések az asztali 3D szkennerek, amelyek közepes, nagyjából egy 300 mm</w:t>
      </w:r>
      <w:r w:rsidR="00AD3D12">
        <w:t xml:space="preserve"> magasságú és 200 mm átmérőjű henger</w:t>
      </w:r>
      <w:r w:rsidR="004F4AD3">
        <w:t xml:space="preserve"> munkatéren belül képesek nem túl kicsi tárgyakat szkennelni</w:t>
      </w:r>
      <w:r w:rsidR="0098392E">
        <w:t>.</w:t>
      </w:r>
      <w:r w:rsidR="006A42C1">
        <w:t xml:space="preserve"> Ezeket főleg hobbi célra szánják, de számos munkakörben hasznos lehet.</w:t>
      </w:r>
      <w:r w:rsidR="00885DF6">
        <w:t xml:space="preserve"> Találkozhatunk ilyen eszközzel például </w:t>
      </w:r>
      <w:proofErr w:type="spellStart"/>
      <w:r w:rsidR="00885DF6">
        <w:t>d</w:t>
      </w:r>
      <w:r w:rsidR="006A42C1">
        <w:t>izájnerek</w:t>
      </w:r>
      <w:proofErr w:type="spellEnd"/>
      <w:r w:rsidR="006A42C1">
        <w:t xml:space="preserve">, szobrászok </w:t>
      </w:r>
      <w:r w:rsidR="00885DF6">
        <w:t xml:space="preserve">asztalán, de többek között a fogtechnikában is nagy érdeklődést mutatnak az egyre pontosabb termékek iránt vagy akár </w:t>
      </w:r>
      <w:proofErr w:type="spellStart"/>
      <w:r w:rsidR="00885DF6" w:rsidRPr="00885DF6">
        <w:t>reverse</w:t>
      </w:r>
      <w:proofErr w:type="spellEnd"/>
      <w:r w:rsidR="00885DF6" w:rsidRPr="00885DF6">
        <w:t xml:space="preserve"> </w:t>
      </w:r>
      <w:proofErr w:type="spellStart"/>
      <w:r w:rsidR="00885DF6" w:rsidRPr="00885DF6">
        <w:t>engineering</w:t>
      </w:r>
      <w:proofErr w:type="spellEnd"/>
      <w:r w:rsidR="00885DF6">
        <w:t xml:space="preserve"> céljára is használható a műszaki világban</w:t>
      </w:r>
      <w:r w:rsidR="006A42C1">
        <w:t>.</w:t>
      </w:r>
      <w:r w:rsidR="0098392E">
        <w:t xml:space="preserve"> </w:t>
      </w:r>
      <w:r w:rsidR="00885DF6">
        <w:t xml:space="preserve">Rengeteg </w:t>
      </w:r>
      <w:r w:rsidR="00C46DCF">
        <w:t>lehetőség</w:t>
      </w:r>
      <w:r w:rsidR="00885DF6">
        <w:t xml:space="preserve"> nyílik meg</w:t>
      </w:r>
      <w:r w:rsidR="00C46DCF">
        <w:t xml:space="preserve"> azokon a területeken, ahol szükség van egy test </w:t>
      </w:r>
      <w:r w:rsidR="00EE6580">
        <w:t>számítógépes</w:t>
      </w:r>
      <w:r w:rsidR="00C46DCF">
        <w:t xml:space="preserve"> modelljére, de a test bonyolult, CAD modellezési eljárással nehezen előállítható geometriákkal rendelkezik vagy időt szeretnénk megspórolni</w:t>
      </w:r>
      <w:r w:rsidR="00885DF6">
        <w:t>.</w:t>
      </w:r>
      <w:r w:rsidR="001A7062">
        <w:t xml:space="preserve"> </w:t>
      </w:r>
      <w:r w:rsidR="00B51400">
        <w:t xml:space="preserve">Fontos, hogy az asztali verzió szorosan illeszkedik a 3D nyomtatás és gyors prototípus </w:t>
      </w:r>
      <w:r w:rsidR="00E117D1">
        <w:t>gyárt</w:t>
      </w:r>
      <w:r w:rsidR="00162E8E">
        <w:t>á</w:t>
      </w:r>
      <w:r w:rsidR="00B51400">
        <w:t>s világába</w:t>
      </w:r>
      <w:r w:rsidR="00E72ABD">
        <w:t>,</w:t>
      </w:r>
      <w:r w:rsidR="00B51400">
        <w:t xml:space="preserve"> ezért</w:t>
      </w:r>
      <w:r w:rsidR="00EE6580">
        <w:t xml:space="preserve"> a</w:t>
      </w:r>
      <w:r w:rsidR="00B51400">
        <w:t xml:space="preserve"> </w:t>
      </w:r>
      <w:r w:rsidR="00E72ABD">
        <w:t>nyomtató gyártók kínálják a legtöbb ilyen berendezést. Érdemes tehát a saját tervezésű eszköz által generált pontokat nem egyszerű vizualizáció</w:t>
      </w:r>
      <w:r w:rsidR="00EE6580">
        <w:t>ra</w:t>
      </w:r>
      <w:r w:rsidR="00E72ABD">
        <w:t xml:space="preserve"> </w:t>
      </w:r>
      <w:r w:rsidR="00EE6580">
        <w:t>használni, hanem olyan formátumra hozni, amivel a felhasználónak lehetősége van tovább dolgozni</w:t>
      </w:r>
      <w:r w:rsidR="009B0BF6">
        <w:t xml:space="preserve"> [1][2]</w:t>
      </w:r>
      <w:r w:rsidR="00B51400">
        <w:t>.</w:t>
      </w:r>
    </w:p>
    <w:p w14:paraId="018CAB53" w14:textId="0693E86A" w:rsidR="00501C3E" w:rsidRDefault="0098392E" w:rsidP="00D667FE">
      <w:r>
        <w:t xml:space="preserve">Minden asztali 3D szkenner alapeleme a kamera, a speciális fényforrás és legtöbbször van egy a mozgást megvalósító </w:t>
      </w:r>
      <w:r w:rsidR="005A6BAE">
        <w:t>szerkezet</w:t>
      </w:r>
      <w:r>
        <w:t>.</w:t>
      </w:r>
      <w:r w:rsidR="00A36438">
        <w:t xml:space="preserve"> A különböző berendezések közötti különbsége</w:t>
      </w:r>
      <w:r w:rsidR="007456ED">
        <w:t xml:space="preserve">k </w:t>
      </w:r>
      <w:r w:rsidR="00A36438">
        <w:t xml:space="preserve">ennek a három </w:t>
      </w:r>
      <w:r w:rsidR="007456ED">
        <w:t>elem</w:t>
      </w:r>
      <w:r w:rsidR="004F5CCD">
        <w:t>nek</w:t>
      </w:r>
      <w:r w:rsidR="007456ED">
        <w:t xml:space="preserve"> az </w:t>
      </w:r>
      <w:r w:rsidR="004F5CCD">
        <w:t>elté</w:t>
      </w:r>
      <w:r w:rsidR="007456ED">
        <w:t>réséből adódnak</w:t>
      </w:r>
      <w:r w:rsidR="005A6BAE">
        <w:t xml:space="preserve">, ezért ezeket </w:t>
      </w:r>
      <w:r w:rsidR="009D1993">
        <w:t>célszerű</w:t>
      </w:r>
      <w:r w:rsidR="005A6BAE">
        <w:t xml:space="preserve"> külön-külön is elemezni</w:t>
      </w:r>
      <w:r w:rsidR="007456ED">
        <w:t xml:space="preserve">. </w:t>
      </w:r>
      <w:r w:rsidR="00384FA1">
        <w:t xml:space="preserve">Érdemes megjegyezni, hogy </w:t>
      </w:r>
      <w:r w:rsidR="009D1993">
        <w:t>létezik fotogrammetrián alapuló (3D szkenne</w:t>
      </w:r>
      <w:r w:rsidR="009E4918">
        <w:t>lés</w:t>
      </w:r>
      <w:r w:rsidR="009D1993">
        <w:t>nek nem nevezhető) eljárás 3 dimenziós pontok meghatározására</w:t>
      </w:r>
      <w:r w:rsidR="00384FA1">
        <w:t>, ami a későbbiekben</w:t>
      </w:r>
      <w:r w:rsidR="009D1993">
        <w:t xml:space="preserve"> egy</w:t>
      </w:r>
      <w:r w:rsidR="00384FA1">
        <w:t xml:space="preserve"> új irány lehet a saját tervezésű eszköznél</w:t>
      </w:r>
      <w:r w:rsidR="009E4918">
        <w:t xml:space="preserve"> is, mint </w:t>
      </w:r>
      <w:r w:rsidR="00E64953">
        <w:t>extra</w:t>
      </w:r>
      <w:r w:rsidR="009E4918">
        <w:t xml:space="preserve"> funkció</w:t>
      </w:r>
      <w:r w:rsidR="00964988">
        <w:t xml:space="preserve"> </w:t>
      </w:r>
      <w:r w:rsidR="006B33A4">
        <w:t>[4]</w:t>
      </w:r>
      <w:r w:rsidR="00384FA1">
        <w:t>.</w:t>
      </w:r>
    </w:p>
    <w:p w14:paraId="6A6891BB" w14:textId="3B8D6E5F" w:rsidR="007456ED" w:rsidRDefault="005A6BAE" w:rsidP="007456ED">
      <w:pPr>
        <w:pStyle w:val="Cmsor3"/>
      </w:pPr>
      <w:bookmarkStart w:id="18" w:name="_Toc27644440"/>
      <w:r>
        <w:t>Fényforrás</w:t>
      </w:r>
      <w:bookmarkEnd w:id="18"/>
    </w:p>
    <w:p w14:paraId="3440833F" w14:textId="77777777" w:rsidR="00F604BF" w:rsidRDefault="005A6BAE" w:rsidP="00F604BF">
      <w:r>
        <w:t>A leglényegesebb pont egy szkenner</w:t>
      </w:r>
      <w:r w:rsidR="008239CD">
        <w:t xml:space="preserve"> működésében</w:t>
      </w:r>
      <w:r>
        <w:t xml:space="preserve"> a fényforrás típusa, mivel ez határozza meg</w:t>
      </w:r>
      <w:r w:rsidR="004E554F">
        <w:t>,</w:t>
      </w:r>
      <w:r>
        <w:t xml:space="preserve"> hogy milyen szkennelési eljárást alkalmaz az eszköz</w:t>
      </w:r>
      <w:r w:rsidR="004E554F">
        <w:t xml:space="preserve">. </w:t>
      </w:r>
      <w:r w:rsidR="00BB67B1">
        <w:t xml:space="preserve">Az asztali verziónál két típus terjedt el: a lézer és a </w:t>
      </w:r>
      <w:r w:rsidR="00C53E23">
        <w:t>strukt</w:t>
      </w:r>
      <w:r w:rsidR="00F5520F">
        <w:t>u</w:t>
      </w:r>
      <w:r w:rsidR="00C53E23">
        <w:t>rált</w:t>
      </w:r>
      <w:r w:rsidR="00A45203">
        <w:t xml:space="preserve"> (kódolt)</w:t>
      </w:r>
      <w:r w:rsidR="00C53E23">
        <w:t xml:space="preserve"> fény</w:t>
      </w:r>
      <w:r w:rsidR="00BB67B1">
        <w:t>.</w:t>
      </w:r>
      <w:r w:rsidR="00670425">
        <w:t xml:space="preserve"> </w:t>
      </w:r>
    </w:p>
    <w:p w14:paraId="26C940AA" w14:textId="77777777" w:rsidR="00F604BF" w:rsidRDefault="00F604BF" w:rsidP="00F604BF"/>
    <w:p w14:paraId="6EF8D985" w14:textId="77777777" w:rsidR="00F604BF" w:rsidRDefault="00F604BF" w:rsidP="00F604BF"/>
    <w:p w14:paraId="19F9F761" w14:textId="77777777" w:rsidR="00F604BF" w:rsidRDefault="00F604BF" w:rsidP="00F604BF"/>
    <w:p w14:paraId="3A5C0497" w14:textId="77777777" w:rsidR="00F604BF" w:rsidRDefault="00F604BF" w:rsidP="00F604BF"/>
    <w:p w14:paraId="55D44375" w14:textId="17749668" w:rsidR="00321CDE" w:rsidRDefault="00321CDE" w:rsidP="00321CDE">
      <w:r>
        <w:rPr>
          <w:noProof/>
        </w:rPr>
        <w:lastRenderedPageBreak/>
        <w:t xml:space="preserve"> </w:t>
      </w:r>
      <w:r w:rsidR="009E4918">
        <w:t>A</w:t>
      </w:r>
      <w:r w:rsidR="00F604BF">
        <w:t>z</w:t>
      </w:r>
      <w:r w:rsidR="009E4918">
        <w:t xml:space="preserve"> </w:t>
      </w:r>
      <w:r w:rsidR="00F604BF">
        <w:t>előbbi</w:t>
      </w:r>
      <w:r w:rsidR="009E4918">
        <w:t xml:space="preserve"> eset</w:t>
      </w:r>
      <w:r w:rsidR="00F604BF">
        <w:t>é</w:t>
      </w:r>
      <w:r w:rsidR="009E4918">
        <w:t>ben</w:t>
      </w:r>
      <w:r w:rsidR="00BB67B1">
        <w:t xml:space="preserve"> egy vonal lézer </w:t>
      </w:r>
      <w:r w:rsidR="004A3CA1">
        <w:t>vagy egy pásztázó pontlézer halad végig a test felületén</w:t>
      </w:r>
      <w:r w:rsidR="00AD3D12">
        <w:t xml:space="preserve"> és</w:t>
      </w:r>
      <w:r w:rsidR="004A3CA1">
        <w:t xml:space="preserve"> </w:t>
      </w:r>
      <w:r w:rsidR="00FE3E63">
        <w:t>háromszögeléssel határozza meg a test felületének egyes pontjait.</w:t>
      </w:r>
      <w:r w:rsidR="00F604BF">
        <w:t xml:space="preserve"> </w:t>
      </w:r>
    </w:p>
    <w:p w14:paraId="5DC5E371" w14:textId="2B01DF03" w:rsidR="006E7B6C" w:rsidRDefault="00ED68CC" w:rsidP="00321CDE">
      <w:r>
        <w:rPr>
          <w:noProof/>
        </w:rPr>
        <w:t xml:space="preserve"> </w:t>
      </w:r>
      <w:r w:rsidR="00321CDE">
        <w:rPr>
          <w:noProof/>
        </w:rPr>
        <mc:AlternateContent>
          <mc:Choice Requires="wps">
            <w:drawing>
              <wp:anchor distT="0" distB="0" distL="114300" distR="114300" simplePos="0" relativeHeight="251651072" behindDoc="0" locked="0" layoutInCell="1" allowOverlap="1" wp14:anchorId="20816152" wp14:editId="68431D79">
                <wp:simplePos x="0" y="0"/>
                <wp:positionH relativeFrom="margin">
                  <wp:align>center</wp:align>
                </wp:positionH>
                <wp:positionV relativeFrom="paragraph">
                  <wp:posOffset>4881880</wp:posOffset>
                </wp:positionV>
                <wp:extent cx="4114800" cy="635"/>
                <wp:effectExtent l="0" t="0" r="0" b="0"/>
                <wp:wrapTopAndBottom/>
                <wp:docPr id="3" name="Szövegdoboz 3"/>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1E01F12C" w14:textId="263CE357" w:rsidR="00D667FE" w:rsidRPr="00630D1F" w:rsidRDefault="005A5EC1" w:rsidP="00ED5E1C">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1</w:t>
                            </w:r>
                            <w:r>
                              <w:rPr>
                                <w:noProof/>
                              </w:rPr>
                              <w:fldChar w:fldCharType="end"/>
                            </w:r>
                            <w:r w:rsidR="00D667FE">
                              <w:t>. ábra: Lézerszkenner elvi vázlata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816152" id="_x0000_t202" coordsize="21600,21600" o:spt="202" path="m,l,21600r21600,l21600,xe">
                <v:stroke joinstyle="miter"/>
                <v:path gradientshapeok="t" o:connecttype="rect"/>
              </v:shapetype>
              <v:shape id="Szövegdoboz 3" o:spid="_x0000_s1026" type="#_x0000_t202" style="position:absolute;left:0;text-align:left;margin-left:0;margin-top:384.4pt;width:324pt;height:.05pt;z-index:251651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" stroked="f">
                <v:textbox style="mso-fit-shape-to-text:t" inset="0,0,0,0">
                  <w:txbxContent>
                    <w:p w14:paraId="1E01F12C" w14:textId="263CE357" w:rsidR="00D667FE" w:rsidRPr="00630D1F" w:rsidRDefault="005A5EC1" w:rsidP="00ED5E1C">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1</w:t>
                      </w:r>
                      <w:r>
                        <w:rPr>
                          <w:noProof/>
                        </w:rPr>
                        <w:fldChar w:fldCharType="end"/>
                      </w:r>
                      <w:r w:rsidR="00D667FE">
                        <w:t>. ábra: Lézerszkenner elvi vázlata</w:t>
                      </w:r>
                    </w:p>
                  </w:txbxContent>
                </v:textbox>
                <w10:wrap type="topAndBottom" anchorx="margin"/>
              </v:shape>
            </w:pict>
          </mc:Fallback>
        </mc:AlternateContent>
      </w:r>
      <w:r w:rsidRPr="00ED68CC">
        <w:rPr>
          <w:noProof/>
        </w:rPr>
        <w:t xml:space="preserve"> </w:t>
      </w:r>
    </w:p>
    <w:p w14:paraId="0E14338A" w14:textId="5BDBBFB3" w:rsidR="00321CDE" w:rsidRDefault="00A87D60" w:rsidP="00F604BF">
      <w:r>
        <w:rPr>
          <w:noProof/>
        </w:rPr>
        <mc:AlternateContent>
          <mc:Choice Requires="wps">
            <w:drawing>
              <wp:anchor distT="0" distB="0" distL="114300" distR="114300" simplePos="0" relativeHeight="251790336" behindDoc="0" locked="0" layoutInCell="1" allowOverlap="1" wp14:anchorId="5E27F149" wp14:editId="71CE9F05">
                <wp:simplePos x="0" y="0"/>
                <wp:positionH relativeFrom="page">
                  <wp:align>center</wp:align>
                </wp:positionH>
                <wp:positionV relativeFrom="paragraph">
                  <wp:posOffset>2341449</wp:posOffset>
                </wp:positionV>
                <wp:extent cx="914400" cy="914400"/>
                <wp:effectExtent l="0" t="0" r="0" b="0"/>
                <wp:wrapNone/>
                <wp:docPr id="42" name="Szövegdoboz 42"/>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5EEDEF6F" w14:textId="60D59E5F" w:rsidR="00A87D60" w:rsidRPr="002E70C3" w:rsidRDefault="00A87D60">
                            <w:pPr>
                              <w:rPr>
                                <w:b/>
                                <w:bCs/>
                              </w:rPr>
                            </w:pPr>
                            <w:r w:rsidRPr="002E70C3">
                              <w:rPr>
                                <w:b/>
                                <w:bCs/>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27F149" id="Szövegdoboz 42" o:spid="_x0000_s1027" type="#_x0000_t202" style="position:absolute;left:0;text-align:left;margin-left:0;margin-top:184.35pt;width:1in;height:1in;z-index:251790336;visibility:visible;mso-wrap-style:non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" filled="f" stroked="f" strokeweight=".5pt">
                <v:textbox style="mso-fit-shape-to-text:t">
                  <w:txbxContent>
                    <w:p w14:paraId="5EEDEF6F" w14:textId="60D59E5F" w:rsidR="00A87D60" w:rsidRPr="002E70C3" w:rsidRDefault="00A87D60">
                      <w:pPr>
                        <w:rPr>
                          <w:b/>
                          <w:bCs/>
                        </w:rPr>
                      </w:pPr>
                      <w:r w:rsidRPr="002E70C3">
                        <w:rPr>
                          <w:b/>
                          <w:bCs/>
                        </w:rPr>
                        <w:t>e</w:t>
                      </w:r>
                    </w:p>
                  </w:txbxContent>
                </v:textbox>
                <w10:wrap anchorx="page"/>
              </v:shape>
            </w:pict>
          </mc:Fallback>
        </mc:AlternateContent>
      </w:r>
      <w:r w:rsidR="00ED68CC">
        <w:rPr>
          <w:noProof/>
        </w:rPr>
        <w:drawing>
          <wp:anchor distT="0" distB="0" distL="114300" distR="114300" simplePos="0" relativeHeight="251656192" behindDoc="0" locked="0" layoutInCell="1" allowOverlap="1" wp14:anchorId="2AADDFE9" wp14:editId="1EB76A85">
            <wp:simplePos x="0" y="0"/>
            <wp:positionH relativeFrom="page">
              <wp:align>center</wp:align>
            </wp:positionH>
            <wp:positionV relativeFrom="paragraph">
              <wp:posOffset>287020</wp:posOffset>
            </wp:positionV>
            <wp:extent cx="4829175" cy="4283075"/>
            <wp:effectExtent l="0" t="0" r="9525" b="3175"/>
            <wp:wrapTopAndBottom/>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29175" cy="4283075"/>
                    </a:xfrm>
                    <a:prstGeom prst="rect">
                      <a:avLst/>
                    </a:prstGeom>
                  </pic:spPr>
                </pic:pic>
              </a:graphicData>
            </a:graphic>
            <wp14:sizeRelH relativeFrom="margin">
              <wp14:pctWidth>0</wp14:pctWidth>
            </wp14:sizeRelH>
            <wp14:sizeRelV relativeFrom="margin">
              <wp14:pctHeight>0</wp14:pctHeight>
            </wp14:sizeRelV>
          </wp:anchor>
        </w:drawing>
      </w:r>
    </w:p>
    <w:p w14:paraId="5D73D328" w14:textId="2F3EAF5B" w:rsidR="00ED68CC" w:rsidRDefault="00ED68CC" w:rsidP="00F604BF"/>
    <w:p w14:paraId="3E442485" w14:textId="15BB67C0" w:rsidR="007E435A" w:rsidRPr="00DC6AC2" w:rsidRDefault="006E7B6C" w:rsidP="00DC6AC2">
      <w:pPr>
        <w:rPr>
          <w:rFonts w:ascii="Cambria Math" w:hAnsi="Cambria Math"/>
        </w:rPr>
      </w:pPr>
      <w:r>
        <w:t xml:space="preserve">A háromszögelés elve az, hogy pontosan ismerjük a kamera és a lézer távolságát </w:t>
      </w:r>
      <w:r w:rsidR="00E3277B">
        <w:t>(</w:t>
      </w:r>
      <w:r>
        <w:t xml:space="preserve">amit az </w:t>
      </w:r>
      <w:r w:rsidR="00CC4761">
        <w:t>2-</w:t>
      </w:r>
      <w:r>
        <w:t>1.</w:t>
      </w:r>
      <w:r w:rsidR="0081119E">
        <w:t xml:space="preserve"> </w:t>
      </w:r>
      <w:r>
        <w:t xml:space="preserve">ábrán </w:t>
      </w:r>
      <w:r w:rsidRPr="006E7B6C">
        <w:rPr>
          <w:b/>
          <w:bCs/>
        </w:rPr>
        <w:t>d</w:t>
      </w:r>
      <w:r>
        <w:t xml:space="preserve"> jelöl</w:t>
      </w:r>
      <w:r w:rsidR="00E3277B">
        <w:t>)</w:t>
      </w:r>
      <w:r>
        <w:t>,</w:t>
      </w:r>
      <w:r w:rsidR="00E3277B">
        <w:t xml:space="preserve"> valamint</w:t>
      </w:r>
      <w:r>
        <w:t xml:space="preserve"> </w:t>
      </w:r>
      <w:r w:rsidR="001965C5">
        <w:t>tudjuk</w:t>
      </w:r>
      <w:r w:rsidR="00E3277B">
        <w:t>,</w:t>
      </w:r>
      <w:r w:rsidR="001965C5">
        <w:t xml:space="preserve"> hogy a </w:t>
      </w:r>
      <w:r w:rsidR="00ED68CC">
        <w:t xml:space="preserve">keresett </w:t>
      </w:r>
      <w:r w:rsidR="00ED68CC" w:rsidRPr="00ED68CC">
        <w:rPr>
          <w:b/>
          <w:bCs/>
        </w:rPr>
        <w:t>P</w:t>
      </w:r>
      <w:r w:rsidR="00ED68CC">
        <w:t xml:space="preserve"> pont csak a lézer által kijelölt </w:t>
      </w:r>
      <w:r w:rsidR="00922939">
        <w:t>síkra</w:t>
      </w:r>
      <w:r w:rsidR="00ED68CC">
        <w:t xml:space="preserve"> eshet. Ezáltal a </w:t>
      </w:r>
      <w:r w:rsidR="00E3277B">
        <w:t>szkenne</w:t>
      </w:r>
      <w:r w:rsidR="00ED68CC">
        <w:t xml:space="preserve">r és a </w:t>
      </w:r>
      <w:r w:rsidR="00ED68CC" w:rsidRPr="00ED68CC">
        <w:rPr>
          <w:b/>
          <w:bCs/>
        </w:rPr>
        <w:t>P</w:t>
      </w:r>
      <w:r w:rsidR="00ED68CC">
        <w:rPr>
          <w:b/>
          <w:bCs/>
        </w:rPr>
        <w:t xml:space="preserve"> </w:t>
      </w:r>
      <w:r w:rsidR="00ED68CC">
        <w:t>pont távolsága kiszámítható</w:t>
      </w:r>
      <w:r w:rsidR="006E4475">
        <w:t>, ha ismerjük az</w:t>
      </w:r>
      <w:r w:rsidR="00B706F3">
        <w:t xml:space="preserve"> </w:t>
      </w:r>
      <w:r w:rsidR="00B706F3" w:rsidRPr="00B706F3">
        <w:rPr>
          <w:b/>
          <w:bCs/>
        </w:rPr>
        <w:t>e</w:t>
      </w:r>
      <w:r w:rsidR="006E4475">
        <w:t xml:space="preserve"> egyenes egyenletét</w:t>
      </w:r>
      <w:r w:rsidR="00101FCF">
        <w:t>,</w:t>
      </w:r>
      <w:r w:rsidR="00A173B5">
        <w:t xml:space="preserve"> amely az </w:t>
      </w:r>
      <w:r w:rsidR="00B31E74">
        <w:t>2-1.</w:t>
      </w:r>
      <w:r w:rsidR="00A173B5">
        <w:t xml:space="preserve">ábrán </w:t>
      </w:r>
      <w:r w:rsidR="00B31E74" w:rsidRPr="00ED68CC">
        <w:rPr>
          <w:rFonts w:ascii="Cambria Math" w:hAnsi="Cambria Math"/>
        </w:rPr>
        <w:t>𝛂</w:t>
      </w:r>
      <w:r w:rsidR="00B31E74">
        <w:rPr>
          <w:rFonts w:ascii="Cambria Math" w:hAnsi="Cambria Math"/>
        </w:rPr>
        <w:t xml:space="preserve"> szöggel tér el a kamer</w:t>
      </w:r>
      <w:r w:rsidR="000F1B3B">
        <w:rPr>
          <w:rFonts w:ascii="Cambria Math" w:hAnsi="Cambria Math"/>
        </w:rPr>
        <w:t xml:space="preserve">át és </w:t>
      </w:r>
      <w:r w:rsidR="00181D97">
        <w:rPr>
          <w:rFonts w:ascii="Cambria Math" w:hAnsi="Cambria Math"/>
        </w:rPr>
        <w:t>lézer</w:t>
      </w:r>
      <w:r w:rsidR="000F1B3B">
        <w:rPr>
          <w:rFonts w:ascii="Cambria Math" w:hAnsi="Cambria Math"/>
        </w:rPr>
        <w:t>t összekötő</w:t>
      </w:r>
      <w:r w:rsidR="00181D97">
        <w:rPr>
          <w:rFonts w:ascii="Cambria Math" w:hAnsi="Cambria Math"/>
        </w:rPr>
        <w:t xml:space="preserve"> </w:t>
      </w:r>
      <w:r w:rsidR="00451499">
        <w:rPr>
          <w:rFonts w:ascii="Cambria Math" w:hAnsi="Cambria Math"/>
        </w:rPr>
        <w:t>egyenestől</w:t>
      </w:r>
      <w:r w:rsidR="00E3277B">
        <w:rPr>
          <w:rFonts w:ascii="Cambria Math" w:hAnsi="Cambria Math"/>
        </w:rPr>
        <w:t xml:space="preserve">. </w:t>
      </w:r>
      <w:r w:rsidR="007E435A">
        <w:rPr>
          <w:rFonts w:ascii="Cambria Math" w:hAnsi="Cambria Math"/>
        </w:rPr>
        <w:t>Tehát a szkennelés közben ezt a</w:t>
      </w:r>
      <w:r w:rsidR="000F1B3B">
        <w:rPr>
          <w:rFonts w:ascii="Cambria Math" w:hAnsi="Cambria Math"/>
        </w:rPr>
        <w:t>z</w:t>
      </w:r>
      <w:r w:rsidR="007E435A">
        <w:rPr>
          <w:rFonts w:ascii="Cambria Math" w:hAnsi="Cambria Math"/>
        </w:rPr>
        <w:t xml:space="preserve"> </w:t>
      </w:r>
      <w:r w:rsidR="000F1B3B" w:rsidRPr="000F1B3B">
        <w:rPr>
          <w:rFonts w:ascii="Cambria Math" w:hAnsi="Cambria Math"/>
          <w:b/>
          <w:bCs/>
        </w:rPr>
        <w:t>e</w:t>
      </w:r>
      <w:r w:rsidR="007E435A">
        <w:rPr>
          <w:rFonts w:ascii="Cambria Math" w:hAnsi="Cambria Math"/>
        </w:rPr>
        <w:t xml:space="preserve"> </w:t>
      </w:r>
      <w:r w:rsidR="000F1B3B">
        <w:rPr>
          <w:rFonts w:ascii="Cambria Math" w:hAnsi="Cambria Math"/>
        </w:rPr>
        <w:t>egyenest</w:t>
      </w:r>
      <w:r w:rsidR="007E435A">
        <w:rPr>
          <w:rFonts w:ascii="Cambria Math" w:hAnsi="Cambria Math"/>
        </w:rPr>
        <w:t xml:space="preserve"> kell meghatározni a kamera segítségével minden</w:t>
      </w:r>
      <w:r w:rsidR="003A004F">
        <w:rPr>
          <w:rFonts w:ascii="Cambria Math" w:hAnsi="Cambria Math"/>
        </w:rPr>
        <w:t xml:space="preserve"> felületi</w:t>
      </w:r>
      <w:r w:rsidR="007E435A">
        <w:rPr>
          <w:rFonts w:ascii="Cambria Math" w:hAnsi="Cambria Math"/>
        </w:rPr>
        <w:t xml:space="preserve"> pont esetében</w:t>
      </w:r>
      <w:r w:rsidR="003A004F">
        <w:rPr>
          <w:rFonts w:ascii="Cambria Math" w:hAnsi="Cambria Math"/>
        </w:rPr>
        <w:t>, amely a vonallézer síkjának metszésében van</w:t>
      </w:r>
      <w:r w:rsidR="007E435A">
        <w:rPr>
          <w:rFonts w:ascii="Cambria Math" w:hAnsi="Cambria Math"/>
        </w:rPr>
        <w:t>.</w:t>
      </w:r>
      <w:r w:rsidR="00DC6AC2">
        <w:rPr>
          <w:rFonts w:ascii="Cambria Math" w:hAnsi="Cambria Math"/>
        </w:rPr>
        <w:t xml:space="preserve"> </w:t>
      </w:r>
      <w:r w:rsidR="007E435A">
        <w:rPr>
          <w:rFonts w:ascii="Cambria Math" w:hAnsi="Cambria Math"/>
        </w:rPr>
        <w:t>A kamer</w:t>
      </w:r>
      <w:r w:rsidR="004E3D02">
        <w:rPr>
          <w:rFonts w:ascii="Cambria Math" w:hAnsi="Cambria Math"/>
        </w:rPr>
        <w:t>ában található szenzor pixelei és a</w:t>
      </w:r>
      <w:r w:rsidR="001A00DD">
        <w:rPr>
          <w:rFonts w:ascii="Cambria Math" w:hAnsi="Cambria Math"/>
        </w:rPr>
        <w:t xml:space="preserve">z </w:t>
      </w:r>
      <w:r w:rsidR="009F7EBF">
        <w:rPr>
          <w:rFonts w:ascii="Cambria Math" w:hAnsi="Cambria Math"/>
        </w:rPr>
        <w:t>egyenes</w:t>
      </w:r>
      <w:r w:rsidR="004E3D02">
        <w:rPr>
          <w:rFonts w:ascii="Cambria Math" w:hAnsi="Cambria Math"/>
        </w:rPr>
        <w:t xml:space="preserve"> között </w:t>
      </w:r>
      <w:r w:rsidR="0081119E">
        <w:rPr>
          <w:rFonts w:ascii="Cambria Math" w:hAnsi="Cambria Math"/>
        </w:rPr>
        <w:t xml:space="preserve">egyértelmű kapcsolat van, ami a matematikai háttér kidolgozásánál kerül részletes elemzésre, de a </w:t>
      </w:r>
      <w:r w:rsidR="00CC4761">
        <w:rPr>
          <w:rFonts w:ascii="Cambria Math" w:hAnsi="Cambria Math"/>
        </w:rPr>
        <w:t>2-</w:t>
      </w:r>
      <w:r w:rsidR="0081119E">
        <w:rPr>
          <w:rFonts w:ascii="Cambria Math" w:hAnsi="Cambria Math"/>
        </w:rPr>
        <w:t>2.</w:t>
      </w:r>
      <w:r w:rsidR="00DC6AC2">
        <w:rPr>
          <w:rFonts w:ascii="Cambria Math" w:hAnsi="Cambria Math"/>
        </w:rPr>
        <w:t xml:space="preserve"> jobb</w:t>
      </w:r>
      <w:r w:rsidR="0081119E">
        <w:rPr>
          <w:rFonts w:ascii="Cambria Math" w:hAnsi="Cambria Math"/>
        </w:rPr>
        <w:t xml:space="preserve"> ábra</w:t>
      </w:r>
      <w:r w:rsidR="00DC6AC2">
        <w:rPr>
          <w:rFonts w:ascii="Cambria Math" w:hAnsi="Cambria Math"/>
        </w:rPr>
        <w:t xml:space="preserve"> jól szemlélteti</w:t>
      </w:r>
      <w:r w:rsidR="0081119E">
        <w:rPr>
          <w:rFonts w:ascii="Cambria Math" w:hAnsi="Cambria Math"/>
        </w:rPr>
        <w:t>.</w:t>
      </w:r>
      <w:r w:rsidR="00D30530">
        <w:rPr>
          <w:rFonts w:ascii="Cambria Math" w:hAnsi="Cambria Math"/>
        </w:rPr>
        <w:t xml:space="preserve"> </w:t>
      </w:r>
      <w:r w:rsidR="000E7057">
        <w:rPr>
          <w:rFonts w:ascii="Cambria Math" w:hAnsi="Cambria Math"/>
        </w:rPr>
        <w:t xml:space="preserve">A </w:t>
      </w:r>
      <w:r w:rsidR="008C3196">
        <w:rPr>
          <w:rFonts w:ascii="Cambria Math" w:hAnsi="Cambria Math"/>
        </w:rPr>
        <w:t>vonal</w:t>
      </w:r>
      <w:r w:rsidR="000E7057">
        <w:rPr>
          <w:rFonts w:ascii="Cambria Math" w:hAnsi="Cambria Math"/>
        </w:rPr>
        <w:t>lézer</w:t>
      </w:r>
      <w:r w:rsidR="009A4074">
        <w:rPr>
          <w:rFonts w:ascii="Cambria Math" w:hAnsi="Cambria Math"/>
        </w:rPr>
        <w:t xml:space="preserve"> szerepe tehát </w:t>
      </w:r>
      <w:r w:rsidR="008C3196">
        <w:rPr>
          <w:rFonts w:ascii="Cambria Math" w:hAnsi="Cambria Math"/>
        </w:rPr>
        <w:t>a meghatározandó pontok</w:t>
      </w:r>
      <w:r w:rsidR="00CB46D8">
        <w:rPr>
          <w:rFonts w:ascii="Cambria Math" w:hAnsi="Cambria Math"/>
        </w:rPr>
        <w:t xml:space="preserve"> </w:t>
      </w:r>
      <w:r w:rsidR="003E40A2">
        <w:rPr>
          <w:rFonts w:ascii="Cambria Math" w:hAnsi="Cambria Math"/>
        </w:rPr>
        <w:t>egyértelmű, a többi ponttól jól megkülönböztethető</w:t>
      </w:r>
      <w:r w:rsidR="008C3196">
        <w:rPr>
          <w:rFonts w:ascii="Cambria Math" w:hAnsi="Cambria Math"/>
        </w:rPr>
        <w:t xml:space="preserve"> kijelölése a</w:t>
      </w:r>
      <w:r w:rsidR="00FB3D93">
        <w:rPr>
          <w:rFonts w:ascii="Cambria Math" w:hAnsi="Cambria Math"/>
        </w:rPr>
        <w:t xml:space="preserve"> vetül</w:t>
      </w:r>
      <w:r w:rsidR="00084173">
        <w:rPr>
          <w:rFonts w:ascii="Cambria Math" w:hAnsi="Cambria Math"/>
        </w:rPr>
        <w:t>eti</w:t>
      </w:r>
      <w:r w:rsidR="008C3196">
        <w:rPr>
          <w:rFonts w:ascii="Cambria Math" w:hAnsi="Cambria Math"/>
        </w:rPr>
        <w:t xml:space="preserve"> képen.</w:t>
      </w:r>
    </w:p>
    <w:p w14:paraId="23FE4F2F" w14:textId="42AD1569" w:rsidR="00DC6AC2" w:rsidRDefault="00DC6AC2" w:rsidP="00DC6AC2">
      <w:pPr>
        <w:ind w:firstLine="0"/>
      </w:pPr>
    </w:p>
    <w:p w14:paraId="5888C5F5" w14:textId="1D4D47DC" w:rsidR="00DC6AC2" w:rsidRDefault="00DC6AC2" w:rsidP="00DC6AC2">
      <w:pPr>
        <w:ind w:firstLine="0"/>
      </w:pPr>
    </w:p>
    <w:p w14:paraId="4E9EB5EF" w14:textId="2AA19F6E" w:rsidR="00DC6AC2" w:rsidRDefault="00DC6AC2" w:rsidP="00DC6AC2">
      <w:pPr>
        <w:ind w:firstLine="0"/>
      </w:pPr>
    </w:p>
    <w:p w14:paraId="27FC5708" w14:textId="2B174EFD" w:rsidR="00DC6AC2" w:rsidRDefault="00DC6AC2" w:rsidP="00DC6AC2">
      <w:pPr>
        <w:ind w:firstLine="0"/>
      </w:pPr>
    </w:p>
    <w:p w14:paraId="1EAF2456" w14:textId="48A4DD95" w:rsidR="00DC6AC2" w:rsidRDefault="00DC6AC2" w:rsidP="00DC6AC2">
      <w:pPr>
        <w:ind w:firstLine="0"/>
      </w:pPr>
    </w:p>
    <w:p w14:paraId="6797AFFA" w14:textId="46D5B08C" w:rsidR="00DC6AC2" w:rsidRPr="00DC6AC2" w:rsidRDefault="00A2681A" w:rsidP="00DC6AC2">
      <w:pPr>
        <w:ind w:firstLine="0"/>
      </w:pPr>
      <w:r>
        <w:rPr>
          <w:noProof/>
        </w:rPr>
        <mc:AlternateContent>
          <mc:Choice Requires="wps">
            <w:drawing>
              <wp:anchor distT="0" distB="0" distL="114300" distR="114300" simplePos="0" relativeHeight="251794432" behindDoc="0" locked="0" layoutInCell="1" allowOverlap="1" wp14:anchorId="0EE2B411" wp14:editId="7D7E32C6">
                <wp:simplePos x="0" y="0"/>
                <wp:positionH relativeFrom="page">
                  <wp:posOffset>5356620</wp:posOffset>
                </wp:positionH>
                <wp:positionV relativeFrom="paragraph">
                  <wp:posOffset>2267357</wp:posOffset>
                </wp:positionV>
                <wp:extent cx="914400" cy="914400"/>
                <wp:effectExtent l="0" t="0" r="0" b="0"/>
                <wp:wrapNone/>
                <wp:docPr id="51" name="Szövegdoboz 5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67D66659" w14:textId="69B32EA7" w:rsidR="00A2681A" w:rsidRPr="00A2681A" w:rsidRDefault="00A2681A" w:rsidP="00A2681A">
                            <w:pPr>
                              <w:rPr>
                                <w:b/>
                                <w:bCs/>
                              </w:rPr>
                            </w:pPr>
                            <w:r w:rsidRPr="00A2681A">
                              <w:rPr>
                                <w:b/>
                                <w:bCs/>
                              </w:rPr>
                              <w:t>Lézer síkja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E2B411" id="Szövegdoboz 51" o:spid="_x0000_s1028" type="#_x0000_t202" style="position:absolute;left:0;text-align:left;margin-left:421.8pt;margin-top:178.55pt;width:1in;height:1in;z-index:251794432;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" filled="f" stroked="f" strokeweight=".5pt">
                <v:textbox style="mso-fit-shape-to-text:t">
                  <w:txbxContent>
                    <w:p w14:paraId="67D66659" w14:textId="69B32EA7" w:rsidR="00A2681A" w:rsidRPr="00A2681A" w:rsidRDefault="00A2681A" w:rsidP="00A2681A">
                      <w:pPr>
                        <w:rPr>
                          <w:b/>
                          <w:bCs/>
                        </w:rPr>
                      </w:pPr>
                      <w:r w:rsidRPr="00A2681A">
                        <w:rPr>
                          <w:b/>
                          <w:bCs/>
                        </w:rPr>
                        <w:t>Lézer síkja</w:t>
                      </w:r>
                    </w:p>
                  </w:txbxContent>
                </v:textbox>
                <w10:wrap anchorx="page"/>
              </v:shape>
            </w:pict>
          </mc:Fallback>
        </mc:AlternateContent>
      </w:r>
      <w:r>
        <w:rPr>
          <w:noProof/>
        </w:rPr>
        <mc:AlternateContent>
          <mc:Choice Requires="wps">
            <w:drawing>
              <wp:anchor distT="0" distB="0" distL="114300" distR="114300" simplePos="0" relativeHeight="251792384" behindDoc="0" locked="0" layoutInCell="1" allowOverlap="1" wp14:anchorId="06CE5529" wp14:editId="6D6EDA8D">
                <wp:simplePos x="0" y="0"/>
                <wp:positionH relativeFrom="page">
                  <wp:posOffset>5589377</wp:posOffset>
                </wp:positionH>
                <wp:positionV relativeFrom="paragraph">
                  <wp:posOffset>1308148</wp:posOffset>
                </wp:positionV>
                <wp:extent cx="914400" cy="914400"/>
                <wp:effectExtent l="0" t="0" r="0" b="0"/>
                <wp:wrapNone/>
                <wp:docPr id="43" name="Szövegdoboz 4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7F15C0C" w14:textId="77777777" w:rsidR="00A2681A" w:rsidRPr="00A2681A" w:rsidRDefault="00A2681A" w:rsidP="00A2681A">
                            <w:pPr>
                              <w:rPr>
                                <w:b/>
                                <w:bCs/>
                                <w:sz w:val="32"/>
                                <w:szCs w:val="32"/>
                              </w:rPr>
                            </w:pPr>
                            <w:r w:rsidRPr="00A2681A">
                              <w:rPr>
                                <w:b/>
                                <w:bCs/>
                                <w:sz w:val="32"/>
                                <w:szCs w:val="32"/>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CE5529" id="Szövegdoboz 43" o:spid="_x0000_s1029" type="#_x0000_t202" style="position:absolute;left:0;text-align:left;margin-left:440.1pt;margin-top:103pt;width:1in;height:1in;z-index:251792384;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" filled="f" stroked="f" strokeweight=".5pt">
                <v:textbox style="mso-fit-shape-to-text:t">
                  <w:txbxContent>
                    <w:p w14:paraId="37F15C0C" w14:textId="77777777" w:rsidR="00A2681A" w:rsidRPr="00A2681A" w:rsidRDefault="00A2681A" w:rsidP="00A2681A">
                      <w:pPr>
                        <w:rPr>
                          <w:b/>
                          <w:bCs/>
                          <w:sz w:val="32"/>
                          <w:szCs w:val="32"/>
                        </w:rPr>
                      </w:pPr>
                      <w:r w:rsidRPr="00A2681A">
                        <w:rPr>
                          <w:b/>
                          <w:bCs/>
                          <w:sz w:val="32"/>
                          <w:szCs w:val="32"/>
                        </w:rPr>
                        <w:t>e</w:t>
                      </w:r>
                    </w:p>
                  </w:txbxContent>
                </v:textbox>
                <w10:wrap anchorx="page"/>
              </v:shape>
            </w:pict>
          </mc:Fallback>
        </mc:AlternateContent>
      </w:r>
      <w:r w:rsidR="000C7010">
        <w:rPr>
          <w:noProof/>
        </w:rPr>
        <mc:AlternateContent>
          <mc:Choice Requires="wps">
            <w:drawing>
              <wp:anchor distT="0" distB="0" distL="114300" distR="114300" simplePos="0" relativeHeight="251664384" behindDoc="0" locked="0" layoutInCell="1" allowOverlap="1" wp14:anchorId="67BB4A26" wp14:editId="50C3408B">
                <wp:simplePos x="0" y="0"/>
                <wp:positionH relativeFrom="page">
                  <wp:align>center</wp:align>
                </wp:positionH>
                <wp:positionV relativeFrom="paragraph">
                  <wp:posOffset>2642870</wp:posOffset>
                </wp:positionV>
                <wp:extent cx="3486150" cy="635"/>
                <wp:effectExtent l="0" t="0" r="0" b="0"/>
                <wp:wrapTopAndBottom/>
                <wp:docPr id="9" name="Szövegdoboz 9"/>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wps:spPr>
                      <wps:txbx>
                        <w:txbxContent>
                          <w:p w14:paraId="5C98EBC5" w14:textId="762A969A" w:rsidR="00D667FE" w:rsidRPr="00C946CD" w:rsidRDefault="005A5EC1" w:rsidP="0081119E">
                            <w:pPr>
                              <w:pStyle w:val="Kpalrs"/>
                              <w:rPr>
                                <w:smallCaps/>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2</w:t>
                            </w:r>
                            <w:r>
                              <w:rPr>
                                <w:noProof/>
                              </w:rPr>
                              <w:fldChar w:fldCharType="end"/>
                            </w:r>
                            <w:r w:rsidR="00D667FE">
                              <w:t xml:space="preserve">. ábra: balra egy gömbfelületre vetülő vonallézer, jobbra a kamera és a </w:t>
                            </w:r>
                            <w:r w:rsidR="00D667FE" w:rsidRPr="00DC6AC2">
                              <w:rPr>
                                <w:b/>
                                <w:bCs w:val="0"/>
                              </w:rPr>
                              <w:t>P</w:t>
                            </w:r>
                            <w:r w:rsidR="00D667FE">
                              <w:t xml:space="preserve"> pont kapcsolata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BB4A26" id="Szövegdoboz 9" o:spid="_x0000_s1030" type="#_x0000_t202" style="position:absolute;left:0;text-align:left;margin-left:0;margin-top:208.1pt;width:274.5pt;height:.05pt;z-index:2516643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" stroked="f">
                <v:textbox style="mso-fit-shape-to-text:t" inset="0,0,0,0">
                  <w:txbxContent>
                    <w:p w14:paraId="5C98EBC5" w14:textId="762A969A" w:rsidR="00D667FE" w:rsidRPr="00C946CD" w:rsidRDefault="005A5EC1" w:rsidP="0081119E">
                      <w:pPr>
                        <w:pStyle w:val="Kpalrs"/>
                        <w:rPr>
                          <w:smallCaps/>
                          <w:noProof/>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2</w:t>
                      </w:r>
                      <w:r>
                        <w:rPr>
                          <w:noProof/>
                        </w:rPr>
                        <w:fldChar w:fldCharType="end"/>
                      </w:r>
                      <w:r w:rsidR="00D667FE">
                        <w:t xml:space="preserve">. ábra: balra egy gömbfelületre vetülő vonallézer, jobbra a kamera és a </w:t>
                      </w:r>
                      <w:r w:rsidR="00D667FE" w:rsidRPr="00DC6AC2">
                        <w:rPr>
                          <w:b/>
                          <w:bCs w:val="0"/>
                        </w:rPr>
                        <w:t>P</w:t>
                      </w:r>
                      <w:r w:rsidR="00D667FE">
                        <w:t xml:space="preserve"> pont kapcsolata</w:t>
                      </w:r>
                    </w:p>
                  </w:txbxContent>
                </v:textbox>
                <w10:wrap type="topAndBottom" anchorx="page"/>
              </v:shape>
            </w:pict>
          </mc:Fallback>
        </mc:AlternateContent>
      </w:r>
      <w:r w:rsidR="000C7010">
        <w:rPr>
          <w:noProof/>
        </w:rPr>
        <w:drawing>
          <wp:anchor distT="0" distB="0" distL="114300" distR="114300" simplePos="0" relativeHeight="251660288" behindDoc="0" locked="0" layoutInCell="1" allowOverlap="1" wp14:anchorId="1C9C693F" wp14:editId="6D8FEEEF">
            <wp:simplePos x="0" y="0"/>
            <wp:positionH relativeFrom="margin">
              <wp:align>right</wp:align>
            </wp:positionH>
            <wp:positionV relativeFrom="paragraph">
              <wp:posOffset>0</wp:posOffset>
            </wp:positionV>
            <wp:extent cx="2819400" cy="2743200"/>
            <wp:effectExtent l="0" t="0" r="0" b="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19400" cy="2743200"/>
                    </a:xfrm>
                    <a:prstGeom prst="rect">
                      <a:avLst/>
                    </a:prstGeom>
                  </pic:spPr>
                </pic:pic>
              </a:graphicData>
            </a:graphic>
          </wp:anchor>
        </w:drawing>
      </w:r>
      <w:r w:rsidR="000C7010">
        <w:rPr>
          <w:noProof/>
        </w:rPr>
        <w:drawing>
          <wp:anchor distT="0" distB="0" distL="114300" distR="114300" simplePos="0" relativeHeight="251653120" behindDoc="0" locked="0" layoutInCell="1" allowOverlap="1" wp14:anchorId="30C89784" wp14:editId="45CE29E1">
            <wp:simplePos x="0" y="0"/>
            <wp:positionH relativeFrom="margin">
              <wp:posOffset>231775</wp:posOffset>
            </wp:positionH>
            <wp:positionV relativeFrom="paragraph">
              <wp:posOffset>0</wp:posOffset>
            </wp:positionV>
            <wp:extent cx="2190750" cy="2169255"/>
            <wp:effectExtent l="0" t="0" r="0" b="2540"/>
            <wp:wrapTopAndBottom/>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90750" cy="2169255"/>
                    </a:xfrm>
                    <a:prstGeom prst="rect">
                      <a:avLst/>
                    </a:prstGeom>
                  </pic:spPr>
                </pic:pic>
              </a:graphicData>
            </a:graphic>
          </wp:anchor>
        </w:drawing>
      </w:r>
    </w:p>
    <w:p w14:paraId="66C913E4" w14:textId="134ABE5F" w:rsidR="000C7010" w:rsidRDefault="000C7010" w:rsidP="000C7010">
      <w:r>
        <w:rPr>
          <w:noProof/>
        </w:rPr>
        <mc:AlternateContent>
          <mc:Choice Requires="wps">
            <w:drawing>
              <wp:anchor distT="0" distB="0" distL="114300" distR="114300" simplePos="0" relativeHeight="251663360" behindDoc="0" locked="0" layoutInCell="1" allowOverlap="1" wp14:anchorId="40E377C9" wp14:editId="11297BAD">
                <wp:simplePos x="0" y="0"/>
                <wp:positionH relativeFrom="page">
                  <wp:align>center</wp:align>
                </wp:positionH>
                <wp:positionV relativeFrom="paragraph">
                  <wp:posOffset>3488055</wp:posOffset>
                </wp:positionV>
                <wp:extent cx="3924300" cy="635"/>
                <wp:effectExtent l="0" t="0" r="0" b="0"/>
                <wp:wrapTopAndBottom/>
                <wp:docPr id="12" name="Szövegdoboz 12"/>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14:paraId="01E48EA0" w14:textId="57044CA6" w:rsidR="00D667FE" w:rsidRPr="00200D5F" w:rsidRDefault="005A5EC1" w:rsidP="000C7010">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3</w:t>
                            </w:r>
                            <w:r>
                              <w:rPr>
                                <w:noProof/>
                              </w:rPr>
                              <w:fldChar w:fldCharType="end"/>
                            </w:r>
                            <w:r w:rsidR="00D667FE">
                              <w:t>. ábra: Tárgyra vetülő raszterháló [</w:t>
                            </w:r>
                            <w:r w:rsidR="00C15098">
                              <w:t>3</w:t>
                            </w:r>
                            <w:r w:rsidR="00D667F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377C9" id="Szövegdoboz 12" o:spid="_x0000_s1031" type="#_x0000_t202" style="position:absolute;left:0;text-align:left;margin-left:0;margin-top:274.65pt;width:309pt;height:.05pt;z-index:2516633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" stroked="f">
                <v:textbox style="mso-fit-shape-to-text:t" inset="0,0,0,0">
                  <w:txbxContent>
                    <w:p w14:paraId="01E48EA0" w14:textId="57044CA6" w:rsidR="00D667FE" w:rsidRPr="00200D5F" w:rsidRDefault="005A5EC1" w:rsidP="000C7010">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3</w:t>
                      </w:r>
                      <w:r>
                        <w:rPr>
                          <w:noProof/>
                        </w:rPr>
                        <w:fldChar w:fldCharType="end"/>
                      </w:r>
                      <w:r w:rsidR="00D667FE">
                        <w:t>. ábra: Tárgyra vetülő raszterháló [</w:t>
                      </w:r>
                      <w:r w:rsidR="00C15098">
                        <w:t>3</w:t>
                      </w:r>
                      <w:r w:rsidR="00D667FE">
                        <w:t>]</w:t>
                      </w:r>
                    </w:p>
                  </w:txbxContent>
                </v:textbox>
                <w10:wrap type="topAndBottom" anchorx="page"/>
              </v:shape>
            </w:pict>
          </mc:Fallback>
        </mc:AlternateContent>
      </w:r>
      <w:r>
        <w:rPr>
          <w:noProof/>
        </w:rPr>
        <w:drawing>
          <wp:anchor distT="0" distB="0" distL="114300" distR="114300" simplePos="0" relativeHeight="251661312" behindDoc="0" locked="0" layoutInCell="1" allowOverlap="1" wp14:anchorId="0D404FA2" wp14:editId="7F7A54A4">
            <wp:simplePos x="0" y="0"/>
            <wp:positionH relativeFrom="page">
              <wp:align>center</wp:align>
            </wp:positionH>
            <wp:positionV relativeFrom="paragraph">
              <wp:posOffset>1176655</wp:posOffset>
            </wp:positionV>
            <wp:extent cx="3924300" cy="2308225"/>
            <wp:effectExtent l="0" t="0" r="0" b="0"/>
            <wp:wrapTopAndBottom/>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4300" cy="2308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6AC2">
        <w:t>Strukturált fénnyel való szkennelés esetében</w:t>
      </w:r>
      <w:r w:rsidR="003A004F">
        <w:t xml:space="preserve"> is a háromszögelés módszerével dolgozik az eszköz, de a</w:t>
      </w:r>
      <w:r w:rsidR="009D101F">
        <w:t xml:space="preserve"> meghatározandó</w:t>
      </w:r>
      <w:r w:rsidR="003A004F">
        <w:t xml:space="preserve"> pontok </w:t>
      </w:r>
      <w:r w:rsidR="0051259F">
        <w:t>kiválasztása</w:t>
      </w:r>
      <w:r w:rsidR="009D101F">
        <w:t xml:space="preserve"> a kamera képén nem lézerrel, hanem általában</w:t>
      </w:r>
      <w:r w:rsidR="00EA3871">
        <w:t xml:space="preserve"> egy nagy felbontású</w:t>
      </w:r>
      <w:r w:rsidR="009D101F">
        <w:t xml:space="preserve"> projektorral kivetített minták </w:t>
      </w:r>
      <w:r w:rsidR="00EA3871">
        <w:t>segítségével történik. Ez a mint</w:t>
      </w:r>
      <w:r w:rsidR="005557FD">
        <w:t>a</w:t>
      </w:r>
      <w:r w:rsidR="00EA3871">
        <w:t xml:space="preserve"> legtöbbször</w:t>
      </w:r>
      <w:r>
        <w:t xml:space="preserve"> különböző frekvenciával</w:t>
      </w:r>
      <w:r w:rsidR="00EA3871">
        <w:t xml:space="preserve"> váltakozó fekete fehér téglalapokból álló raszterháló</w:t>
      </w:r>
      <w:r w:rsidR="002E6E46">
        <w:t xml:space="preserve"> (</w:t>
      </w:r>
      <w:r w:rsidR="00256C87">
        <w:t>2-3.ábra</w:t>
      </w:r>
      <w:r w:rsidR="002E6E46">
        <w:t>)</w:t>
      </w:r>
      <w:r w:rsidR="00CC101D">
        <w:t xml:space="preserve"> </w:t>
      </w:r>
      <w:r w:rsidR="00C15098">
        <w:t>[3]</w:t>
      </w:r>
      <w:r w:rsidR="00EA3871">
        <w:t>.</w:t>
      </w:r>
    </w:p>
    <w:p w14:paraId="6418BB0B" w14:textId="77777777" w:rsidR="000C7010" w:rsidRDefault="000C7010" w:rsidP="000C7010"/>
    <w:p w14:paraId="68B5A611" w14:textId="673910EA" w:rsidR="00DC6AC2" w:rsidRDefault="00EA3871" w:rsidP="00DC6AC2">
      <w:r>
        <w:t xml:space="preserve">A kamera ennek a </w:t>
      </w:r>
      <w:r w:rsidR="00AE45AD">
        <w:t>mintá</w:t>
      </w:r>
      <w:r>
        <w:t xml:space="preserve">nak a tárgyon való torzulását </w:t>
      </w:r>
      <w:r w:rsidR="000C7010">
        <w:t>érzékeli és</w:t>
      </w:r>
      <w:r>
        <w:t xml:space="preserve"> hasonlóan</w:t>
      </w:r>
      <w:r w:rsidR="000C7010">
        <w:t>, mint</w:t>
      </w:r>
      <w:r>
        <w:t xml:space="preserve"> a lézer esetében</w:t>
      </w:r>
      <w:r w:rsidR="00AE45AD">
        <w:t>,</w:t>
      </w:r>
      <w:r w:rsidR="000C7010">
        <w:t xml:space="preserve"> az </w:t>
      </w:r>
      <w:r w:rsidR="002154EE">
        <w:t xml:space="preserve">észlelt </w:t>
      </w:r>
      <w:r w:rsidR="000C7010">
        <w:t>éleken található pontok távolságát meghatározza</w:t>
      </w:r>
      <w:r>
        <w:t xml:space="preserve">. Ezzel az eljárással pontosabb és </w:t>
      </w:r>
      <w:r w:rsidR="000C7010">
        <w:t>gyorsabb szkennelés valósítható meg, mivel egyszerre több párhuzamos síkban jelöl ki pontot</w:t>
      </w:r>
      <w:r w:rsidR="00E21FA7">
        <w:t>. E</w:t>
      </w:r>
      <w:r w:rsidR="000C7010">
        <w:t>z azt is eredményezi, hogy a képeket feldolgozó szoftver sokkal bonyolultabb, mint az előző esetben.</w:t>
      </w:r>
      <w:r w:rsidR="001A00DD">
        <w:t xml:space="preserve"> Azt is érdemes szem előtt tartani, </w:t>
      </w:r>
      <w:r w:rsidR="001A00DD">
        <w:lastRenderedPageBreak/>
        <w:t>hogy egy nagy felbontású projektor általában egy vonallézer többszörösébe kerül és jóval nagyobb méretű</w:t>
      </w:r>
      <w:r w:rsidR="00CC101D">
        <w:t xml:space="preserve"> </w:t>
      </w:r>
      <w:r w:rsidR="00C15098">
        <w:t>[3]</w:t>
      </w:r>
      <w:r w:rsidR="001A00DD">
        <w:t>.</w:t>
      </w:r>
    </w:p>
    <w:p w14:paraId="6CD2281C" w14:textId="1D7BB93F" w:rsidR="001A00DD" w:rsidRDefault="00800658" w:rsidP="001A00DD">
      <w:pPr>
        <w:pStyle w:val="Cmsor3"/>
      </w:pPr>
      <w:bookmarkStart w:id="19" w:name="_Toc27644441"/>
      <w:r>
        <w:t>K</w:t>
      </w:r>
      <w:r w:rsidR="001A00DD">
        <w:t>amera</w:t>
      </w:r>
      <w:bookmarkEnd w:id="19"/>
    </w:p>
    <w:p w14:paraId="7D51545F" w14:textId="5F0AF115" w:rsidR="0041101C" w:rsidRDefault="00876B02" w:rsidP="001A00DD">
      <w:r>
        <w:t>A kamera tekintetében a felbontás</w:t>
      </w:r>
      <w:r w:rsidR="001A00DD">
        <w:t xml:space="preserve"> a legmeghatározóbb specifikáció, ami jellemzi a terméket, hiszen minél több pixelt képes érzékelni az adott pont közelében, annál kisebb hibával tudja </w:t>
      </w:r>
      <w:r w:rsidR="00467181">
        <w:t>közelíteni azt</w:t>
      </w:r>
      <w:r w:rsidR="00D667FE">
        <w:t>.</w:t>
      </w:r>
      <w:r w:rsidR="0041101C">
        <w:t xml:space="preserve"> Azonban nem érdemes felesleges</w:t>
      </w:r>
      <w:r w:rsidR="00033A48">
        <w:t>en</w:t>
      </w:r>
      <w:r w:rsidR="0041101C">
        <w:t xml:space="preserve"> túl nagy felbontású és drága kamerákat használni, mivel a legtöbb ese</w:t>
      </w:r>
      <w:r w:rsidR="0020613C">
        <w:t>t</w:t>
      </w:r>
      <w:r w:rsidR="0041101C">
        <w:t xml:space="preserve">ben a fényforrás pontatlansága vagy a felület minősége miatt a </w:t>
      </w:r>
      <w:r w:rsidR="00033A48">
        <w:t>pontokat kijelölő fény és annak hiánya nem egy tökéletesen definiált határ</w:t>
      </w:r>
      <w:r w:rsidR="0041101C">
        <w:t>.</w:t>
      </w:r>
    </w:p>
    <w:p w14:paraId="174DE693" w14:textId="31F9BA1D" w:rsidR="00B61549" w:rsidRPr="00B61549" w:rsidRDefault="00F81F9D" w:rsidP="001A00DD">
      <w:r>
        <w:rPr>
          <w:noProof/>
        </w:rPr>
        <w:drawing>
          <wp:anchor distT="0" distB="0" distL="114300" distR="114300" simplePos="0" relativeHeight="251671552" behindDoc="0" locked="0" layoutInCell="1" allowOverlap="1" wp14:anchorId="10A4FF23" wp14:editId="130E0BA5">
            <wp:simplePos x="0" y="0"/>
            <wp:positionH relativeFrom="margin">
              <wp:posOffset>965835</wp:posOffset>
            </wp:positionH>
            <wp:positionV relativeFrom="paragraph">
              <wp:posOffset>767080</wp:posOffset>
            </wp:positionV>
            <wp:extent cx="4077335" cy="2171700"/>
            <wp:effectExtent l="0" t="0" r="0" b="0"/>
            <wp:wrapTopAndBottom/>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77335" cy="2171700"/>
                    </a:xfrm>
                    <a:prstGeom prst="rect">
                      <a:avLst/>
                    </a:prstGeom>
                  </pic:spPr>
                </pic:pic>
              </a:graphicData>
            </a:graphic>
            <wp14:sizeRelH relativeFrom="margin">
              <wp14:pctWidth>0</wp14:pctWidth>
            </wp14:sizeRelH>
            <wp14:sizeRelV relativeFrom="margin">
              <wp14:pctHeight>0</wp14:pctHeight>
            </wp14:sizeRelV>
          </wp:anchor>
        </w:drawing>
      </w:r>
      <w:r w:rsidR="008333FC">
        <w:rPr>
          <w:noProof/>
        </w:rPr>
        <mc:AlternateContent>
          <mc:Choice Requires="wps">
            <w:drawing>
              <wp:anchor distT="0" distB="0" distL="114300" distR="114300" simplePos="0" relativeHeight="251668480" behindDoc="0" locked="0" layoutInCell="1" allowOverlap="1" wp14:anchorId="3882527F" wp14:editId="1CE17A5B">
                <wp:simplePos x="0" y="0"/>
                <wp:positionH relativeFrom="margin">
                  <wp:align>center</wp:align>
                </wp:positionH>
                <wp:positionV relativeFrom="paragraph">
                  <wp:posOffset>3014980</wp:posOffset>
                </wp:positionV>
                <wp:extent cx="3257550" cy="635"/>
                <wp:effectExtent l="0" t="0" r="0" b="0"/>
                <wp:wrapTopAndBottom/>
                <wp:docPr id="15" name="Szövegdoboz 15"/>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wps:spPr>
                      <wps:txbx>
                        <w:txbxContent>
                          <w:p w14:paraId="288D055B" w14:textId="15866497" w:rsidR="00A43024" w:rsidRPr="002F536D" w:rsidRDefault="005A5EC1" w:rsidP="00A43024">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4</w:t>
                            </w:r>
                            <w:r>
                              <w:rPr>
                                <w:noProof/>
                              </w:rPr>
                              <w:fldChar w:fldCharType="end"/>
                            </w:r>
                            <w:r w:rsidR="00A43024">
                              <w:t>. ábra: Kitakarás egy kamera</w:t>
                            </w:r>
                            <w:r w:rsidR="008333FC">
                              <w:t xml:space="preserve"> és</w:t>
                            </w:r>
                            <w:r w:rsidR="00A43024">
                              <w:t xml:space="preserve"> egy fényforrás esetén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82527F" id="Szövegdoboz 15" o:spid="_x0000_s1032" type="#_x0000_t202" style="position:absolute;left:0;text-align:left;margin-left:0;margin-top:237.4pt;width:256.5pt;height:.05pt;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" stroked="f">
                <v:textbox style="mso-fit-shape-to-text:t" inset="0,0,0,0">
                  <w:txbxContent>
                    <w:p w14:paraId="288D055B" w14:textId="15866497" w:rsidR="00A43024" w:rsidRPr="002F536D" w:rsidRDefault="005A5EC1" w:rsidP="00A43024">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4</w:t>
                      </w:r>
                      <w:r>
                        <w:rPr>
                          <w:noProof/>
                        </w:rPr>
                        <w:fldChar w:fldCharType="end"/>
                      </w:r>
                      <w:r w:rsidR="00A43024">
                        <w:t>. ábra: Kitakarás egy kamera</w:t>
                      </w:r>
                      <w:r w:rsidR="008333FC">
                        <w:t xml:space="preserve"> és</w:t>
                      </w:r>
                      <w:r w:rsidR="00A43024">
                        <w:t xml:space="preserve"> egy fényforrás esetén</w:t>
                      </w:r>
                    </w:p>
                  </w:txbxContent>
                </v:textbox>
                <w10:wrap type="topAndBottom" anchorx="margin"/>
              </v:shape>
            </w:pict>
          </mc:Fallback>
        </mc:AlternateContent>
      </w:r>
      <w:r w:rsidR="00A07D5D" w:rsidRPr="00A07D5D">
        <w:rPr>
          <w:noProof/>
        </w:rPr>
        <w:t xml:space="preserve"> </w:t>
      </w:r>
      <w:r w:rsidR="0041101C">
        <w:t>Az eddig ismertetett szkennelési módszerek</w:t>
      </w:r>
      <w:r w:rsidR="00033A48">
        <w:t>nek van egy hiányossága, ugyanis azokban az esetekben</w:t>
      </w:r>
      <w:r w:rsidR="0068752D">
        <w:t>,</w:t>
      </w:r>
      <w:r w:rsidR="00033A48">
        <w:t xml:space="preserve"> amikor a tárgynak olyan alakja van, hogy a r</w:t>
      </w:r>
      <w:r w:rsidR="00A07D5D">
        <w:t>á</w:t>
      </w:r>
      <w:r w:rsidR="00033A48">
        <w:t>vetülő lézert maga a tárgy kitakarja a kamera elől</w:t>
      </w:r>
      <w:r w:rsidR="0068752D">
        <w:t>,</w:t>
      </w:r>
      <w:r w:rsidR="00033A48">
        <w:t xml:space="preserve"> a</w:t>
      </w:r>
      <w:r w:rsidR="008C7C0E">
        <w:t xml:space="preserve"> generált</w:t>
      </w:r>
      <w:r w:rsidR="00033A48">
        <w:t xml:space="preserve"> pontfelhőben lyukak keletkeznek.</w:t>
      </w:r>
    </w:p>
    <w:p w14:paraId="2BE7EAB7" w14:textId="061B9F54" w:rsidR="00F5520F" w:rsidRPr="00F5520F" w:rsidRDefault="00F5520F" w:rsidP="004A3CA1">
      <w:pPr>
        <w:pStyle w:val="Normlcmsorutn"/>
      </w:pPr>
    </w:p>
    <w:p w14:paraId="00795757" w14:textId="77777777" w:rsidR="002326D9" w:rsidRDefault="001E4601" w:rsidP="003B637D">
      <w:r>
        <w:rPr>
          <w:noProof/>
        </w:rPr>
        <mc:AlternateContent>
          <mc:Choice Requires="wpg">
            <w:drawing>
              <wp:anchor distT="0" distB="0" distL="114300" distR="114300" simplePos="0" relativeHeight="251678720" behindDoc="0" locked="0" layoutInCell="1" allowOverlap="1" wp14:anchorId="42B10C04" wp14:editId="111FBE7E">
                <wp:simplePos x="0" y="0"/>
                <wp:positionH relativeFrom="margin">
                  <wp:align>center</wp:align>
                </wp:positionH>
                <wp:positionV relativeFrom="paragraph">
                  <wp:posOffset>515823</wp:posOffset>
                </wp:positionV>
                <wp:extent cx="3429000" cy="2049780"/>
                <wp:effectExtent l="0" t="0" r="0" b="7620"/>
                <wp:wrapTopAndBottom/>
                <wp:docPr id="24" name="Csoportba foglalás 24"/>
                <wp:cNvGraphicFramePr/>
                <a:graphic xmlns:a="http://schemas.openxmlformats.org/drawingml/2006/main">
                  <a:graphicData uri="http://schemas.microsoft.com/office/word/2010/wordprocessingGroup">
                    <wpg:wgp>
                      <wpg:cNvGrpSpPr/>
                      <wpg:grpSpPr>
                        <a:xfrm>
                          <a:off x="0" y="0"/>
                          <a:ext cx="3429000" cy="2049780"/>
                          <a:chOff x="0" y="0"/>
                          <a:chExt cx="3429000" cy="2049780"/>
                        </a:xfrm>
                      </wpg:grpSpPr>
                      <pic:pic xmlns:pic="http://schemas.openxmlformats.org/drawingml/2006/picture">
                        <pic:nvPicPr>
                          <pic:cNvPr id="14" name="Kép 1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85750" y="0"/>
                            <a:ext cx="2905125" cy="2049780"/>
                          </a:xfrm>
                          <a:prstGeom prst="rect">
                            <a:avLst/>
                          </a:prstGeom>
                        </pic:spPr>
                      </pic:pic>
                      <pic:pic xmlns:pic="http://schemas.openxmlformats.org/drawingml/2006/picture">
                        <pic:nvPicPr>
                          <pic:cNvPr id="19" name="Kép 1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333375"/>
                            <a:ext cx="431165" cy="180975"/>
                          </a:xfrm>
                          <a:prstGeom prst="rect">
                            <a:avLst/>
                          </a:prstGeom>
                        </pic:spPr>
                      </pic:pic>
                      <pic:pic xmlns:pic="http://schemas.openxmlformats.org/drawingml/2006/picture">
                        <pic:nvPicPr>
                          <pic:cNvPr id="21" name="Kép 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000375" y="381000"/>
                            <a:ext cx="428625" cy="174625"/>
                          </a:xfrm>
                          <a:prstGeom prst="rect">
                            <a:avLst/>
                          </a:prstGeom>
                        </pic:spPr>
                      </pic:pic>
                      <pic:pic xmlns:pic="http://schemas.openxmlformats.org/drawingml/2006/picture">
                        <pic:nvPicPr>
                          <pic:cNvPr id="23" name="Kép 2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190625" y="304800"/>
                            <a:ext cx="476250" cy="173355"/>
                          </a:xfrm>
                          <a:prstGeom prst="rect">
                            <a:avLst/>
                          </a:prstGeom>
                        </pic:spPr>
                      </pic:pic>
                    </wpg:wgp>
                  </a:graphicData>
                </a:graphic>
              </wp:anchor>
            </w:drawing>
          </mc:Choice>
          <mc:Fallback>
            <w:pict>
              <v:group w14:anchorId="633F101A" id="Csoportba foglalás 24" o:spid="_x0000_s1026" style="position:absolute;margin-left:0;margin-top:40.6pt;width:270pt;height:161.4pt;z-index:251678720;mso-position-horizontal:center;mso-position-horizontal-relative:margin" coordsize="34290,20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">
                <v:shape id="Kép 14" o:spid="_x0000_s1027" type="#_x0000_t75" style="position:absolute;left:2857;width:29051;height:20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">
                  <v:imagedata r:id="rId22" o:title=""/>
                </v:shape>
                <v:shape id="Kép 19" o:spid="_x0000_s1028" type="#_x0000_t75" style="position:absolute;top:3333;width:4311;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">
                  <v:imagedata r:id="rId23" o:title=""/>
                </v:shape>
                <v:shape id="Kép 21" o:spid="_x0000_s1029" type="#_x0000_t75" style="position:absolute;left:30003;top:3810;width:4287;height: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">
                  <v:imagedata r:id="rId24" o:title=""/>
                </v:shape>
                <v:shape id="Kép 23" o:spid="_x0000_s1030" type="#_x0000_t75" style="position:absolute;left:11906;top:3048;width:476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">
                  <v:imagedata r:id="rId25" o:title=""/>
                </v:shape>
                <w10:wrap type="topAndBottom" anchorx="margin"/>
              </v:group>
            </w:pict>
          </mc:Fallback>
        </mc:AlternateContent>
      </w:r>
      <w:r w:rsidR="00ED47EB">
        <w:rPr>
          <w:noProof/>
        </w:rPr>
        <mc:AlternateContent>
          <mc:Choice Requires="wps">
            <w:drawing>
              <wp:anchor distT="0" distB="0" distL="114300" distR="114300" simplePos="0" relativeHeight="251795456" behindDoc="0" locked="0" layoutInCell="1" allowOverlap="1" wp14:anchorId="28759446" wp14:editId="09DB9B8D">
                <wp:simplePos x="0" y="0"/>
                <wp:positionH relativeFrom="margin">
                  <wp:align>center</wp:align>
                </wp:positionH>
                <wp:positionV relativeFrom="paragraph">
                  <wp:posOffset>2579945</wp:posOffset>
                </wp:positionV>
                <wp:extent cx="2905125" cy="635"/>
                <wp:effectExtent l="0" t="0" r="9525" b="0"/>
                <wp:wrapTopAndBottom/>
                <wp:docPr id="16" name="Szövegdoboz 16"/>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7DDC6BC6" w14:textId="301A9DD7" w:rsidR="00A43024" w:rsidRPr="00651B84" w:rsidRDefault="005A5EC1" w:rsidP="00A43024">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5</w:t>
                            </w:r>
                            <w:r>
                              <w:rPr>
                                <w:noProof/>
                              </w:rPr>
                              <w:fldChar w:fldCharType="end"/>
                            </w:r>
                            <w:r w:rsidR="00A43024">
                              <w:t>. ábra: Kitakarás megszűnése két kamerával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59446" id="Szövegdoboz 16" o:spid="_x0000_s1033" type="#_x0000_t202" style="position:absolute;left:0;text-align:left;margin-left:0;margin-top:203.15pt;width:228.75pt;height:.05pt;z-index:251795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" stroked="f">
                <v:textbox style="mso-fit-shape-to-text:t" inset="0,0,0,0">
                  <w:txbxContent>
                    <w:p w14:paraId="7DDC6BC6" w14:textId="301A9DD7" w:rsidR="00A43024" w:rsidRPr="00651B84" w:rsidRDefault="005A5EC1" w:rsidP="00A43024">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5</w:t>
                      </w:r>
                      <w:r>
                        <w:rPr>
                          <w:noProof/>
                        </w:rPr>
                        <w:fldChar w:fldCharType="end"/>
                      </w:r>
                      <w:r w:rsidR="00A43024">
                        <w:t>. ábra: Kitakarás megszűnése két kamerával</w:t>
                      </w:r>
                    </w:p>
                  </w:txbxContent>
                </v:textbox>
                <w10:wrap type="topAndBottom" anchorx="margin"/>
              </v:shape>
            </w:pict>
          </mc:Fallback>
        </mc:AlternateContent>
      </w:r>
      <w:r w:rsidR="0079665C">
        <w:t>A kitakarás</w:t>
      </w:r>
      <w:r w:rsidR="00C36EB0">
        <w:t xml:space="preserve"> könnyedén</w:t>
      </w:r>
      <w:r w:rsidR="0079665C">
        <w:t xml:space="preserve"> kiküszöbölhető</w:t>
      </w:r>
      <w:r w:rsidR="00A43024">
        <w:t xml:space="preserve"> két módon:</w:t>
      </w:r>
      <w:r w:rsidR="0079665C">
        <w:t xml:space="preserve"> ha a kamera két oldalára helyezzük a fényforrásokat vagy a fényforrás két oldalára helyezünk egy-egy kamerát. </w:t>
      </w:r>
    </w:p>
    <w:p w14:paraId="08ABA8F1" w14:textId="7BD39EA0" w:rsidR="00A43024" w:rsidRPr="00F5520F" w:rsidRDefault="00A43024" w:rsidP="003B637D">
      <w:r>
        <w:lastRenderedPageBreak/>
        <w:t>Lézer esetében általában egy kamer</w:t>
      </w:r>
      <w:r w:rsidR="00981C81">
        <w:t>át</w:t>
      </w:r>
      <w:r>
        <w:t xml:space="preserve"> és két lézer</w:t>
      </w:r>
      <w:r w:rsidR="00B2416E">
        <w:t>t helyeznek el</w:t>
      </w:r>
      <w:r>
        <w:t>. Projektornál fordítva gazdasági és helytakarékossági okokból.</w:t>
      </w:r>
      <w:r w:rsidR="00252D8E">
        <w:t xml:space="preserve"> </w:t>
      </w:r>
      <w:r w:rsidR="00C25A2C">
        <w:t>Korábban két kamerát és egy lézert kapott a projekt ezér</w:t>
      </w:r>
      <w:r w:rsidR="005C164D">
        <w:t>t ezt a megoldást</w:t>
      </w:r>
      <w:r w:rsidR="00533083">
        <w:t xml:space="preserve"> érdemes</w:t>
      </w:r>
      <w:r w:rsidR="00F81F9D">
        <w:t xml:space="preserve"> használni.</w:t>
      </w:r>
    </w:p>
    <w:p w14:paraId="7CD28842" w14:textId="35F4D3F7" w:rsidR="004E554F" w:rsidRDefault="004E554F" w:rsidP="004E554F">
      <w:pPr>
        <w:pStyle w:val="Cmsor3"/>
      </w:pPr>
      <w:bookmarkStart w:id="20" w:name="_Toc27644442"/>
      <w:r>
        <w:t>Mozgatás</w:t>
      </w:r>
      <w:bookmarkEnd w:id="20"/>
    </w:p>
    <w:p w14:paraId="75E8E1BE" w14:textId="02ED74D0" w:rsidR="00D544A9" w:rsidRDefault="003B0B3E" w:rsidP="005071BE">
      <w:pPr>
        <w:rPr>
          <w:noProof/>
        </w:rPr>
      </w:pPr>
      <w:r>
        <w:t xml:space="preserve">Eddigiekben a szkenner </w:t>
      </w:r>
      <w:r w:rsidR="00B54D0B">
        <w:t xml:space="preserve">a </w:t>
      </w:r>
      <w:r w:rsidR="00663C3C">
        <w:t xml:space="preserve">tárgy csak </w:t>
      </w:r>
      <w:r w:rsidR="000B037E">
        <w:t>egy</w:t>
      </w:r>
      <w:r w:rsidR="009717CC">
        <w:t>-egy szele</w:t>
      </w:r>
      <w:r w:rsidR="004366BE">
        <w:t xml:space="preserve">tének </w:t>
      </w:r>
      <w:r w:rsidR="00ED4F1D">
        <w:t xml:space="preserve">körvonalát </w:t>
      </w:r>
      <w:r w:rsidR="004335AA">
        <w:t>volt képes digitalizálni.</w:t>
      </w:r>
      <w:r w:rsidR="00F959F2" w:rsidRPr="00F959F2">
        <w:rPr>
          <w:noProof/>
        </w:rPr>
        <w:t xml:space="preserve"> </w:t>
      </w:r>
      <w:r w:rsidR="00116FDA">
        <w:rPr>
          <w:noProof/>
        </w:rPr>
        <w:t>M</w:t>
      </w:r>
      <w:r w:rsidR="00A027A3">
        <w:rPr>
          <w:noProof/>
        </w:rPr>
        <w:t>ás helyzet</w:t>
      </w:r>
      <w:r w:rsidR="00116FDA">
        <w:rPr>
          <w:noProof/>
        </w:rPr>
        <w:t>ek</w:t>
      </w:r>
      <w:r w:rsidR="00A027A3">
        <w:rPr>
          <w:noProof/>
        </w:rPr>
        <w:t xml:space="preserve">ben is </w:t>
      </w:r>
      <w:r w:rsidR="00116FDA">
        <w:rPr>
          <w:noProof/>
        </w:rPr>
        <w:t xml:space="preserve">el kell végezni a </w:t>
      </w:r>
      <w:r w:rsidR="00D514E1">
        <w:rPr>
          <w:noProof/>
        </w:rPr>
        <w:t xml:space="preserve">szkennelést </w:t>
      </w:r>
      <w:r w:rsidR="00D41BA1">
        <w:rPr>
          <w:noProof/>
        </w:rPr>
        <w:t>hogy egy teljes testfelületet kapjunk.</w:t>
      </w:r>
      <w:r w:rsidR="000500DD">
        <w:rPr>
          <w:noProof/>
        </w:rPr>
        <w:t xml:space="preserve"> Strukturált fén</w:t>
      </w:r>
      <w:r w:rsidR="00EB52D1">
        <w:rPr>
          <w:noProof/>
        </w:rPr>
        <w:t>n</w:t>
      </w:r>
      <w:r w:rsidR="000500DD">
        <w:rPr>
          <w:noProof/>
        </w:rPr>
        <w:t>y</w:t>
      </w:r>
      <w:r w:rsidR="00EB52D1">
        <w:rPr>
          <w:noProof/>
        </w:rPr>
        <w:t>el való eljárásnál</w:t>
      </w:r>
      <w:r w:rsidR="00C618D2">
        <w:rPr>
          <w:noProof/>
        </w:rPr>
        <w:t xml:space="preserve"> egy helyzetben képes a berendezés egy </w:t>
      </w:r>
      <w:r w:rsidR="00E8695D">
        <w:rPr>
          <w:noProof/>
        </w:rPr>
        <w:t xml:space="preserve">teljes </w:t>
      </w:r>
      <w:r w:rsidR="00757B5B">
        <w:rPr>
          <w:noProof/>
        </w:rPr>
        <w:t>felületszkennelést végrehajtani</w:t>
      </w:r>
      <w:r w:rsidR="00EB52D1">
        <w:rPr>
          <w:noProof/>
        </w:rPr>
        <w:t xml:space="preserve"> </w:t>
      </w:r>
      <w:r w:rsidR="004A3CE3">
        <w:rPr>
          <w:noProof/>
        </w:rPr>
        <w:t>a</w:t>
      </w:r>
      <w:r w:rsidR="00240342">
        <w:rPr>
          <w:noProof/>
        </w:rPr>
        <w:t xml:space="preserve"> fekete-fehér</w:t>
      </w:r>
      <w:r w:rsidR="004A3CE3">
        <w:rPr>
          <w:noProof/>
        </w:rPr>
        <w:t xml:space="preserve"> minta</w:t>
      </w:r>
      <w:r w:rsidR="00091E23">
        <w:rPr>
          <w:noProof/>
        </w:rPr>
        <w:t xml:space="preserve"> és annak</w:t>
      </w:r>
      <w:r w:rsidR="004A3CE3">
        <w:rPr>
          <w:noProof/>
        </w:rPr>
        <w:t xml:space="preserve"> </w:t>
      </w:r>
      <w:r w:rsidR="00240342">
        <w:rPr>
          <w:noProof/>
        </w:rPr>
        <w:t>frekvenciájának</w:t>
      </w:r>
      <w:r w:rsidR="00091E23">
        <w:rPr>
          <w:noProof/>
        </w:rPr>
        <w:t xml:space="preserve"> </w:t>
      </w:r>
      <w:r w:rsidR="00240342">
        <w:rPr>
          <w:noProof/>
        </w:rPr>
        <w:t>változtatásával</w:t>
      </w:r>
      <w:r w:rsidR="00F4177C">
        <w:rPr>
          <w:noProof/>
        </w:rPr>
        <w:t>.</w:t>
      </w:r>
      <w:r w:rsidR="00CA2C6C">
        <w:rPr>
          <w:noProof/>
        </w:rPr>
        <w:t xml:space="preserve"> </w:t>
      </w:r>
      <w:r w:rsidR="000F26C2">
        <w:rPr>
          <w:noProof/>
        </w:rPr>
        <w:t>Ezeknél az eszközöknél</w:t>
      </w:r>
      <w:r w:rsidR="00B70A4A">
        <w:rPr>
          <w:noProof/>
        </w:rPr>
        <w:t xml:space="preserve"> sokszor elegendő kézzel más poz</w:t>
      </w:r>
      <w:r w:rsidR="00895F76">
        <w:rPr>
          <w:noProof/>
        </w:rPr>
        <w:t>í</w:t>
      </w:r>
      <w:r w:rsidR="00B70A4A">
        <w:rPr>
          <w:noProof/>
        </w:rPr>
        <w:t>cióba helyezni a tárgyat, majd</w:t>
      </w:r>
      <w:r w:rsidR="00F4177C">
        <w:rPr>
          <w:noProof/>
        </w:rPr>
        <w:t xml:space="preserve"> </w:t>
      </w:r>
      <w:r w:rsidR="00B70A4A">
        <w:rPr>
          <w:noProof/>
        </w:rPr>
        <w:t>a</w:t>
      </w:r>
      <w:r w:rsidR="009F1724">
        <w:rPr>
          <w:noProof/>
        </w:rPr>
        <w:t xml:space="preserve"> különböző</w:t>
      </w:r>
      <w:r w:rsidR="00B70A4A">
        <w:rPr>
          <w:noProof/>
        </w:rPr>
        <w:t xml:space="preserve"> felülete</w:t>
      </w:r>
      <w:r w:rsidR="00895F76">
        <w:rPr>
          <w:noProof/>
        </w:rPr>
        <w:t>k</w:t>
      </w:r>
      <w:r w:rsidR="009F1724">
        <w:rPr>
          <w:noProof/>
        </w:rPr>
        <w:t>et</w:t>
      </w:r>
      <w:r w:rsidR="00895F76">
        <w:rPr>
          <w:noProof/>
        </w:rPr>
        <w:t xml:space="preserve"> összeilleszteni</w:t>
      </w:r>
      <w:r w:rsidR="008F7FEB">
        <w:rPr>
          <w:noProof/>
        </w:rPr>
        <w:t xml:space="preserve"> a szoftver segítségével</w:t>
      </w:r>
      <w:r w:rsidR="00895F76">
        <w:rPr>
          <w:noProof/>
        </w:rPr>
        <w:t>.</w:t>
      </w:r>
      <w:r w:rsidR="008F7FEB">
        <w:rPr>
          <w:noProof/>
        </w:rPr>
        <w:t xml:space="preserve"> </w:t>
      </w:r>
      <w:r w:rsidR="009A7E0E">
        <w:rPr>
          <w:noProof/>
        </w:rPr>
        <w:t>A vonallézer ezzel ellentétben</w:t>
      </w:r>
      <w:r w:rsidR="004A52AE">
        <w:rPr>
          <w:noProof/>
        </w:rPr>
        <w:t>, mint azt a neve is mutatja</w:t>
      </w:r>
      <w:r w:rsidR="009A7E0E">
        <w:rPr>
          <w:noProof/>
        </w:rPr>
        <w:t xml:space="preserve"> nem ké</w:t>
      </w:r>
      <w:r w:rsidR="0063614C">
        <w:rPr>
          <w:noProof/>
        </w:rPr>
        <w:t>p</w:t>
      </w:r>
      <w:r w:rsidR="009A7E0E">
        <w:rPr>
          <w:noProof/>
        </w:rPr>
        <w:t xml:space="preserve">es </w:t>
      </w:r>
      <w:r w:rsidR="004A52AE">
        <w:rPr>
          <w:noProof/>
        </w:rPr>
        <w:t>2 dimenziós minták kivetítésére</w:t>
      </w:r>
      <w:r w:rsidR="005611C4">
        <w:rPr>
          <w:noProof/>
        </w:rPr>
        <w:t>,</w:t>
      </w:r>
      <w:r w:rsidR="004A52AE">
        <w:rPr>
          <w:noProof/>
        </w:rPr>
        <w:t xml:space="preserve"> tehát </w:t>
      </w:r>
      <w:r w:rsidR="002245E8">
        <w:rPr>
          <w:noProof/>
        </w:rPr>
        <w:t xml:space="preserve">finom </w:t>
      </w:r>
      <w:r w:rsidR="000812F0">
        <w:rPr>
          <w:noProof/>
        </w:rPr>
        <w:t>eltérésekkel</w:t>
      </w:r>
      <w:r w:rsidR="002245E8">
        <w:rPr>
          <w:noProof/>
        </w:rPr>
        <w:t xml:space="preserve"> kell </w:t>
      </w:r>
      <w:r w:rsidR="000812F0">
        <w:rPr>
          <w:noProof/>
        </w:rPr>
        <w:t xml:space="preserve">az egyes szeleteket </w:t>
      </w:r>
      <w:r w:rsidR="00B6576B">
        <w:rPr>
          <w:noProof/>
        </w:rPr>
        <w:t>szkennelésnek alávetni</w:t>
      </w:r>
      <w:r w:rsidR="00F77024">
        <w:rPr>
          <w:noProof/>
        </w:rPr>
        <w:t>, majd ezeket összeilleszteni</w:t>
      </w:r>
      <w:r w:rsidR="00B6576B">
        <w:rPr>
          <w:noProof/>
        </w:rPr>
        <w:t>.</w:t>
      </w:r>
      <w:r w:rsidR="005410C8">
        <w:rPr>
          <w:noProof/>
        </w:rPr>
        <w:t xml:space="preserve"> </w:t>
      </w:r>
      <w:r w:rsidR="00816B5F">
        <w:rPr>
          <w:noProof/>
        </w:rPr>
        <w:t>Erre megoldásul szolgál</w:t>
      </w:r>
      <w:r w:rsidR="00FD462F">
        <w:rPr>
          <w:noProof/>
        </w:rPr>
        <w:t xml:space="preserve"> ha </w:t>
      </w:r>
      <w:r w:rsidR="00B9179C">
        <w:rPr>
          <w:noProof/>
        </w:rPr>
        <w:t xml:space="preserve">a </w:t>
      </w:r>
      <w:r w:rsidR="00A65AD0">
        <w:rPr>
          <w:noProof/>
        </w:rPr>
        <w:t>s</w:t>
      </w:r>
      <w:r w:rsidR="00F01BD7">
        <w:rPr>
          <w:noProof/>
        </w:rPr>
        <w:t>z</w:t>
      </w:r>
      <w:r w:rsidR="00A65AD0">
        <w:rPr>
          <w:noProof/>
        </w:rPr>
        <w:t>kenner mozog a tárgyhoz képest</w:t>
      </w:r>
      <w:r w:rsidR="00F01BD7">
        <w:rPr>
          <w:noProof/>
        </w:rPr>
        <w:t xml:space="preserve">, de a legpraktikusabb ha a tárgyat </w:t>
      </w:r>
      <w:r w:rsidR="00A254B6">
        <w:rPr>
          <w:noProof/>
        </w:rPr>
        <w:t>körbeforgatjuk.</w:t>
      </w:r>
      <w:r w:rsidR="00D31363">
        <w:rPr>
          <w:noProof/>
        </w:rPr>
        <w:t xml:space="preserve"> Ezt a forgóasztalos megoldást alkalmazza a legtöbb lézerszkenner</w:t>
      </w:r>
      <w:r w:rsidR="00903134">
        <w:rPr>
          <w:noProof/>
        </w:rPr>
        <w:t xml:space="preserve"> és minél </w:t>
      </w:r>
      <w:r w:rsidR="002800BB">
        <w:rPr>
          <w:noProof/>
        </w:rPr>
        <w:t xml:space="preserve">kisebb forgást </w:t>
      </w:r>
      <w:r w:rsidR="00A72A1C">
        <w:rPr>
          <w:noProof/>
        </w:rPr>
        <w:t>hajt végre a</w:t>
      </w:r>
      <w:r w:rsidR="00903134">
        <w:rPr>
          <w:noProof/>
        </w:rPr>
        <w:t>z</w:t>
      </w:r>
      <w:r w:rsidR="00A72A1C">
        <w:rPr>
          <w:noProof/>
        </w:rPr>
        <w:t xml:space="preserve"> </w:t>
      </w:r>
      <w:r w:rsidR="008257E9">
        <w:rPr>
          <w:noProof/>
        </w:rPr>
        <w:t>asztal</w:t>
      </w:r>
      <w:r w:rsidR="005071BE">
        <w:rPr>
          <w:noProof/>
        </w:rPr>
        <w:t>,</w:t>
      </w:r>
      <w:r w:rsidR="008257E9">
        <w:rPr>
          <w:noProof/>
        </w:rPr>
        <w:t xml:space="preserve"> annál részletesebb lesz a generált pontfelhő</w:t>
      </w:r>
      <w:r w:rsidR="00AA50F3">
        <w:rPr>
          <w:noProof/>
        </w:rPr>
        <w:t>.</w:t>
      </w:r>
    </w:p>
    <w:p w14:paraId="53452287" w14:textId="72E63091" w:rsidR="005071BE" w:rsidRDefault="00D44455" w:rsidP="005071BE">
      <w:pPr>
        <w:pStyle w:val="Cmsor3"/>
      </w:pPr>
      <w:bookmarkStart w:id="21" w:name="_Toc27644443"/>
      <w:r>
        <w:t>Kereskedelmi forgalomban lévő termékek</w:t>
      </w:r>
      <w:bookmarkEnd w:id="21"/>
    </w:p>
    <w:p w14:paraId="275C70B0" w14:textId="77777777" w:rsidR="00342D67" w:rsidRDefault="00342D67" w:rsidP="00EB4D39"/>
    <w:p w14:paraId="13C59BBB" w14:textId="2370043B" w:rsidR="00342D67" w:rsidRDefault="00E3473B" w:rsidP="00EB4D39">
      <w:r>
        <w:t>A piacon jelenleg kaphat</w:t>
      </w:r>
      <w:r w:rsidR="00D34D83">
        <w:t>ó szkennerek jelentős rész</w:t>
      </w:r>
      <w:r w:rsidR="006D39B7">
        <w:t>ét hobbi célra szánják ezzel ellentétben</w:t>
      </w:r>
      <w:r w:rsidR="00B63A36">
        <w:t xml:space="preserve"> áruk </w:t>
      </w:r>
      <w:r w:rsidR="00162E1B">
        <w:t>magánszemély</w:t>
      </w:r>
      <w:r w:rsidR="00DE2E1A">
        <w:t>ek</w:t>
      </w:r>
      <w:r w:rsidR="00162E1B">
        <w:t>nek viszonylag magas. Azon</w:t>
      </w:r>
      <w:r w:rsidR="00DC2728">
        <w:t>ban</w:t>
      </w:r>
      <w:r w:rsidR="00477C55">
        <w:t xml:space="preserve"> egy vállalkozás számára,</w:t>
      </w:r>
      <w:r w:rsidR="00DC2728">
        <w:t xml:space="preserve"> ahol </w:t>
      </w:r>
      <w:r w:rsidR="00477C55">
        <w:t>indokolt használatuk</w:t>
      </w:r>
      <w:r w:rsidR="00DE2E1A">
        <w:t xml:space="preserve"> és nem szükséges a </w:t>
      </w:r>
      <w:r w:rsidR="00814A3F">
        <w:t>nagy pontossá</w:t>
      </w:r>
      <w:r w:rsidR="00017B87">
        <w:t>g</w:t>
      </w:r>
      <w:r w:rsidR="00814A3F">
        <w:t>,</w:t>
      </w:r>
      <w:r w:rsidR="00477C55">
        <w:t xml:space="preserve"> </w:t>
      </w:r>
      <w:r w:rsidR="000B6719">
        <w:t>időt sp</w:t>
      </w:r>
      <w:r w:rsidR="00C90346">
        <w:t>ó</w:t>
      </w:r>
      <w:r w:rsidR="000B6719">
        <w:t xml:space="preserve">rolhatnak meg </w:t>
      </w:r>
      <w:r w:rsidR="00430E01">
        <w:t xml:space="preserve">és az eszközbe való befektetés hamar megtérülhet. </w:t>
      </w:r>
    </w:p>
    <w:p w14:paraId="652721F0" w14:textId="2A71D4C5" w:rsidR="00342D67" w:rsidRDefault="00342D67" w:rsidP="00430E01">
      <w:pPr>
        <w:ind w:firstLine="0"/>
      </w:pPr>
    </w:p>
    <w:p w14:paraId="6BFC62E1" w14:textId="06B56FE1" w:rsidR="008C6221" w:rsidRDefault="008C6221" w:rsidP="00430E01">
      <w:pPr>
        <w:ind w:firstLine="0"/>
      </w:pPr>
      <w:r>
        <w:t>Néhány</w:t>
      </w:r>
      <w:r w:rsidR="004646F6">
        <w:t xml:space="preserve"> te</w:t>
      </w:r>
      <w:r>
        <w:t>rmék</w:t>
      </w:r>
      <w:r w:rsidR="004646F6">
        <w:t xml:space="preserve"> műszaki</w:t>
      </w:r>
      <w:r>
        <w:t xml:space="preserve"> adatai:</w:t>
      </w:r>
    </w:p>
    <w:p w14:paraId="78F3B078" w14:textId="77777777" w:rsidR="008C6221" w:rsidRDefault="008C6221" w:rsidP="00430E01">
      <w:pPr>
        <w:ind w:firstLine="0"/>
      </w:pPr>
    </w:p>
    <w:p w14:paraId="4EC1D5FE" w14:textId="7D955692" w:rsidR="00EB4D39" w:rsidRDefault="00035E84" w:rsidP="00EB4D39">
      <w:proofErr w:type="spellStart"/>
      <w:r w:rsidRPr="00035E84">
        <w:t>Einscan</w:t>
      </w:r>
      <w:proofErr w:type="spellEnd"/>
      <w:r w:rsidRPr="00035E84">
        <w:t xml:space="preserve"> SE </w:t>
      </w:r>
      <w:proofErr w:type="spellStart"/>
      <w:r w:rsidRPr="00035E84">
        <w:t>from</w:t>
      </w:r>
      <w:proofErr w:type="spellEnd"/>
      <w:r w:rsidRPr="00035E84">
        <w:t xml:space="preserve"> </w:t>
      </w:r>
      <w:proofErr w:type="spellStart"/>
      <w:r w:rsidRPr="00035E84">
        <w:t>Shining</w:t>
      </w:r>
      <w:proofErr w:type="spellEnd"/>
      <w:r w:rsidRPr="00035E84">
        <w:t xml:space="preserve"> 3D</w:t>
      </w:r>
    </w:p>
    <w:tbl>
      <w:tblPr>
        <w:tblStyle w:val="Rcsostblzat"/>
        <w:tblpPr w:leftFromText="141" w:rightFromText="141" w:vertAnchor="text" w:horzAnchor="margin" w:tblpXSpec="right" w:tblpY="225"/>
        <w:tblW w:w="0" w:type="auto"/>
        <w:tblBorders>
          <w:insideH w:val="none" w:sz="0" w:space="0" w:color="auto"/>
          <w:insideV w:val="none" w:sz="0" w:space="0" w:color="auto"/>
        </w:tblBorders>
        <w:tblLook w:val="04A0" w:firstRow="1" w:lastRow="0" w:firstColumn="1" w:lastColumn="0" w:noHBand="0" w:noVBand="1"/>
      </w:tblPr>
      <w:tblGrid>
        <w:gridCol w:w="1943"/>
        <w:gridCol w:w="2087"/>
      </w:tblGrid>
      <w:tr w:rsidR="00616540" w14:paraId="3925DB3F" w14:textId="77777777" w:rsidTr="00DC4605">
        <w:trPr>
          <w:trHeight w:val="266"/>
        </w:trPr>
        <w:tc>
          <w:tcPr>
            <w:tcW w:w="1943" w:type="dxa"/>
          </w:tcPr>
          <w:p w14:paraId="01B7DE4B" w14:textId="2A4A5F63" w:rsidR="00616540" w:rsidRDefault="00B26A8D" w:rsidP="00936869">
            <w:pPr>
              <w:ind w:firstLine="0"/>
            </w:pPr>
            <w:r>
              <w:t>Típusa:</w:t>
            </w:r>
          </w:p>
        </w:tc>
        <w:tc>
          <w:tcPr>
            <w:tcW w:w="2087" w:type="dxa"/>
          </w:tcPr>
          <w:p w14:paraId="05D78C16" w14:textId="661792A9" w:rsidR="00616540" w:rsidRDefault="00E0550C" w:rsidP="00936869">
            <w:pPr>
              <w:ind w:firstLine="0"/>
            </w:pPr>
            <w:r>
              <w:t>Str</w:t>
            </w:r>
            <w:r w:rsidR="00E75166">
              <w:t>u</w:t>
            </w:r>
            <w:r>
              <w:t>kt</w:t>
            </w:r>
            <w:r w:rsidR="00E75166">
              <w:t>u</w:t>
            </w:r>
            <w:r>
              <w:t>rált fény</w:t>
            </w:r>
          </w:p>
        </w:tc>
      </w:tr>
      <w:tr w:rsidR="00616540" w14:paraId="320A6FA8" w14:textId="77777777" w:rsidTr="00DC4605">
        <w:trPr>
          <w:trHeight w:val="266"/>
        </w:trPr>
        <w:tc>
          <w:tcPr>
            <w:tcW w:w="1943" w:type="dxa"/>
          </w:tcPr>
          <w:p w14:paraId="7C58D3A5" w14:textId="489DC4AE" w:rsidR="00616540" w:rsidRDefault="00291994" w:rsidP="00936869">
            <w:pPr>
              <w:ind w:firstLine="0"/>
            </w:pPr>
            <w:r>
              <w:t>Pontosság:</w:t>
            </w:r>
          </w:p>
        </w:tc>
        <w:tc>
          <w:tcPr>
            <w:tcW w:w="2087" w:type="dxa"/>
          </w:tcPr>
          <w:p w14:paraId="76BC54B4" w14:textId="56FA70A2" w:rsidR="00616540" w:rsidRDefault="002E28EA" w:rsidP="00936869">
            <w:pPr>
              <w:ind w:firstLine="0"/>
            </w:pPr>
            <w:r>
              <w:rPr>
                <w:rFonts w:ascii="Arial" w:hAnsi="Arial" w:cs="Arial"/>
                <w:color w:val="333333"/>
                <w:sz w:val="23"/>
                <w:szCs w:val="23"/>
                <w:shd w:val="clear" w:color="auto" w:fill="FFFFFF"/>
              </w:rPr>
              <w:t>0,05 mm</w:t>
            </w:r>
          </w:p>
        </w:tc>
      </w:tr>
      <w:tr w:rsidR="00616540" w14:paraId="2F9C93BF" w14:textId="77777777" w:rsidTr="00DC4605">
        <w:trPr>
          <w:trHeight w:val="266"/>
        </w:trPr>
        <w:tc>
          <w:tcPr>
            <w:tcW w:w="1943" w:type="dxa"/>
          </w:tcPr>
          <w:p w14:paraId="556A5A05" w14:textId="7E956825" w:rsidR="00616540" w:rsidRDefault="00936869" w:rsidP="00936869">
            <w:pPr>
              <w:ind w:firstLine="0"/>
            </w:pPr>
            <w:r>
              <w:t>Szkennelési idő:</w:t>
            </w:r>
          </w:p>
        </w:tc>
        <w:tc>
          <w:tcPr>
            <w:tcW w:w="2087" w:type="dxa"/>
          </w:tcPr>
          <w:p w14:paraId="6C0C516C" w14:textId="690BDE79" w:rsidR="00616540" w:rsidRDefault="00DC4605" w:rsidP="00936869">
            <w:pPr>
              <w:ind w:firstLine="0"/>
            </w:pPr>
            <w:r>
              <w:t>kb. 1 perc</w:t>
            </w:r>
          </w:p>
        </w:tc>
      </w:tr>
      <w:tr w:rsidR="0060522D" w14:paraId="3C56484D" w14:textId="77777777" w:rsidTr="00DC4605">
        <w:trPr>
          <w:trHeight w:val="266"/>
        </w:trPr>
        <w:tc>
          <w:tcPr>
            <w:tcW w:w="1943" w:type="dxa"/>
          </w:tcPr>
          <w:p w14:paraId="3E5691D8" w14:textId="43949EB8" w:rsidR="0060522D" w:rsidRDefault="0060522D" w:rsidP="00936869">
            <w:pPr>
              <w:ind w:firstLine="0"/>
            </w:pPr>
            <w:r>
              <w:t xml:space="preserve">Szkennelési </w:t>
            </w:r>
            <w:r w:rsidR="00C45E4C">
              <w:t>térfogat</w:t>
            </w:r>
            <w:r w:rsidR="00320911">
              <w:t>:</w:t>
            </w:r>
          </w:p>
        </w:tc>
        <w:tc>
          <w:tcPr>
            <w:tcW w:w="2087" w:type="dxa"/>
          </w:tcPr>
          <w:p w14:paraId="1A25EF33" w14:textId="46A1726C" w:rsidR="0060522D" w:rsidRDefault="002767E3" w:rsidP="00936869">
            <w:pPr>
              <w:ind w:firstLine="0"/>
            </w:pPr>
            <w:r w:rsidRPr="002767E3">
              <w:t xml:space="preserve">570 x </w:t>
            </w:r>
            <w:r w:rsidR="007A3C8A" w:rsidRPr="00213727">
              <w:t>Ø</w:t>
            </w:r>
            <w:r w:rsidRPr="002767E3">
              <w:t>210</w:t>
            </w:r>
            <w:r w:rsidR="007A3C8A">
              <w:t xml:space="preserve"> </w:t>
            </w:r>
            <w:r w:rsidRPr="002767E3">
              <w:t>mm</w:t>
            </w:r>
          </w:p>
        </w:tc>
      </w:tr>
      <w:tr w:rsidR="00DC4605" w14:paraId="0833C8BC" w14:textId="77777777" w:rsidTr="00DC4605">
        <w:trPr>
          <w:trHeight w:val="266"/>
        </w:trPr>
        <w:tc>
          <w:tcPr>
            <w:tcW w:w="1943" w:type="dxa"/>
          </w:tcPr>
          <w:p w14:paraId="2BA6D8CD" w14:textId="663DFDE4" w:rsidR="00DC4605" w:rsidRDefault="00881DAF" w:rsidP="00936869">
            <w:pPr>
              <w:ind w:firstLine="0"/>
            </w:pPr>
            <w:r>
              <w:t>Ár:</w:t>
            </w:r>
          </w:p>
        </w:tc>
        <w:tc>
          <w:tcPr>
            <w:tcW w:w="2087" w:type="dxa"/>
          </w:tcPr>
          <w:p w14:paraId="3AD7E9DE" w14:textId="6B13B50B" w:rsidR="00DC4605" w:rsidRDefault="00214910" w:rsidP="00936869">
            <w:pPr>
              <w:ind w:firstLine="0"/>
            </w:pPr>
            <w:r>
              <w:t>4</w:t>
            </w:r>
            <w:r w:rsidR="002F4A08">
              <w:t>50</w:t>
            </w:r>
            <w:r>
              <w:t>-</w:t>
            </w:r>
            <w:r w:rsidR="002F4A08">
              <w:t>900E</w:t>
            </w:r>
            <w:r>
              <w:t xml:space="preserve"> F</w:t>
            </w:r>
            <w:r w:rsidR="001A1B08">
              <w:t>t</w:t>
            </w:r>
          </w:p>
        </w:tc>
      </w:tr>
    </w:tbl>
    <w:p w14:paraId="62072EFD" w14:textId="2F6EE2F5" w:rsidR="00616540" w:rsidRDefault="009A47EF" w:rsidP="00936869">
      <w:pPr>
        <w:ind w:firstLine="0"/>
      </w:pPr>
      <w:r>
        <w:rPr>
          <w:noProof/>
        </w:rPr>
        <w:drawing>
          <wp:inline distT="0" distB="0" distL="0" distR="0" wp14:anchorId="29C03BDC" wp14:editId="48EB3768">
            <wp:extent cx="3028950" cy="1514475"/>
            <wp:effectExtent l="0" t="0" r="0" b="9525"/>
            <wp:docPr id="29" name="Kép 29" descr="C:\Users\Patrik\AppData\Local\Microsoft\Windows\INetCache\Content.MSO\1FC7FF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trik\AppData\Local\Microsoft\Windows\INetCache\Content.MSO\1FC7FFCA.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14:paraId="050A86C5" w14:textId="1C1C44D1" w:rsidR="002F1762" w:rsidRDefault="002F1762" w:rsidP="00D222C4">
      <w:pPr>
        <w:ind w:firstLine="0"/>
      </w:pPr>
    </w:p>
    <w:p w14:paraId="0388C013" w14:textId="77777777" w:rsidR="00C83AFA" w:rsidRDefault="00C83AFA" w:rsidP="00D222C4">
      <w:pPr>
        <w:ind w:firstLine="0"/>
      </w:pPr>
    </w:p>
    <w:p w14:paraId="28110629" w14:textId="0939AF66" w:rsidR="000170B4" w:rsidRDefault="000170B4" w:rsidP="002F1762">
      <w:r>
        <w:lastRenderedPageBreak/>
        <w:t>EVIXMATIC EVATRONIX</w:t>
      </w:r>
    </w:p>
    <w:tbl>
      <w:tblPr>
        <w:tblStyle w:val="Rcsostblzat"/>
        <w:tblpPr w:leftFromText="141" w:rightFromText="141" w:vertAnchor="text" w:horzAnchor="margin" w:tblpXSpec="right" w:tblpY="94"/>
        <w:tblW w:w="0" w:type="auto"/>
        <w:tblBorders>
          <w:insideH w:val="none" w:sz="0" w:space="0" w:color="auto"/>
          <w:insideV w:val="none" w:sz="0" w:space="0" w:color="auto"/>
        </w:tblBorders>
        <w:tblLook w:val="04A0" w:firstRow="1" w:lastRow="0" w:firstColumn="1" w:lastColumn="0" w:noHBand="0" w:noVBand="1"/>
      </w:tblPr>
      <w:tblGrid>
        <w:gridCol w:w="1943"/>
        <w:gridCol w:w="2087"/>
      </w:tblGrid>
      <w:tr w:rsidR="00D222C4" w14:paraId="6F22225F" w14:textId="77777777" w:rsidTr="00D222C4">
        <w:trPr>
          <w:trHeight w:val="266"/>
        </w:trPr>
        <w:tc>
          <w:tcPr>
            <w:tcW w:w="1943" w:type="dxa"/>
          </w:tcPr>
          <w:p w14:paraId="550BED08" w14:textId="77777777" w:rsidR="00D222C4" w:rsidRDefault="00D222C4" w:rsidP="00D222C4">
            <w:pPr>
              <w:ind w:firstLine="0"/>
            </w:pPr>
            <w:r>
              <w:t>Típusa:</w:t>
            </w:r>
          </w:p>
        </w:tc>
        <w:tc>
          <w:tcPr>
            <w:tcW w:w="2087" w:type="dxa"/>
          </w:tcPr>
          <w:p w14:paraId="4591381A" w14:textId="31623A9B" w:rsidR="00D222C4" w:rsidRDefault="00D222C4" w:rsidP="00D222C4">
            <w:pPr>
              <w:ind w:firstLine="0"/>
            </w:pPr>
            <w:r>
              <w:t>Strukturált fény</w:t>
            </w:r>
          </w:p>
        </w:tc>
      </w:tr>
      <w:tr w:rsidR="00D222C4" w14:paraId="2957D5C7" w14:textId="77777777" w:rsidTr="00D222C4">
        <w:trPr>
          <w:trHeight w:val="266"/>
        </w:trPr>
        <w:tc>
          <w:tcPr>
            <w:tcW w:w="1943" w:type="dxa"/>
          </w:tcPr>
          <w:p w14:paraId="0B8D8A0E" w14:textId="77777777" w:rsidR="00D222C4" w:rsidRDefault="00D222C4" w:rsidP="00D222C4">
            <w:pPr>
              <w:ind w:firstLine="0"/>
            </w:pPr>
            <w:r>
              <w:t>Pontosság:</w:t>
            </w:r>
          </w:p>
        </w:tc>
        <w:tc>
          <w:tcPr>
            <w:tcW w:w="2087" w:type="dxa"/>
          </w:tcPr>
          <w:p w14:paraId="4FF5F228" w14:textId="61C6D718" w:rsidR="00D222C4" w:rsidRDefault="00D93253" w:rsidP="00D222C4">
            <w:pPr>
              <w:ind w:firstLine="0"/>
            </w:pPr>
            <w:r w:rsidRPr="00D93253">
              <w:rPr>
                <w:rFonts w:ascii="Arial" w:hAnsi="Arial" w:cs="Arial"/>
                <w:color w:val="333333"/>
                <w:sz w:val="23"/>
                <w:szCs w:val="23"/>
                <w:shd w:val="clear" w:color="auto" w:fill="FFFFFF"/>
              </w:rPr>
              <w:t>0.0130 mm</w:t>
            </w:r>
          </w:p>
        </w:tc>
      </w:tr>
      <w:tr w:rsidR="00D222C4" w14:paraId="334063F9" w14:textId="77777777" w:rsidTr="00D222C4">
        <w:trPr>
          <w:trHeight w:val="266"/>
        </w:trPr>
        <w:tc>
          <w:tcPr>
            <w:tcW w:w="1943" w:type="dxa"/>
          </w:tcPr>
          <w:p w14:paraId="29B106B1" w14:textId="77777777" w:rsidR="00D222C4" w:rsidRDefault="00D222C4" w:rsidP="00D222C4">
            <w:pPr>
              <w:ind w:firstLine="0"/>
            </w:pPr>
            <w:r>
              <w:t>Szkennelési idő:</w:t>
            </w:r>
          </w:p>
        </w:tc>
        <w:tc>
          <w:tcPr>
            <w:tcW w:w="2087" w:type="dxa"/>
          </w:tcPr>
          <w:p w14:paraId="075A6E26" w14:textId="4D8E362C" w:rsidR="00D222C4" w:rsidRDefault="00D222C4" w:rsidP="00D222C4">
            <w:pPr>
              <w:ind w:firstLine="0"/>
            </w:pPr>
            <w:r>
              <w:t xml:space="preserve">kb. </w:t>
            </w:r>
            <w:r w:rsidR="00877D7B">
              <w:t>1,5</w:t>
            </w:r>
            <w:r>
              <w:t xml:space="preserve"> perc</w:t>
            </w:r>
          </w:p>
        </w:tc>
      </w:tr>
      <w:tr w:rsidR="00C45E4C" w14:paraId="63A4A362" w14:textId="77777777" w:rsidTr="00D222C4">
        <w:trPr>
          <w:trHeight w:val="266"/>
        </w:trPr>
        <w:tc>
          <w:tcPr>
            <w:tcW w:w="1943" w:type="dxa"/>
          </w:tcPr>
          <w:p w14:paraId="5CCCA342" w14:textId="5CD31776" w:rsidR="00C45E4C" w:rsidRDefault="00C45E4C" w:rsidP="00C45E4C">
            <w:pPr>
              <w:ind w:firstLine="0"/>
            </w:pPr>
            <w:r>
              <w:t>Szkennelési tér</w:t>
            </w:r>
            <w:r w:rsidR="00363F57">
              <w:t>fogat</w:t>
            </w:r>
            <w:r>
              <w:t>:</w:t>
            </w:r>
          </w:p>
        </w:tc>
        <w:tc>
          <w:tcPr>
            <w:tcW w:w="2087" w:type="dxa"/>
          </w:tcPr>
          <w:p w14:paraId="31A009CC" w14:textId="7AABFAA0" w:rsidR="00C45E4C" w:rsidRDefault="007138CA" w:rsidP="00C45E4C">
            <w:pPr>
              <w:ind w:firstLine="0"/>
            </w:pPr>
            <w:r w:rsidRPr="007138CA">
              <w:t>370 x 265 x 150 mm</w:t>
            </w:r>
          </w:p>
        </w:tc>
      </w:tr>
      <w:tr w:rsidR="00C45E4C" w14:paraId="38AB9B87" w14:textId="77777777" w:rsidTr="00D222C4">
        <w:trPr>
          <w:trHeight w:val="266"/>
        </w:trPr>
        <w:tc>
          <w:tcPr>
            <w:tcW w:w="1943" w:type="dxa"/>
          </w:tcPr>
          <w:p w14:paraId="48481BD3" w14:textId="77777777" w:rsidR="00C45E4C" w:rsidRDefault="00C45E4C" w:rsidP="00C45E4C">
            <w:pPr>
              <w:ind w:firstLine="0"/>
            </w:pPr>
            <w:r>
              <w:t>Ár:</w:t>
            </w:r>
          </w:p>
        </w:tc>
        <w:tc>
          <w:tcPr>
            <w:tcW w:w="2087" w:type="dxa"/>
          </w:tcPr>
          <w:p w14:paraId="11605BBA" w14:textId="349E3653" w:rsidR="00C45E4C" w:rsidRDefault="00C45E4C" w:rsidP="00C45E4C">
            <w:pPr>
              <w:ind w:firstLine="0"/>
            </w:pPr>
            <w:r>
              <w:t>10-50K $</w:t>
            </w:r>
          </w:p>
        </w:tc>
      </w:tr>
    </w:tbl>
    <w:p w14:paraId="69EFC9DE" w14:textId="5DE38569" w:rsidR="00D222C4" w:rsidRDefault="00A25F95" w:rsidP="007D2C0D">
      <w:r>
        <w:rPr>
          <w:noProof/>
        </w:rPr>
        <w:drawing>
          <wp:inline distT="0" distB="0" distL="0" distR="0" wp14:anchorId="4848D4E5" wp14:editId="02B959B1">
            <wp:extent cx="2181225" cy="2319250"/>
            <wp:effectExtent l="0" t="0" r="0" b="5080"/>
            <wp:docPr id="25" name="Kép 25" descr="eviXmatic Evatronix - 3D sca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viXmatic Evatronix - 3D scanner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94854" cy="2333741"/>
                    </a:xfrm>
                    <a:prstGeom prst="rect">
                      <a:avLst/>
                    </a:prstGeom>
                    <a:noFill/>
                    <a:ln>
                      <a:noFill/>
                    </a:ln>
                  </pic:spPr>
                </pic:pic>
              </a:graphicData>
            </a:graphic>
          </wp:inline>
        </w:drawing>
      </w:r>
    </w:p>
    <w:p w14:paraId="7C81E974" w14:textId="04D74D38" w:rsidR="002F1762" w:rsidRDefault="002F1762" w:rsidP="00C83AFA">
      <w:pPr>
        <w:ind w:firstLine="0"/>
      </w:pPr>
    </w:p>
    <w:p w14:paraId="28FC2693" w14:textId="02D2BED6" w:rsidR="007D2C0D" w:rsidRDefault="007D2C0D" w:rsidP="007D2C0D"/>
    <w:p w14:paraId="4B2815CA" w14:textId="43D6F830" w:rsidR="00AF4426" w:rsidRDefault="00D563D7" w:rsidP="007D2C0D">
      <w:proofErr w:type="spellStart"/>
      <w:r w:rsidRPr="00D563D7">
        <w:t>Matter</w:t>
      </w:r>
      <w:proofErr w:type="spellEnd"/>
      <w:r w:rsidRPr="00D563D7">
        <w:t xml:space="preserve"> &amp; </w:t>
      </w:r>
      <w:proofErr w:type="spellStart"/>
      <w:r w:rsidRPr="00D563D7">
        <w:t>Form</w:t>
      </w:r>
      <w:proofErr w:type="spellEnd"/>
      <w:r w:rsidRPr="00D563D7">
        <w:t xml:space="preserve"> V2 3D </w:t>
      </w:r>
      <w:proofErr w:type="spellStart"/>
      <w:r w:rsidR="00975C0D">
        <w:t>sca</w:t>
      </w:r>
      <w:r>
        <w:t>nner</w:t>
      </w:r>
      <w:proofErr w:type="spellEnd"/>
    </w:p>
    <w:tbl>
      <w:tblPr>
        <w:tblStyle w:val="Rcsostblzat"/>
        <w:tblpPr w:leftFromText="141" w:rightFromText="141" w:vertAnchor="text" w:horzAnchor="margin" w:tblpXSpec="right" w:tblpY="376"/>
        <w:tblW w:w="0" w:type="auto"/>
        <w:tblBorders>
          <w:insideH w:val="none" w:sz="0" w:space="0" w:color="auto"/>
          <w:insideV w:val="none" w:sz="0" w:space="0" w:color="auto"/>
        </w:tblBorders>
        <w:tblLook w:val="04A0" w:firstRow="1" w:lastRow="0" w:firstColumn="1" w:lastColumn="0" w:noHBand="0" w:noVBand="1"/>
      </w:tblPr>
      <w:tblGrid>
        <w:gridCol w:w="1943"/>
        <w:gridCol w:w="2087"/>
      </w:tblGrid>
      <w:tr w:rsidR="00D222C4" w14:paraId="5D50A36E" w14:textId="77777777" w:rsidTr="00D222C4">
        <w:trPr>
          <w:trHeight w:val="266"/>
        </w:trPr>
        <w:tc>
          <w:tcPr>
            <w:tcW w:w="1943" w:type="dxa"/>
          </w:tcPr>
          <w:p w14:paraId="05F8B457" w14:textId="77777777" w:rsidR="00D222C4" w:rsidRDefault="00D222C4" w:rsidP="00D222C4">
            <w:pPr>
              <w:ind w:firstLine="0"/>
            </w:pPr>
            <w:r>
              <w:t>Típusa:</w:t>
            </w:r>
          </w:p>
        </w:tc>
        <w:tc>
          <w:tcPr>
            <w:tcW w:w="2087" w:type="dxa"/>
          </w:tcPr>
          <w:p w14:paraId="312B1851" w14:textId="2C062670" w:rsidR="00D222C4" w:rsidRDefault="00A67604" w:rsidP="00D222C4">
            <w:pPr>
              <w:ind w:firstLine="0"/>
            </w:pPr>
            <w:r>
              <w:t>Lézer</w:t>
            </w:r>
          </w:p>
        </w:tc>
      </w:tr>
      <w:tr w:rsidR="00D222C4" w14:paraId="3C7755BF" w14:textId="77777777" w:rsidTr="00D222C4">
        <w:trPr>
          <w:trHeight w:val="266"/>
        </w:trPr>
        <w:tc>
          <w:tcPr>
            <w:tcW w:w="1943" w:type="dxa"/>
          </w:tcPr>
          <w:p w14:paraId="799AA227" w14:textId="77777777" w:rsidR="00D222C4" w:rsidRDefault="00D222C4" w:rsidP="00D222C4">
            <w:pPr>
              <w:ind w:firstLine="0"/>
            </w:pPr>
            <w:r>
              <w:t>Pontosság:</w:t>
            </w:r>
          </w:p>
        </w:tc>
        <w:tc>
          <w:tcPr>
            <w:tcW w:w="2087" w:type="dxa"/>
          </w:tcPr>
          <w:p w14:paraId="3C4BA14A" w14:textId="0DA3C0AE" w:rsidR="00D222C4" w:rsidRDefault="00A7770A" w:rsidP="00D222C4">
            <w:pPr>
              <w:ind w:firstLine="0"/>
            </w:pPr>
            <w:r w:rsidRPr="00A7770A">
              <w:rPr>
                <w:rFonts w:ascii="Arial" w:hAnsi="Arial" w:cs="Arial"/>
                <w:color w:val="333333"/>
                <w:sz w:val="23"/>
                <w:szCs w:val="23"/>
                <w:shd w:val="clear" w:color="auto" w:fill="FFFFFF"/>
              </w:rPr>
              <w:t>0.1mm</w:t>
            </w:r>
          </w:p>
        </w:tc>
      </w:tr>
      <w:tr w:rsidR="00D222C4" w14:paraId="4E51A754" w14:textId="77777777" w:rsidTr="00D222C4">
        <w:trPr>
          <w:trHeight w:val="266"/>
        </w:trPr>
        <w:tc>
          <w:tcPr>
            <w:tcW w:w="1943" w:type="dxa"/>
          </w:tcPr>
          <w:p w14:paraId="49214D43" w14:textId="77777777" w:rsidR="00D222C4" w:rsidRDefault="00D222C4" w:rsidP="00D222C4">
            <w:pPr>
              <w:ind w:firstLine="0"/>
            </w:pPr>
            <w:r>
              <w:t>Szkennelési idő:</w:t>
            </w:r>
          </w:p>
        </w:tc>
        <w:tc>
          <w:tcPr>
            <w:tcW w:w="2087" w:type="dxa"/>
          </w:tcPr>
          <w:p w14:paraId="1D9DEB1E" w14:textId="28B19ED2" w:rsidR="00D222C4" w:rsidRDefault="00D222C4" w:rsidP="00D222C4">
            <w:pPr>
              <w:ind w:firstLine="0"/>
            </w:pPr>
            <w:r>
              <w:t xml:space="preserve">kb. </w:t>
            </w:r>
            <w:r w:rsidR="00C166F1">
              <w:t>9</w:t>
            </w:r>
            <w:r>
              <w:t xml:space="preserve"> perc</w:t>
            </w:r>
          </w:p>
        </w:tc>
      </w:tr>
      <w:tr w:rsidR="00805754" w14:paraId="2B0593EF" w14:textId="77777777" w:rsidTr="00D222C4">
        <w:trPr>
          <w:trHeight w:val="266"/>
        </w:trPr>
        <w:tc>
          <w:tcPr>
            <w:tcW w:w="1943" w:type="dxa"/>
          </w:tcPr>
          <w:p w14:paraId="2BFB7BC3" w14:textId="04B9D678" w:rsidR="00805754" w:rsidRDefault="00805754" w:rsidP="00805754">
            <w:pPr>
              <w:ind w:firstLine="0"/>
            </w:pPr>
            <w:r>
              <w:t>Szkennelési térfogat:</w:t>
            </w:r>
          </w:p>
        </w:tc>
        <w:tc>
          <w:tcPr>
            <w:tcW w:w="2087" w:type="dxa"/>
          </w:tcPr>
          <w:p w14:paraId="69C7A4AE" w14:textId="453DBB84" w:rsidR="00805754" w:rsidRDefault="00ED49EA" w:rsidP="00805754">
            <w:pPr>
              <w:ind w:firstLine="0"/>
            </w:pPr>
            <w:r>
              <w:t>250</w:t>
            </w:r>
            <w:r w:rsidR="00805754" w:rsidRPr="002767E3">
              <w:t xml:space="preserve"> x </w:t>
            </w:r>
            <w:r w:rsidR="00213727" w:rsidRPr="00213727">
              <w:t>Ø</w:t>
            </w:r>
            <w:r>
              <w:t>1</w:t>
            </w:r>
            <w:r w:rsidR="006E355D">
              <w:t>9</w:t>
            </w:r>
            <w:r>
              <w:t>0</w:t>
            </w:r>
            <w:r w:rsidR="00805754" w:rsidRPr="002767E3">
              <w:t xml:space="preserve"> mm</w:t>
            </w:r>
          </w:p>
        </w:tc>
      </w:tr>
      <w:tr w:rsidR="00D222C4" w14:paraId="2FCFDDE3" w14:textId="77777777" w:rsidTr="00D222C4">
        <w:trPr>
          <w:trHeight w:val="266"/>
        </w:trPr>
        <w:tc>
          <w:tcPr>
            <w:tcW w:w="1943" w:type="dxa"/>
          </w:tcPr>
          <w:p w14:paraId="2D8D1BA8" w14:textId="77777777" w:rsidR="00D222C4" w:rsidRDefault="00D222C4" w:rsidP="00D222C4">
            <w:pPr>
              <w:ind w:firstLine="0"/>
            </w:pPr>
            <w:r>
              <w:t>Ár:</w:t>
            </w:r>
          </w:p>
        </w:tc>
        <w:tc>
          <w:tcPr>
            <w:tcW w:w="2087" w:type="dxa"/>
          </w:tcPr>
          <w:p w14:paraId="196AC337" w14:textId="45CD6BB4" w:rsidR="00D222C4" w:rsidRDefault="00D222C4" w:rsidP="00D222C4">
            <w:pPr>
              <w:ind w:firstLine="0"/>
            </w:pPr>
            <w:r>
              <w:t>4</w:t>
            </w:r>
            <w:r w:rsidR="002F4A08">
              <w:t>50</w:t>
            </w:r>
            <w:r>
              <w:t>-</w:t>
            </w:r>
            <w:r w:rsidR="002F4A08">
              <w:t>700E</w:t>
            </w:r>
            <w:r>
              <w:t xml:space="preserve"> Ft</w:t>
            </w:r>
          </w:p>
        </w:tc>
      </w:tr>
    </w:tbl>
    <w:p w14:paraId="476D9E16" w14:textId="02D502CC" w:rsidR="007D2C0D" w:rsidRDefault="00E407E8" w:rsidP="00D222C4">
      <w:r>
        <w:rPr>
          <w:noProof/>
        </w:rPr>
        <w:drawing>
          <wp:inline distT="0" distB="0" distL="0" distR="0" wp14:anchorId="68CCB4A5" wp14:editId="1BB284AA">
            <wp:extent cx="2876550" cy="2701290"/>
            <wp:effectExtent l="0" t="0" r="0" b="3810"/>
            <wp:docPr id="30" name="Kép 30" descr="Scanner V2 Matter and Form - 3D sca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anner V2 Matter and Form - 3D scanners"/>
                    <pic:cNvPicPr>
                      <a:picLocks noChangeAspect="1" noChangeArrowheads="1"/>
                    </pic:cNvPicPr>
                  </pic:nvPicPr>
                  <pic:blipFill rotWithShape="1">
                    <a:blip r:embed="rId28">
                      <a:extLst>
                        <a:ext uri="{28A0092B-C50C-407E-A947-70E740481C1C}">
                          <a14:useLocalDpi xmlns:a14="http://schemas.microsoft.com/office/drawing/2010/main" val="0"/>
                        </a:ext>
                      </a:extLst>
                    </a:blip>
                    <a:srcRect t="6093"/>
                    <a:stretch/>
                  </pic:blipFill>
                  <pic:spPr bwMode="auto">
                    <a:xfrm>
                      <a:off x="0" y="0"/>
                      <a:ext cx="2876550" cy="2701290"/>
                    </a:xfrm>
                    <a:prstGeom prst="rect">
                      <a:avLst/>
                    </a:prstGeom>
                    <a:noFill/>
                    <a:ln>
                      <a:noFill/>
                    </a:ln>
                    <a:extLst>
                      <a:ext uri="{53640926-AAD7-44D8-BBD7-CCE9431645EC}">
                        <a14:shadowObscured xmlns:a14="http://schemas.microsoft.com/office/drawing/2010/main"/>
                      </a:ext>
                    </a:extLst>
                  </pic:spPr>
                </pic:pic>
              </a:graphicData>
            </a:graphic>
          </wp:inline>
        </w:drawing>
      </w:r>
    </w:p>
    <w:p w14:paraId="40D8F2B3" w14:textId="77777777" w:rsidR="002F1762" w:rsidRDefault="002F1762" w:rsidP="00D222C4"/>
    <w:tbl>
      <w:tblPr>
        <w:tblStyle w:val="Rcsostblzat"/>
        <w:tblpPr w:leftFromText="141" w:rightFromText="141" w:vertAnchor="text" w:horzAnchor="margin" w:tblpXSpec="right" w:tblpY="220"/>
        <w:tblW w:w="0" w:type="auto"/>
        <w:tblBorders>
          <w:insideH w:val="none" w:sz="0" w:space="0" w:color="auto"/>
          <w:insideV w:val="none" w:sz="0" w:space="0" w:color="auto"/>
        </w:tblBorders>
        <w:tblLook w:val="04A0" w:firstRow="1" w:lastRow="0" w:firstColumn="1" w:lastColumn="0" w:noHBand="0" w:noVBand="1"/>
      </w:tblPr>
      <w:tblGrid>
        <w:gridCol w:w="1943"/>
        <w:gridCol w:w="2087"/>
      </w:tblGrid>
      <w:tr w:rsidR="00D222C4" w14:paraId="20D5D769" w14:textId="77777777" w:rsidTr="00D222C4">
        <w:trPr>
          <w:trHeight w:val="266"/>
        </w:trPr>
        <w:tc>
          <w:tcPr>
            <w:tcW w:w="1943" w:type="dxa"/>
          </w:tcPr>
          <w:p w14:paraId="2F03AF5D" w14:textId="77777777" w:rsidR="00D222C4" w:rsidRDefault="00D222C4" w:rsidP="00D222C4">
            <w:pPr>
              <w:ind w:firstLine="0"/>
            </w:pPr>
            <w:r>
              <w:t>Típusa:</w:t>
            </w:r>
          </w:p>
        </w:tc>
        <w:tc>
          <w:tcPr>
            <w:tcW w:w="2087" w:type="dxa"/>
          </w:tcPr>
          <w:p w14:paraId="3B6B5CD9" w14:textId="48C0226E" w:rsidR="00D222C4" w:rsidRDefault="002F4A08" w:rsidP="00D222C4">
            <w:pPr>
              <w:ind w:firstLine="0"/>
            </w:pPr>
            <w:r>
              <w:t>Lézer</w:t>
            </w:r>
          </w:p>
        </w:tc>
      </w:tr>
      <w:tr w:rsidR="00D222C4" w14:paraId="4D21D36E" w14:textId="77777777" w:rsidTr="00D222C4">
        <w:trPr>
          <w:trHeight w:val="266"/>
        </w:trPr>
        <w:tc>
          <w:tcPr>
            <w:tcW w:w="1943" w:type="dxa"/>
          </w:tcPr>
          <w:p w14:paraId="46B5A42C" w14:textId="77777777" w:rsidR="00D222C4" w:rsidRDefault="00D222C4" w:rsidP="00D222C4">
            <w:pPr>
              <w:ind w:firstLine="0"/>
            </w:pPr>
            <w:r>
              <w:t>Pontosság:</w:t>
            </w:r>
          </w:p>
        </w:tc>
        <w:tc>
          <w:tcPr>
            <w:tcW w:w="2087" w:type="dxa"/>
          </w:tcPr>
          <w:p w14:paraId="4167FB55" w14:textId="7E5CCDB2" w:rsidR="00D222C4" w:rsidRDefault="00000B3B" w:rsidP="00D222C4">
            <w:pPr>
              <w:ind w:firstLine="0"/>
            </w:pPr>
            <w:r w:rsidRPr="00A7770A">
              <w:rPr>
                <w:rFonts w:ascii="Arial" w:hAnsi="Arial" w:cs="Arial"/>
                <w:color w:val="333333"/>
                <w:sz w:val="23"/>
                <w:szCs w:val="23"/>
                <w:shd w:val="clear" w:color="auto" w:fill="FFFFFF"/>
              </w:rPr>
              <w:t>0.1mm</w:t>
            </w:r>
          </w:p>
        </w:tc>
      </w:tr>
      <w:tr w:rsidR="00D222C4" w14:paraId="2C832D4D" w14:textId="77777777" w:rsidTr="00D222C4">
        <w:trPr>
          <w:trHeight w:val="266"/>
        </w:trPr>
        <w:tc>
          <w:tcPr>
            <w:tcW w:w="1943" w:type="dxa"/>
          </w:tcPr>
          <w:p w14:paraId="25B8FDDA" w14:textId="77777777" w:rsidR="00D222C4" w:rsidRDefault="00D222C4" w:rsidP="00D222C4">
            <w:pPr>
              <w:ind w:firstLine="0"/>
            </w:pPr>
            <w:r>
              <w:t>Szkennelési idő:</w:t>
            </w:r>
          </w:p>
        </w:tc>
        <w:tc>
          <w:tcPr>
            <w:tcW w:w="2087" w:type="dxa"/>
          </w:tcPr>
          <w:p w14:paraId="44EF5455" w14:textId="02C67A72" w:rsidR="00D222C4" w:rsidRDefault="00D222C4" w:rsidP="00D222C4">
            <w:pPr>
              <w:ind w:firstLine="0"/>
            </w:pPr>
            <w:r>
              <w:t xml:space="preserve">kb. </w:t>
            </w:r>
            <w:r w:rsidR="00C166F1">
              <w:t>8</w:t>
            </w:r>
            <w:r>
              <w:t xml:space="preserve"> perc</w:t>
            </w:r>
          </w:p>
        </w:tc>
      </w:tr>
      <w:tr w:rsidR="007A3C8A" w14:paraId="0F131654" w14:textId="77777777" w:rsidTr="00D222C4">
        <w:trPr>
          <w:trHeight w:val="266"/>
        </w:trPr>
        <w:tc>
          <w:tcPr>
            <w:tcW w:w="1943" w:type="dxa"/>
          </w:tcPr>
          <w:p w14:paraId="1855ADD6" w14:textId="3C7599B0" w:rsidR="007A3C8A" w:rsidRDefault="007A3C8A" w:rsidP="007A3C8A">
            <w:pPr>
              <w:ind w:firstLine="0"/>
            </w:pPr>
            <w:r>
              <w:t>Szkennelési térfogat:</w:t>
            </w:r>
          </w:p>
        </w:tc>
        <w:tc>
          <w:tcPr>
            <w:tcW w:w="2087" w:type="dxa"/>
          </w:tcPr>
          <w:p w14:paraId="29FAA184" w14:textId="0695BF1F" w:rsidR="007A3C8A" w:rsidRDefault="007A3C8A" w:rsidP="007A3C8A">
            <w:pPr>
              <w:ind w:firstLine="0"/>
            </w:pPr>
            <w:r>
              <w:t>250</w:t>
            </w:r>
            <w:r w:rsidRPr="002767E3">
              <w:t xml:space="preserve"> x </w:t>
            </w:r>
            <w:r w:rsidRPr="00213727">
              <w:t>Ø</w:t>
            </w:r>
            <w:r>
              <w:t>190</w:t>
            </w:r>
            <w:r w:rsidRPr="002767E3">
              <w:t xml:space="preserve"> mm</w:t>
            </w:r>
          </w:p>
        </w:tc>
      </w:tr>
      <w:tr w:rsidR="007A3C8A" w14:paraId="7932337A" w14:textId="77777777" w:rsidTr="00D222C4">
        <w:trPr>
          <w:trHeight w:val="266"/>
        </w:trPr>
        <w:tc>
          <w:tcPr>
            <w:tcW w:w="1943" w:type="dxa"/>
          </w:tcPr>
          <w:p w14:paraId="3F6DB671" w14:textId="77777777" w:rsidR="007A3C8A" w:rsidRDefault="007A3C8A" w:rsidP="007A3C8A">
            <w:pPr>
              <w:ind w:firstLine="0"/>
            </w:pPr>
            <w:r>
              <w:t>Ár:</w:t>
            </w:r>
          </w:p>
        </w:tc>
        <w:tc>
          <w:tcPr>
            <w:tcW w:w="2087" w:type="dxa"/>
          </w:tcPr>
          <w:p w14:paraId="6EFCF439" w14:textId="61DE6ECA" w:rsidR="007A3C8A" w:rsidRDefault="00D62B3D" w:rsidP="007A3C8A">
            <w:pPr>
              <w:ind w:firstLine="0"/>
            </w:pPr>
            <w:r>
              <w:t>600</w:t>
            </w:r>
            <w:r w:rsidR="00403816">
              <w:t>$</w:t>
            </w:r>
          </w:p>
        </w:tc>
      </w:tr>
    </w:tbl>
    <w:p w14:paraId="586EA53A" w14:textId="52F1C2DB" w:rsidR="003B1C24" w:rsidRDefault="00156E3A" w:rsidP="00035E84">
      <w:proofErr w:type="spellStart"/>
      <w:r w:rsidRPr="00156E3A">
        <w:t>Scan</w:t>
      </w:r>
      <w:proofErr w:type="spellEnd"/>
      <w:r w:rsidRPr="00156E3A">
        <w:t xml:space="preserve"> </w:t>
      </w:r>
      <w:proofErr w:type="spellStart"/>
      <w:r w:rsidRPr="00156E3A">
        <w:t>Dimension</w:t>
      </w:r>
      <w:proofErr w:type="spellEnd"/>
      <w:r w:rsidRPr="00156E3A">
        <w:t xml:space="preserve"> SOL</w:t>
      </w:r>
      <w:r w:rsidR="00975C0D">
        <w:t xml:space="preserve"> 3D </w:t>
      </w:r>
      <w:proofErr w:type="spellStart"/>
      <w:r w:rsidR="00975C0D">
        <w:t>scanne</w:t>
      </w:r>
      <w:r w:rsidR="00D222C4">
        <w:t>r</w:t>
      </w:r>
      <w:proofErr w:type="spellEnd"/>
    </w:p>
    <w:p w14:paraId="1FCD2327" w14:textId="77777777" w:rsidR="00D222C4" w:rsidRDefault="00D222C4" w:rsidP="00035E84"/>
    <w:p w14:paraId="51EC9E77" w14:textId="77777777" w:rsidR="00D222C4" w:rsidRDefault="00FE0796" w:rsidP="00035E84">
      <w:r w:rsidRPr="00FE0796">
        <w:rPr>
          <w:noProof/>
        </w:rPr>
        <w:drawing>
          <wp:inline distT="0" distB="0" distL="0" distR="0" wp14:anchorId="2E38C4CE" wp14:editId="2A982B6E">
            <wp:extent cx="2886075" cy="1628775"/>
            <wp:effectExtent l="0" t="0" r="9525"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1404"/>
                    <a:stretch/>
                  </pic:blipFill>
                  <pic:spPr bwMode="auto">
                    <a:xfrm>
                      <a:off x="0" y="0"/>
                      <a:ext cx="2894361" cy="1633451"/>
                    </a:xfrm>
                    <a:prstGeom prst="rect">
                      <a:avLst/>
                    </a:prstGeom>
                    <a:ln>
                      <a:noFill/>
                    </a:ln>
                    <a:extLst>
                      <a:ext uri="{53640926-AAD7-44D8-BBD7-CCE9431645EC}">
                        <a14:shadowObscured xmlns:a14="http://schemas.microsoft.com/office/drawing/2010/main"/>
                      </a:ext>
                    </a:extLst>
                  </pic:spPr>
                </pic:pic>
              </a:graphicData>
            </a:graphic>
          </wp:inline>
        </w:drawing>
      </w:r>
    </w:p>
    <w:p w14:paraId="1912ABFB" w14:textId="0785869A" w:rsidR="000F738E" w:rsidRDefault="000F738E" w:rsidP="00975C0D">
      <w:pPr>
        <w:ind w:firstLine="0"/>
      </w:pPr>
    </w:p>
    <w:p w14:paraId="288985AF" w14:textId="77777777" w:rsidR="00440598" w:rsidRDefault="00440598" w:rsidP="00975C0D">
      <w:pPr>
        <w:ind w:firstLine="0"/>
      </w:pPr>
    </w:p>
    <w:p w14:paraId="3C952127" w14:textId="77777777" w:rsidR="007D2C0D" w:rsidRDefault="007D2C0D" w:rsidP="00035E84"/>
    <w:p w14:paraId="748E88B6" w14:textId="49C2A3E7" w:rsidR="003D1E12" w:rsidRDefault="003D1E12" w:rsidP="000F738E">
      <w:r w:rsidRPr="003D1E12">
        <w:t xml:space="preserve">Da Vinci 1.0 Pro 3-in-1 </w:t>
      </w:r>
      <w:proofErr w:type="spellStart"/>
      <w:r w:rsidRPr="003D1E12">
        <w:t>from</w:t>
      </w:r>
      <w:proofErr w:type="spellEnd"/>
      <w:r w:rsidRPr="003D1E12">
        <w:t xml:space="preserve"> </w:t>
      </w:r>
      <w:proofErr w:type="spellStart"/>
      <w:r w:rsidRPr="003D1E12">
        <w:t>XYZprinting</w:t>
      </w:r>
      <w:proofErr w:type="spellEnd"/>
    </w:p>
    <w:p w14:paraId="4B16A551" w14:textId="77777777" w:rsidR="00D222C4" w:rsidRDefault="00D222C4" w:rsidP="000F738E"/>
    <w:tbl>
      <w:tblPr>
        <w:tblStyle w:val="Rcsostblzat"/>
        <w:tblpPr w:leftFromText="141" w:rightFromText="141" w:vertAnchor="text" w:horzAnchor="margin" w:tblpXSpec="right" w:tblpY="89"/>
        <w:tblW w:w="0" w:type="auto"/>
        <w:tblBorders>
          <w:insideH w:val="none" w:sz="0" w:space="0" w:color="auto"/>
          <w:insideV w:val="none" w:sz="0" w:space="0" w:color="auto"/>
        </w:tblBorders>
        <w:tblLook w:val="04A0" w:firstRow="1" w:lastRow="0" w:firstColumn="1" w:lastColumn="0" w:noHBand="0" w:noVBand="1"/>
      </w:tblPr>
      <w:tblGrid>
        <w:gridCol w:w="1943"/>
        <w:gridCol w:w="2087"/>
      </w:tblGrid>
      <w:tr w:rsidR="00D222C4" w14:paraId="5C9DA554" w14:textId="77777777" w:rsidTr="00D222C4">
        <w:trPr>
          <w:trHeight w:val="266"/>
        </w:trPr>
        <w:tc>
          <w:tcPr>
            <w:tcW w:w="1943" w:type="dxa"/>
          </w:tcPr>
          <w:p w14:paraId="6509C090" w14:textId="77777777" w:rsidR="00D222C4" w:rsidRDefault="00D222C4" w:rsidP="00D222C4">
            <w:pPr>
              <w:ind w:firstLine="0"/>
            </w:pPr>
            <w:r>
              <w:t>Típusa:</w:t>
            </w:r>
          </w:p>
        </w:tc>
        <w:tc>
          <w:tcPr>
            <w:tcW w:w="2087" w:type="dxa"/>
          </w:tcPr>
          <w:p w14:paraId="422D3D83" w14:textId="6CF57FF6" w:rsidR="00D222C4" w:rsidRDefault="007F2A49" w:rsidP="00D222C4">
            <w:pPr>
              <w:ind w:firstLine="0"/>
            </w:pPr>
            <w:r>
              <w:t>Lézer</w:t>
            </w:r>
          </w:p>
        </w:tc>
      </w:tr>
      <w:tr w:rsidR="00D222C4" w14:paraId="23F5242F" w14:textId="77777777" w:rsidTr="00D222C4">
        <w:trPr>
          <w:trHeight w:val="266"/>
        </w:trPr>
        <w:tc>
          <w:tcPr>
            <w:tcW w:w="1943" w:type="dxa"/>
          </w:tcPr>
          <w:p w14:paraId="26DC6015" w14:textId="77777777" w:rsidR="00D222C4" w:rsidRDefault="00D222C4" w:rsidP="00D222C4">
            <w:pPr>
              <w:ind w:firstLine="0"/>
            </w:pPr>
            <w:r>
              <w:t>Pontosság:</w:t>
            </w:r>
          </w:p>
        </w:tc>
        <w:tc>
          <w:tcPr>
            <w:tcW w:w="2087" w:type="dxa"/>
          </w:tcPr>
          <w:p w14:paraId="6F5ED3ED" w14:textId="5507F341" w:rsidR="00D222C4" w:rsidRDefault="00264916" w:rsidP="00D222C4">
            <w:pPr>
              <w:ind w:firstLine="0"/>
            </w:pPr>
            <w:r w:rsidRPr="00264916">
              <w:rPr>
                <w:rFonts w:ascii="Arial" w:hAnsi="Arial" w:cs="Arial"/>
                <w:color w:val="333333"/>
                <w:sz w:val="23"/>
                <w:szCs w:val="23"/>
                <w:shd w:val="clear" w:color="auto" w:fill="FFFFFF"/>
              </w:rPr>
              <w:t>0,25 mm</w:t>
            </w:r>
          </w:p>
        </w:tc>
      </w:tr>
      <w:tr w:rsidR="00D222C4" w14:paraId="26F078D8" w14:textId="77777777" w:rsidTr="00D222C4">
        <w:trPr>
          <w:trHeight w:val="266"/>
        </w:trPr>
        <w:tc>
          <w:tcPr>
            <w:tcW w:w="1943" w:type="dxa"/>
          </w:tcPr>
          <w:p w14:paraId="0E79E6EF" w14:textId="77777777" w:rsidR="00D222C4" w:rsidRDefault="00D222C4" w:rsidP="00D222C4">
            <w:pPr>
              <w:ind w:firstLine="0"/>
            </w:pPr>
            <w:r>
              <w:t>Szkennelési idő:</w:t>
            </w:r>
          </w:p>
        </w:tc>
        <w:tc>
          <w:tcPr>
            <w:tcW w:w="2087" w:type="dxa"/>
          </w:tcPr>
          <w:p w14:paraId="759D19B7" w14:textId="73FFE3EF" w:rsidR="00D222C4" w:rsidRDefault="00D222C4" w:rsidP="00D222C4">
            <w:pPr>
              <w:ind w:firstLine="0"/>
            </w:pPr>
            <w:r>
              <w:t xml:space="preserve">kb. </w:t>
            </w:r>
            <w:r w:rsidR="00881157">
              <w:t>8</w:t>
            </w:r>
            <w:r>
              <w:t xml:space="preserve"> perc</w:t>
            </w:r>
          </w:p>
        </w:tc>
      </w:tr>
      <w:tr w:rsidR="00531E90" w14:paraId="07B9DABF" w14:textId="77777777" w:rsidTr="00D222C4">
        <w:trPr>
          <w:trHeight w:val="266"/>
        </w:trPr>
        <w:tc>
          <w:tcPr>
            <w:tcW w:w="1943" w:type="dxa"/>
          </w:tcPr>
          <w:p w14:paraId="0B6F9899" w14:textId="52BE1F00" w:rsidR="00531E90" w:rsidRDefault="00531E90" w:rsidP="00531E90">
            <w:pPr>
              <w:ind w:firstLine="0"/>
            </w:pPr>
            <w:r>
              <w:t>Szkennelési térfogat:</w:t>
            </w:r>
          </w:p>
        </w:tc>
        <w:tc>
          <w:tcPr>
            <w:tcW w:w="2087" w:type="dxa"/>
          </w:tcPr>
          <w:p w14:paraId="533DDFA7" w14:textId="478A9AD8" w:rsidR="00531E90" w:rsidRDefault="00531E90" w:rsidP="00531E90">
            <w:pPr>
              <w:ind w:firstLine="0"/>
            </w:pPr>
            <w:r>
              <w:t>150</w:t>
            </w:r>
            <w:r w:rsidRPr="002767E3">
              <w:t xml:space="preserve"> x </w:t>
            </w:r>
            <w:r w:rsidRPr="00213727">
              <w:t>Ø</w:t>
            </w:r>
            <w:r>
              <w:t>150</w:t>
            </w:r>
            <w:r w:rsidRPr="002767E3">
              <w:t xml:space="preserve"> mm</w:t>
            </w:r>
          </w:p>
        </w:tc>
      </w:tr>
      <w:tr w:rsidR="00531E90" w14:paraId="7E86EDFB" w14:textId="77777777" w:rsidTr="00D222C4">
        <w:trPr>
          <w:trHeight w:val="266"/>
        </w:trPr>
        <w:tc>
          <w:tcPr>
            <w:tcW w:w="1943" w:type="dxa"/>
          </w:tcPr>
          <w:p w14:paraId="7258B794" w14:textId="77777777" w:rsidR="00531E90" w:rsidRDefault="00531E90" w:rsidP="00531E90">
            <w:pPr>
              <w:ind w:firstLine="0"/>
            </w:pPr>
            <w:r>
              <w:t>Ár:</w:t>
            </w:r>
          </w:p>
        </w:tc>
        <w:tc>
          <w:tcPr>
            <w:tcW w:w="2087" w:type="dxa"/>
          </w:tcPr>
          <w:p w14:paraId="5087A30C" w14:textId="20C3177A" w:rsidR="00531E90" w:rsidRDefault="00531E90" w:rsidP="00531E90">
            <w:pPr>
              <w:ind w:firstLine="0"/>
            </w:pPr>
            <w:r>
              <w:t>350-450E Ft</w:t>
            </w:r>
          </w:p>
        </w:tc>
      </w:tr>
    </w:tbl>
    <w:p w14:paraId="35AFF2CA" w14:textId="14339E9B" w:rsidR="00D222C4" w:rsidRPr="003D1E12" w:rsidRDefault="00107268" w:rsidP="00305250">
      <w:r>
        <w:rPr>
          <w:noProof/>
        </w:rPr>
        <w:drawing>
          <wp:inline distT="0" distB="0" distL="0" distR="0" wp14:anchorId="5F397105" wp14:editId="2AC6D1E3">
            <wp:extent cx="2000250" cy="2286000"/>
            <wp:effectExtent l="0" t="0" r="0" b="0"/>
            <wp:docPr id="31" name="Kép 31" descr="C:\Users\Patrik\AppData\Local\Microsoft\Windows\INetCache\Content.MSO\6D5187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trik\AppData\Local\Microsoft\Windows\INetCache\Content.MSO\6D518749.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00250" cy="2286000"/>
                    </a:xfrm>
                    <a:prstGeom prst="rect">
                      <a:avLst/>
                    </a:prstGeom>
                    <a:noFill/>
                    <a:ln>
                      <a:noFill/>
                    </a:ln>
                  </pic:spPr>
                </pic:pic>
              </a:graphicData>
            </a:graphic>
          </wp:inline>
        </w:drawing>
      </w:r>
    </w:p>
    <w:p w14:paraId="16C71001" w14:textId="3D7E69DC" w:rsidR="005E21D1" w:rsidRPr="003D1E12" w:rsidRDefault="005E21D1" w:rsidP="00305250"/>
    <w:p w14:paraId="720B4FB1" w14:textId="21314022" w:rsidR="004A3CA1" w:rsidRDefault="00066FA5" w:rsidP="004A3CA1">
      <w:pPr>
        <w:pStyle w:val="Cmsor2"/>
      </w:pPr>
      <w:bookmarkStart w:id="22" w:name="_Toc27644444"/>
      <w:r>
        <w:t>Előzetes munka</w:t>
      </w:r>
      <w:bookmarkEnd w:id="22"/>
    </w:p>
    <w:p w14:paraId="13D99251" w14:textId="23AC8A8A" w:rsidR="00670425" w:rsidRDefault="00670425" w:rsidP="003163CC">
      <w:r>
        <w:t xml:space="preserve">Ahogyan az már a bevezetésben említésre került ezen a projekten már mások is dolgoztak </w:t>
      </w:r>
      <w:r w:rsidR="00876B02">
        <w:t>ez előtt</w:t>
      </w:r>
      <w:r w:rsidR="004E3D02">
        <w:t>,</w:t>
      </w:r>
      <w:r>
        <w:t xml:space="preserve"> kiindulási anyagot biztosítva</w:t>
      </w:r>
      <w:r w:rsidR="008A7C06">
        <w:t xml:space="preserve"> ezzel</w:t>
      </w:r>
      <w:r>
        <w:t>.</w:t>
      </w:r>
      <w:r w:rsidR="008A7C06">
        <w:t xml:space="preserve"> </w:t>
      </w:r>
      <w:r w:rsidR="005D26F4">
        <w:t xml:space="preserve">A </w:t>
      </w:r>
      <w:r w:rsidR="00836C7A">
        <w:t xml:space="preserve">mechatronika projekt nevű </w:t>
      </w:r>
      <w:r w:rsidR="00DB432C">
        <w:t>csapat</w:t>
      </w:r>
      <w:r w:rsidR="00B62795">
        <w:t xml:space="preserve">munkát igénylő </w:t>
      </w:r>
      <w:r w:rsidR="00836C7A">
        <w:t xml:space="preserve">tárgy egyik </w:t>
      </w:r>
      <w:r w:rsidR="00744144">
        <w:t xml:space="preserve">feladata volt </w:t>
      </w:r>
      <w:r w:rsidR="007B64A8">
        <w:t>egy asztali 3D szkenner tervezése</w:t>
      </w:r>
      <w:r w:rsidR="00AD04D7">
        <w:t xml:space="preserve">, amelyet </w:t>
      </w:r>
      <w:r w:rsidR="00B72850">
        <w:t>a</w:t>
      </w:r>
      <w:r w:rsidR="00BB1461">
        <w:t xml:space="preserve"> csapatunk </w:t>
      </w:r>
      <w:r w:rsidR="00DB6771">
        <w:t>ki</w:t>
      </w:r>
      <w:r w:rsidR="00BB1461">
        <w:t>vál</w:t>
      </w:r>
      <w:r w:rsidR="00B72850">
        <w:t>asztott</w:t>
      </w:r>
      <w:r w:rsidR="00BB1461">
        <w:t>.</w:t>
      </w:r>
      <w:r w:rsidR="00387885">
        <w:t xml:space="preserve"> A </w:t>
      </w:r>
      <w:r w:rsidR="00FE7D08">
        <w:t xml:space="preserve">feladatunk elsődlegesen az volt, hogy az előző </w:t>
      </w:r>
      <w:r w:rsidR="00883A03">
        <w:t>projekteket</w:t>
      </w:r>
      <w:r w:rsidR="00FE7D08">
        <w:t xml:space="preserve"> folytatva </w:t>
      </w:r>
      <w:r w:rsidR="00B834ED">
        <w:t>készítsünk egy két kamerá</w:t>
      </w:r>
      <w:r w:rsidR="003D262A">
        <w:t>s lézerszkennert</w:t>
      </w:r>
      <w:r w:rsidR="009409B1">
        <w:t xml:space="preserve">. </w:t>
      </w:r>
      <w:r w:rsidR="00C2724E">
        <w:t>Ehhez megkaptunk minden</w:t>
      </w:r>
      <w:r w:rsidR="004228A0">
        <w:t>,</w:t>
      </w:r>
      <w:r w:rsidR="00A07434">
        <w:t xml:space="preserve"> addigra elkészített eszközt </w:t>
      </w:r>
      <w:r w:rsidR="004228A0">
        <w:t xml:space="preserve">és </w:t>
      </w:r>
      <w:r w:rsidR="00E603BD">
        <w:t>programo</w:t>
      </w:r>
      <w:r w:rsidR="004228A0">
        <w:t>t</w:t>
      </w:r>
      <w:r w:rsidR="004E0007">
        <w:t>. Í</w:t>
      </w:r>
      <w:r w:rsidR="00FA6A80">
        <w:t>gy került hozzánk egy forgóasztal</w:t>
      </w:r>
      <w:r w:rsidR="0023738B">
        <w:t>,</w:t>
      </w:r>
      <w:r w:rsidR="00FA6A80">
        <w:t xml:space="preserve"> </w:t>
      </w:r>
      <w:r w:rsidR="00E050ED">
        <w:t xml:space="preserve">egy </w:t>
      </w:r>
      <w:r w:rsidR="00C47F7B">
        <w:t>fényképező</w:t>
      </w:r>
      <w:r w:rsidR="00E050ED">
        <w:t>állvány</w:t>
      </w:r>
      <w:r w:rsidR="00346244">
        <w:t>,</w:t>
      </w:r>
      <w:r w:rsidR="00E050ED">
        <w:t xml:space="preserve"> </w:t>
      </w:r>
      <w:r w:rsidR="00D13806">
        <w:t xml:space="preserve">amelyen egy lézer és egy kamera volt </w:t>
      </w:r>
      <w:r w:rsidR="00E72880">
        <w:t xml:space="preserve">rögzítve egy </w:t>
      </w:r>
      <w:r w:rsidR="00346244">
        <w:t xml:space="preserve">alumínium profilra, az elektronika vezérlésére használt </w:t>
      </w:r>
      <w:proofErr w:type="spellStart"/>
      <w:r w:rsidR="004E0007">
        <w:t>a</w:t>
      </w:r>
      <w:r w:rsidR="00086DA0">
        <w:t>rduino</w:t>
      </w:r>
      <w:proofErr w:type="spellEnd"/>
      <w:r w:rsidR="00086DA0">
        <w:t xml:space="preserve"> </w:t>
      </w:r>
      <w:proofErr w:type="spellStart"/>
      <w:r w:rsidR="00086DA0">
        <w:t>nano</w:t>
      </w:r>
      <w:proofErr w:type="spellEnd"/>
      <w:r w:rsidR="00086DA0">
        <w:t xml:space="preserve"> </w:t>
      </w:r>
      <w:r w:rsidR="004E0007">
        <w:t xml:space="preserve">és a </w:t>
      </w:r>
      <w:r w:rsidR="008E0471">
        <w:t>MATLAB</w:t>
      </w:r>
      <w:r w:rsidR="004E0007">
        <w:t xml:space="preserve"> kód</w:t>
      </w:r>
      <w:r w:rsidR="008E0471">
        <w:t>.</w:t>
      </w:r>
      <w:r w:rsidR="00771C16">
        <w:t xml:space="preserve"> </w:t>
      </w:r>
      <w:r w:rsidR="002E484E">
        <w:t xml:space="preserve">A forgóasztal </w:t>
      </w:r>
      <w:r w:rsidR="00F44CE9">
        <w:t>egy</w:t>
      </w:r>
      <w:r w:rsidR="001B1A59">
        <w:t xml:space="preserve"> </w:t>
      </w:r>
      <w:r w:rsidR="00F44CE9">
        <w:t>léptetőmoto</w:t>
      </w:r>
      <w:r w:rsidR="001B1A59">
        <w:t>rból</w:t>
      </w:r>
      <w:r w:rsidR="00EA254C">
        <w:t>,</w:t>
      </w:r>
      <w:r w:rsidR="007F4959">
        <w:t xml:space="preserve"> egy</w:t>
      </w:r>
      <w:r w:rsidR="00CB7632">
        <w:t xml:space="preserve"> 3D</w:t>
      </w:r>
      <w:r w:rsidR="007F4959">
        <w:t xml:space="preserve"> nyomtatott asztallapból</w:t>
      </w:r>
      <w:r w:rsidR="001B1A59">
        <w:t xml:space="preserve"> és egy fél léptetésre képes </w:t>
      </w:r>
      <w:r w:rsidR="007C5410">
        <w:t>vezérlő</w:t>
      </w:r>
      <w:r w:rsidR="00B4024C">
        <w:t xml:space="preserve"> áramkörből állt</w:t>
      </w:r>
      <w:r w:rsidR="00D87630">
        <w:t xml:space="preserve">. </w:t>
      </w:r>
      <w:r w:rsidR="004974D4">
        <w:t>Ez a</w:t>
      </w:r>
      <w:r w:rsidR="00142AEB">
        <w:t xml:space="preserve">z összeállítás </w:t>
      </w:r>
      <w:r w:rsidR="00BE032F">
        <w:t xml:space="preserve">a dokumentációja szerint </w:t>
      </w:r>
      <w:r w:rsidR="00142AEB">
        <w:t>képes volt</w:t>
      </w:r>
      <w:r w:rsidR="00E455B0">
        <w:t xml:space="preserve"> </w:t>
      </w:r>
      <w:r w:rsidR="00A8296F">
        <w:t>sz</w:t>
      </w:r>
      <w:r w:rsidR="007E598F">
        <w:t xml:space="preserve">kenneléshez ideális viszonyok között </w:t>
      </w:r>
      <w:r w:rsidR="006B0414">
        <w:t xml:space="preserve">1-2 mm pontossággal </w:t>
      </w:r>
      <w:r w:rsidR="00CF1048">
        <w:t>pontfelhőt generálni</w:t>
      </w:r>
      <w:r w:rsidR="00155131">
        <w:t xml:space="preserve"> egy kamerával</w:t>
      </w:r>
      <w:r w:rsidR="00BE032F">
        <w:t>.</w:t>
      </w:r>
      <w:r w:rsidR="00D91D81">
        <w:t xml:space="preserve"> Tehát kidolgoztak egy használható</w:t>
      </w:r>
      <w:r w:rsidR="00D14FD2">
        <w:t xml:space="preserve"> technikát</w:t>
      </w:r>
      <w:r w:rsidR="003A11CD">
        <w:t xml:space="preserve"> </w:t>
      </w:r>
      <w:r w:rsidR="00311E5A">
        <w:t>a szkennelésr</w:t>
      </w:r>
      <w:r w:rsidR="00676527">
        <w:t>e</w:t>
      </w:r>
      <w:r w:rsidR="00AA2FFF">
        <w:t>, ami</w:t>
      </w:r>
      <w:r w:rsidR="00C232D3">
        <w:t xml:space="preserve"> </w:t>
      </w:r>
      <w:r w:rsidR="00AA2FFF">
        <w:t>transzformáláson</w:t>
      </w:r>
      <w:r w:rsidR="00A27A02">
        <w:t xml:space="preserve"> alapuló </w:t>
      </w:r>
      <w:r w:rsidR="00DF157A">
        <w:t>technik</w:t>
      </w:r>
      <w:r w:rsidR="00AA2FFF">
        <w:t>a</w:t>
      </w:r>
      <w:r w:rsidR="00284A71">
        <w:t xml:space="preserve">. </w:t>
      </w:r>
      <w:r w:rsidR="00D34165">
        <w:t xml:space="preserve">Az eljárás </w:t>
      </w:r>
      <w:r w:rsidR="00C64A3C">
        <w:t>első lépéseként</w:t>
      </w:r>
      <w:r w:rsidR="00D34165">
        <w:t>, e</w:t>
      </w:r>
      <w:r w:rsidR="00D91F1E">
        <w:t xml:space="preserve">gy </w:t>
      </w:r>
      <w:r w:rsidR="00D34165">
        <w:t>képet készítettek</w:t>
      </w:r>
      <w:r w:rsidR="007F22B3">
        <w:t xml:space="preserve"> egy</w:t>
      </w:r>
      <w:r w:rsidR="00D34165">
        <w:t xml:space="preserve"> </w:t>
      </w:r>
      <w:r w:rsidR="00D91F1E">
        <w:t>ismert geometriáj</w:t>
      </w:r>
      <w:r w:rsidR="00B17F93">
        <w:t>ú</w:t>
      </w:r>
      <w:r w:rsidR="00F02A0D">
        <w:t xml:space="preserve"> kalibrációs</w:t>
      </w:r>
      <w:r w:rsidR="00B17F93">
        <w:t xml:space="preserve"> mintá</w:t>
      </w:r>
      <w:r w:rsidR="004C31CB">
        <w:t xml:space="preserve">t helyezve </w:t>
      </w:r>
      <w:r w:rsidR="005B2D19">
        <w:t xml:space="preserve">a </w:t>
      </w:r>
      <w:r w:rsidR="00262487">
        <w:t>vonal</w:t>
      </w:r>
      <w:r w:rsidR="009B2982">
        <w:t>lézer síkjába</w:t>
      </w:r>
      <w:r w:rsidR="00A22ABC">
        <w:t>.</w:t>
      </w:r>
      <w:r w:rsidR="00C44B92">
        <w:t xml:space="preserve"> Fontos, hogy a minta olyan legyen</w:t>
      </w:r>
      <w:r w:rsidR="00CE55DD">
        <w:t>,</w:t>
      </w:r>
      <w:r w:rsidR="00C44B92">
        <w:t xml:space="preserve"> ami</w:t>
      </w:r>
      <w:r w:rsidR="003310B7">
        <w:t>ről készült képe</w:t>
      </w:r>
      <w:r w:rsidR="00E503A3">
        <w:t>n</w:t>
      </w:r>
      <w:r w:rsidR="00C44B92">
        <w:t xml:space="preserve"> </w:t>
      </w:r>
      <w:r w:rsidR="00BD2DF8">
        <w:t xml:space="preserve">egy algoritmus könnyen megtalálja a </w:t>
      </w:r>
      <w:r w:rsidR="000339FA">
        <w:t>jellegzetes pontokat.</w:t>
      </w:r>
      <w:r w:rsidR="00E503A3">
        <w:t xml:space="preserve"> </w:t>
      </w:r>
      <w:r w:rsidR="00B71284">
        <w:t xml:space="preserve">Nekik a </w:t>
      </w:r>
      <w:r w:rsidR="00470650">
        <w:t>kalibrációnál gyakran használt sakktábla mint</w:t>
      </w:r>
      <w:r w:rsidR="0063614C">
        <w:t>á</w:t>
      </w:r>
      <w:r w:rsidR="00470650">
        <w:t>ra esett a választásuk</w:t>
      </w:r>
      <w:r w:rsidR="00135B28">
        <w:t>, amin</w:t>
      </w:r>
      <w:r w:rsidR="00C54480">
        <w:t>él az egyes</w:t>
      </w:r>
      <w:r w:rsidR="00477CA9">
        <w:t xml:space="preserve"> négyzetek sarkait </w:t>
      </w:r>
      <w:r w:rsidR="00E77A0A">
        <w:t xml:space="preserve">keresi meg a képen </w:t>
      </w:r>
      <w:r w:rsidR="00CC2443">
        <w:t>az erre készült algoritmus</w:t>
      </w:r>
      <w:r w:rsidR="00500CFA">
        <w:t>.</w:t>
      </w:r>
      <w:r w:rsidR="00A22ABC">
        <w:t xml:space="preserve"> M</w:t>
      </w:r>
      <w:r w:rsidR="0089714D">
        <w:t xml:space="preserve">inden további </w:t>
      </w:r>
      <w:r w:rsidR="00E43440">
        <w:t>a tárgy</w:t>
      </w:r>
      <w:r w:rsidR="00BD5F99">
        <w:t xml:space="preserve"> felületén meghatározandó pont</w:t>
      </w:r>
      <w:r w:rsidR="001B496E">
        <w:t xml:space="preserve"> </w:t>
      </w:r>
      <w:r w:rsidR="005461EB">
        <w:t>távolságát</w:t>
      </w:r>
      <w:r w:rsidR="00BD5F99">
        <w:t xml:space="preserve"> ezekhez a jellegzetes pontokhoz</w:t>
      </w:r>
      <w:r w:rsidR="009926A5">
        <w:t xml:space="preserve"> </w:t>
      </w:r>
      <w:r w:rsidR="001B496E">
        <w:t xml:space="preserve">viszonyítva </w:t>
      </w:r>
      <w:r w:rsidR="003163CC">
        <w:t>állapították</w:t>
      </w:r>
      <w:r w:rsidR="001B496E">
        <w:t xml:space="preserve"> meg</w:t>
      </w:r>
      <w:r w:rsidR="00353CE7">
        <w:t>.</w:t>
      </w:r>
      <w:r w:rsidR="008E6EE2">
        <w:t xml:space="preserve"> A módszer nagy hátránya</w:t>
      </w:r>
      <w:r w:rsidR="00E8758A">
        <w:t xml:space="preserve">, hogy könnyedén </w:t>
      </w:r>
      <w:r w:rsidR="003409D2">
        <w:t xml:space="preserve">lehet </w:t>
      </w:r>
      <w:r w:rsidR="00F27D23">
        <w:t>nagy</w:t>
      </w:r>
      <w:r w:rsidR="0003071A">
        <w:t>on</w:t>
      </w:r>
      <w:r w:rsidR="00F27D23">
        <w:t xml:space="preserve"> pontatlan</w:t>
      </w:r>
      <w:r w:rsidR="0003071A">
        <w:t xml:space="preserve"> a mérés</w:t>
      </w:r>
      <w:r w:rsidR="000D5665">
        <w:t xml:space="preserve">, </w:t>
      </w:r>
      <w:r w:rsidR="000C6A8A">
        <w:t>e</w:t>
      </w:r>
      <w:r w:rsidR="00500412">
        <w:t>miatt</w:t>
      </w:r>
      <w:r w:rsidR="000C6A8A">
        <w:t xml:space="preserve"> a </w:t>
      </w:r>
      <w:r w:rsidR="00751E5E">
        <w:t>viszonyítási pontok</w:t>
      </w:r>
      <w:r w:rsidR="0003071A">
        <w:t xml:space="preserve"> bizt</w:t>
      </w:r>
      <w:r w:rsidR="002A688E">
        <w:t>os, hogy</w:t>
      </w:r>
      <w:r w:rsidR="0003071A">
        <w:t xml:space="preserve"> </w:t>
      </w:r>
      <w:r w:rsidR="0004399C">
        <w:t>számottevően</w:t>
      </w:r>
      <w:r w:rsidR="002304A2">
        <w:t xml:space="preserve"> eltérnek az ideálistól</w:t>
      </w:r>
      <w:r w:rsidR="00302A3C">
        <w:t>,</w:t>
      </w:r>
      <w:r w:rsidR="002304A2">
        <w:t xml:space="preserve"> val</w:t>
      </w:r>
      <w:r w:rsidR="00F1599C">
        <w:t>a</w:t>
      </w:r>
      <w:r w:rsidR="002304A2">
        <w:t>mint ezek a pontok csak egys</w:t>
      </w:r>
      <w:r w:rsidR="00F1599C">
        <w:t>z</w:t>
      </w:r>
      <w:r w:rsidR="002304A2">
        <w:t xml:space="preserve">er </w:t>
      </w:r>
      <w:r w:rsidR="00550165">
        <w:t>lettek</w:t>
      </w:r>
      <w:r w:rsidR="00302A3C">
        <w:t xml:space="preserve"> </w:t>
      </w:r>
      <w:r w:rsidR="00B114FC">
        <w:t>rögzítve</w:t>
      </w:r>
      <w:r w:rsidR="004466C3">
        <w:t>, így a</w:t>
      </w:r>
      <w:r w:rsidR="002A688E">
        <w:t>z első körben</w:t>
      </w:r>
      <w:r w:rsidR="004466C3">
        <w:t xml:space="preserve"> rosszul </w:t>
      </w:r>
      <w:r w:rsidR="00266E32">
        <w:t xml:space="preserve">rögzített </w:t>
      </w:r>
      <w:r w:rsidR="00A24F29">
        <w:t>minta miatt</w:t>
      </w:r>
      <w:r w:rsidR="004466C3">
        <w:t xml:space="preserve"> az egész szkennelés hibás lesz</w:t>
      </w:r>
      <w:r w:rsidR="00282F8F">
        <w:t>.</w:t>
      </w:r>
    </w:p>
    <w:p w14:paraId="57840722" w14:textId="427C1C40" w:rsidR="00A51F20" w:rsidRPr="00670425" w:rsidRDefault="004426C6" w:rsidP="00F36511">
      <w:r>
        <w:lastRenderedPageBreak/>
        <w:t xml:space="preserve">A </w:t>
      </w:r>
      <w:r w:rsidR="00F95D5A">
        <w:t>projektfeladat alatt</w:t>
      </w:r>
      <w:r w:rsidR="002A688E">
        <w:t xml:space="preserve"> a csapatunk</w:t>
      </w:r>
      <w:r w:rsidR="00F95D5A">
        <w:t xml:space="preserve"> pr</w:t>
      </w:r>
      <w:r w:rsidR="00867182">
        <w:t>óbált</w:t>
      </w:r>
      <w:r w:rsidR="00B61856">
        <w:t xml:space="preserve"> </w:t>
      </w:r>
      <w:r w:rsidR="00867182">
        <w:t>javítani a módszer hibái</w:t>
      </w:r>
      <w:r w:rsidR="00B61856">
        <w:t>n</w:t>
      </w:r>
      <w:r w:rsidR="001137BC">
        <w:t xml:space="preserve">, </w:t>
      </w:r>
      <w:r w:rsidR="009F6C9C">
        <w:t>ezért tervezt</w:t>
      </w:r>
      <w:r w:rsidR="00EA254C">
        <w:t>ü</w:t>
      </w:r>
      <w:r w:rsidR="009F6C9C">
        <w:t>nk</w:t>
      </w:r>
      <w:r w:rsidR="00EA254C">
        <w:t xml:space="preserve"> egy </w:t>
      </w:r>
      <w:r w:rsidR="00737723">
        <w:t>mintatartó állványt</w:t>
      </w:r>
      <w:r w:rsidR="00485908">
        <w:t>,</w:t>
      </w:r>
      <w:r w:rsidR="00737723">
        <w:t xml:space="preserve"> amit </w:t>
      </w:r>
      <w:r w:rsidR="00485908">
        <w:t>az asztal megfelelő furataiba lehet helyezni</w:t>
      </w:r>
      <w:r w:rsidR="00A5188B">
        <w:t>,</w:t>
      </w:r>
      <w:r w:rsidR="002A688E">
        <w:t xml:space="preserve"> majd ezt </w:t>
      </w:r>
      <w:r w:rsidR="004E1BBE">
        <w:t>3D nyomtatással el is kész</w:t>
      </w:r>
      <w:r w:rsidR="00151D75">
        <w:t>í</w:t>
      </w:r>
      <w:r w:rsidR="004E1BBE">
        <w:t>tettük</w:t>
      </w:r>
      <w:r w:rsidR="00485908">
        <w:t>.</w:t>
      </w:r>
      <w:r w:rsidR="00446C82">
        <w:t xml:space="preserve"> Továbbá az asztalt elláttuk egy műanyag burkolattal</w:t>
      </w:r>
      <w:r w:rsidR="003649D0">
        <w:t>,</w:t>
      </w:r>
      <w:r w:rsidR="00446C82">
        <w:t xml:space="preserve"> </w:t>
      </w:r>
      <w:r w:rsidR="003649D0">
        <w:t>amire</w:t>
      </w:r>
      <w:r w:rsidR="00810CC0">
        <w:t xml:space="preserve"> rá</w:t>
      </w:r>
      <w:r w:rsidR="000C518C">
        <w:t xml:space="preserve">szereltünk egy </w:t>
      </w:r>
      <w:r w:rsidR="00AA426F">
        <w:t xml:space="preserve">hall </w:t>
      </w:r>
      <w:r w:rsidR="00CF34C4">
        <w:t>szenzort</w:t>
      </w:r>
      <w:r w:rsidR="00485908">
        <w:t xml:space="preserve"> </w:t>
      </w:r>
      <w:r w:rsidR="00C70F6B">
        <w:t>annak érd</w:t>
      </w:r>
      <w:r w:rsidR="00290F55">
        <w:t>ekében</w:t>
      </w:r>
      <w:r w:rsidR="009F761C">
        <w:t>,</w:t>
      </w:r>
      <w:r w:rsidR="00290F55">
        <w:t xml:space="preserve"> hogy az asztallapba helyezett mágnessel</w:t>
      </w:r>
      <w:r w:rsidR="00A27AB9">
        <w:t xml:space="preserve"> pontosan</w:t>
      </w:r>
      <w:r w:rsidR="00290F55">
        <w:t xml:space="preserve"> érzékelni lehessen </w:t>
      </w:r>
      <w:r w:rsidR="003A3920">
        <w:t>egy a kalibráció során fontos po</w:t>
      </w:r>
      <w:r w:rsidR="003D20F2">
        <w:t>zíció</w:t>
      </w:r>
      <w:r w:rsidR="00BB4302">
        <w:t>t</w:t>
      </w:r>
      <w:r w:rsidR="003D20F2">
        <w:t>.</w:t>
      </w:r>
      <w:r w:rsidR="00BB4302">
        <w:t xml:space="preserve"> </w:t>
      </w:r>
      <w:r w:rsidR="009F761C">
        <w:t>Az asztal</w:t>
      </w:r>
      <w:r w:rsidR="00E75A03">
        <w:t>ba</w:t>
      </w:r>
      <w:r w:rsidR="00B31F27">
        <w:t xml:space="preserve"> egy </w:t>
      </w:r>
      <w:proofErr w:type="spellStart"/>
      <w:r w:rsidR="00B31F27">
        <w:t>ATTiny</w:t>
      </w:r>
      <w:proofErr w:type="spellEnd"/>
      <w:r w:rsidR="00B31F27">
        <w:t xml:space="preserve"> 2313 </w:t>
      </w:r>
      <w:r w:rsidR="00466313">
        <w:t xml:space="preserve">típusú </w:t>
      </w:r>
      <w:r w:rsidR="00634B9B">
        <w:t>mikrovezérlő</w:t>
      </w:r>
      <w:r w:rsidR="00174F8E">
        <w:t>t</w:t>
      </w:r>
      <w:r w:rsidR="00E75A03">
        <w:t xml:space="preserve"> helyeztünk</w:t>
      </w:r>
      <w:r w:rsidR="00A02875">
        <w:t>,</w:t>
      </w:r>
      <w:r w:rsidR="008F36E0">
        <w:t xml:space="preserve"> hogy párhuzamosan tudjon m</w:t>
      </w:r>
      <w:r w:rsidR="00430C7F">
        <w:t>űködni az asztal forgatása</w:t>
      </w:r>
      <w:r w:rsidR="009A28BC">
        <w:t>, a hall szenzor érzékelése</w:t>
      </w:r>
      <w:r w:rsidR="00430C7F">
        <w:t xml:space="preserve"> és a</w:t>
      </w:r>
      <w:r w:rsidR="00A6070C">
        <w:t xml:space="preserve"> </w:t>
      </w:r>
      <w:r w:rsidR="00CE5453">
        <w:t>szkenner többi részének</w:t>
      </w:r>
      <w:r w:rsidR="008537AD">
        <w:t xml:space="preserve"> </w:t>
      </w:r>
      <w:r w:rsidR="008D7E0B">
        <w:t>vezérlése</w:t>
      </w:r>
      <w:r w:rsidR="00704FF0">
        <w:t>.</w:t>
      </w:r>
      <w:r w:rsidR="000A1ECB">
        <w:t xml:space="preserve"> A</w:t>
      </w:r>
      <w:r w:rsidR="00123197">
        <w:t xml:space="preserve"> már</w:t>
      </w:r>
      <w:r w:rsidR="000A1ECB">
        <w:t xml:space="preserve"> meg</w:t>
      </w:r>
      <w:r w:rsidR="00A02875">
        <w:t xml:space="preserve">írt kódot </w:t>
      </w:r>
      <w:r w:rsidR="00212FC9">
        <w:t>több helyen ezeknek megfelelően módosítottuk</w:t>
      </w:r>
      <w:r w:rsidR="00DA27DE">
        <w:t>,</w:t>
      </w:r>
      <w:r w:rsidR="002832D5">
        <w:t xml:space="preserve"> egyes részeit</w:t>
      </w:r>
      <w:r w:rsidR="00512E61">
        <w:t xml:space="preserve"> újra</w:t>
      </w:r>
      <w:r w:rsidR="00123197">
        <w:t>írtuk</w:t>
      </w:r>
      <w:r w:rsidR="00D35765">
        <w:t>, hogy a kalibráció automatikus</w:t>
      </w:r>
      <w:r w:rsidR="008537AD">
        <w:t xml:space="preserve"> legyen</w:t>
      </w:r>
      <w:r w:rsidR="00D35765">
        <w:t xml:space="preserve"> és </w:t>
      </w:r>
      <w:r w:rsidR="00E86BC7">
        <w:t xml:space="preserve">két kamerával is </w:t>
      </w:r>
      <w:r w:rsidR="00E26C77">
        <w:t>alkalmazható</w:t>
      </w:r>
      <w:r w:rsidR="006C2479">
        <w:t>vá</w:t>
      </w:r>
      <w:r w:rsidR="00E26C77">
        <w:t xml:space="preserve"> </w:t>
      </w:r>
      <w:r w:rsidR="00F36511">
        <w:t>váljon</w:t>
      </w:r>
      <w:r w:rsidR="00E26C77">
        <w:t xml:space="preserve"> az eljárás</w:t>
      </w:r>
      <w:r w:rsidR="00123197">
        <w:t>.</w:t>
      </w:r>
      <w:r w:rsidR="00432B25">
        <w:t xml:space="preserve"> </w:t>
      </w:r>
      <w:r w:rsidR="005D61FA">
        <w:t>A</w:t>
      </w:r>
      <w:r w:rsidR="00CB33DC">
        <w:t xml:space="preserve"> két</w:t>
      </w:r>
      <w:r w:rsidR="008B1A9F">
        <w:t xml:space="preserve"> kam</w:t>
      </w:r>
      <w:r w:rsidR="005718EE">
        <w:t xml:space="preserve">era által külön-külön rögzített </w:t>
      </w:r>
      <w:r w:rsidR="00714526">
        <w:t>pontfelhő</w:t>
      </w:r>
      <w:r w:rsidR="00BE23F3">
        <w:t xml:space="preserve"> </w:t>
      </w:r>
      <w:r w:rsidR="003E2EEA">
        <w:t>összeillesztésének kid</w:t>
      </w:r>
      <w:r w:rsidR="003F7A76">
        <w:t>olgozására</w:t>
      </w:r>
      <w:r w:rsidR="00BE23F3">
        <w:t xml:space="preserve"> </w:t>
      </w:r>
      <w:r w:rsidR="00465105">
        <w:t>végül idő hiányában nem került sor</w:t>
      </w:r>
      <w:r w:rsidR="006005E5">
        <w:t>.</w:t>
      </w:r>
    </w:p>
    <w:p w14:paraId="23506CC3" w14:textId="2F09C6F6" w:rsidR="00D544A9" w:rsidRDefault="00D544A9" w:rsidP="004A3CA1">
      <w:pPr>
        <w:pStyle w:val="Cmsor2"/>
      </w:pPr>
      <w:bookmarkStart w:id="23" w:name="_Toc27644445"/>
      <w:r>
        <w:t>Szkennelés matematikai háttere</w:t>
      </w:r>
      <w:bookmarkEnd w:id="23"/>
    </w:p>
    <w:p w14:paraId="2522A548" w14:textId="304CA29E" w:rsidR="00147570" w:rsidRDefault="00147570" w:rsidP="00147570">
      <w:pPr>
        <w:pStyle w:val="Cmsor3"/>
      </w:pPr>
      <w:bookmarkStart w:id="24" w:name="_Toc27644446"/>
      <w:r>
        <w:t>Kamera</w:t>
      </w:r>
      <w:r w:rsidR="004D30E1">
        <w:t xml:space="preserve"> matematika</w:t>
      </w:r>
      <w:r w:rsidR="00DB36AC">
        <w:t xml:space="preserve">i </w:t>
      </w:r>
      <w:r>
        <w:t>modell</w:t>
      </w:r>
      <w:r w:rsidR="00DB36AC">
        <w:t>je</w:t>
      </w:r>
      <w:bookmarkEnd w:id="24"/>
    </w:p>
    <w:p w14:paraId="2AE3CFFB" w14:textId="541C00E2" w:rsidR="00B22676" w:rsidRDefault="005672D9" w:rsidP="00E920CA">
      <w:r>
        <w:rPr>
          <w:noProof/>
        </w:rPr>
        <mc:AlternateContent>
          <mc:Choice Requires="wpg">
            <w:drawing>
              <wp:anchor distT="0" distB="0" distL="114300" distR="114300" simplePos="0" relativeHeight="251747328" behindDoc="0" locked="0" layoutInCell="1" allowOverlap="1" wp14:anchorId="5607F5B9" wp14:editId="515AB697">
                <wp:simplePos x="0" y="0"/>
                <wp:positionH relativeFrom="margin">
                  <wp:align>center</wp:align>
                </wp:positionH>
                <wp:positionV relativeFrom="paragraph">
                  <wp:posOffset>1450340</wp:posOffset>
                </wp:positionV>
                <wp:extent cx="4095750" cy="2852420"/>
                <wp:effectExtent l="0" t="0" r="0" b="5080"/>
                <wp:wrapTopAndBottom/>
                <wp:docPr id="64" name="Csoportba foglalás 64"/>
                <wp:cNvGraphicFramePr/>
                <a:graphic xmlns:a="http://schemas.openxmlformats.org/drawingml/2006/main">
                  <a:graphicData uri="http://schemas.microsoft.com/office/word/2010/wordprocessingGroup">
                    <wpg:wgp>
                      <wpg:cNvGrpSpPr/>
                      <wpg:grpSpPr>
                        <a:xfrm>
                          <a:off x="0" y="0"/>
                          <a:ext cx="4095750" cy="2852420"/>
                          <a:chOff x="0" y="0"/>
                          <a:chExt cx="4095939" cy="2852420"/>
                        </a:xfrm>
                      </wpg:grpSpPr>
                      <pic:pic xmlns:pic="http://schemas.openxmlformats.org/drawingml/2006/picture">
                        <pic:nvPicPr>
                          <pic:cNvPr id="68" name="Kép 68"/>
                          <pic:cNvPicPr>
                            <a:picLocks noChangeAspect="1"/>
                          </pic:cNvPicPr>
                        </pic:nvPicPr>
                        <pic:blipFill rotWithShape="1">
                          <a:blip r:embed="rId31">
                            <a:extLst>
                              <a:ext uri="{28A0092B-C50C-407E-A947-70E740481C1C}">
                                <a14:useLocalDpi xmlns:a14="http://schemas.microsoft.com/office/drawing/2010/main" val="0"/>
                              </a:ext>
                            </a:extLst>
                          </a:blip>
                          <a:srcRect t="3543"/>
                          <a:stretch/>
                        </pic:blipFill>
                        <pic:spPr bwMode="auto">
                          <a:xfrm>
                            <a:off x="0" y="0"/>
                            <a:ext cx="4066540" cy="2852420"/>
                          </a:xfrm>
                          <a:prstGeom prst="rect">
                            <a:avLst/>
                          </a:prstGeom>
                          <a:ln>
                            <a:noFill/>
                          </a:ln>
                          <a:extLst>
                            <a:ext uri="{53640926-AAD7-44D8-BBD7-CCE9431645EC}">
                              <a14:shadowObscured xmlns:a14="http://schemas.microsoft.com/office/drawing/2010/main"/>
                            </a:ext>
                          </a:extLst>
                        </pic:spPr>
                      </pic:pic>
                      <wps:wsp>
                        <wps:cNvPr id="69" name="Szövegdoboz 69"/>
                        <wps:cNvSpPr txBox="1"/>
                        <wps:spPr>
                          <a:xfrm>
                            <a:off x="2604324" y="2472784"/>
                            <a:ext cx="1491615" cy="328930"/>
                          </a:xfrm>
                          <a:prstGeom prst="rect">
                            <a:avLst/>
                          </a:prstGeom>
                          <a:noFill/>
                          <a:ln w="6350">
                            <a:noFill/>
                          </a:ln>
                        </wps:spPr>
                        <wps:txbx>
                          <w:txbxContent>
                            <w:p w14:paraId="6673E45D" w14:textId="53321A1D" w:rsidR="006B4184" w:rsidRDefault="006B4184">
                              <w:r>
                                <w:t>Kamera szenzor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70" name="Szövegdoboz 70"/>
                        <wps:cNvSpPr txBox="1"/>
                        <wps:spPr>
                          <a:xfrm>
                            <a:off x="831235" y="1821873"/>
                            <a:ext cx="1491615" cy="328930"/>
                          </a:xfrm>
                          <a:prstGeom prst="rect">
                            <a:avLst/>
                          </a:prstGeom>
                          <a:noFill/>
                          <a:ln w="6350">
                            <a:noFill/>
                          </a:ln>
                        </wps:spPr>
                        <wps:txbx>
                          <w:txbxContent>
                            <w:p w14:paraId="0BA0E77C" w14:textId="2393F0FC" w:rsidR="006B4184" w:rsidRDefault="006B4184" w:rsidP="006B4184">
                              <w:r>
                                <w:t xml:space="preserve">Virtuális </w:t>
                              </w:r>
                              <w:r w:rsidR="00897D7D">
                                <w:t>képsík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75" name="Szövegdoboz 75"/>
                        <wps:cNvSpPr txBox="1"/>
                        <wps:spPr>
                          <a:xfrm>
                            <a:off x="2486776" y="1323109"/>
                            <a:ext cx="1491615" cy="328930"/>
                          </a:xfrm>
                          <a:prstGeom prst="rect">
                            <a:avLst/>
                          </a:prstGeom>
                          <a:noFill/>
                          <a:ln w="6350">
                            <a:noFill/>
                          </a:ln>
                        </wps:spPr>
                        <wps:txbx>
                          <w:txbxContent>
                            <w:p w14:paraId="53B040B9" w14:textId="4DE6E658" w:rsidR="00AB5694" w:rsidRDefault="00AB5694" w:rsidP="00AB5694">
                              <w:r>
                                <w:t>Főpont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607F5B9" id="Csoportba foglalás 64" o:spid="_x0000_s1034" style="position:absolute;left:0;text-align:left;margin-left:0;margin-top:114.2pt;width:322.5pt;height:224.6pt;z-index:251747328;mso-position-horizontal:center;mso-position-horizontal-relative:margin" coordsize="40959,28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">
                <v:shape id="Kép 68" o:spid="_x0000_s1035" type="#_x0000_t75" style="position:absolute;width:40665;height:28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">
                  <v:imagedata r:id="rId32" o:title="" croptop="2322f"/>
                </v:shape>
                <v:shape id="Szövegdoboz 69" o:spid="_x0000_s1036" type="#_x0000_t202" style="position:absolute;left:26043;top:24727;width:14916;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" filled="f" stroked="f" strokeweight=".5pt">
                  <v:textbox style="mso-fit-shape-to-text:t">
                    <w:txbxContent>
                      <w:p w14:paraId="6673E45D" w14:textId="53321A1D" w:rsidR="006B4184" w:rsidRDefault="006B4184">
                        <w:r>
                          <w:t>Kamera szenzor</w:t>
                        </w:r>
                      </w:p>
                    </w:txbxContent>
                  </v:textbox>
                </v:shape>
                <v:shape id="Szövegdoboz 70" o:spid="_x0000_s1037" type="#_x0000_t202" style="position:absolute;left:8312;top:18218;width:14916;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" filled="f" stroked="f" strokeweight=".5pt">
                  <v:textbox style="mso-fit-shape-to-text:t">
                    <w:txbxContent>
                      <w:p w14:paraId="0BA0E77C" w14:textId="2393F0FC" w:rsidR="006B4184" w:rsidRDefault="006B4184" w:rsidP="006B4184">
                        <w:r>
                          <w:t xml:space="preserve">Virtuális </w:t>
                        </w:r>
                        <w:r w:rsidR="00897D7D">
                          <w:t>képsík</w:t>
                        </w:r>
                      </w:p>
                    </w:txbxContent>
                  </v:textbox>
                </v:shape>
                <v:shape id="Szövegdoboz 75" o:spid="_x0000_s1038" type="#_x0000_t202" style="position:absolute;left:24867;top:13231;width:1491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" filled="f" stroked="f" strokeweight=".5pt">
                  <v:textbox style="mso-fit-shape-to-text:t">
                    <w:txbxContent>
                      <w:p w14:paraId="53B040B9" w14:textId="4DE6E658" w:rsidR="00AB5694" w:rsidRDefault="00AB5694" w:rsidP="00AB5694">
                        <w:r>
                          <w:t>Főpont</w:t>
                        </w:r>
                      </w:p>
                    </w:txbxContent>
                  </v:textbox>
                </v:shape>
                <w10:wrap type="topAndBottom" anchorx="margin"/>
              </v:group>
            </w:pict>
          </mc:Fallback>
        </mc:AlternateContent>
      </w:r>
      <w:r>
        <w:rPr>
          <w:noProof/>
        </w:rPr>
        <mc:AlternateContent>
          <mc:Choice Requires="wps">
            <w:drawing>
              <wp:anchor distT="0" distB="0" distL="114300" distR="114300" simplePos="0" relativeHeight="251741184" behindDoc="0" locked="0" layoutInCell="1" allowOverlap="1" wp14:anchorId="22B068EB" wp14:editId="673354C9">
                <wp:simplePos x="0" y="0"/>
                <wp:positionH relativeFrom="margin">
                  <wp:align>center</wp:align>
                </wp:positionH>
                <wp:positionV relativeFrom="paragraph">
                  <wp:posOffset>4411980</wp:posOffset>
                </wp:positionV>
                <wp:extent cx="4066540" cy="635"/>
                <wp:effectExtent l="0" t="0" r="0" b="0"/>
                <wp:wrapTopAndBottom/>
                <wp:docPr id="72" name="Szövegdoboz 72"/>
                <wp:cNvGraphicFramePr/>
                <a:graphic xmlns:a="http://schemas.openxmlformats.org/drawingml/2006/main">
                  <a:graphicData uri="http://schemas.microsoft.com/office/word/2010/wordprocessingShape">
                    <wps:wsp>
                      <wps:cNvSpPr txBox="1"/>
                      <wps:spPr>
                        <a:xfrm>
                          <a:off x="0" y="0"/>
                          <a:ext cx="4066540" cy="635"/>
                        </a:xfrm>
                        <a:prstGeom prst="rect">
                          <a:avLst/>
                        </a:prstGeom>
                        <a:solidFill>
                          <a:prstClr val="white"/>
                        </a:solidFill>
                        <a:ln>
                          <a:noFill/>
                        </a:ln>
                      </wps:spPr>
                      <wps:txbx>
                        <w:txbxContent>
                          <w:p w14:paraId="443883A8" w14:textId="37DA29D4" w:rsidR="00E920CA" w:rsidRPr="003D19B4" w:rsidRDefault="005A5EC1" w:rsidP="00E920CA">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6</w:t>
                            </w:r>
                            <w:r>
                              <w:rPr>
                                <w:noProof/>
                              </w:rPr>
                              <w:fldChar w:fldCharType="end"/>
                            </w:r>
                            <w:r w:rsidR="00E920CA">
                              <w:t>. ábra: Centrális vetítés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068EB" id="Szövegdoboz 72" o:spid="_x0000_s1039" type="#_x0000_t202" style="position:absolute;left:0;text-align:left;margin-left:0;margin-top:347.4pt;width:320.2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" stroked="f">
                <v:textbox style="mso-fit-shape-to-text:t" inset="0,0,0,0">
                  <w:txbxContent>
                    <w:p w14:paraId="443883A8" w14:textId="37DA29D4" w:rsidR="00E920CA" w:rsidRPr="003D19B4" w:rsidRDefault="005A5EC1" w:rsidP="00E920CA">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6</w:t>
                      </w:r>
                      <w:r>
                        <w:rPr>
                          <w:noProof/>
                        </w:rPr>
                        <w:fldChar w:fldCharType="end"/>
                      </w:r>
                      <w:r w:rsidR="00E920CA">
                        <w:t>. ábra: Centrális vetítés</w:t>
                      </w:r>
                    </w:p>
                  </w:txbxContent>
                </v:textbox>
                <w10:wrap type="topAndBottom" anchorx="margin"/>
              </v:shape>
            </w:pict>
          </mc:Fallback>
        </mc:AlternateContent>
      </w:r>
      <w:r w:rsidR="00FD7DB7">
        <w:t xml:space="preserve">A kamera modellezésének az a célja, hogy kapcsolatot teremtsen a 3 dimenziós pontok és az azoknak megfeleltetethető kép pontjai között. </w:t>
      </w:r>
      <w:r w:rsidR="00B86BF8">
        <w:t xml:space="preserve">A kamera </w:t>
      </w:r>
      <w:r w:rsidR="00190678">
        <w:t>leírá</w:t>
      </w:r>
      <w:r w:rsidR="0032333B">
        <w:t>sa</w:t>
      </w:r>
      <w:r w:rsidR="00CB5BD2">
        <w:t xml:space="preserve"> első</w:t>
      </w:r>
      <w:r w:rsidR="0032333B">
        <w:t xml:space="preserve"> közelítésben</w:t>
      </w:r>
      <w:r w:rsidR="00190678">
        <w:t xml:space="preserve"> a lyukkamera model</w:t>
      </w:r>
      <w:r w:rsidR="00CD56CC">
        <w:t>l segítségével</w:t>
      </w:r>
      <w:r w:rsidR="00E7330C">
        <w:t xml:space="preserve"> történik, ami</w:t>
      </w:r>
      <w:r w:rsidR="000C3C0B">
        <w:t xml:space="preserve"> alapján </w:t>
      </w:r>
      <w:r w:rsidR="00B97563">
        <w:t>egy tárgy</w:t>
      </w:r>
      <w:r w:rsidR="00484230">
        <w:t xml:space="preserve"> képe centrális vetítéssel k</w:t>
      </w:r>
      <w:r w:rsidR="00035E1E">
        <w:t>eletkezik a</w:t>
      </w:r>
      <w:r w:rsidR="006F15F6">
        <w:t xml:space="preserve"> kamera</w:t>
      </w:r>
      <w:r w:rsidR="00FD3C79">
        <w:t xml:space="preserve"> szenzorján fordított kép formájában</w:t>
      </w:r>
      <w:r w:rsidR="00BC2491">
        <w:t>. A</w:t>
      </w:r>
      <w:r w:rsidR="00B97563">
        <w:t xml:space="preserve"> kamer</w:t>
      </w:r>
      <w:r w:rsidR="00BC2491">
        <w:t>a</w:t>
      </w:r>
      <w:r w:rsidR="0030543F">
        <w:t xml:space="preserve"> jellem</w:t>
      </w:r>
      <w:r w:rsidR="005E31E8">
        <w:t>e</w:t>
      </w:r>
      <w:r w:rsidR="0030543F">
        <w:t>z</w:t>
      </w:r>
      <w:r w:rsidR="005E31E8">
        <w:t>het</w:t>
      </w:r>
      <w:r w:rsidR="0030543F">
        <w:t>ő</w:t>
      </w:r>
      <w:r w:rsidR="00BC2491">
        <w:t xml:space="preserve"> </w:t>
      </w:r>
      <w:r w:rsidR="009D7902">
        <w:t>a</w:t>
      </w:r>
      <w:r w:rsidR="00BC2491">
        <w:t xml:space="preserve"> virtuális</w:t>
      </w:r>
      <w:r w:rsidR="00035E1E">
        <w:t xml:space="preserve"> képsík</w:t>
      </w:r>
      <w:r w:rsidR="00BC2491">
        <w:t>kal</w:t>
      </w:r>
      <w:r w:rsidR="00D06D66">
        <w:t>,</w:t>
      </w:r>
      <w:r w:rsidR="00BC2491">
        <w:t xml:space="preserve"> </w:t>
      </w:r>
      <w:r w:rsidR="00AE0AF3">
        <w:t>amelyen nem fordított kép keletkezik</w:t>
      </w:r>
      <w:r w:rsidR="00D06D66">
        <w:t>,</w:t>
      </w:r>
      <w:r w:rsidR="00AE0AF3">
        <w:t xml:space="preserve"> de a </w:t>
      </w:r>
      <w:r w:rsidR="00616D51">
        <w:t>szenzo</w:t>
      </w:r>
      <w:r w:rsidR="00777815">
        <w:t>r</w:t>
      </w:r>
      <w:r w:rsidR="00616D51">
        <w:t xml:space="preserve"> minden </w:t>
      </w:r>
      <w:r w:rsidR="00D06D66">
        <w:t xml:space="preserve">egyéb meghatározó </w:t>
      </w:r>
      <w:r w:rsidR="00616D51">
        <w:t>tulajdonságá</w:t>
      </w:r>
      <w:r w:rsidR="00D06D66">
        <w:t>val rendelkezik</w:t>
      </w:r>
      <w:r w:rsidR="00035E1E">
        <w:t>.</w:t>
      </w:r>
    </w:p>
    <w:p w14:paraId="4545164E" w14:textId="7667283D" w:rsidR="00B22676" w:rsidRDefault="00B22676" w:rsidP="008252E9"/>
    <w:p w14:paraId="3CE931F5" w14:textId="4A717A09" w:rsidR="00B22676" w:rsidRDefault="001073B3" w:rsidP="008252E9">
      <w:r>
        <w:lastRenderedPageBreak/>
        <w:t>Elsődleges</w:t>
      </w:r>
      <w:r w:rsidR="00240DE0">
        <w:t xml:space="preserve">en </w:t>
      </w:r>
      <w:r w:rsidR="008A4DE6">
        <w:t>ismerni kell a kamera elhelyezkedését a térben</w:t>
      </w:r>
      <w:r w:rsidR="00E55D68">
        <w:t>, h</w:t>
      </w:r>
      <w:r w:rsidR="00063DDA">
        <w:t>iszen</w:t>
      </w:r>
      <w:r w:rsidR="00F94C86">
        <w:t xml:space="preserve"> a</w:t>
      </w:r>
      <w:r w:rsidR="00063DDA">
        <w:t xml:space="preserve"> </w:t>
      </w:r>
      <w:r w:rsidR="00E55D68">
        <w:t>tárgy</w:t>
      </w:r>
      <w:r w:rsidR="00D96409">
        <w:t xml:space="preserve">ról készült vetületi </w:t>
      </w:r>
      <w:r w:rsidR="00063DDA">
        <w:t>kép</w:t>
      </w:r>
      <w:r w:rsidR="00E84019">
        <w:t xml:space="preserve"> szempontjából </w:t>
      </w:r>
      <w:r w:rsidR="002A5EB0">
        <w:t>lényeges</w:t>
      </w:r>
      <w:r w:rsidR="00F94C86">
        <w:t>,</w:t>
      </w:r>
      <w:r w:rsidR="002A5EB0">
        <w:t xml:space="preserve"> </w:t>
      </w:r>
      <w:r w:rsidR="00E55D68">
        <w:t xml:space="preserve">hogy a kamera </w:t>
      </w:r>
      <w:r w:rsidR="008B657F">
        <w:t>milyen szögből</w:t>
      </w:r>
      <w:r w:rsidR="00872DF4">
        <w:t>,</w:t>
      </w:r>
      <w:r w:rsidR="008B657F">
        <w:t xml:space="preserve"> milyen távolról néz a tárgyra</w:t>
      </w:r>
      <w:r w:rsidR="00F94C86">
        <w:t>.</w:t>
      </w:r>
      <w:r w:rsidR="00E55D68">
        <w:t xml:space="preserve"> </w:t>
      </w:r>
      <w:r w:rsidR="000C3C0B">
        <w:t>A</w:t>
      </w:r>
      <w:r w:rsidR="00A60685">
        <w:t xml:space="preserve"> k</w:t>
      </w:r>
      <w:r w:rsidR="00CD157D">
        <w:t>amera</w:t>
      </w:r>
      <w:r w:rsidR="000C3C0B">
        <w:t xml:space="preserve"> </w:t>
      </w:r>
      <w:r w:rsidR="00ED1558">
        <w:t>lokális</w:t>
      </w:r>
      <w:r w:rsidR="00CD3E26">
        <w:t xml:space="preserve"> </w:t>
      </w:r>
      <w:r w:rsidR="00CD3E26" w:rsidRPr="00513FD0">
        <w:rPr>
          <w:rFonts w:ascii="Cambria Math" w:hAnsi="Cambria Math"/>
          <w:b/>
          <w:bCs/>
        </w:rPr>
        <w:t>(</w:t>
      </w:r>
      <w:proofErr w:type="spellStart"/>
      <w:proofErr w:type="gramStart"/>
      <w:r w:rsidR="00CD3E26" w:rsidRPr="00513FD0">
        <w:rPr>
          <w:rFonts w:ascii="Cambria Math" w:hAnsi="Cambria Math"/>
          <w:b/>
          <w:bCs/>
        </w:rPr>
        <w:t>x,y</w:t>
      </w:r>
      <w:proofErr w:type="gramEnd"/>
      <w:r w:rsidR="00CD3E26" w:rsidRPr="00513FD0">
        <w:rPr>
          <w:rFonts w:ascii="Cambria Math" w:hAnsi="Cambria Math"/>
          <w:b/>
          <w:bCs/>
        </w:rPr>
        <w:t>,z</w:t>
      </w:r>
      <w:proofErr w:type="spellEnd"/>
      <w:r w:rsidR="00CD3E26" w:rsidRPr="00513FD0">
        <w:rPr>
          <w:rFonts w:ascii="Cambria Math" w:hAnsi="Cambria Math"/>
          <w:b/>
          <w:bCs/>
        </w:rPr>
        <w:t>)</w:t>
      </w:r>
      <w:r w:rsidR="00ED1558">
        <w:t xml:space="preserve"> koordinátarendszere és</w:t>
      </w:r>
      <w:r w:rsidR="007E7BB6">
        <w:t xml:space="preserve"> </w:t>
      </w:r>
      <w:r w:rsidR="004272F2">
        <w:t>a világ</w:t>
      </w:r>
      <w:r w:rsidR="00BE3A52">
        <w:t xml:space="preserve"> </w:t>
      </w:r>
      <w:r w:rsidR="00CD3E26" w:rsidRPr="00513FD0">
        <w:rPr>
          <w:rFonts w:ascii="Cambria Math" w:hAnsi="Cambria Math"/>
          <w:b/>
          <w:bCs/>
        </w:rPr>
        <w:t>(X,Y,Z)</w:t>
      </w:r>
      <w:r w:rsidR="007E7BB6">
        <w:t xml:space="preserve"> koordinátarendszer</w:t>
      </w:r>
      <w:r w:rsidR="00596845">
        <w:t xml:space="preserve"> közötti </w:t>
      </w:r>
      <w:r w:rsidR="00270E8F">
        <w:t>transzformációt</w:t>
      </w:r>
      <w:r w:rsidR="00B7233B">
        <w:t>,</w:t>
      </w:r>
      <w:r w:rsidR="007E7BB6">
        <w:t xml:space="preserve"> </w:t>
      </w:r>
      <w:r w:rsidR="00937348">
        <w:t xml:space="preserve">egy </w:t>
      </w:r>
      <w:r w:rsidR="002A4D31" w:rsidRPr="002A4D31">
        <w:rPr>
          <w:b/>
          <w:bCs/>
          <w:u w:val="single"/>
        </w:rPr>
        <w:t>T</w:t>
      </w:r>
      <w:r w:rsidR="002A4D31">
        <w:t xml:space="preserve"> </w:t>
      </w:r>
      <w:r w:rsidR="00937348">
        <w:t>transzlációs vektor és egy</w:t>
      </w:r>
      <w:r w:rsidR="002A4D31">
        <w:t xml:space="preserve"> </w:t>
      </w:r>
      <w:r w:rsidR="002A4D31" w:rsidRPr="00464BA3">
        <w:rPr>
          <w:b/>
          <w:bCs/>
          <w:u w:val="double"/>
        </w:rPr>
        <w:t>R</w:t>
      </w:r>
      <w:r w:rsidR="00937348">
        <w:t xml:space="preserve"> rotációs mátrix</w:t>
      </w:r>
      <w:r w:rsidR="007504F3">
        <w:t xml:space="preserve"> segítségével</w:t>
      </w:r>
      <w:r w:rsidR="00270E8F">
        <w:t xml:space="preserve"> írhatjuk le</w:t>
      </w:r>
      <w:r w:rsidR="00C2700C">
        <w:t xml:space="preserve">, így minden </w:t>
      </w:r>
      <w:r w:rsidR="0005307A">
        <w:t>térbeli</w:t>
      </w:r>
      <w:r w:rsidR="009977CF">
        <w:t xml:space="preserve"> </w:t>
      </w:r>
      <w:r w:rsidR="009977CF" w:rsidRPr="009977CF">
        <w:rPr>
          <w:b/>
          <w:bCs/>
        </w:rPr>
        <w:t>P</w:t>
      </w:r>
      <w:r w:rsidR="0005307A">
        <w:t xml:space="preserve"> pontról megmondható, hogy hol van a kamerához képest</w:t>
      </w:r>
      <w:r w:rsidR="006C5532">
        <w:t>,</w:t>
      </w:r>
      <w:r w:rsidR="00B029E5">
        <w:t xml:space="preserve"> </w:t>
      </w:r>
      <w:r w:rsidR="009977CF">
        <w:t>a</w:t>
      </w:r>
      <w:r w:rsidR="00B029E5">
        <w:t>nnak</w:t>
      </w:r>
      <w:r w:rsidR="009977CF">
        <w:t xml:space="preserve"> lokális koordináta rendszerben</w:t>
      </w:r>
      <w:r w:rsidR="0005307A">
        <w:t>.</w:t>
      </w:r>
      <w:r w:rsidR="009E600B">
        <w:t xml:space="preserve"> </w:t>
      </w:r>
      <w:r w:rsidR="00D3237E">
        <w:t>A</w:t>
      </w:r>
      <w:r w:rsidR="009E600B">
        <w:t>z eljárás</w:t>
      </w:r>
      <w:r w:rsidR="006378CD">
        <w:t xml:space="preserve"> </w:t>
      </w:r>
      <w:r w:rsidR="00AF509E">
        <w:t>szemléletesen az, hogy</w:t>
      </w:r>
      <w:r w:rsidR="009E600B">
        <w:t xml:space="preserve"> </w:t>
      </w:r>
      <w:r w:rsidR="00D74595">
        <w:t xml:space="preserve">eltoljuk </w:t>
      </w:r>
      <w:r w:rsidR="00B90553">
        <w:t xml:space="preserve">az egyik rendszer origóját a másikba, majd a </w:t>
      </w:r>
      <w:r w:rsidR="00D61F8E">
        <w:t>tengelyeket forgatással fedésbe hozzuk</w:t>
      </w:r>
      <w:r w:rsidR="004405B4">
        <w:t xml:space="preserve">, </w:t>
      </w:r>
      <w:r w:rsidR="00B029E5">
        <w:t>ezért</w:t>
      </w:r>
      <w:r w:rsidR="004405B4">
        <w:t xml:space="preserve"> ez egy 3</w:t>
      </w:r>
      <w:r w:rsidR="00835EFB">
        <w:t>D-b</w:t>
      </w:r>
      <w:r w:rsidR="00C834B1">
        <w:t>ő</w:t>
      </w:r>
      <w:r w:rsidR="00835EFB">
        <w:t>l 3</w:t>
      </w:r>
      <w:r w:rsidR="00C834B1">
        <w:t>D-</w:t>
      </w:r>
      <w:r w:rsidR="00835EFB">
        <w:t>b</w:t>
      </w:r>
      <w:r w:rsidR="00C834B1">
        <w:t>e</w:t>
      </w:r>
      <w:r w:rsidR="00835EFB">
        <w:t xml:space="preserve"> transzformálás</w:t>
      </w:r>
      <w:r w:rsidR="00D61F8E">
        <w:t>.</w:t>
      </w:r>
    </w:p>
    <w:p w14:paraId="7BE3CFB9" w14:textId="40B1A753" w:rsidR="00333BB8" w:rsidRDefault="00333BB8" w:rsidP="008252E9"/>
    <w:p w14:paraId="6B562695" w14:textId="3415BFCD" w:rsidR="00333BB8" w:rsidRDefault="00D5765D" w:rsidP="0024312C">
      <w:pPr>
        <w:jc w:val="center"/>
      </w:pPr>
      <m:oMathPara>
        <m:oMath>
          <m:r>
            <w:rPr>
              <w:rFonts w:ascii="Cambria Math" w:hAnsi="Cambria Math"/>
              <w:sz w:val="28"/>
              <w:szCs w:val="28"/>
            </w:rPr>
            <m:t>p=</m:t>
          </m:r>
          <m:bar>
            <m:barPr>
              <m:ctrlPr>
                <w:rPr>
                  <w:rFonts w:ascii="Cambria Math" w:hAnsi="Cambria Math"/>
                  <w:b/>
                  <w:bCs/>
                  <w:i/>
                  <w:sz w:val="28"/>
                  <w:szCs w:val="28"/>
                  <w:u w:val="double"/>
                </w:rPr>
              </m:ctrlPr>
            </m:barPr>
            <m:e>
              <m:bar>
                <m:barPr>
                  <m:ctrlPr>
                    <w:rPr>
                      <w:rFonts w:ascii="Cambria Math" w:hAnsi="Cambria Math"/>
                      <w:b/>
                      <w:bCs/>
                      <w:i/>
                      <w:sz w:val="28"/>
                      <w:szCs w:val="28"/>
                      <w:u w:val="double"/>
                    </w:rPr>
                  </m:ctrlPr>
                </m:barPr>
                <m:e>
                  <m:r>
                    <m:rPr>
                      <m:sty m:val="bi"/>
                    </m:rPr>
                    <w:rPr>
                      <w:rFonts w:ascii="Cambria Math" w:hAnsi="Cambria Math"/>
                      <w:sz w:val="28"/>
                      <w:szCs w:val="28"/>
                      <w:u w:val="double"/>
                    </w:rPr>
                    <m:t>R</m:t>
                  </m:r>
                </m:e>
              </m:bar>
            </m:e>
          </m:bar>
          <m:r>
            <w:rPr>
              <w:rFonts w:ascii="Cambria Math" w:hAnsi="Cambria Math"/>
              <w:sz w:val="28"/>
              <w:szCs w:val="28"/>
            </w:rPr>
            <m:t>∙P+</m:t>
          </m:r>
          <m:bar>
            <m:barPr>
              <m:ctrlPr>
                <w:rPr>
                  <w:rFonts w:ascii="Cambria Math" w:hAnsi="Cambria Math"/>
                  <w:b/>
                  <w:bCs/>
                  <w:i/>
                  <w:sz w:val="28"/>
                  <w:szCs w:val="28"/>
                  <w:u w:val="single"/>
                </w:rPr>
              </m:ctrlPr>
            </m:barPr>
            <m:e>
              <m:r>
                <m:rPr>
                  <m:sty m:val="bi"/>
                </m:rPr>
                <w:rPr>
                  <w:rFonts w:ascii="Cambria Math" w:hAnsi="Cambria Math"/>
                  <w:sz w:val="28"/>
                  <w:szCs w:val="28"/>
                  <w:u w:val="single"/>
                </w:rPr>
                <m:t>T</m:t>
              </m:r>
            </m:e>
          </m:bar>
        </m:oMath>
      </m:oMathPara>
    </w:p>
    <w:p w14:paraId="3A18E40B" w14:textId="2E888D53" w:rsidR="00A40CEA" w:rsidRPr="00333BB8" w:rsidRDefault="00333BB8" w:rsidP="008252E9">
      <w:r>
        <w:t>,</w:t>
      </w:r>
      <w:r w:rsidR="008072DC">
        <w:t xml:space="preserve"> </w:t>
      </w:r>
      <w:r w:rsidR="0078161C">
        <w:t>ahol p a pont</w:t>
      </w:r>
      <w:r w:rsidR="00124B27">
        <w:t xml:space="preserve"> </w:t>
      </w:r>
      <w:r w:rsidR="0078161C">
        <w:t>koordi</w:t>
      </w:r>
      <w:r>
        <w:t>nát</w:t>
      </w:r>
      <w:r w:rsidR="004822EC">
        <w:t>ái</w:t>
      </w:r>
      <w:r w:rsidR="00F15773">
        <w:t xml:space="preserve"> a kamer</w:t>
      </w:r>
      <w:r w:rsidR="00C97429">
        <w:t>a rendszerében</w:t>
      </w:r>
      <w:r w:rsidR="00F17017">
        <w:t>.</w:t>
      </w:r>
    </w:p>
    <w:p w14:paraId="6FE93B96" w14:textId="3519C040" w:rsidR="00474D33" w:rsidRDefault="00474D33" w:rsidP="00474D33">
      <w:pPr>
        <w:ind w:firstLine="0"/>
      </w:pPr>
    </w:p>
    <w:p w14:paraId="4EFF5F5F" w14:textId="77777777" w:rsidR="001375E2" w:rsidRDefault="001375E2" w:rsidP="006B6391"/>
    <w:p w14:paraId="6852F4F4" w14:textId="5ACB0995" w:rsidR="001375E2" w:rsidRDefault="0024312C" w:rsidP="006B6391">
      <w:r>
        <w:rPr>
          <w:noProof/>
        </w:rPr>
        <w:drawing>
          <wp:anchor distT="0" distB="0" distL="114300" distR="114300" simplePos="0" relativeHeight="251742208" behindDoc="0" locked="0" layoutInCell="1" allowOverlap="1" wp14:anchorId="5A686EDB" wp14:editId="7B5D2D1D">
            <wp:simplePos x="0" y="0"/>
            <wp:positionH relativeFrom="page">
              <wp:align>center</wp:align>
            </wp:positionH>
            <wp:positionV relativeFrom="paragraph">
              <wp:posOffset>0</wp:posOffset>
            </wp:positionV>
            <wp:extent cx="3305175" cy="2415540"/>
            <wp:effectExtent l="0" t="0" r="9525" b="3810"/>
            <wp:wrapTopAndBottom/>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05175" cy="2415540"/>
                    </a:xfrm>
                    <a:prstGeom prst="rect">
                      <a:avLst/>
                    </a:prstGeom>
                  </pic:spPr>
                </pic:pic>
              </a:graphicData>
            </a:graphic>
            <wp14:sizeRelH relativeFrom="margin">
              <wp14:pctWidth>0</wp14:pctWidth>
            </wp14:sizeRelH>
            <wp14:sizeRelV relativeFrom="margin">
              <wp14:pctHeight>0</wp14:pctHeight>
            </wp14:sizeRelV>
          </wp:anchor>
        </w:drawing>
      </w:r>
      <w:r w:rsidR="001375E2">
        <w:rPr>
          <w:noProof/>
        </w:rPr>
        <mc:AlternateContent>
          <mc:Choice Requires="wps">
            <w:drawing>
              <wp:anchor distT="0" distB="0" distL="114300" distR="114300" simplePos="0" relativeHeight="251744256" behindDoc="0" locked="0" layoutInCell="1" allowOverlap="1" wp14:anchorId="1ADB12D1" wp14:editId="40989B1C">
                <wp:simplePos x="0" y="0"/>
                <wp:positionH relativeFrom="column">
                  <wp:posOffset>882015</wp:posOffset>
                </wp:positionH>
                <wp:positionV relativeFrom="paragraph">
                  <wp:posOffset>2474595</wp:posOffset>
                </wp:positionV>
                <wp:extent cx="3305175" cy="635"/>
                <wp:effectExtent l="0" t="0" r="0" b="0"/>
                <wp:wrapTopAndBottom/>
                <wp:docPr id="74" name="Szövegdoboz 7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251E5F84" w14:textId="6426886C" w:rsidR="001375E2" w:rsidRPr="00263DD5" w:rsidRDefault="005A5EC1" w:rsidP="001375E2">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7</w:t>
                            </w:r>
                            <w:r>
                              <w:rPr>
                                <w:noProof/>
                              </w:rPr>
                              <w:fldChar w:fldCharType="end"/>
                            </w:r>
                            <w:r w:rsidR="001375E2">
                              <w:t>. ábra</w:t>
                            </w:r>
                            <w:r w:rsidR="00D37D1F">
                              <w:t xml:space="preserve"> Külső </w:t>
                            </w:r>
                            <w:r w:rsidR="001237C3">
                              <w:t>paraméterek</w:t>
                            </w:r>
                            <w:r w:rsidR="00D23FDE">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B12D1" id="Szövegdoboz 74" o:spid="_x0000_s1040" type="#_x0000_t202" style="position:absolute;left:0;text-align:left;margin-left:69.45pt;margin-top:194.85pt;width:260.2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" stroked="f">
                <v:textbox style="mso-fit-shape-to-text:t" inset="0,0,0,0">
                  <w:txbxContent>
                    <w:p w14:paraId="251E5F84" w14:textId="6426886C" w:rsidR="001375E2" w:rsidRPr="00263DD5" w:rsidRDefault="005A5EC1" w:rsidP="001375E2">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7</w:t>
                      </w:r>
                      <w:r>
                        <w:rPr>
                          <w:noProof/>
                        </w:rPr>
                        <w:fldChar w:fldCharType="end"/>
                      </w:r>
                      <w:r w:rsidR="001375E2">
                        <w:t>. ábra</w:t>
                      </w:r>
                      <w:r w:rsidR="00D37D1F">
                        <w:t xml:space="preserve"> Külső </w:t>
                      </w:r>
                      <w:r w:rsidR="001237C3">
                        <w:t>paraméterek</w:t>
                      </w:r>
                      <w:r w:rsidR="00D23FDE">
                        <w:t xml:space="preserve"> []</w:t>
                      </w:r>
                    </w:p>
                  </w:txbxContent>
                </v:textbox>
                <w10:wrap type="topAndBottom"/>
              </v:shape>
            </w:pict>
          </mc:Fallback>
        </mc:AlternateContent>
      </w:r>
    </w:p>
    <w:p w14:paraId="7F7CCE01" w14:textId="77777777" w:rsidR="00E301BF" w:rsidRDefault="00E301BF" w:rsidP="006B6391"/>
    <w:p w14:paraId="4C48D151" w14:textId="6C7831D9" w:rsidR="00B051F4" w:rsidRDefault="00531DDC" w:rsidP="006B6391">
      <w:pPr>
        <w:rPr>
          <w:sz w:val="28"/>
          <w:szCs w:val="28"/>
        </w:rPr>
      </w:pPr>
      <w:r>
        <w:t xml:space="preserve">Ha </w:t>
      </w:r>
      <w:r w:rsidR="00625BDB">
        <w:t>ismerté vált</w:t>
      </w:r>
      <w:r w:rsidR="002616DF">
        <w:t>ak a külső paraméterek</w:t>
      </w:r>
      <w:r w:rsidR="00DA2A74">
        <w:t>, akkor a vetíté</w:t>
      </w:r>
      <w:r w:rsidR="00C946F9">
        <w:t xml:space="preserve">s </w:t>
      </w:r>
      <w:r w:rsidR="003C5EB0">
        <w:t>tulajdonságait kell</w:t>
      </w:r>
      <w:r w:rsidR="00D34A09">
        <w:t xml:space="preserve"> matematikailag</w:t>
      </w:r>
      <w:r w:rsidR="003C5EB0">
        <w:t xml:space="preserve"> </w:t>
      </w:r>
      <w:r w:rsidR="006B1ACF">
        <w:t>kezelhetővé tenni, ez a kamera belső paraméterei</w:t>
      </w:r>
      <w:r w:rsidR="007E2D62">
        <w:t>nek segítségével történik</w:t>
      </w:r>
      <w:r w:rsidR="006B1ACF">
        <w:t>.</w:t>
      </w:r>
      <w:r w:rsidR="00221A04">
        <w:t xml:space="preserve"> Ebben az esetben a kamera</w:t>
      </w:r>
      <w:r w:rsidR="002D0E89">
        <w:t xml:space="preserve"> által alkotott</w:t>
      </w:r>
      <w:r w:rsidR="00221A04">
        <w:t xml:space="preserve"> </w:t>
      </w:r>
      <w:r w:rsidR="00D20947">
        <w:t>kép</w:t>
      </w:r>
      <w:r w:rsidR="002D0E89">
        <w:t xml:space="preserve"> </w:t>
      </w:r>
      <w:r w:rsidR="00A631D6">
        <w:t xml:space="preserve">és az előzőleg említett lokális </w:t>
      </w:r>
      <w:r w:rsidR="00EF6F9F">
        <w:t>koordinátarendszer</w:t>
      </w:r>
      <w:r w:rsidR="00A631D6">
        <w:t xml:space="preserve"> között szeretnénk kapcsolatot </w:t>
      </w:r>
      <w:r w:rsidR="00C213A1">
        <w:t>találni</w:t>
      </w:r>
      <w:r w:rsidR="007863FA">
        <w:t xml:space="preserve">, ami egy </w:t>
      </w:r>
      <w:r w:rsidR="006B6391">
        <w:t>3D-ből 2D-be transzformálás</w:t>
      </w:r>
      <w:r w:rsidR="00C213A1">
        <w:t>.</w:t>
      </w:r>
      <w:r w:rsidR="00174AE0">
        <w:t xml:space="preserve"> </w:t>
      </w:r>
      <w:r w:rsidR="00D4433E">
        <w:t xml:space="preserve">Első közelítésben </w:t>
      </w:r>
      <w:r w:rsidR="00381AEA">
        <w:t xml:space="preserve">a kamera </w:t>
      </w:r>
      <w:r w:rsidR="00F1578D">
        <w:t>lokális rendszerében</w:t>
      </w:r>
      <w:r w:rsidR="00B41929">
        <w:t xml:space="preserve"> a képsí</w:t>
      </w:r>
      <w:r w:rsidR="00D168BC">
        <w:t>kot kifeszítő</w:t>
      </w:r>
      <w:r w:rsidR="00F1578D">
        <w:t xml:space="preserve"> </w:t>
      </w:r>
      <w:r w:rsidR="00B16699">
        <w:t xml:space="preserve">két tengelyt </w:t>
      </w:r>
      <w:r w:rsidR="00455093">
        <w:t xml:space="preserve">a </w:t>
      </w:r>
      <w:r w:rsidR="00752DCA">
        <w:t xml:space="preserve">kép </w:t>
      </w:r>
      <w:r w:rsidR="00C8716D">
        <w:t>tengely</w:t>
      </w:r>
      <w:r w:rsidR="00563D8A">
        <w:t>eivel</w:t>
      </w:r>
      <w:r w:rsidR="00866A80">
        <w:t xml:space="preserve"> páhuzamosra választjuk</w:t>
      </w:r>
      <w:r w:rsidR="00107989">
        <w:t xml:space="preserve"> úgy, hogy az origók egybeesnek</w:t>
      </w:r>
      <w:r w:rsidR="00C8716D">
        <w:t>.</w:t>
      </w:r>
      <w:r w:rsidR="00955082">
        <w:t xml:space="preserve"> </w:t>
      </w:r>
      <w:r w:rsidR="004D56D0">
        <w:t xml:space="preserve">Ebben az esetben a </w:t>
      </w:r>
      <w:r w:rsidR="008C1379">
        <w:t>2-8. ábrán látható</w:t>
      </w:r>
      <w:r w:rsidR="00562F53">
        <w:t>,</w:t>
      </w:r>
      <w:r w:rsidR="008C1379">
        <w:t xml:space="preserve"> </w:t>
      </w:r>
      <w:r w:rsidR="00B73FA4">
        <w:t xml:space="preserve">hogy egy 3 dimenziós pont Y </w:t>
      </w:r>
      <w:r w:rsidR="007172DF">
        <w:t>koordinátája</w:t>
      </w:r>
      <w:r w:rsidR="005033E6">
        <w:t xml:space="preserve"> és a </w:t>
      </w:r>
      <w:r w:rsidR="00D36D60">
        <w:t>kép</w:t>
      </w:r>
      <w:r w:rsidR="0079309A">
        <w:t>en való vetületének</w:t>
      </w:r>
      <w:r w:rsidR="00D36D60">
        <w:t xml:space="preserve"> y koordinátája között a hasonló háromszögek törvénye adja meg a kapcsolatot</w:t>
      </w:r>
      <w:r w:rsidR="008D4A66">
        <w:t>.</w:t>
      </w:r>
    </w:p>
    <w:p w14:paraId="7B034040" w14:textId="660667CD" w:rsidR="00B051F4" w:rsidRPr="008E06FC" w:rsidRDefault="009B7BF8" w:rsidP="008218B9">
      <w:pPr>
        <w:jc w:val="center"/>
        <w:rPr>
          <w:i/>
          <w:sz w:val="32"/>
          <w:szCs w:val="32"/>
        </w:rPr>
      </w:pPr>
      <m:oMath>
        <m:f>
          <m:fPr>
            <m:ctrlPr>
              <w:rPr>
                <w:rFonts w:ascii="Cambria Math" w:hAnsi="Cambria Math"/>
                <w:i/>
                <w:sz w:val="32"/>
                <w:szCs w:val="32"/>
              </w:rPr>
            </m:ctrlPr>
          </m:fPr>
          <m:num>
            <m:r>
              <w:rPr>
                <w:rFonts w:ascii="Cambria Math" w:hAnsi="Cambria Math"/>
                <w:sz w:val="32"/>
                <w:szCs w:val="32"/>
              </w:rPr>
              <m:t>Y</m:t>
            </m:r>
          </m:num>
          <m:den>
            <m:r>
              <w:rPr>
                <w:rFonts w:ascii="Cambria Math" w:hAnsi="Cambria Math"/>
                <w:sz w:val="32"/>
                <w:szCs w:val="32"/>
              </w:rPr>
              <m:t>Z</m:t>
            </m:r>
          </m:den>
        </m:f>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y</m:t>
            </m:r>
          </m:num>
          <m:den>
            <m:r>
              <w:rPr>
                <w:rFonts w:ascii="Cambria Math" w:hAnsi="Cambria Math"/>
                <w:sz w:val="32"/>
                <w:szCs w:val="32"/>
              </w:rPr>
              <m:t>f</m:t>
            </m:r>
          </m:den>
        </m:f>
      </m:oMath>
      <w:r w:rsidR="005979D7" w:rsidRPr="008E06FC">
        <w:rPr>
          <w:i/>
          <w:sz w:val="32"/>
          <w:szCs w:val="32"/>
        </w:rPr>
        <w:t xml:space="preserve"> </w:t>
      </w:r>
    </w:p>
    <w:p w14:paraId="1AC800E7" w14:textId="3C5F6F44" w:rsidR="005979D7" w:rsidRPr="008218B9" w:rsidRDefault="005979D7" w:rsidP="008218B9">
      <w:pPr>
        <w:jc w:val="center"/>
      </w:pPr>
    </w:p>
    <w:p w14:paraId="1320DA2D" w14:textId="05D76F5E" w:rsidR="00BF4B59" w:rsidRPr="005979D7" w:rsidRDefault="005226CB" w:rsidP="00BF4B59">
      <w:pPr>
        <w:jc w:val="center"/>
      </w:pPr>
      <m:oMathPara>
        <m:oMath>
          <m:r>
            <w:rPr>
              <w:rFonts w:ascii="Cambria Math" w:hAnsi="Cambria Math"/>
            </w:rPr>
            <w:lastRenderedPageBreak/>
            <m:t>y=</m:t>
          </m:r>
          <m:f>
            <m:fPr>
              <m:ctrlPr>
                <w:rPr>
                  <w:rFonts w:ascii="Cambria Math" w:hAnsi="Cambria Math"/>
                </w:rPr>
              </m:ctrlPr>
            </m:fPr>
            <m:num>
              <m:r>
                <w:rPr>
                  <w:rFonts w:ascii="Cambria Math" w:hAnsi="Cambria Math"/>
                </w:rPr>
                <m:t>f∙Y</m:t>
              </m:r>
            </m:num>
            <m:den>
              <m:r>
                <w:rPr>
                  <w:rFonts w:ascii="Cambria Math" w:hAnsi="Cambria Math"/>
                </w:rPr>
                <m:t>Z</m:t>
              </m:r>
            </m:den>
          </m:f>
        </m:oMath>
      </m:oMathPara>
    </w:p>
    <w:p w14:paraId="34D82DA2" w14:textId="77777777" w:rsidR="005979D7" w:rsidRPr="008218B9" w:rsidRDefault="005979D7" w:rsidP="00BF4B59">
      <w:pPr>
        <w:jc w:val="center"/>
      </w:pPr>
    </w:p>
    <w:p w14:paraId="6506CB81" w14:textId="3FF409E1" w:rsidR="00251E8D" w:rsidRDefault="00896BA7" w:rsidP="00B051F4">
      <w:pPr>
        <w:ind w:firstLine="0"/>
      </w:pPr>
      <w:r>
        <w:t>,</w:t>
      </w:r>
      <w:r w:rsidR="00B051F4">
        <w:t xml:space="preserve"> </w:t>
      </w:r>
      <w:r>
        <w:t xml:space="preserve">ahol </w:t>
      </w:r>
      <w:r w:rsidR="0072180D">
        <w:t xml:space="preserve">Z a pont </w:t>
      </w:r>
      <w:r w:rsidR="00AF3794">
        <w:t>képsíkra merőleges koordinátája és f</w:t>
      </w:r>
      <w:r w:rsidR="009A629A">
        <w:t xml:space="preserve"> a</w:t>
      </w:r>
      <w:r w:rsidR="00AF3794">
        <w:t xml:space="preserve"> f</w:t>
      </w:r>
      <w:r w:rsidR="00304A12">
        <w:t>ó</w:t>
      </w:r>
      <w:r w:rsidR="00AF3794">
        <w:t>k</w:t>
      </w:r>
      <w:r w:rsidR="00304A12">
        <w:t>u</w:t>
      </w:r>
      <w:r w:rsidR="00AF3794">
        <w:t>sztávolság.</w:t>
      </w:r>
      <w:r w:rsidR="00304A12">
        <w:t xml:space="preserve"> </w:t>
      </w:r>
      <w:r w:rsidR="00223509">
        <w:t xml:space="preserve"> Ez az összefüggés felírható a</w:t>
      </w:r>
      <w:r w:rsidR="00E517D2">
        <w:t xml:space="preserve"> pont</w:t>
      </w:r>
      <w:r w:rsidR="00223509">
        <w:t xml:space="preserve"> </w:t>
      </w:r>
      <w:r w:rsidR="00E517D2">
        <w:t>X és a kép</w:t>
      </w:r>
      <w:r w:rsidR="002C587A">
        <w:t>en való vetületének</w:t>
      </w:r>
      <w:r w:rsidR="00E517D2">
        <w:t xml:space="preserve"> x koordinátája között is.</w:t>
      </w:r>
    </w:p>
    <w:p w14:paraId="16CBE998" w14:textId="102BD0F6" w:rsidR="00B73FA4" w:rsidRDefault="00690BAF" w:rsidP="006B6391">
      <w:r>
        <w:rPr>
          <w:noProof/>
        </w:rPr>
        <mc:AlternateContent>
          <mc:Choice Requires="wpg">
            <w:drawing>
              <wp:anchor distT="0" distB="0" distL="114300" distR="114300" simplePos="0" relativeHeight="251759616" behindDoc="0" locked="0" layoutInCell="1" allowOverlap="1" wp14:anchorId="082C0348" wp14:editId="39835877">
                <wp:simplePos x="0" y="0"/>
                <wp:positionH relativeFrom="margin">
                  <wp:align>right</wp:align>
                </wp:positionH>
                <wp:positionV relativeFrom="paragraph">
                  <wp:posOffset>228397</wp:posOffset>
                </wp:positionV>
                <wp:extent cx="5958840" cy="2543175"/>
                <wp:effectExtent l="0" t="0" r="0" b="9525"/>
                <wp:wrapTopAndBottom/>
                <wp:docPr id="82" name="Csoportba foglalás 82"/>
                <wp:cNvGraphicFramePr/>
                <a:graphic xmlns:a="http://schemas.openxmlformats.org/drawingml/2006/main">
                  <a:graphicData uri="http://schemas.microsoft.com/office/word/2010/wordprocessingGroup">
                    <wpg:wgp>
                      <wpg:cNvGrpSpPr/>
                      <wpg:grpSpPr>
                        <a:xfrm>
                          <a:off x="0" y="0"/>
                          <a:ext cx="5958840" cy="2543175"/>
                          <a:chOff x="0" y="0"/>
                          <a:chExt cx="5958840" cy="2543175"/>
                        </a:xfrm>
                      </wpg:grpSpPr>
                      <pic:pic xmlns:pic="http://schemas.openxmlformats.org/drawingml/2006/picture">
                        <pic:nvPicPr>
                          <pic:cNvPr id="76" name="Kép 76"/>
                          <pic:cNvPicPr>
                            <a:picLocks noChangeAspect="1"/>
                          </pic:cNvPicPr>
                        </pic:nvPicPr>
                        <pic:blipFill rotWithShape="1">
                          <a:blip r:embed="rId34">
                            <a:extLst>
                              <a:ext uri="{28A0092B-C50C-407E-A947-70E740481C1C}">
                                <a14:useLocalDpi xmlns:a14="http://schemas.microsoft.com/office/drawing/2010/main" val="0"/>
                              </a:ext>
                            </a:extLst>
                          </a:blip>
                          <a:srcRect l="4630" t="15719" b="9338"/>
                          <a:stretch/>
                        </pic:blipFill>
                        <pic:spPr bwMode="auto">
                          <a:xfrm>
                            <a:off x="19050" y="0"/>
                            <a:ext cx="5493385" cy="2543175"/>
                          </a:xfrm>
                          <a:prstGeom prst="rect">
                            <a:avLst/>
                          </a:prstGeom>
                          <a:ln>
                            <a:noFill/>
                          </a:ln>
                          <a:extLst>
                            <a:ext uri="{53640926-AAD7-44D8-BBD7-CCE9431645EC}">
                              <a14:shadowObscured xmlns:a14="http://schemas.microsoft.com/office/drawing/2010/main"/>
                            </a:ext>
                          </a:extLst>
                        </pic:spPr>
                      </pic:pic>
                      <wps:wsp>
                        <wps:cNvPr id="77" name="Szövegdoboz 77"/>
                        <wps:cNvSpPr txBox="1"/>
                        <wps:spPr>
                          <a:xfrm>
                            <a:off x="3048000" y="219075"/>
                            <a:ext cx="1491615" cy="328930"/>
                          </a:xfrm>
                          <a:prstGeom prst="rect">
                            <a:avLst/>
                          </a:prstGeom>
                          <a:noFill/>
                          <a:ln w="6350">
                            <a:noFill/>
                          </a:ln>
                        </wps:spPr>
                        <wps:txbx>
                          <w:txbxContent>
                            <w:p w14:paraId="32F75540" w14:textId="77777777" w:rsidR="00B351EE" w:rsidRDefault="00B351EE" w:rsidP="00B351EE">
                              <w:r>
                                <w:t>Virtuális képsík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78" name="Szövegdoboz 78"/>
                        <wps:cNvSpPr txBox="1"/>
                        <wps:spPr>
                          <a:xfrm>
                            <a:off x="4467225" y="971550"/>
                            <a:ext cx="1491615" cy="328930"/>
                          </a:xfrm>
                          <a:prstGeom prst="rect">
                            <a:avLst/>
                          </a:prstGeom>
                          <a:noFill/>
                          <a:ln w="6350">
                            <a:noFill/>
                          </a:ln>
                        </wps:spPr>
                        <wps:txbx>
                          <w:txbxContent>
                            <w:p w14:paraId="73FB7565" w14:textId="77777777" w:rsidR="00B351EE" w:rsidRDefault="00B351EE" w:rsidP="00B351EE">
                              <w:r>
                                <w:t>Főpont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80" name="Szövegdoboz 80"/>
                        <wps:cNvSpPr txBox="1"/>
                        <wps:spPr>
                          <a:xfrm>
                            <a:off x="809625" y="85725"/>
                            <a:ext cx="1491615" cy="328930"/>
                          </a:xfrm>
                          <a:prstGeom prst="rect">
                            <a:avLst/>
                          </a:prstGeom>
                          <a:noFill/>
                          <a:ln w="6350">
                            <a:noFill/>
                          </a:ln>
                        </wps:spPr>
                        <wps:txbx>
                          <w:txbxContent>
                            <w:p w14:paraId="1B1CDD57" w14:textId="53A31B8F" w:rsidR="00B351EE" w:rsidRDefault="00741240" w:rsidP="00B351EE">
                              <w:r>
                                <w:t>3 dimenziós pont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81" name="Szövegdoboz 81"/>
                        <wps:cNvSpPr txBox="1"/>
                        <wps:spPr>
                          <a:xfrm>
                            <a:off x="0" y="2238375"/>
                            <a:ext cx="5493385" cy="171450"/>
                          </a:xfrm>
                          <a:prstGeom prst="rect">
                            <a:avLst/>
                          </a:prstGeom>
                          <a:solidFill>
                            <a:prstClr val="white"/>
                          </a:solidFill>
                          <a:ln>
                            <a:noFill/>
                          </a:ln>
                        </wps:spPr>
                        <wps:txbx>
                          <w:txbxContent>
                            <w:p w14:paraId="70060ECE" w14:textId="021DCDB0" w:rsidR="00D442B1" w:rsidRPr="008F3BFE" w:rsidRDefault="005A5EC1" w:rsidP="00D442B1">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8</w:t>
                              </w:r>
                              <w:r>
                                <w:rPr>
                                  <w:noProof/>
                                </w:rPr>
                                <w:fldChar w:fldCharType="end"/>
                              </w:r>
                              <w:r w:rsidR="00D442B1">
                                <w:t>. ábra: Vetített pont meghatározása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2C0348" id="Csoportba foglalás 82" o:spid="_x0000_s1041" style="position:absolute;left:0;text-align:left;margin-left:418pt;margin-top:18pt;width:469.2pt;height:200.25pt;z-index:251759616;mso-position-horizontal:right;mso-position-horizontal-relative:margin;mso-width-relative:margin;mso-height-relative:margin" coordsize="59588,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">
                <v:shape id="Kép 76" o:spid="_x0000_s1042" type="#_x0000_t75" style="position:absolute;left:190;width:54934;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">
                  <v:imagedata r:id="rId35" o:title="" croptop="10302f" cropbottom="6120f" cropleft="3034f"/>
                </v:shape>
                <v:shape id="Szövegdoboz 77" o:spid="_x0000_s1043" type="#_x0000_t202" style="position:absolute;left:30480;top:2190;width:14916;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" filled="f" stroked="f" strokeweight=".5pt">
                  <v:textbox style="mso-fit-shape-to-text:t">
                    <w:txbxContent>
                      <w:p w14:paraId="32F75540" w14:textId="77777777" w:rsidR="00B351EE" w:rsidRDefault="00B351EE" w:rsidP="00B351EE">
                        <w:r>
                          <w:t>Virtuális képsík</w:t>
                        </w:r>
                      </w:p>
                    </w:txbxContent>
                  </v:textbox>
                </v:shape>
                <v:shape id="Szövegdoboz 78" o:spid="_x0000_s1044" type="#_x0000_t202" style="position:absolute;left:44672;top:9715;width:1491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" filled="f" stroked="f" strokeweight=".5pt">
                  <v:textbox style="mso-fit-shape-to-text:t">
                    <w:txbxContent>
                      <w:p w14:paraId="73FB7565" w14:textId="77777777" w:rsidR="00B351EE" w:rsidRDefault="00B351EE" w:rsidP="00B351EE">
                        <w:r>
                          <w:t>Főpont</w:t>
                        </w:r>
                      </w:p>
                    </w:txbxContent>
                  </v:textbox>
                </v:shape>
                <v:shape id="Szövegdoboz 80" o:spid="_x0000_s1045" type="#_x0000_t202" style="position:absolute;left:8096;top:857;width:1491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" filled="f" stroked="f" strokeweight=".5pt">
                  <v:textbox style="mso-fit-shape-to-text:t">
                    <w:txbxContent>
                      <w:p w14:paraId="1B1CDD57" w14:textId="53A31B8F" w:rsidR="00B351EE" w:rsidRDefault="00741240" w:rsidP="00B351EE">
                        <w:r>
                          <w:t>3 dimenziós pont</w:t>
                        </w:r>
                      </w:p>
                    </w:txbxContent>
                  </v:textbox>
                </v:shape>
                <v:shape id="Szövegdoboz 81" o:spid="_x0000_s1046" type="#_x0000_t202" style="position:absolute;top:22383;width:54933;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70060ECE" w14:textId="021DCDB0" w:rsidR="00D442B1" w:rsidRPr="008F3BFE" w:rsidRDefault="005A5EC1" w:rsidP="00D442B1">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8</w:t>
                        </w:r>
                        <w:r>
                          <w:rPr>
                            <w:noProof/>
                          </w:rPr>
                          <w:fldChar w:fldCharType="end"/>
                        </w:r>
                        <w:r w:rsidR="00D442B1">
                          <w:t>. ábra: Vetített pont meghatározása</w:t>
                        </w:r>
                      </w:p>
                    </w:txbxContent>
                  </v:textbox>
                </v:shape>
                <w10:wrap type="topAndBottom" anchorx="margin"/>
              </v:group>
            </w:pict>
          </mc:Fallback>
        </mc:AlternateContent>
      </w:r>
    </w:p>
    <w:p w14:paraId="6E28075D" w14:textId="465E5DD1" w:rsidR="00A71901" w:rsidRDefault="00A71901" w:rsidP="005979D7">
      <w:pPr>
        <w:ind w:firstLine="0"/>
      </w:pPr>
    </w:p>
    <w:p w14:paraId="3E8C4B62" w14:textId="77777777" w:rsidR="002E4883" w:rsidRDefault="00CA2649" w:rsidP="00891F6D">
      <w:r>
        <w:t xml:space="preserve">Az x és </w:t>
      </w:r>
      <w:r w:rsidR="0088527E">
        <w:t>y</w:t>
      </w:r>
      <w:r w:rsidR="00E550EE">
        <w:t xml:space="preserve"> a </w:t>
      </w:r>
      <w:r w:rsidR="00623F41">
        <w:t>kép inhomogén koordinátái</w:t>
      </w:r>
      <w:r w:rsidR="00051236">
        <w:t>.</w:t>
      </w:r>
      <w:r w:rsidR="00EF5C2F">
        <w:t xml:space="preserve"> Homogén koordinátákra áttérve </w:t>
      </w:r>
      <w:r w:rsidR="00275DC4">
        <w:t xml:space="preserve">felírható </w:t>
      </w:r>
      <w:r w:rsidR="004147D0">
        <w:t>a leképezés m</w:t>
      </w:r>
      <w:r w:rsidR="00275DC4">
        <w:t>átrixos alakban</w:t>
      </w:r>
      <w:r w:rsidR="002E4883">
        <w:t>, amivel könnyebben kezelhetőek a transzformációk</w:t>
      </w:r>
      <w:r w:rsidR="004147D0">
        <w:t>.</w:t>
      </w:r>
    </w:p>
    <w:p w14:paraId="3DDE894C" w14:textId="042FF30F" w:rsidR="00DC05FF" w:rsidRDefault="00891F6D" w:rsidP="00891F6D">
      <w:r>
        <w:t xml:space="preserve"> </w:t>
      </w:r>
    </w:p>
    <w:p w14:paraId="6B024D8A" w14:textId="7EF659F9" w:rsidR="00DC05FF" w:rsidRDefault="006B4F94" w:rsidP="00DC05FF">
      <m:oMathPara>
        <m:oMath>
          <m:r>
            <w:rPr>
              <w:rFonts w:ascii="Cambria Math" w:hAnsi="Cambria Math"/>
            </w:rPr>
            <m:t>s∙</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fx</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fy</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6FA9E6A7" w14:textId="500C6041" w:rsidR="005E22FD" w:rsidRDefault="005E22FD" w:rsidP="005E22FD"/>
    <w:p w14:paraId="221DC459" w14:textId="7AC27B01" w:rsidR="00DC05FF" w:rsidRDefault="005E22FD" w:rsidP="005E22FD">
      <w:r>
        <w:t>A képek koordinátáinak</w:t>
      </w:r>
      <w:r w:rsidR="006F1A75">
        <w:t xml:space="preserve"> (</w:t>
      </w:r>
      <m:oMath>
        <m:sSub>
          <m:sSubPr>
            <m:ctrlPr>
              <w:rPr>
                <w:rFonts w:ascii="Cambria Math" w:hAnsi="Cambria Math"/>
                <w:i/>
              </w:rPr>
            </m:ctrlPr>
          </m:sSubPr>
          <m:e>
            <m:r>
              <w:rPr>
                <w:rFonts w:ascii="Cambria Math" w:hAnsi="Cambria Math"/>
              </w:rPr>
              <m:t>o</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y</m:t>
            </m:r>
          </m:sub>
        </m:sSub>
      </m:oMath>
      <w:r w:rsidR="006F1A75">
        <w:t>)</w:t>
      </w:r>
      <w:r>
        <w:t xml:space="preserve"> origója általában a kép egyik sarkában van, így ez az előző esethez képest egy eltolásként jelenik meg. </w:t>
      </w:r>
    </w:p>
    <w:p w14:paraId="28F9371D" w14:textId="77777777" w:rsidR="000B0DC2" w:rsidRDefault="000B0DC2" w:rsidP="00BD095C">
      <w:pPr>
        <w:ind w:firstLine="0"/>
      </w:pPr>
    </w:p>
    <w:p w14:paraId="1727F070" w14:textId="546F41E7" w:rsidR="00BD095C" w:rsidRPr="000B0DC2" w:rsidRDefault="00BD095C" w:rsidP="00BD095C">
      <m:oMathPara>
        <m:oMath>
          <m:r>
            <w:rPr>
              <w:rFonts w:ascii="Cambria Math" w:hAnsi="Cambria Math"/>
            </w:rPr>
            <m:t>x'=</m:t>
          </m:r>
          <m:sSub>
            <m:sSubPr>
              <m:ctrlPr>
                <w:rPr>
                  <w:rFonts w:ascii="Cambria Math" w:hAnsi="Cambria Math"/>
                  <w:i/>
                </w:rPr>
              </m:ctrlPr>
            </m:sSubPr>
            <m:e>
              <m:r>
                <w:rPr>
                  <w:rFonts w:ascii="Cambria Math" w:hAnsi="Cambria Math"/>
                </w:rPr>
                <m:t>o</m:t>
              </m:r>
            </m:e>
            <m:sub>
              <m:r>
                <w:rPr>
                  <w:rFonts w:ascii="Cambria Math" w:hAnsi="Cambria Math"/>
                </w:rPr>
                <m:t>x</m:t>
              </m:r>
            </m:sub>
          </m:sSub>
          <m:r>
            <w:rPr>
              <w:rFonts w:ascii="Cambria Math" w:hAnsi="Cambria Math"/>
            </w:rPr>
            <m:t>∙x</m:t>
          </m:r>
        </m:oMath>
      </m:oMathPara>
    </w:p>
    <w:p w14:paraId="2CC9132F" w14:textId="1E13E5E5" w:rsidR="000B0DC2" w:rsidRPr="00BD095C" w:rsidRDefault="00BD095C" w:rsidP="00BD095C">
      <m:oMathPara>
        <m:oMath>
          <m:r>
            <w:rPr>
              <w:rFonts w:ascii="Cambria Math" w:hAnsi="Cambria Math"/>
            </w:rPr>
            <m:t>y'=</m:t>
          </m:r>
          <m:sSub>
            <m:sSubPr>
              <m:ctrlPr>
                <w:rPr>
                  <w:rFonts w:ascii="Cambria Math" w:hAnsi="Cambria Math"/>
                  <w:i/>
                </w:rPr>
              </m:ctrlPr>
            </m:sSubPr>
            <m:e>
              <m:r>
                <w:rPr>
                  <w:rFonts w:ascii="Cambria Math" w:hAnsi="Cambria Math"/>
                </w:rPr>
                <m:t>o</m:t>
              </m:r>
            </m:e>
            <m:sub>
              <m:r>
                <w:rPr>
                  <w:rFonts w:ascii="Cambria Math" w:hAnsi="Cambria Math"/>
                </w:rPr>
                <m:t>y</m:t>
              </m:r>
            </m:sub>
          </m:sSub>
          <m:r>
            <w:rPr>
              <w:rFonts w:ascii="Cambria Math" w:hAnsi="Cambria Math"/>
            </w:rPr>
            <m:t>∙y</m:t>
          </m:r>
        </m:oMath>
      </m:oMathPara>
    </w:p>
    <w:p w14:paraId="4B31B86A" w14:textId="77777777" w:rsidR="00BD095C" w:rsidRPr="000B0DC2" w:rsidRDefault="00BD095C" w:rsidP="00BD095C"/>
    <w:p w14:paraId="5E3D532D" w14:textId="62FA6697" w:rsidR="00184746" w:rsidRDefault="006E4AF8" w:rsidP="00184746">
      <w:r>
        <w:t>Valamint a</w:t>
      </w:r>
      <w:r w:rsidR="00DC0276">
        <w:t xml:space="preserve">z egyes </w:t>
      </w:r>
      <w:r w:rsidR="00AF1E2F">
        <w:t xml:space="preserve">3 dimenziós </w:t>
      </w:r>
      <w:r w:rsidR="00DC0276">
        <w:t>pontok</w:t>
      </w:r>
      <w:r w:rsidR="00AF1E2F">
        <w:t xml:space="preserve">at a kamerák csak diszkrét </w:t>
      </w:r>
      <w:r w:rsidR="009C52C3">
        <w:t>értékek</w:t>
      </w:r>
      <w:r w:rsidR="00510CA2">
        <w:t>re</w:t>
      </w:r>
      <w:r w:rsidR="009C52C3">
        <w:t>, pixelek</w:t>
      </w:r>
      <w:r w:rsidR="00510CA2">
        <w:t>re</w:t>
      </w:r>
      <w:r w:rsidR="009C52C3">
        <w:t xml:space="preserve"> tudják leképezni</w:t>
      </w:r>
      <w:r w:rsidR="00041083">
        <w:t xml:space="preserve">, </w:t>
      </w:r>
      <w:r w:rsidR="003B2FFF">
        <w:t>így</w:t>
      </w:r>
      <w:r w:rsidR="00041083">
        <w:t xml:space="preserve"> a k</w:t>
      </w:r>
      <w:r w:rsidR="00DC3C41">
        <w:t>ép koordinátái nem lesznek folytonosak</w:t>
      </w:r>
      <w:r w:rsidR="00605444">
        <w:t xml:space="preserve"> ez</w:t>
      </w:r>
      <w:r w:rsidR="0072529F">
        <w:t xml:space="preserve"> (</w:t>
      </w:r>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y</m:t>
            </m:r>
          </m:sub>
        </m:sSub>
      </m:oMath>
      <w:r w:rsidR="0072529F">
        <w:t>)</w:t>
      </w:r>
      <w:r w:rsidR="00605444">
        <w:t xml:space="preserve"> skála faktorok</w:t>
      </w:r>
      <w:r w:rsidR="00F21603">
        <w:t xml:space="preserve"> segítsé</w:t>
      </w:r>
      <w:r w:rsidR="00C912A6">
        <w:t>gével írható le</w:t>
      </w:r>
      <w:r w:rsidR="00DC3C41">
        <w:t>.</w:t>
      </w:r>
      <w:r w:rsidR="009A33E3">
        <w:t xml:space="preserve"> Valamint a </w:t>
      </w:r>
      <w:r w:rsidR="00E31EBC">
        <w:t>szenzorok</w:t>
      </w:r>
      <w:r w:rsidR="003003A6">
        <w:t xml:space="preserve"> tengelyei a pixelek nyírása miatt </w:t>
      </w:r>
      <w:r w:rsidR="00770957">
        <w:t>nem tejesen merőlegesek</w:t>
      </w:r>
      <w:r w:rsidR="00D76C98">
        <w:t>,</w:t>
      </w:r>
      <w:r w:rsidR="00770957">
        <w:t xml:space="preserve"> ezeket az </w:t>
      </w:r>
      <w:r w:rsidR="006763A7">
        <w:rPr>
          <w:rFonts w:ascii="Cambria Math" w:hAnsi="Cambria Math"/>
        </w:rPr>
        <w:t>α nyírással lehet figyelembe venni.</w:t>
      </w:r>
    </w:p>
    <w:p w14:paraId="7A92B6A7" w14:textId="1F200988" w:rsidR="000B0DC2" w:rsidRPr="000B0DC2" w:rsidRDefault="009B7BF8" w:rsidP="000B0DC2">
      <m:oMathPara>
        <m:oMath>
          <m:sSub>
            <m:sSubPr>
              <m:ctrlPr>
                <w:rPr>
                  <w:rFonts w:ascii="Cambria Math" w:hAnsi="Cambria Math"/>
                  <w:i/>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∙x'</m:t>
          </m:r>
        </m:oMath>
      </m:oMathPara>
    </w:p>
    <w:p w14:paraId="69762505" w14:textId="7C8AB75F" w:rsidR="000B0DC2" w:rsidRPr="000B0DC2" w:rsidRDefault="009B7BF8" w:rsidP="000B0DC2">
      <m:oMathPara>
        <m:oMath>
          <m:sSub>
            <m:sSubPr>
              <m:ctrlPr>
                <w:rPr>
                  <w:rFonts w:ascii="Cambria Math" w:hAnsi="Cambria Math"/>
                  <w:i/>
                </w:rPr>
              </m:ctrlPr>
            </m:sSubPr>
            <m:e>
              <m:r>
                <w:rPr>
                  <w:rFonts w:ascii="Cambria Math" w:hAnsi="Cambria Math"/>
                </w:rPr>
                <m:t>y</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∙y'</m:t>
          </m:r>
        </m:oMath>
      </m:oMathPara>
    </w:p>
    <w:p w14:paraId="5F8B9EE7" w14:textId="11E96246" w:rsidR="00B22676" w:rsidRDefault="00B22676" w:rsidP="008252E9"/>
    <w:p w14:paraId="2BC50BB1" w14:textId="33962DD1" w:rsidR="007E62CA" w:rsidRDefault="00C912A6" w:rsidP="007E62CA">
      <w:r>
        <w:lastRenderedPageBreak/>
        <w:t>A</w:t>
      </w:r>
      <w:r w:rsidR="005F5C87">
        <w:t xml:space="preserve">z </w:t>
      </w:r>
      <w:r w:rsidR="007C617B">
        <w:t>előzőleg említett két</w:t>
      </w:r>
      <w:r w:rsidR="005F5C87">
        <w:t xml:space="preserve"> </w:t>
      </w:r>
      <w:r w:rsidR="00F469EE">
        <w:t>transzformáci</w:t>
      </w:r>
      <w:r w:rsidR="007C617B">
        <w:t xml:space="preserve">ót a </w:t>
      </w:r>
      <w:r w:rsidR="00D95F15">
        <w:t>vetítés mátrixá</w:t>
      </w:r>
      <w:r w:rsidR="00E40E46">
        <w:t xml:space="preserve">val </w:t>
      </w:r>
      <w:r w:rsidR="00C54D94">
        <w:t>figyelembe véve</w:t>
      </w:r>
      <w:r w:rsidR="00D95F15">
        <w:t xml:space="preserve"> megkaphatjuk a</w:t>
      </w:r>
      <w:r w:rsidR="00DC2647">
        <w:t>z</w:t>
      </w:r>
      <w:r w:rsidR="00D95F15">
        <w:t xml:space="preserve"> </w:t>
      </w:r>
      <w:r w:rsidR="00DA0ABF">
        <w:rPr>
          <w:b/>
          <w:bCs/>
          <w:u w:val="double"/>
        </w:rPr>
        <w:t>A</w:t>
      </w:r>
      <w:r w:rsidR="007E62CA">
        <w:t xml:space="preserve"> kamera mátrixot</w:t>
      </w:r>
      <w:r w:rsidR="00EE0C2A">
        <w:t>,</w:t>
      </w:r>
      <w:r w:rsidR="007E62CA">
        <w:t xml:space="preserve"> ami</w:t>
      </w:r>
      <w:r w:rsidR="00830462">
        <w:t xml:space="preserve"> lyukkamera modell esetén</w:t>
      </w:r>
      <w:r w:rsidR="007E62CA">
        <w:t xml:space="preserve"> </w:t>
      </w:r>
      <w:r w:rsidR="007E5C8C">
        <w:t xml:space="preserve">leírja a 3 dimenziós </w:t>
      </w:r>
      <w:r w:rsidR="001C1FE0">
        <w:t>helyvektorok</w:t>
      </w:r>
      <w:r w:rsidR="007E5C8C">
        <w:t xml:space="preserve"> transzformációját </w:t>
      </w:r>
      <w:r w:rsidR="00EE0C2A">
        <w:t>a kép</w:t>
      </w:r>
      <w:r w:rsidR="005C3003">
        <w:t xml:space="preserve"> </w:t>
      </w:r>
      <w:r w:rsidR="00EE0C2A">
        <w:t>síkjára</w:t>
      </w:r>
      <w:r w:rsidR="00830462">
        <w:t>.</w:t>
      </w:r>
    </w:p>
    <w:p w14:paraId="6E6E4C32" w14:textId="77777777" w:rsidR="003F6036" w:rsidRDefault="003F6036" w:rsidP="007E62CA"/>
    <w:p w14:paraId="6095875C" w14:textId="58F5B837" w:rsidR="00F54E6A" w:rsidRPr="008F0E86" w:rsidRDefault="009B7BF8" w:rsidP="00F54E6A">
      <m:oMathPara>
        <m:oMath>
          <m:bar>
            <m:barPr>
              <m:ctrlPr>
                <w:rPr>
                  <w:rFonts w:ascii="Cambria Math" w:hAnsi="Cambria Math"/>
                  <w:i/>
                </w:rPr>
              </m:ctrlPr>
            </m:barPr>
            <m:e>
              <m:bar>
                <m:barPr>
                  <m:ctrlPr>
                    <w:rPr>
                      <w:rFonts w:ascii="Cambria Math" w:hAnsi="Cambria Math"/>
                      <w:i/>
                    </w:rPr>
                  </m:ctrlPr>
                </m:barPr>
                <m:e>
                  <m:r>
                    <w:rPr>
                      <w:rFonts w:ascii="Cambria Math" w:hAnsi="Cambria Math"/>
                    </w:rPr>
                    <m:t>A</m:t>
                  </m:r>
                </m:e>
              </m:bar>
            </m:e>
          </m:ba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fx</m:t>
                    </m:r>
                  </m:e>
                  <m:e>
                    <m:r>
                      <w:rPr>
                        <w:rFonts w:ascii="Cambria Math" w:hAnsi="Cambria Math"/>
                      </w:rPr>
                      <m:t>α</m:t>
                    </m:r>
                  </m:e>
                  <m:e>
                    <m:sSub>
                      <m:sSubPr>
                        <m:ctrlPr>
                          <w:rPr>
                            <w:rFonts w:ascii="Cambria Math" w:hAnsi="Cambria Math"/>
                            <w:i/>
                          </w:rPr>
                        </m:ctrlPr>
                      </m:sSubPr>
                      <m:e>
                        <m:r>
                          <w:rPr>
                            <w:rFonts w:ascii="Cambria Math" w:hAnsi="Cambria Math"/>
                          </w:rPr>
                          <m:t>s</m:t>
                        </m:r>
                      </m:e>
                      <m:sub>
                        <m:r>
                          <w:rPr>
                            <w:rFonts w:ascii="Cambria Math" w:hAnsi="Cambria Math"/>
                          </w:rPr>
                          <m:t>x</m:t>
                        </m:r>
                      </m:sub>
                    </m:sSub>
                    <m:sSub>
                      <m:sSubPr>
                        <m:ctrlPr>
                          <w:rPr>
                            <w:rFonts w:ascii="Cambria Math" w:hAnsi="Cambria Math"/>
                            <w:i/>
                          </w:rPr>
                        </m:ctrlPr>
                      </m:sSubPr>
                      <m:e>
                        <m:r>
                          <w:rPr>
                            <w:rFonts w:ascii="Cambria Math" w:hAnsi="Cambria Math"/>
                          </w:rPr>
                          <m:t>o</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fy</m:t>
                    </m:r>
                  </m:e>
                  <m:e>
                    <m:sSub>
                      <m:sSubPr>
                        <m:ctrlPr>
                          <w:rPr>
                            <w:rFonts w:ascii="Cambria Math" w:hAnsi="Cambria Math"/>
                            <w:i/>
                          </w:rPr>
                        </m:ctrlPr>
                      </m:sSubPr>
                      <m:e>
                        <m:r>
                          <w:rPr>
                            <w:rFonts w:ascii="Cambria Math" w:hAnsi="Cambria Math"/>
                          </w:rPr>
                          <m:t>s</m:t>
                        </m:r>
                      </m:e>
                      <m:sub>
                        <m:r>
                          <w:rPr>
                            <w:rFonts w:ascii="Cambria Math" w:hAnsi="Cambria Math"/>
                          </w:rPr>
                          <m:t>y</m:t>
                        </m:r>
                      </m:sub>
                    </m:sSub>
                    <m:sSub>
                      <m:sSubPr>
                        <m:ctrlPr>
                          <w:rPr>
                            <w:rFonts w:ascii="Cambria Math" w:hAnsi="Cambria Math"/>
                            <w:i/>
                          </w:rPr>
                        </m:ctrlPr>
                      </m:sSubPr>
                      <m:e>
                        <m:r>
                          <w:rPr>
                            <w:rFonts w:ascii="Cambria Math" w:hAnsi="Cambria Math"/>
                          </w:rPr>
                          <m:t>o</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6A2DBADC" w14:textId="28756858" w:rsidR="00A73DBD" w:rsidRDefault="007A00C8" w:rsidP="007A00C8">
      <w:pPr>
        <w:ind w:firstLine="0"/>
      </w:pPr>
      <w:r>
        <w:tab/>
      </w:r>
    </w:p>
    <w:p w14:paraId="5F055035" w14:textId="7135DB93" w:rsidR="008F0E86" w:rsidRDefault="00A73DBD" w:rsidP="007A00C8">
      <w:pPr>
        <w:ind w:firstLine="0"/>
        <w:rPr>
          <w:color w:val="FF0000"/>
        </w:rPr>
      </w:pPr>
      <w:r>
        <w:t xml:space="preserve">Így a </w:t>
      </w:r>
      <w:r w:rsidR="007A00C8">
        <w:t xml:space="preserve">használt modell </w:t>
      </w:r>
      <w:r w:rsidR="009A38D7">
        <w:t xml:space="preserve">által megvalósított </w:t>
      </w:r>
      <w:r w:rsidR="0037015A">
        <w:t>leképzés egylete:</w:t>
      </w:r>
    </w:p>
    <w:p w14:paraId="04DE0B0F" w14:textId="07FEFC72" w:rsidR="008A35EA" w:rsidRDefault="008A35EA" w:rsidP="007A00C8">
      <w:pPr>
        <w:ind w:firstLine="0"/>
        <w:rPr>
          <w:color w:val="FF0000"/>
        </w:rPr>
      </w:pPr>
    </w:p>
    <w:p w14:paraId="01437C06" w14:textId="3BB52DD8" w:rsidR="008A35EA" w:rsidRPr="00F72B57" w:rsidRDefault="008A35EA" w:rsidP="008A35EA">
      <m:oMathPara>
        <m:oMath>
          <m:r>
            <w:rPr>
              <w:rFonts w:ascii="Cambria Math" w:hAnsi="Cambria Math"/>
            </w:rPr>
            <m:t>s∙</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1</m:t>
                    </m:r>
                  </m:e>
                </m:mr>
              </m:m>
            </m:e>
          </m:d>
          <m:r>
            <w:rPr>
              <w:rFonts w:ascii="Cambria Math" w:hAnsi="Cambria Math"/>
            </w:rPr>
            <m:t>=</m:t>
          </m:r>
          <m:bar>
            <m:barPr>
              <m:ctrlPr>
                <w:rPr>
                  <w:rFonts w:ascii="Cambria Math" w:hAnsi="Cambria Math"/>
                  <w:i/>
                </w:rPr>
              </m:ctrlPr>
            </m:barPr>
            <m:e>
              <m:bar>
                <m:barPr>
                  <m:ctrlPr>
                    <w:rPr>
                      <w:rFonts w:ascii="Cambria Math" w:hAnsi="Cambria Math"/>
                      <w:i/>
                    </w:rPr>
                  </m:ctrlPr>
                </m:barPr>
                <m:e>
                  <m:r>
                    <w:rPr>
                      <w:rFonts w:ascii="Cambria Math" w:hAnsi="Cambria Math"/>
                    </w:rPr>
                    <m:t>A</m:t>
                  </m:r>
                </m:e>
              </m:bar>
            </m:e>
          </m:bar>
          <m:r>
            <w:rPr>
              <w:rFonts w:ascii="Cambria Math" w:hAnsi="Cambria Math"/>
            </w:rPr>
            <m:t>∙</m:t>
          </m:r>
          <m:d>
            <m:dPr>
              <m:begChr m:val="["/>
              <m:endChr m:val="]"/>
              <m:ctrlPr>
                <w:rPr>
                  <w:rFonts w:ascii="Cambria Math" w:hAnsi="Cambria Math"/>
                  <w:i/>
                </w:rPr>
              </m:ctrlPr>
            </m:dPr>
            <m:e>
              <m:bar>
                <m:barPr>
                  <m:ctrlPr>
                    <w:rPr>
                      <w:rFonts w:ascii="Cambria Math" w:hAnsi="Cambria Math"/>
                      <w:i/>
                    </w:rPr>
                  </m:ctrlPr>
                </m:barPr>
                <m:e>
                  <m:bar>
                    <m:barPr>
                      <m:ctrlPr>
                        <w:rPr>
                          <w:rFonts w:ascii="Cambria Math" w:hAnsi="Cambria Math"/>
                          <w:i/>
                        </w:rPr>
                      </m:ctrlPr>
                    </m:barPr>
                    <m:e>
                      <m:r>
                        <w:rPr>
                          <w:rFonts w:ascii="Cambria Math" w:hAnsi="Cambria Math"/>
                        </w:rPr>
                        <m:t>R</m:t>
                      </m:r>
                    </m:e>
                  </m:bar>
                </m:e>
              </m:bar>
              <m:r>
                <w:rPr>
                  <w:rFonts w:ascii="Cambria Math" w:hAnsi="Cambria Math"/>
                </w:rPr>
                <m:t xml:space="preserve"> </m:t>
              </m:r>
              <m:bar>
                <m:barPr>
                  <m:ctrlPr>
                    <w:rPr>
                      <w:rFonts w:ascii="Cambria Math" w:hAnsi="Cambria Math"/>
                      <w:i/>
                    </w:rPr>
                  </m:ctrlPr>
                </m:barPr>
                <m:e>
                  <m:r>
                    <w:rPr>
                      <w:rFonts w:ascii="Cambria Math" w:hAnsi="Cambria Math"/>
                    </w:rPr>
                    <m:t>T</m:t>
                  </m:r>
                </m:e>
              </m:ba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5C2751E4" w14:textId="77777777" w:rsidR="008A35EA" w:rsidRDefault="008A35EA" w:rsidP="007A00C8">
      <w:pPr>
        <w:ind w:firstLine="0"/>
      </w:pPr>
    </w:p>
    <w:p w14:paraId="01D291D7" w14:textId="19FD5223" w:rsidR="00501C3E" w:rsidRDefault="00D544A9" w:rsidP="004226B1">
      <w:pPr>
        <w:pStyle w:val="Cmsor3"/>
      </w:pPr>
      <w:bookmarkStart w:id="25" w:name="_Toc27644447"/>
      <w:r>
        <w:t>Kalibráci</w:t>
      </w:r>
      <w:r w:rsidR="00147570">
        <w:t>ó</w:t>
      </w:r>
      <w:bookmarkEnd w:id="25"/>
    </w:p>
    <w:p w14:paraId="2644CE07" w14:textId="08DEF445" w:rsidR="00A648BF" w:rsidRDefault="00681325" w:rsidP="0088413C">
      <w:r>
        <w:t>„</w:t>
      </w:r>
      <w:r w:rsidR="0088413C">
        <w:t>Az előzőekben láttuk, hogy egy kamera lényegében a mátrixával egyértelműen reprezentálható. Ha ismert a kamera mátrix, akkor egy tetszőleges pont képét elő tudjuk állítani, illetve bármely képpontot vissza is tudunk vetíteni. A gyakorlatban tehát fontos, hogy meg tudjuk határozni a kamera mátrixot.”</w:t>
      </w:r>
      <w:r w:rsidR="00D23FDE">
        <w:t xml:space="preserve"> []</w:t>
      </w:r>
      <w:r w:rsidR="0088413C">
        <w:t xml:space="preserve"> </w:t>
      </w:r>
      <w:r w:rsidR="00662B2F">
        <w:t>A Kalibrá</w:t>
      </w:r>
      <w:r w:rsidR="00F93680">
        <w:t>ció során meghatároz</w:t>
      </w:r>
      <w:r w:rsidR="004466A5">
        <w:t>andó</w:t>
      </w:r>
      <w:r w:rsidR="00F93680">
        <w:t xml:space="preserve"> a kamera </w:t>
      </w:r>
      <w:r w:rsidR="002B0FC9">
        <w:t>paraméterei</w:t>
      </w:r>
      <w:r w:rsidR="004466A5">
        <w:t xml:space="preserve"> egy ismert geometriájú kalibrációs minta segítségével</w:t>
      </w:r>
      <w:r w:rsidR="002B0FC9">
        <w:t>.</w:t>
      </w:r>
      <w:r w:rsidR="006F0BED">
        <w:t xml:space="preserve"> </w:t>
      </w:r>
      <w:r w:rsidR="00F9651B">
        <w:t>A kamera kép</w:t>
      </w:r>
      <w:r w:rsidR="00E14BE4">
        <w:t>pontjai é</w:t>
      </w:r>
      <w:r w:rsidR="00753D85">
        <w:t>s a világ koordinát</w:t>
      </w:r>
      <w:r w:rsidR="006E45B9">
        <w:t>ák</w:t>
      </w:r>
      <w:r w:rsidR="00753D85">
        <w:t xml:space="preserve"> közötti </w:t>
      </w:r>
      <w:r w:rsidR="007464ED">
        <w:t>kapcsolatot a</w:t>
      </w:r>
      <w:r w:rsidR="00E12233">
        <w:t>z eddig megismert transzformációk adják meg</w:t>
      </w:r>
      <w:r w:rsidR="007E44F0">
        <w:t>.</w:t>
      </w:r>
      <w:r w:rsidR="00E12233">
        <w:t xml:space="preserve"> Ha a választott világkoordinát</w:t>
      </w:r>
      <w:r w:rsidR="00543BFB">
        <w:t xml:space="preserve">ák </w:t>
      </w:r>
      <w:r w:rsidR="00BB0915">
        <w:t>XY</w:t>
      </w:r>
      <w:r w:rsidR="00543BFB">
        <w:t xml:space="preserve"> tengelye </w:t>
      </w:r>
      <w:r w:rsidR="00564F94">
        <w:t xml:space="preserve">feszíti ki a kalibrációs minta </w:t>
      </w:r>
      <w:r w:rsidR="00FD34D6">
        <w:t>síkját a fenti mátrix egyenlet egyszerűsíthető.</w:t>
      </w:r>
    </w:p>
    <w:p w14:paraId="6F2BB4BB" w14:textId="77777777" w:rsidR="00FD34D6" w:rsidRDefault="00FD34D6" w:rsidP="0088413C"/>
    <w:p w14:paraId="3580A4BA" w14:textId="3F7925F6" w:rsidR="00FD34D6" w:rsidRPr="00C808FA" w:rsidRDefault="00FD34D6" w:rsidP="00FD34D6">
      <m:oMathPara>
        <m:oMath>
          <m:r>
            <w:rPr>
              <w:rFonts w:ascii="Cambria Math" w:hAnsi="Cambria Math"/>
            </w:rPr>
            <m:t>s∙</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1</m:t>
                    </m:r>
                  </m:e>
                </m:mr>
              </m:m>
            </m:e>
          </m:d>
          <m:r>
            <w:rPr>
              <w:rFonts w:ascii="Cambria Math" w:hAnsi="Cambria Math"/>
            </w:rPr>
            <m:t>=</m:t>
          </m:r>
          <m:bar>
            <m:barPr>
              <m:ctrlPr>
                <w:rPr>
                  <w:rFonts w:ascii="Cambria Math" w:hAnsi="Cambria Math"/>
                  <w:i/>
                </w:rPr>
              </m:ctrlPr>
            </m:barPr>
            <m:e>
              <m:bar>
                <m:barPr>
                  <m:ctrlPr>
                    <w:rPr>
                      <w:rFonts w:ascii="Cambria Math" w:hAnsi="Cambria Math"/>
                      <w:i/>
                    </w:rPr>
                  </m:ctrlPr>
                </m:barPr>
                <m:e>
                  <m:r>
                    <w:rPr>
                      <w:rFonts w:ascii="Cambria Math" w:hAnsi="Cambria Math"/>
                    </w:rPr>
                    <m:t>A</m:t>
                  </m:r>
                </m:e>
              </m:bar>
            </m:e>
          </m:bar>
          <m:r>
            <w:rPr>
              <w:rFonts w:ascii="Cambria Math" w:hAnsi="Cambria Math"/>
            </w:rPr>
            <m:t>∙</m:t>
          </m:r>
          <m:d>
            <m:dPr>
              <m:begChr m:val="["/>
              <m:endChr m:val="]"/>
              <m:ctrlPr>
                <w:rPr>
                  <w:rFonts w:ascii="Cambria Math" w:hAnsi="Cambria Math"/>
                  <w:i/>
                </w:rPr>
              </m:ctrlPr>
            </m:dPr>
            <m:e>
              <m:bar>
                <m:barPr>
                  <m:ctrlPr>
                    <w:rPr>
                      <w:rFonts w:ascii="Cambria Math" w:hAnsi="Cambria Math"/>
                      <w:i/>
                    </w:rPr>
                  </m:ctrlPr>
                </m:barPr>
                <m:e>
                  <m:bar>
                    <m:barPr>
                      <m:ctrlPr>
                        <w:rPr>
                          <w:rFonts w:ascii="Cambria Math" w:hAnsi="Cambria Math"/>
                          <w:i/>
                        </w:rPr>
                      </m:ctrlPr>
                    </m:barPr>
                    <m:e>
                      <m:r>
                        <w:rPr>
                          <w:rFonts w:ascii="Cambria Math" w:hAnsi="Cambria Math"/>
                        </w:rPr>
                        <m:t>R</m:t>
                      </m:r>
                    </m:e>
                  </m:bar>
                </m:e>
              </m:bar>
              <m:r>
                <w:rPr>
                  <w:rFonts w:ascii="Cambria Math" w:hAnsi="Cambria Math"/>
                </w:rPr>
                <m:t xml:space="preserve"> </m:t>
              </m:r>
              <m:bar>
                <m:barPr>
                  <m:ctrlPr>
                    <w:rPr>
                      <w:rFonts w:ascii="Cambria Math" w:hAnsi="Cambria Math"/>
                      <w:i/>
                    </w:rPr>
                  </m:ctrlPr>
                </m:barPr>
                <m:e>
                  <m:r>
                    <w:rPr>
                      <w:rFonts w:ascii="Cambria Math" w:hAnsi="Cambria Math"/>
                    </w:rPr>
                    <m:t>T</m:t>
                  </m:r>
                </m:e>
              </m:ba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bar>
            <m:barPr>
              <m:ctrlPr>
                <w:rPr>
                  <w:rFonts w:ascii="Cambria Math" w:hAnsi="Cambria Math"/>
                  <w:i/>
                </w:rPr>
              </m:ctrlPr>
            </m:barPr>
            <m:e>
              <m:bar>
                <m:barPr>
                  <m:ctrlPr>
                    <w:rPr>
                      <w:rFonts w:ascii="Cambria Math" w:hAnsi="Cambria Math"/>
                      <w:i/>
                    </w:rPr>
                  </m:ctrlPr>
                </m:barPr>
                <m:e>
                  <m:r>
                    <w:rPr>
                      <w:rFonts w:ascii="Cambria Math" w:hAnsi="Cambria Math"/>
                    </w:rPr>
                    <m:t>A</m:t>
                  </m:r>
                </m:e>
              </m:bar>
            </m:e>
          </m:bar>
          <m:r>
            <w:rPr>
              <w:rFonts w:ascii="Cambria Math" w:hAnsi="Cambria Math"/>
            </w:rPr>
            <m:t>∙</m:t>
          </m:r>
          <m:d>
            <m:dPr>
              <m:begChr m:val="["/>
              <m:endChr m:val="]"/>
              <m:ctrlPr>
                <w:rPr>
                  <w:rFonts w:ascii="Cambria Math" w:hAnsi="Cambria Math"/>
                  <w:i/>
                </w:rPr>
              </m:ctrlPr>
            </m:dPr>
            <m:e>
              <m:bar>
                <m:barPr>
                  <m:ctrlPr>
                    <w:rPr>
                      <w:rFonts w:ascii="Cambria Math" w:hAnsi="Cambria Math"/>
                      <w:i/>
                    </w:rPr>
                  </m:ctrlPr>
                </m:barPr>
                <m:e>
                  <m:bar>
                    <m:barPr>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m</m:t>
                          </m:r>
                        </m:sub>
                      </m:sSub>
                    </m:e>
                  </m:bar>
                </m:e>
              </m:bar>
              <m:r>
                <w:rPr>
                  <w:rFonts w:ascii="Cambria Math" w:hAnsi="Cambria Math"/>
                </w:rPr>
                <m:t xml:space="preserve"> </m:t>
              </m:r>
              <m:bar>
                <m:barPr>
                  <m:ctrlPr>
                    <w:rPr>
                      <w:rFonts w:ascii="Cambria Math" w:hAnsi="Cambria Math"/>
                      <w:i/>
                    </w:rPr>
                  </m:ctrlPr>
                </m:barPr>
                <m:e>
                  <m:r>
                    <w:rPr>
                      <w:rFonts w:ascii="Cambria Math" w:hAnsi="Cambria Math"/>
                    </w:rPr>
                    <m:t>T</m:t>
                  </m:r>
                </m:e>
              </m:ba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eastAsia="Cambria Math" w:hAnsi="Cambria Math" w:cs="Cambria Math"/>
                      </w:rPr>
                      <m:t>1</m:t>
                    </m:r>
                  </m:e>
                </m:mr>
              </m:m>
            </m:e>
          </m:d>
        </m:oMath>
      </m:oMathPara>
    </w:p>
    <w:p w14:paraId="5FE7F64A" w14:textId="5CFABC81" w:rsidR="00C808FA" w:rsidRDefault="00C808FA" w:rsidP="00FD34D6">
      <w:r>
        <w:t xml:space="preserve">Látható, hogy a </w:t>
      </w:r>
      <w:r w:rsidR="00C55CCC">
        <w:t>kép</w:t>
      </w:r>
      <w:r w:rsidR="000435E3">
        <w:t>pontok</w:t>
      </w:r>
      <w:r w:rsidR="00C55CCC">
        <w:t xml:space="preserve"> és a </w:t>
      </w:r>
      <w:r w:rsidR="004F1C33">
        <w:t>minta pontjai között homográfia áll fenn</w:t>
      </w:r>
      <w:r w:rsidR="000435E3">
        <w:t>.</w:t>
      </w:r>
      <w:r w:rsidR="00BD582E">
        <w:t xml:space="preserve"> Így bevezethető a </w:t>
      </w:r>
      <w:r w:rsidR="00BD582E" w:rsidRPr="00BD582E">
        <w:rPr>
          <w:u w:val="double"/>
        </w:rPr>
        <w:t>H</w:t>
      </w:r>
      <w:r w:rsidR="00BD582E" w:rsidRPr="008C0B59">
        <w:t xml:space="preserve"> </w:t>
      </w:r>
      <w:r w:rsidR="00567010" w:rsidRPr="008C0B59">
        <w:t>homográfia mátrix</w:t>
      </w:r>
      <w:r w:rsidR="00B33D70">
        <w:t>:</w:t>
      </w:r>
    </w:p>
    <w:p w14:paraId="21F9732A" w14:textId="7B4B8057" w:rsidR="00786441" w:rsidRPr="002B6CF0" w:rsidRDefault="009B7BF8" w:rsidP="00F52747">
      <w:pPr>
        <w:jc w:val="center"/>
      </w:pPr>
      <m:oMathPara>
        <m:oMath>
          <m:bar>
            <m:barPr>
              <m:ctrlPr>
                <w:rPr>
                  <w:rFonts w:ascii="Cambria Math" w:hAnsi="Cambria Math"/>
                  <w:i/>
                </w:rPr>
              </m:ctrlPr>
            </m:barPr>
            <m:e>
              <m:bar>
                <m:barPr>
                  <m:ctrlPr>
                    <w:rPr>
                      <w:rFonts w:ascii="Cambria Math" w:hAnsi="Cambria Math"/>
                      <w:i/>
                    </w:rPr>
                  </m:ctrlPr>
                </m:barPr>
                <m:e>
                  <m:r>
                    <w:rPr>
                      <w:rFonts w:ascii="Cambria Math" w:hAnsi="Cambria Math"/>
                    </w:rPr>
                    <m:t>H</m:t>
                  </m:r>
                </m:e>
              </m:bar>
            </m:e>
          </m:bar>
          <m:r>
            <w:rPr>
              <w:rFonts w:ascii="Cambria Math" w:hAnsi="Cambria Math"/>
            </w:rPr>
            <m:t xml:space="preserve">= λ∙ </m:t>
          </m:r>
          <m:bar>
            <m:barPr>
              <m:ctrlPr>
                <w:rPr>
                  <w:rFonts w:ascii="Cambria Math" w:hAnsi="Cambria Math"/>
                  <w:i/>
                </w:rPr>
              </m:ctrlPr>
            </m:barPr>
            <m:e>
              <m:bar>
                <m:barPr>
                  <m:ctrlPr>
                    <w:rPr>
                      <w:rFonts w:ascii="Cambria Math" w:hAnsi="Cambria Math"/>
                      <w:i/>
                    </w:rPr>
                  </m:ctrlPr>
                </m:barPr>
                <m:e>
                  <m:r>
                    <w:rPr>
                      <w:rFonts w:ascii="Cambria Math" w:hAnsi="Cambria Math"/>
                    </w:rPr>
                    <m:t>A</m:t>
                  </m:r>
                </m:e>
              </m:bar>
            </m:e>
          </m:bar>
          <m:r>
            <w:rPr>
              <w:rFonts w:ascii="Cambria Math" w:hAnsi="Cambria Math"/>
            </w:rPr>
            <m:t>∙</m:t>
          </m:r>
          <m:d>
            <m:dPr>
              <m:begChr m:val="["/>
              <m:endChr m:val="]"/>
              <m:ctrlPr>
                <w:rPr>
                  <w:rFonts w:ascii="Cambria Math" w:hAnsi="Cambria Math"/>
                  <w:i/>
                </w:rPr>
              </m:ctrlPr>
            </m:dPr>
            <m:e>
              <m:bar>
                <m:barPr>
                  <m:ctrlPr>
                    <w:rPr>
                      <w:rFonts w:ascii="Cambria Math" w:hAnsi="Cambria Math"/>
                      <w:i/>
                    </w:rPr>
                  </m:ctrlPr>
                </m:barPr>
                <m:e>
                  <m:bar>
                    <m:barPr>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m</m:t>
                          </m:r>
                        </m:sub>
                      </m:sSub>
                    </m:e>
                  </m:bar>
                </m:e>
              </m:bar>
              <m:r>
                <w:rPr>
                  <w:rFonts w:ascii="Cambria Math" w:hAnsi="Cambria Math"/>
                </w:rPr>
                <m:t xml:space="preserve"> </m:t>
              </m:r>
              <m:bar>
                <m:barPr>
                  <m:ctrlPr>
                    <w:rPr>
                      <w:rFonts w:ascii="Cambria Math" w:hAnsi="Cambria Math"/>
                      <w:i/>
                    </w:rPr>
                  </m:ctrlPr>
                </m:barPr>
                <m:e>
                  <m:r>
                    <w:rPr>
                      <w:rFonts w:ascii="Cambria Math" w:hAnsi="Cambria Math"/>
                    </w:rPr>
                    <m:t>T</m:t>
                  </m:r>
                </m:e>
              </m:bar>
            </m:e>
          </m:d>
          <m:r>
            <w:rPr>
              <w:rFonts w:ascii="Cambria Math" w:hAnsi="Cambria Math"/>
            </w:rPr>
            <m:t xml:space="preserve"> </m:t>
          </m:r>
        </m:oMath>
      </m:oMathPara>
    </w:p>
    <w:p w14:paraId="1A1E92FB" w14:textId="18D62CD4" w:rsidR="00786441" w:rsidRDefault="002B6CF0" w:rsidP="002B6CF0">
      <w:pPr>
        <w:jc w:val="left"/>
      </w:pPr>
      <w:r>
        <w:t xml:space="preserve">, ahol </w:t>
      </w:r>
      <m:oMath>
        <m:r>
          <w:rPr>
            <w:rFonts w:ascii="Cambria Math" w:hAnsi="Cambria Math"/>
          </w:rPr>
          <m:t>λ</m:t>
        </m:r>
      </m:oMath>
      <w:r>
        <w:t xml:space="preserve"> egy</w:t>
      </w:r>
      <w:r w:rsidR="00AC1C47">
        <w:t xml:space="preserve"> </w:t>
      </w:r>
      <w:r>
        <w:t>tetszőleges skalár.</w:t>
      </w:r>
    </w:p>
    <w:p w14:paraId="336CBAD0" w14:textId="77777777" w:rsidR="00A73DBD" w:rsidRDefault="00A73DBD" w:rsidP="002B6CF0">
      <w:pPr>
        <w:jc w:val="left"/>
      </w:pPr>
    </w:p>
    <w:p w14:paraId="3D80ECC5" w14:textId="6AA8A789" w:rsidR="002B6CF0" w:rsidRDefault="002B6CF0" w:rsidP="00FD34D6">
      <w:r>
        <w:t xml:space="preserve">Így </w:t>
      </w:r>
      <w:r w:rsidR="00CC5BC0">
        <w:t xml:space="preserve">a leképezés egyenlete </w:t>
      </w:r>
      <w:r w:rsidR="004E0A35">
        <w:t>módosul.</w:t>
      </w:r>
    </w:p>
    <w:p w14:paraId="6330263B" w14:textId="77777777" w:rsidR="004E0A35" w:rsidRPr="002B6CF0" w:rsidRDefault="004E0A35" w:rsidP="00FD34D6"/>
    <w:p w14:paraId="1E021B4F" w14:textId="62A70BEA" w:rsidR="007975BB" w:rsidRDefault="00FD5F4C" w:rsidP="00FD34D6">
      <m:oMathPara>
        <m:oMath>
          <m:r>
            <w:rPr>
              <w:rFonts w:ascii="Cambria Math" w:hAnsi="Cambria Math"/>
            </w:rPr>
            <m:t>s∙</m:t>
          </m:r>
          <m:bar>
            <m:barPr>
              <m:ctrlPr>
                <w:rPr>
                  <w:rFonts w:ascii="Cambria Math" w:hAnsi="Cambria Math"/>
                  <w:i/>
                </w:rPr>
              </m:ctrlPr>
            </m:barPr>
            <m:e>
              <m:r>
                <w:rPr>
                  <w:rFonts w:ascii="Cambria Math" w:hAnsi="Cambria Math"/>
                </w:rPr>
                <m:t>m</m:t>
              </m:r>
            </m:e>
          </m:bar>
          <m:r>
            <w:rPr>
              <w:rFonts w:ascii="Cambria Math" w:hAnsi="Cambria Math"/>
            </w:rPr>
            <m:t>=</m:t>
          </m:r>
          <m:bar>
            <m:barPr>
              <m:ctrlPr>
                <w:rPr>
                  <w:rFonts w:ascii="Cambria Math" w:hAnsi="Cambria Math"/>
                  <w:i/>
                </w:rPr>
              </m:ctrlPr>
            </m:barPr>
            <m:e>
              <m:bar>
                <m:barPr>
                  <m:ctrlPr>
                    <w:rPr>
                      <w:rFonts w:ascii="Cambria Math" w:hAnsi="Cambria Math"/>
                      <w:i/>
                    </w:rPr>
                  </m:ctrlPr>
                </m:barPr>
                <m:e>
                  <m:r>
                    <w:rPr>
                      <w:rFonts w:ascii="Cambria Math" w:hAnsi="Cambria Math"/>
                    </w:rPr>
                    <m:t>H</m:t>
                  </m:r>
                </m:e>
              </m:bar>
            </m:e>
          </m:bar>
          <m:r>
            <w:rPr>
              <w:rFonts w:ascii="Cambria Math" w:hAnsi="Cambria Math"/>
            </w:rPr>
            <m:t>∙</m:t>
          </m:r>
          <m:bar>
            <m:barPr>
              <m:ctrlPr>
                <w:rPr>
                  <w:rFonts w:ascii="Cambria Math" w:hAnsi="Cambria Math"/>
                  <w:i/>
                </w:rPr>
              </m:ctrlPr>
            </m:barPr>
            <m:e>
              <m:r>
                <w:rPr>
                  <w:rFonts w:ascii="Cambria Math" w:hAnsi="Cambria Math"/>
                </w:rPr>
                <m:t>M</m:t>
              </m:r>
            </m:e>
          </m:bar>
        </m:oMath>
      </m:oMathPara>
    </w:p>
    <w:p w14:paraId="47AA8C25" w14:textId="4937A21D" w:rsidR="00FD5F4C" w:rsidRDefault="007975BB" w:rsidP="00FD34D6">
      <w:r>
        <w:lastRenderedPageBreak/>
        <w:t xml:space="preserve">, ahol </w:t>
      </w:r>
      <w:r w:rsidR="008B3DB7">
        <w:t xml:space="preserve">az m a képpont koordináták </w:t>
      </w:r>
      <w:r w:rsidR="00FC343A">
        <w:t>a kép</w:t>
      </w:r>
      <w:r w:rsidR="008B3DB7">
        <w:t xml:space="preserve"> rendszer</w:t>
      </w:r>
      <w:r w:rsidR="00FC343A">
        <w:t>é</w:t>
      </w:r>
      <w:r w:rsidR="008B3DB7">
        <w:t>ben és M a</w:t>
      </w:r>
      <w:r w:rsidR="00527B8D">
        <w:t xml:space="preserve"> 3 dimenziós</w:t>
      </w:r>
      <w:r w:rsidR="008B3DB7">
        <w:t xml:space="preserve"> </w:t>
      </w:r>
      <w:r w:rsidR="00595A88">
        <w:t>pont</w:t>
      </w:r>
      <w:r w:rsidR="00403AED">
        <w:t xml:space="preserve"> </w:t>
      </w:r>
      <w:r w:rsidR="00CC67E0">
        <w:t>a világ rendszerében.</w:t>
      </w:r>
    </w:p>
    <w:p w14:paraId="765315F6" w14:textId="6C7E7FFE" w:rsidR="004E0A35" w:rsidRDefault="004E0A35" w:rsidP="00FD34D6"/>
    <w:p w14:paraId="4C011667" w14:textId="3EB6AEA8" w:rsidR="004E0A35" w:rsidRDefault="001A3347" w:rsidP="00FD34D6">
      <w:r>
        <w:t xml:space="preserve">A forgómátrix </w:t>
      </w:r>
      <w:proofErr w:type="spellStart"/>
      <w:r>
        <w:t>ortonormáltsága</w:t>
      </w:r>
      <w:proofErr w:type="spellEnd"/>
      <w:r>
        <w:t xml:space="preserve"> miatt felírhatók a következők:</w:t>
      </w:r>
    </w:p>
    <w:p w14:paraId="307C5DA8" w14:textId="77777777" w:rsidR="00125C5F" w:rsidRDefault="00125C5F" w:rsidP="00FD34D6"/>
    <w:p w14:paraId="664E5DC2" w14:textId="7BFF12A6" w:rsidR="009114D8" w:rsidRDefault="009B7BF8" w:rsidP="00125C5F">
      <w:pPr>
        <w:jc w:val="center"/>
      </w:pPr>
      <m:oMath>
        <m:sSub>
          <m:sSubPr>
            <m:ctrlPr>
              <w:rPr>
                <w:rFonts w:ascii="Cambria Math" w:hAnsi="Cambria Math"/>
              </w:rPr>
            </m:ctrlPr>
          </m:sSubPr>
          <m:e>
            <m:r>
              <w:rPr>
                <w:rFonts w:ascii="Cambria Math" w:hAnsi="Cambria Math"/>
              </w:rPr>
              <m:t>R</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 r</m:t>
            </m:r>
          </m:e>
          <m:sub>
            <m:r>
              <w:rPr>
                <w:rFonts w:ascii="Cambria Math" w:hAnsi="Cambria Math"/>
              </w:rPr>
              <m:t>1</m:t>
            </m:r>
          </m:sub>
        </m:sSub>
        <m:sSub>
          <m:sSubPr>
            <m:ctrlPr>
              <w:rPr>
                <w:rFonts w:ascii="Cambria Math" w:hAnsi="Cambria Math"/>
                <w:i/>
              </w:rPr>
            </m:ctrlPr>
          </m:sSubPr>
          <m:e>
            <m:r>
              <w:rPr>
                <w:rFonts w:ascii="Cambria Math" w:hAnsi="Cambria Math"/>
              </w:rPr>
              <m:t xml:space="preserve"> r</m:t>
            </m:r>
          </m:e>
          <m:sub>
            <m:r>
              <w:rPr>
                <w:rFonts w:ascii="Cambria Math" w:hAnsi="Cambria Math"/>
              </w:rPr>
              <m:t>2</m:t>
            </m:r>
          </m:sub>
        </m:sSub>
        <m:r>
          <w:rPr>
            <w:rFonts w:ascii="Cambria Math" w:hAnsi="Cambria Math"/>
          </w:rPr>
          <m:t>]</m:t>
        </m:r>
      </m:oMath>
      <w:r w:rsidR="00216D25">
        <w:t>;</w:t>
      </w:r>
    </w:p>
    <w:p w14:paraId="4599BE6E" w14:textId="22C4C474" w:rsidR="009114D8" w:rsidRPr="00054496" w:rsidRDefault="009B7BF8" w:rsidP="00054496">
      <w:pPr>
        <w:jc w:val="center"/>
        <w:rPr>
          <w:rFonts w:ascii="Cambria Math" w:hAnsi="Cambria Math"/>
        </w:rPr>
      </w:pP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054496" w:rsidRPr="00054496">
        <w:rPr>
          <w:rFonts w:ascii="Cambria Math" w:hAnsi="Cambria Math"/>
          <w:color w:val="222222"/>
          <w:sz w:val="23"/>
          <w:szCs w:val="23"/>
          <w:shd w:val="clear" w:color="auto" w:fill="FFFFFF"/>
        </w:rPr>
        <w:t>⊥</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75263D" w:rsidRPr="0075263D">
        <w:rPr>
          <w:rStyle w:val="mo"/>
          <w:rFonts w:ascii="Cambria Math" w:hAnsi="Cambria Math"/>
          <w:color w:val="222222"/>
          <w:sz w:val="23"/>
          <w:szCs w:val="23"/>
          <w:bdr w:val="none" w:sz="0" w:space="0" w:color="auto" w:frame="1"/>
          <w:shd w:val="clear" w:color="auto" w:fill="FFFFFF"/>
        </w:rPr>
        <w:t>→</w:t>
      </w:r>
      <m:oMath>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T</m:t>
            </m:r>
          </m:sup>
        </m:sSubSup>
        <m:sSub>
          <m:sSubPr>
            <m:ctrlPr>
              <w:rPr>
                <w:rFonts w:ascii="Cambria Math" w:hAnsi="Cambria Math"/>
                <w:i/>
              </w:rPr>
            </m:ctrlPr>
          </m:sSubPr>
          <m:e>
            <m:r>
              <w:rPr>
                <w:rFonts w:ascii="Cambria Math" w:hAnsi="Cambria Math"/>
              </w:rPr>
              <m:t>r</m:t>
            </m:r>
          </m:e>
          <m:sub>
            <m:r>
              <w:rPr>
                <w:rFonts w:ascii="Cambria Math" w:hAnsi="Cambria Math"/>
              </w:rPr>
              <m:t>2</m:t>
            </m:r>
          </m:sub>
        </m:sSub>
      </m:oMath>
      <w:r w:rsidR="0075263D" w:rsidRPr="0075263D">
        <w:rPr>
          <w:rStyle w:val="mo"/>
          <w:rFonts w:ascii="Cambria Math" w:hAnsi="Cambria Math"/>
          <w:color w:val="222222"/>
          <w:sz w:val="23"/>
          <w:szCs w:val="23"/>
          <w:bdr w:val="none" w:sz="0" w:space="0" w:color="auto" w:frame="1"/>
          <w:shd w:val="clear" w:color="auto" w:fill="FFFFFF"/>
        </w:rPr>
        <w:t>=</w:t>
      </w:r>
      <w:r w:rsidR="0075263D" w:rsidRPr="0075263D">
        <w:rPr>
          <w:rStyle w:val="mn"/>
          <w:rFonts w:ascii="Cambria Math" w:hAnsi="Cambria Math"/>
          <w:color w:val="222222"/>
          <w:sz w:val="23"/>
          <w:szCs w:val="23"/>
          <w:bdr w:val="none" w:sz="0" w:space="0" w:color="auto" w:frame="1"/>
          <w:shd w:val="clear" w:color="auto" w:fill="FFFFFF"/>
        </w:rPr>
        <w:t>0</w:t>
      </w:r>
      <w:r w:rsidR="00216D25">
        <w:rPr>
          <w:rStyle w:val="mn"/>
          <w:rFonts w:ascii="Cambria Math" w:hAnsi="Cambria Math"/>
          <w:color w:val="222222"/>
          <w:sz w:val="23"/>
          <w:szCs w:val="23"/>
          <w:bdr w:val="none" w:sz="0" w:space="0" w:color="auto" w:frame="1"/>
          <w:shd w:val="clear" w:color="auto" w:fill="FFFFFF"/>
        </w:rPr>
        <w:t>;</w:t>
      </w:r>
    </w:p>
    <w:p w14:paraId="0A9E2CE5" w14:textId="7CB15377" w:rsidR="0005447A" w:rsidRDefault="009B7BF8" w:rsidP="0005447A">
      <w:pPr>
        <w:jc w:val="center"/>
        <w:rPr>
          <w:rStyle w:val="mn"/>
          <w:rFonts w:ascii="Cambria Math" w:hAnsi="Cambria Math"/>
          <w:color w:val="222222"/>
          <w:sz w:val="23"/>
          <w:szCs w:val="23"/>
          <w:bdr w:val="none" w:sz="0" w:space="0" w:color="auto" w:frame="1"/>
          <w:shd w:val="clear" w:color="auto" w:fill="FFFFFF"/>
        </w:rPr>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oMath>
      <w:r w:rsidR="00211F50">
        <w:rPr>
          <w:rFonts w:ascii="Cambria Math" w:hAnsi="Cambria Math"/>
        </w:rPr>
        <w:t xml:space="preserve"> </w:t>
      </w:r>
      <w:r w:rsidR="00211F50">
        <w:rPr>
          <w:rFonts w:ascii="Cambria Math" w:hAnsi="Cambria Math"/>
          <w:color w:val="222222"/>
          <w:sz w:val="23"/>
          <w:szCs w:val="23"/>
          <w:shd w:val="clear" w:color="auto" w:fill="FFFFFF"/>
        </w:rPr>
        <w:t xml:space="preserve">= 1 </w:t>
      </w:r>
      <w:r w:rsidR="0005447A" w:rsidRPr="0075263D">
        <w:rPr>
          <w:rStyle w:val="mo"/>
          <w:rFonts w:ascii="Cambria Math" w:hAnsi="Cambria Math"/>
          <w:color w:val="222222"/>
          <w:sz w:val="23"/>
          <w:szCs w:val="23"/>
          <w:bdr w:val="none" w:sz="0" w:space="0" w:color="auto" w:frame="1"/>
          <w:shd w:val="clear" w:color="auto" w:fill="FFFFFF"/>
        </w:rPr>
        <w:t>→</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r</m:t>
            </m:r>
          </m:e>
          <m:sub>
            <m:r>
              <w:rPr>
                <w:rFonts w:ascii="Cambria Math" w:hAnsi="Cambria Math"/>
              </w:rPr>
              <m:t>i</m:t>
            </m:r>
          </m:sub>
        </m:sSub>
      </m:oMath>
      <w:r w:rsidR="0005447A" w:rsidRPr="0075263D">
        <w:rPr>
          <w:rStyle w:val="mo"/>
          <w:rFonts w:ascii="Cambria Math" w:hAnsi="Cambria Math"/>
          <w:color w:val="222222"/>
          <w:sz w:val="23"/>
          <w:szCs w:val="23"/>
          <w:bdr w:val="none" w:sz="0" w:space="0" w:color="auto" w:frame="1"/>
          <w:shd w:val="clear" w:color="auto" w:fill="FFFFFF"/>
        </w:rPr>
        <w:t>=</w:t>
      </w:r>
      <w:r w:rsidR="00211F50">
        <w:rPr>
          <w:rStyle w:val="mn"/>
          <w:rFonts w:ascii="Cambria Math" w:hAnsi="Cambria Math"/>
          <w:color w:val="222222"/>
          <w:sz w:val="23"/>
          <w:szCs w:val="23"/>
          <w:bdr w:val="none" w:sz="0" w:space="0" w:color="auto" w:frame="1"/>
          <w:shd w:val="clear" w:color="auto" w:fill="FFFFFF"/>
        </w:rPr>
        <w:t>1</w:t>
      </w:r>
      <w:r w:rsidR="0005447A">
        <w:rPr>
          <w:rStyle w:val="mn"/>
          <w:rFonts w:ascii="Cambria Math" w:hAnsi="Cambria Math"/>
          <w:color w:val="222222"/>
          <w:sz w:val="23"/>
          <w:szCs w:val="23"/>
          <w:bdr w:val="none" w:sz="0" w:space="0" w:color="auto" w:frame="1"/>
          <w:shd w:val="clear" w:color="auto" w:fill="FFFFFF"/>
        </w:rPr>
        <w:t>;</w:t>
      </w:r>
    </w:p>
    <w:p w14:paraId="00D462A0" w14:textId="7E9E7B0E" w:rsidR="00FF288B" w:rsidRPr="000B0386" w:rsidRDefault="009707A6" w:rsidP="002204B2">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Cambria Math" w:hAnsi="Cambria Math"/>
        </w:rPr>
      </w:pPr>
      <m:oMathPara>
        <m:oMath>
          <m:r>
            <w:rPr>
              <w:rFonts w:ascii="Cambria Math" w:hAnsi="Cambria Math"/>
            </w:rPr>
            <m:t>[</m:t>
          </m:r>
          <m:bar>
            <m:barPr>
              <m:ctrlPr>
                <w:rPr>
                  <w:rFonts w:ascii="Cambria Math" w:hAnsi="Cambria Math"/>
                  <w:i/>
                </w:rPr>
              </m:ctrlPr>
            </m:barPr>
            <m:e>
              <m:sSub>
                <m:sSubPr>
                  <m:ctrlPr>
                    <w:rPr>
                      <w:rFonts w:ascii="Cambria Math" w:hAnsi="Cambria Math"/>
                      <w:i/>
                    </w:rPr>
                  </m:ctrlPr>
                </m:sSubPr>
                <m:e>
                  <m:r>
                    <w:rPr>
                      <w:rFonts w:ascii="Cambria Math" w:hAnsi="Cambria Math"/>
                    </w:rPr>
                    <m:t>h</m:t>
                  </m:r>
                </m:e>
                <m:sub>
                  <m:r>
                    <w:rPr>
                      <w:rFonts w:ascii="Cambria Math" w:hAnsi="Cambria Math"/>
                    </w:rPr>
                    <m:t>1</m:t>
                  </m:r>
                </m:sub>
              </m:sSub>
            </m:e>
          </m:bar>
          <m:r>
            <w:rPr>
              <w:rFonts w:ascii="Cambria Math" w:hAnsi="Cambria Math"/>
            </w:rPr>
            <m:t xml:space="preserve"> </m:t>
          </m:r>
          <m:bar>
            <m:barPr>
              <m:ctrlPr>
                <w:rPr>
                  <w:rFonts w:ascii="Cambria Math" w:hAnsi="Cambria Math"/>
                  <w:i/>
                </w:rPr>
              </m:ctrlPr>
            </m:barPr>
            <m:e>
              <m:sSub>
                <m:sSubPr>
                  <m:ctrlPr>
                    <w:rPr>
                      <w:rFonts w:ascii="Cambria Math" w:hAnsi="Cambria Math"/>
                      <w:i/>
                    </w:rPr>
                  </m:ctrlPr>
                </m:sSubPr>
                <m:e>
                  <m:r>
                    <w:rPr>
                      <w:rFonts w:ascii="Cambria Math" w:hAnsi="Cambria Math"/>
                    </w:rPr>
                    <m:t>h</m:t>
                  </m:r>
                </m:e>
                <m:sub>
                  <m:r>
                    <w:rPr>
                      <w:rFonts w:ascii="Cambria Math" w:hAnsi="Cambria Math"/>
                    </w:rPr>
                    <m:t>2</m:t>
                  </m:r>
                </m:sub>
              </m:sSub>
            </m:e>
          </m:bar>
          <m:r>
            <w:rPr>
              <w:rFonts w:ascii="Cambria Math" w:hAnsi="Cambria Math"/>
            </w:rPr>
            <m:t xml:space="preserve"> </m:t>
          </m:r>
          <m:bar>
            <m:barPr>
              <m:ctrlPr>
                <w:rPr>
                  <w:rFonts w:ascii="Cambria Math" w:hAnsi="Cambria Math"/>
                  <w:i/>
                </w:rPr>
              </m:ctrlPr>
            </m:barPr>
            <m:e>
              <m:sSub>
                <m:sSubPr>
                  <m:ctrlPr>
                    <w:rPr>
                      <w:rFonts w:ascii="Cambria Math" w:hAnsi="Cambria Math"/>
                      <w:i/>
                    </w:rPr>
                  </m:ctrlPr>
                </m:sSubPr>
                <m:e>
                  <m:r>
                    <w:rPr>
                      <w:rFonts w:ascii="Cambria Math" w:hAnsi="Cambria Math"/>
                    </w:rPr>
                    <m:t>h</m:t>
                  </m:r>
                </m:e>
                <m:sub>
                  <m:r>
                    <w:rPr>
                      <w:rFonts w:ascii="Cambria Math" w:hAnsi="Cambria Math"/>
                    </w:rPr>
                    <m:t>3</m:t>
                  </m:r>
                </m:sub>
              </m:sSub>
            </m:e>
          </m:bar>
          <m:r>
            <w:rPr>
              <w:rFonts w:ascii="Cambria Math" w:hAnsi="Cambria Math"/>
            </w:rPr>
            <m:t xml:space="preserve">] = λA [ </m:t>
          </m:r>
          <m:bar>
            <m:barPr>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1</m:t>
                  </m:r>
                </m:sub>
              </m:sSub>
            </m:e>
          </m:bar>
          <m:r>
            <w:rPr>
              <w:rFonts w:ascii="Cambria Math" w:hAnsi="Cambria Math"/>
            </w:rPr>
            <m:t xml:space="preserve"> </m:t>
          </m:r>
          <m:bar>
            <m:barPr>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2</m:t>
                  </m:r>
                </m:sub>
              </m:sSub>
            </m:e>
          </m:bar>
          <m:r>
            <w:rPr>
              <w:rFonts w:ascii="Cambria Math" w:hAnsi="Cambria Math"/>
            </w:rPr>
            <m:t xml:space="preserve"> </m:t>
          </m:r>
          <m:bar>
            <m:barPr>
              <m:ctrlPr>
                <w:rPr>
                  <w:rFonts w:ascii="Cambria Math" w:hAnsi="Cambria Math"/>
                  <w:i/>
                </w:rPr>
              </m:ctrlPr>
            </m:barPr>
            <m:e>
              <m:r>
                <w:rPr>
                  <w:rFonts w:ascii="Cambria Math" w:hAnsi="Cambria Math"/>
                </w:rPr>
                <m:t>t</m:t>
              </m:r>
            </m:e>
          </m:bar>
          <m:r>
            <w:rPr>
              <w:rFonts w:ascii="Cambria Math" w:hAnsi="Cambria Math"/>
            </w:rPr>
            <m:t xml:space="preserve"> ];</m:t>
          </m:r>
        </m:oMath>
      </m:oMathPara>
    </w:p>
    <w:p w14:paraId="3594070A" w14:textId="4A31E853" w:rsidR="000B0386" w:rsidRDefault="00BB1D72" w:rsidP="002204B2">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Cambria Math" w:hAnsi="Cambria Math"/>
        </w:rPr>
      </w:pPr>
      <w:r>
        <w:rPr>
          <w:rFonts w:ascii="Cambria Math" w:hAnsi="Cambria Math"/>
        </w:rPr>
        <w:t>Ebből következik, hogy:</w:t>
      </w:r>
    </w:p>
    <w:p w14:paraId="77AA92D0" w14:textId="65CF2D85" w:rsidR="00BB1D72" w:rsidRDefault="00BB1D72" w:rsidP="002204B2">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Cambria Math" w:hAnsi="Cambria Math"/>
        </w:rPr>
      </w:pPr>
    </w:p>
    <w:p w14:paraId="1A6DCC87" w14:textId="7B3CD081" w:rsidR="00EE3AAA" w:rsidRPr="000B16FC" w:rsidRDefault="009B7BF8" w:rsidP="00EE3AAA">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Cambria Math" w:hAnsi="Cambria Math"/>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λ</m:t>
              </m:r>
            </m:den>
          </m:f>
          <m:sSup>
            <m:sSupPr>
              <m:ctrlPr>
                <w:rPr>
                  <w:rFonts w:ascii="Cambria Math" w:hAnsi="Cambria Math"/>
                  <w:i/>
                </w:rPr>
              </m:ctrlPr>
            </m:sSupPr>
            <m:e>
              <m:r>
                <w:rPr>
                  <w:rFonts w:ascii="Cambria Math" w:hAnsi="Cambria Math"/>
                </w:rPr>
                <m:t>A</m:t>
              </m:r>
            </m:e>
            <m:sup>
              <m:r>
                <w:rPr>
                  <w:rFonts w:ascii="Cambria Math" w:hAnsi="Cambria Math"/>
                </w:rPr>
                <m:t>-1</m:t>
              </m:r>
            </m:sup>
          </m:sSup>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λ</m:t>
              </m:r>
            </m:den>
          </m:f>
          <m:sSup>
            <m:sSupPr>
              <m:ctrlPr>
                <w:rPr>
                  <w:rFonts w:ascii="Cambria Math" w:hAnsi="Cambria Math"/>
                  <w:i/>
                </w:rPr>
              </m:ctrlPr>
            </m:sSupPr>
            <m:e>
              <m:r>
                <w:rPr>
                  <w:rFonts w:ascii="Cambria Math" w:hAnsi="Cambria Math"/>
                </w:rPr>
                <m:t>A</m:t>
              </m:r>
            </m:e>
            <m:sup>
              <m:r>
                <w:rPr>
                  <w:rFonts w:ascii="Cambria Math" w:hAnsi="Cambria Math"/>
                </w:rPr>
                <m:t>-1</m:t>
              </m:r>
            </m:sup>
          </m:sSup>
          <m:sSub>
            <m:sSubPr>
              <m:ctrlPr>
                <w:rPr>
                  <w:rFonts w:ascii="Cambria Math" w:hAnsi="Cambria Math"/>
                  <w:i/>
                </w:rPr>
              </m:ctrlPr>
            </m:sSubPr>
            <m:e>
              <m:r>
                <w:rPr>
                  <w:rFonts w:ascii="Cambria Math" w:hAnsi="Cambria Math"/>
                </w:rPr>
                <m:t>h</m:t>
              </m:r>
            </m:e>
            <m:sub>
              <m:r>
                <w:rPr>
                  <w:rFonts w:ascii="Cambria Math" w:hAnsi="Cambria Math"/>
                </w:rPr>
                <m:t>2</m:t>
              </m:r>
            </m:sub>
          </m:sSub>
        </m:oMath>
      </m:oMathPara>
    </w:p>
    <w:p w14:paraId="6717EC1B" w14:textId="561B7C88" w:rsidR="000B16FC" w:rsidRPr="00EE3AAA" w:rsidRDefault="00081F95" w:rsidP="00EE3AAA">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Cambria Math" w:hAnsi="Cambria Math"/>
        </w:rPr>
      </w:pPr>
      <w:r>
        <w:rPr>
          <w:rFonts w:ascii="Cambria Math" w:hAnsi="Cambria Math"/>
        </w:rPr>
        <w:t>A fentieket behelyettesítve:</w:t>
      </w:r>
    </w:p>
    <w:p w14:paraId="0C903723" w14:textId="77777777" w:rsidR="00246426" w:rsidRPr="00246426" w:rsidRDefault="009B7BF8" w:rsidP="00EE3AAA">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Style w:val="mn"/>
          <w:rFonts w:ascii="Cambria Math" w:hAnsi="Cambria Math"/>
          <w:color w:val="222222"/>
          <w:sz w:val="23"/>
          <w:szCs w:val="23"/>
          <w:bdr w:val="none" w:sz="0" w:space="0" w:color="auto" w:frame="1"/>
          <w:shd w:val="clear" w:color="auto" w:fill="FFFFFF"/>
        </w:rPr>
      </w:pPr>
      <m:oMathPara>
        <m:oMath>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T</m:t>
              </m:r>
            </m:sup>
          </m:sSubSup>
          <m:sSub>
            <m:sSubPr>
              <m:ctrlPr>
                <w:rPr>
                  <w:rFonts w:ascii="Cambria Math" w:hAnsi="Cambria Math"/>
                  <w:i/>
                </w:rPr>
              </m:ctrlPr>
            </m:sSubPr>
            <m:e>
              <m:r>
                <w:rPr>
                  <w:rFonts w:ascii="Cambria Math" w:hAnsi="Cambria Math"/>
                </w:rPr>
                <m:t>r</m:t>
              </m:r>
            </m:e>
            <m:sub>
              <m:r>
                <w:rPr>
                  <w:rFonts w:ascii="Cambria Math" w:hAnsi="Cambria Math"/>
                </w:rPr>
                <m:t>2</m:t>
              </m:r>
            </m:sub>
          </m:sSub>
          <m:r>
            <m:rPr>
              <m:sty m:val="p"/>
            </m:rPr>
            <w:rPr>
              <w:rStyle w:val="mo"/>
              <w:rFonts w:ascii="Cambria Math" w:hAnsi="Cambria Math"/>
              <w:color w:val="222222"/>
              <w:sz w:val="23"/>
              <w:szCs w:val="23"/>
              <w:bdr w:val="none" w:sz="0" w:space="0" w:color="auto" w:frame="1"/>
              <w:shd w:val="clear" w:color="auto" w:fill="FFFFFF"/>
            </w:rPr>
            <m:t>=</m:t>
          </m:r>
          <m:r>
            <m:rPr>
              <m:sty m:val="p"/>
            </m:rPr>
            <w:rPr>
              <w:rStyle w:val="mn"/>
              <w:rFonts w:ascii="Cambria Math" w:hAnsi="Cambria Math"/>
              <w:color w:val="222222"/>
              <w:sz w:val="23"/>
              <w:szCs w:val="23"/>
              <w:bdr w:val="none" w:sz="0" w:space="0" w:color="auto" w:frame="1"/>
              <w:shd w:val="clear" w:color="auto" w:fill="FFFFFF"/>
            </w:rPr>
            <m:t xml:space="preserve">0  </m:t>
          </m:r>
          <m:box>
            <m:boxPr>
              <m:opEmu m:val="1"/>
              <m:ctrlPr>
                <w:rPr>
                  <w:rStyle w:val="mn"/>
                  <w:rFonts w:ascii="Cambria Math" w:hAnsi="Cambria Math"/>
                  <w:color w:val="222222"/>
                  <w:sz w:val="23"/>
                  <w:szCs w:val="23"/>
                  <w:bdr w:val="none" w:sz="0" w:space="0" w:color="auto" w:frame="1"/>
                  <w:shd w:val="clear" w:color="auto" w:fill="FFFFFF"/>
                </w:rPr>
              </m:ctrlPr>
            </m:boxPr>
            <m:e>
              <m:groupChr>
                <m:groupChrPr>
                  <m:chr m:val="⇒"/>
                  <m:pos m:val="top"/>
                  <m:ctrlPr>
                    <w:rPr>
                      <w:rStyle w:val="mn"/>
                      <w:rFonts w:ascii="Cambria Math" w:hAnsi="Cambria Math"/>
                      <w:color w:val="222222"/>
                      <w:sz w:val="23"/>
                      <w:szCs w:val="23"/>
                      <w:bdr w:val="none" w:sz="0" w:space="0" w:color="auto" w:frame="1"/>
                      <w:shd w:val="clear" w:color="auto" w:fill="FFFFFF"/>
                    </w:rPr>
                  </m:ctrlPr>
                </m:groupChrPr>
                <m:e/>
              </m:groupChr>
            </m:e>
          </m:box>
          <m:r>
            <m:rPr>
              <m:sty m:val="p"/>
            </m:rPr>
            <w:rPr>
              <w:rStyle w:val="mn"/>
              <w:rFonts w:ascii="Cambria Math" w:hAnsi="Cambria Math"/>
              <w:color w:val="222222"/>
              <w:sz w:val="23"/>
              <w:szCs w:val="23"/>
              <w:bdr w:val="none" w:sz="0" w:space="0" w:color="auto" w:frame="1"/>
              <w:shd w:val="clear" w:color="auto" w:fill="FFFFFF"/>
            </w:rPr>
            <m:t xml:space="preserve">  </m:t>
          </m:r>
          <m:sSup>
            <m:sSupPr>
              <m:ctrlPr>
                <w:rPr>
                  <w:rStyle w:val="mn"/>
                  <w:rFonts w:ascii="Cambria Math" w:hAnsi="Cambria Math"/>
                  <w:i/>
                  <w:color w:val="222222"/>
                  <w:sz w:val="23"/>
                  <w:szCs w:val="23"/>
                  <w:bdr w:val="none" w:sz="0" w:space="0" w:color="auto" w:frame="1"/>
                  <w:shd w:val="clear" w:color="auto" w:fill="FFFFFF"/>
                </w:rPr>
              </m:ctrlPr>
            </m:sSupPr>
            <m:e>
              <m:d>
                <m:dPr>
                  <m:ctrlPr>
                    <w:rPr>
                      <w:rStyle w:val="mn"/>
                      <w:rFonts w:ascii="Cambria Math" w:hAnsi="Cambria Math"/>
                      <w:color w:val="222222"/>
                      <w:sz w:val="23"/>
                      <w:szCs w:val="23"/>
                      <w:bdr w:val="none" w:sz="0" w:space="0" w:color="auto" w:frame="1"/>
                      <w:shd w:val="clear" w:color="auto" w:fill="FFFFFF"/>
                    </w:rPr>
                  </m:ctrlPr>
                </m:dPr>
                <m:e>
                  <m:f>
                    <m:fPr>
                      <m:ctrlPr>
                        <w:rPr>
                          <w:rFonts w:ascii="Cambria Math" w:hAnsi="Cambria Math"/>
                          <w:i/>
                        </w:rPr>
                      </m:ctrlPr>
                    </m:fPr>
                    <m:num>
                      <m:r>
                        <w:rPr>
                          <w:rFonts w:ascii="Cambria Math" w:hAnsi="Cambria Math"/>
                        </w:rPr>
                        <m:t>1</m:t>
                      </m:r>
                    </m:num>
                    <m:den>
                      <m:r>
                        <w:rPr>
                          <w:rFonts w:ascii="Cambria Math" w:hAnsi="Cambria Math"/>
                        </w:rPr>
                        <m:t>λ</m:t>
                      </m:r>
                    </m:den>
                  </m:f>
                  <m:sSup>
                    <m:sSupPr>
                      <m:ctrlPr>
                        <w:rPr>
                          <w:rFonts w:ascii="Cambria Math" w:hAnsi="Cambria Math"/>
                          <w:i/>
                        </w:rPr>
                      </m:ctrlPr>
                    </m:sSupPr>
                    <m:e>
                      <m:r>
                        <w:rPr>
                          <w:rFonts w:ascii="Cambria Math" w:hAnsi="Cambria Math"/>
                        </w:rPr>
                        <m:t>A</m:t>
                      </m:r>
                    </m:e>
                    <m:sup>
                      <m:r>
                        <w:rPr>
                          <w:rFonts w:ascii="Cambria Math" w:hAnsi="Cambria Math"/>
                        </w:rPr>
                        <m:t>-1</m:t>
                      </m:r>
                    </m:sup>
                  </m:sSup>
                  <m:sSub>
                    <m:sSubPr>
                      <m:ctrlPr>
                        <w:rPr>
                          <w:rFonts w:ascii="Cambria Math" w:hAnsi="Cambria Math"/>
                          <w:i/>
                        </w:rPr>
                      </m:ctrlPr>
                    </m:sSubPr>
                    <m:e>
                      <m:r>
                        <w:rPr>
                          <w:rFonts w:ascii="Cambria Math" w:hAnsi="Cambria Math"/>
                        </w:rPr>
                        <m:t>h</m:t>
                      </m:r>
                    </m:e>
                    <m:sub>
                      <m:r>
                        <w:rPr>
                          <w:rFonts w:ascii="Cambria Math" w:hAnsi="Cambria Math"/>
                        </w:rPr>
                        <m:t>1</m:t>
                      </m:r>
                    </m:sub>
                  </m:sSub>
                </m:e>
              </m:d>
            </m:e>
            <m:sup>
              <m:r>
                <w:rPr>
                  <w:rStyle w:val="mn"/>
                  <w:rFonts w:ascii="Cambria Math" w:hAnsi="Cambria Math"/>
                  <w:color w:val="222222"/>
                  <w:sz w:val="23"/>
                  <w:szCs w:val="23"/>
                  <w:bdr w:val="none" w:sz="0" w:space="0" w:color="auto" w:frame="1"/>
                  <w:shd w:val="clear" w:color="auto" w:fill="FFFFFF"/>
                </w:rPr>
                <m:t>T</m:t>
              </m:r>
            </m:sup>
          </m:sSup>
          <m:d>
            <m:dPr>
              <m:ctrlPr>
                <w:rPr>
                  <w:rStyle w:val="mn"/>
                  <w:rFonts w:ascii="Cambria Math" w:hAnsi="Cambria Math"/>
                  <w:color w:val="222222"/>
                  <w:sz w:val="23"/>
                  <w:szCs w:val="23"/>
                  <w:bdr w:val="none" w:sz="0" w:space="0" w:color="auto" w:frame="1"/>
                  <w:shd w:val="clear" w:color="auto" w:fill="FFFFFF"/>
                </w:rPr>
              </m:ctrlPr>
            </m:dPr>
            <m:e>
              <m:f>
                <m:fPr>
                  <m:ctrlPr>
                    <w:rPr>
                      <w:rFonts w:ascii="Cambria Math" w:hAnsi="Cambria Math"/>
                      <w:i/>
                    </w:rPr>
                  </m:ctrlPr>
                </m:fPr>
                <m:num>
                  <m:r>
                    <w:rPr>
                      <w:rFonts w:ascii="Cambria Math" w:hAnsi="Cambria Math"/>
                    </w:rPr>
                    <m:t>1</m:t>
                  </m:r>
                </m:num>
                <m:den>
                  <m:r>
                    <w:rPr>
                      <w:rFonts w:ascii="Cambria Math" w:hAnsi="Cambria Math"/>
                    </w:rPr>
                    <m:t>λ</m:t>
                  </m:r>
                </m:den>
              </m:f>
              <m:sSup>
                <m:sSupPr>
                  <m:ctrlPr>
                    <w:rPr>
                      <w:rFonts w:ascii="Cambria Math" w:hAnsi="Cambria Math"/>
                      <w:i/>
                    </w:rPr>
                  </m:ctrlPr>
                </m:sSupPr>
                <m:e>
                  <m:r>
                    <w:rPr>
                      <w:rFonts w:ascii="Cambria Math" w:hAnsi="Cambria Math"/>
                    </w:rPr>
                    <m:t>A</m:t>
                  </m:r>
                </m:e>
                <m:sup>
                  <m:r>
                    <w:rPr>
                      <w:rFonts w:ascii="Cambria Math" w:hAnsi="Cambria Math"/>
                    </w:rPr>
                    <m:t>-1</m:t>
                  </m:r>
                </m:sup>
              </m:sSup>
              <m:sSub>
                <m:sSubPr>
                  <m:ctrlPr>
                    <w:rPr>
                      <w:rFonts w:ascii="Cambria Math" w:hAnsi="Cambria Math"/>
                      <w:i/>
                    </w:rPr>
                  </m:ctrlPr>
                </m:sSubPr>
                <m:e>
                  <m:r>
                    <w:rPr>
                      <w:rFonts w:ascii="Cambria Math" w:hAnsi="Cambria Math"/>
                    </w:rPr>
                    <m:t>h</m:t>
                  </m:r>
                </m:e>
                <m:sub>
                  <m:r>
                    <w:rPr>
                      <w:rFonts w:ascii="Cambria Math" w:hAnsi="Cambria Math"/>
                    </w:rPr>
                    <m:t>2</m:t>
                  </m:r>
                </m:sub>
              </m:sSub>
            </m:e>
          </m:d>
          <m:r>
            <m:rPr>
              <m:sty m:val="p"/>
            </m:rPr>
            <w:rPr>
              <w:rStyle w:val="mn"/>
              <w:rFonts w:ascii="Cambria Math" w:hAnsi="Cambria Math"/>
              <w:color w:val="222222"/>
              <w:sz w:val="23"/>
              <w:szCs w:val="23"/>
              <w:bdr w:val="none" w:sz="0" w:space="0" w:color="auto" w:frame="1"/>
              <w:shd w:val="clear" w:color="auto" w:fill="FFFFFF"/>
            </w:rPr>
            <m:t xml:space="preserve"> =0;</m:t>
          </m:r>
        </m:oMath>
      </m:oMathPara>
    </w:p>
    <w:p w14:paraId="6007AED7" w14:textId="1C0CF948" w:rsidR="00EE3AAA" w:rsidRPr="00EE3AAA" w:rsidRDefault="009B7BF8" w:rsidP="00EE3AAA">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Cambria Math" w:hAnsi="Cambria Math"/>
        </w:rPr>
      </w:pPr>
      <m:oMathPara>
        <m:oMath>
          <m:box>
            <m:boxPr>
              <m:opEmu m:val="1"/>
              <m:ctrlPr>
                <w:rPr>
                  <w:rStyle w:val="mn"/>
                  <w:rFonts w:ascii="Cambria Math" w:hAnsi="Cambria Math"/>
                  <w:color w:val="222222"/>
                  <w:sz w:val="23"/>
                  <w:szCs w:val="23"/>
                  <w:bdr w:val="none" w:sz="0" w:space="0" w:color="auto" w:frame="1"/>
                  <w:shd w:val="clear" w:color="auto" w:fill="FFFFFF"/>
                </w:rPr>
              </m:ctrlPr>
            </m:boxPr>
            <m:e>
              <m:groupChr>
                <m:groupChrPr>
                  <m:chr m:val="⇒"/>
                  <m:pos m:val="top"/>
                  <m:ctrlPr>
                    <w:rPr>
                      <w:rStyle w:val="mn"/>
                      <w:rFonts w:ascii="Cambria Math" w:hAnsi="Cambria Math"/>
                      <w:color w:val="222222"/>
                      <w:sz w:val="23"/>
                      <w:szCs w:val="23"/>
                      <w:bdr w:val="none" w:sz="0" w:space="0" w:color="auto" w:frame="1"/>
                      <w:shd w:val="clear" w:color="auto" w:fill="FFFFFF"/>
                    </w:rPr>
                  </m:ctrlPr>
                </m:groupChrPr>
                <m:e/>
              </m:groupChr>
            </m:e>
          </m:box>
          <m:sSup>
            <m:sSupPr>
              <m:ctrlPr>
                <w:rPr>
                  <w:rStyle w:val="mn"/>
                  <w:rFonts w:ascii="Cambria Math" w:hAnsi="Cambria Math"/>
                  <w:i/>
                  <w:color w:val="222222"/>
                  <w:sz w:val="23"/>
                  <w:szCs w:val="23"/>
                  <w:bdr w:val="none" w:sz="0" w:space="0" w:color="auto" w:frame="1"/>
                  <w:shd w:val="clear" w:color="auto" w:fill="FFFFFF"/>
                </w:rPr>
              </m:ctrlPr>
            </m:sSupPr>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λ</m:t>
                      </m:r>
                    </m:e>
                    <m:sup>
                      <m:r>
                        <w:rPr>
                          <w:rFonts w:ascii="Cambria Math" w:hAnsi="Cambria Math"/>
                        </w:rPr>
                        <m:t>2</m:t>
                      </m:r>
                    </m:sup>
                  </m:sSup>
                </m:den>
              </m:f>
              <m:d>
                <m:dPr>
                  <m:ctrlPr>
                    <w:rPr>
                      <w:rStyle w:val="mn"/>
                      <w:rFonts w:ascii="Cambria Math" w:hAnsi="Cambria Math"/>
                      <w:color w:val="222222"/>
                      <w:sz w:val="23"/>
                      <w:szCs w:val="23"/>
                      <w:bdr w:val="none" w:sz="0" w:space="0" w:color="auto" w:frame="1"/>
                      <w:shd w:val="clear" w:color="auto" w:fill="FFFFFF"/>
                    </w:rPr>
                  </m:ctrlPr>
                </m:dPr>
                <m:e>
                  <m:sSup>
                    <m:sSupPr>
                      <m:ctrlPr>
                        <w:rPr>
                          <w:rFonts w:ascii="Cambria Math" w:hAnsi="Cambria Math"/>
                          <w:i/>
                        </w:rPr>
                      </m:ctrlPr>
                    </m:sSupPr>
                    <m:e>
                      <m:r>
                        <w:rPr>
                          <w:rFonts w:ascii="Cambria Math" w:hAnsi="Cambria Math"/>
                        </w:rPr>
                        <m:t>A</m:t>
                      </m:r>
                    </m:e>
                    <m:sup>
                      <m:r>
                        <w:rPr>
                          <w:rFonts w:ascii="Cambria Math" w:hAnsi="Cambria Math"/>
                        </w:rPr>
                        <m:t>-1</m:t>
                      </m:r>
                    </m:sup>
                  </m:sSup>
                  <m:sSub>
                    <m:sSubPr>
                      <m:ctrlPr>
                        <w:rPr>
                          <w:rFonts w:ascii="Cambria Math" w:hAnsi="Cambria Math"/>
                          <w:i/>
                        </w:rPr>
                      </m:ctrlPr>
                    </m:sSubPr>
                    <m:e>
                      <m:r>
                        <w:rPr>
                          <w:rFonts w:ascii="Cambria Math" w:hAnsi="Cambria Math"/>
                        </w:rPr>
                        <m:t>h</m:t>
                      </m:r>
                    </m:e>
                    <m:sub>
                      <m:r>
                        <w:rPr>
                          <w:rFonts w:ascii="Cambria Math" w:hAnsi="Cambria Math"/>
                        </w:rPr>
                        <m:t>1</m:t>
                      </m:r>
                    </m:sub>
                  </m:sSub>
                </m:e>
              </m:d>
            </m:e>
            <m:sup>
              <m:r>
                <w:rPr>
                  <w:rStyle w:val="mn"/>
                  <w:rFonts w:ascii="Cambria Math" w:hAnsi="Cambria Math"/>
                  <w:color w:val="222222"/>
                  <w:sz w:val="23"/>
                  <w:szCs w:val="23"/>
                  <w:bdr w:val="none" w:sz="0" w:space="0" w:color="auto" w:frame="1"/>
                  <w:shd w:val="clear" w:color="auto" w:fill="FFFFFF"/>
                </w:rPr>
                <m:t>T</m:t>
              </m:r>
            </m:sup>
          </m:sSup>
          <m:d>
            <m:dPr>
              <m:ctrlPr>
                <w:rPr>
                  <w:rStyle w:val="mn"/>
                  <w:rFonts w:ascii="Cambria Math" w:hAnsi="Cambria Math"/>
                  <w:color w:val="222222"/>
                  <w:sz w:val="23"/>
                  <w:szCs w:val="23"/>
                  <w:bdr w:val="none" w:sz="0" w:space="0" w:color="auto" w:frame="1"/>
                  <w:shd w:val="clear" w:color="auto" w:fill="FFFFFF"/>
                </w:rPr>
              </m:ctrlPr>
            </m:dPr>
            <m:e>
              <m:sSup>
                <m:sSupPr>
                  <m:ctrlPr>
                    <w:rPr>
                      <w:rFonts w:ascii="Cambria Math" w:hAnsi="Cambria Math"/>
                      <w:i/>
                    </w:rPr>
                  </m:ctrlPr>
                </m:sSupPr>
                <m:e>
                  <m:r>
                    <w:rPr>
                      <w:rFonts w:ascii="Cambria Math" w:hAnsi="Cambria Math"/>
                    </w:rPr>
                    <m:t>A</m:t>
                  </m:r>
                </m:e>
                <m:sup>
                  <m:r>
                    <w:rPr>
                      <w:rFonts w:ascii="Cambria Math" w:hAnsi="Cambria Math"/>
                    </w:rPr>
                    <m:t>-1</m:t>
                  </m:r>
                </m:sup>
              </m:sSup>
              <m:sSub>
                <m:sSubPr>
                  <m:ctrlPr>
                    <w:rPr>
                      <w:rFonts w:ascii="Cambria Math" w:hAnsi="Cambria Math"/>
                      <w:i/>
                    </w:rPr>
                  </m:ctrlPr>
                </m:sSubPr>
                <m:e>
                  <m:r>
                    <w:rPr>
                      <w:rFonts w:ascii="Cambria Math" w:hAnsi="Cambria Math"/>
                    </w:rPr>
                    <m:t>h</m:t>
                  </m:r>
                </m:e>
                <m:sub>
                  <m:r>
                    <w:rPr>
                      <w:rFonts w:ascii="Cambria Math" w:hAnsi="Cambria Math"/>
                    </w:rPr>
                    <m:t>2</m:t>
                  </m:r>
                </m:sub>
              </m:sSub>
            </m:e>
          </m:d>
          <m:r>
            <w:rPr>
              <w:rStyle w:val="mn"/>
              <w:rFonts w:ascii="Cambria Math" w:hAnsi="Cambria Math"/>
              <w:color w:val="222222"/>
              <w:sz w:val="23"/>
              <w:szCs w:val="23"/>
              <w:bdr w:val="none" w:sz="0" w:space="0" w:color="auto" w:frame="1"/>
              <w:shd w:val="clear" w:color="auto" w:fill="FFFFFF"/>
            </w:rPr>
            <m:t>=0;</m:t>
          </m:r>
        </m:oMath>
      </m:oMathPara>
    </w:p>
    <w:p w14:paraId="42CCC52D" w14:textId="74EE2A69" w:rsidR="004A17B9" w:rsidRPr="002837A6" w:rsidRDefault="009B7BF8" w:rsidP="004A17B9">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Style w:val="mn"/>
          <w:rFonts w:ascii="Cambria Math" w:hAnsi="Cambria Math"/>
          <w:color w:val="222222"/>
          <w:sz w:val="23"/>
          <w:szCs w:val="23"/>
          <w:bdr w:val="none" w:sz="0" w:space="0" w:color="auto" w:frame="1"/>
          <w:shd w:val="clear" w:color="auto" w:fill="FFFFFF"/>
        </w:rPr>
      </w:pPr>
      <m:oMathPara>
        <m:oMath>
          <m:box>
            <m:boxPr>
              <m:opEmu m:val="1"/>
              <m:ctrlPr>
                <w:rPr>
                  <w:rStyle w:val="mn"/>
                  <w:rFonts w:ascii="Cambria Math" w:hAnsi="Cambria Math"/>
                  <w:color w:val="222222"/>
                  <w:sz w:val="23"/>
                  <w:szCs w:val="23"/>
                  <w:bdr w:val="none" w:sz="0" w:space="0" w:color="auto" w:frame="1"/>
                  <w:shd w:val="clear" w:color="auto" w:fill="FFFFFF"/>
                </w:rPr>
              </m:ctrlPr>
            </m:boxPr>
            <m:e>
              <m:groupChr>
                <m:groupChrPr>
                  <m:chr m:val="⇒"/>
                  <m:pos m:val="top"/>
                  <m:ctrlPr>
                    <w:rPr>
                      <w:rStyle w:val="mn"/>
                      <w:rFonts w:ascii="Cambria Math" w:hAnsi="Cambria Math"/>
                      <w:color w:val="222222"/>
                      <w:sz w:val="23"/>
                      <w:szCs w:val="23"/>
                      <w:bdr w:val="none" w:sz="0" w:space="0" w:color="auto" w:frame="1"/>
                      <w:shd w:val="clear" w:color="auto" w:fill="FFFFFF"/>
                    </w:rPr>
                  </m:ctrlPr>
                </m:groupChrPr>
                <m:e/>
              </m:groupChr>
            </m:e>
          </m:box>
          <m:r>
            <w:rPr>
              <w:rStyle w:val="mn"/>
              <w:rFonts w:ascii="Cambria Math" w:hAnsi="Cambria Math"/>
              <w:color w:val="222222"/>
              <w:sz w:val="23"/>
              <w:szCs w:val="23"/>
              <w:bdr w:val="none" w:sz="0" w:space="0" w:color="auto" w:frame="1"/>
              <w:shd w:val="clear" w:color="auto" w:fill="FFFFFF"/>
            </w:rPr>
            <m:t xml:space="preserve"> </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λ</m:t>
                  </m:r>
                </m:e>
                <m:sup>
                  <m:r>
                    <w:rPr>
                      <w:rFonts w:ascii="Cambria Math" w:hAnsi="Cambria Math"/>
                    </w:rPr>
                    <m:t>2</m:t>
                  </m:r>
                </m:sup>
              </m:sSup>
            </m:den>
          </m:f>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T</m:t>
              </m:r>
            </m:sup>
          </m:sSubSup>
          <m:sSup>
            <m:sSupPr>
              <m:ctrlPr>
                <w:rPr>
                  <w:rStyle w:val="mn"/>
                  <w:rFonts w:ascii="Cambria Math" w:hAnsi="Cambria Math"/>
                  <w:i/>
                  <w:color w:val="222222"/>
                  <w:sz w:val="23"/>
                  <w:szCs w:val="23"/>
                  <w:bdr w:val="none" w:sz="0" w:space="0" w:color="auto" w:frame="1"/>
                  <w:shd w:val="clear" w:color="auto" w:fill="FFFFFF"/>
                </w:rPr>
              </m:ctrlPr>
            </m:sSupPr>
            <m:e>
              <m:r>
                <w:rPr>
                  <w:rStyle w:val="mn"/>
                  <w:rFonts w:ascii="Cambria Math" w:hAnsi="Cambria Math"/>
                  <w:color w:val="222222"/>
                  <w:sz w:val="23"/>
                  <w:szCs w:val="23"/>
                  <w:bdr w:val="none" w:sz="0" w:space="0" w:color="auto" w:frame="1"/>
                  <w:shd w:val="clear" w:color="auto" w:fill="FFFFFF"/>
                </w:rPr>
                <m:t>A</m:t>
              </m:r>
            </m:e>
            <m:sup>
              <m:r>
                <w:rPr>
                  <w:rStyle w:val="mn"/>
                  <w:rFonts w:ascii="Cambria Math" w:hAnsi="Cambria Math"/>
                  <w:color w:val="222222"/>
                  <w:sz w:val="23"/>
                  <w:szCs w:val="23"/>
                  <w:bdr w:val="none" w:sz="0" w:space="0" w:color="auto" w:frame="1"/>
                  <w:shd w:val="clear" w:color="auto" w:fill="FFFFFF"/>
                </w:rPr>
                <m:t>-T</m:t>
              </m:r>
            </m:sup>
          </m:sSup>
          <m:sSup>
            <m:sSupPr>
              <m:ctrlPr>
                <w:rPr>
                  <w:rStyle w:val="mn"/>
                  <w:rFonts w:ascii="Cambria Math" w:hAnsi="Cambria Math"/>
                  <w:i/>
                  <w:color w:val="222222"/>
                  <w:sz w:val="23"/>
                  <w:szCs w:val="23"/>
                  <w:bdr w:val="none" w:sz="0" w:space="0" w:color="auto" w:frame="1"/>
                  <w:shd w:val="clear" w:color="auto" w:fill="FFFFFF"/>
                </w:rPr>
              </m:ctrlPr>
            </m:sSupPr>
            <m:e>
              <m:r>
                <w:rPr>
                  <w:rStyle w:val="mn"/>
                  <w:rFonts w:ascii="Cambria Math" w:hAnsi="Cambria Math"/>
                  <w:color w:val="222222"/>
                  <w:sz w:val="23"/>
                  <w:szCs w:val="23"/>
                  <w:bdr w:val="none" w:sz="0" w:space="0" w:color="auto" w:frame="1"/>
                  <w:shd w:val="clear" w:color="auto" w:fill="FFFFFF"/>
                </w:rPr>
                <m:t>A</m:t>
              </m:r>
            </m:e>
            <m:sup>
              <m:r>
                <w:rPr>
                  <w:rStyle w:val="mn"/>
                  <w:rFonts w:ascii="Cambria Math" w:hAnsi="Cambria Math"/>
                  <w:color w:val="222222"/>
                  <w:sz w:val="23"/>
                  <w:szCs w:val="23"/>
                  <w:bdr w:val="none" w:sz="0" w:space="0" w:color="auto" w:frame="1"/>
                  <w:shd w:val="clear" w:color="auto" w:fill="FFFFFF"/>
                </w:rPr>
                <m:t>-1</m:t>
              </m:r>
            </m:sup>
          </m:sSup>
          <m:sSub>
            <m:sSubPr>
              <m:ctrlPr>
                <w:rPr>
                  <w:rStyle w:val="mn"/>
                  <w:rFonts w:ascii="Cambria Math" w:hAnsi="Cambria Math"/>
                  <w:i/>
                  <w:color w:val="222222"/>
                  <w:sz w:val="23"/>
                  <w:szCs w:val="23"/>
                  <w:bdr w:val="none" w:sz="0" w:space="0" w:color="auto" w:frame="1"/>
                  <w:shd w:val="clear" w:color="auto" w:fill="FFFFFF"/>
                </w:rPr>
              </m:ctrlPr>
            </m:sSubPr>
            <m:e>
              <m:r>
                <w:rPr>
                  <w:rStyle w:val="mn"/>
                  <w:rFonts w:ascii="Cambria Math" w:hAnsi="Cambria Math"/>
                  <w:color w:val="222222"/>
                  <w:sz w:val="23"/>
                  <w:szCs w:val="23"/>
                  <w:bdr w:val="none" w:sz="0" w:space="0" w:color="auto" w:frame="1"/>
                  <w:shd w:val="clear" w:color="auto" w:fill="FFFFFF"/>
                </w:rPr>
                <m:t>h</m:t>
              </m:r>
            </m:e>
            <m:sub>
              <m:r>
                <w:rPr>
                  <w:rStyle w:val="mn"/>
                  <w:rFonts w:ascii="Cambria Math" w:hAnsi="Cambria Math"/>
                  <w:color w:val="222222"/>
                  <w:sz w:val="23"/>
                  <w:szCs w:val="23"/>
                  <w:bdr w:val="none" w:sz="0" w:space="0" w:color="auto" w:frame="1"/>
                  <w:shd w:val="clear" w:color="auto" w:fill="FFFFFF"/>
                </w:rPr>
                <m:t>2</m:t>
              </m:r>
            </m:sub>
          </m:sSub>
          <m:r>
            <w:rPr>
              <w:rStyle w:val="mn"/>
              <w:rFonts w:ascii="Cambria Math" w:hAnsi="Cambria Math"/>
              <w:color w:val="222222"/>
              <w:sz w:val="23"/>
              <w:szCs w:val="23"/>
              <w:bdr w:val="none" w:sz="0" w:space="0" w:color="auto" w:frame="1"/>
              <w:shd w:val="clear" w:color="auto" w:fill="FFFFFF"/>
            </w:rPr>
            <m:t>=0;</m:t>
          </m:r>
        </m:oMath>
      </m:oMathPara>
    </w:p>
    <w:p w14:paraId="6FDDF1E8" w14:textId="7A95C466" w:rsidR="002837A6" w:rsidRPr="00EE3AAA" w:rsidRDefault="00735F54" w:rsidP="004A17B9">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Cambria Math" w:hAnsi="Cambria Math"/>
        </w:rPr>
      </w:pPr>
      <w:r>
        <w:rPr>
          <w:rStyle w:val="mn"/>
          <w:rFonts w:ascii="Cambria Math" w:hAnsi="Cambria Math"/>
          <w:color w:val="222222"/>
          <w:sz w:val="23"/>
          <w:szCs w:val="23"/>
          <w:bdr w:val="none" w:sz="0" w:space="0" w:color="auto" w:frame="1"/>
          <w:shd w:val="clear" w:color="auto" w:fill="FFFFFF"/>
        </w:rPr>
        <w:t>I</w:t>
      </w:r>
      <w:r w:rsidR="002837A6">
        <w:rPr>
          <w:rStyle w:val="mn"/>
          <w:rFonts w:ascii="Cambria Math" w:hAnsi="Cambria Math"/>
          <w:color w:val="222222"/>
          <w:sz w:val="23"/>
          <w:szCs w:val="23"/>
          <w:bdr w:val="none" w:sz="0" w:space="0" w:color="auto" w:frame="1"/>
          <w:shd w:val="clear" w:color="auto" w:fill="FFFFFF"/>
        </w:rPr>
        <w:t>lletve</w:t>
      </w:r>
      <w:r>
        <w:rPr>
          <w:rStyle w:val="mn"/>
          <w:rFonts w:ascii="Cambria Math" w:hAnsi="Cambria Math"/>
          <w:color w:val="222222"/>
          <w:sz w:val="23"/>
          <w:szCs w:val="23"/>
          <w:bdr w:val="none" w:sz="0" w:space="0" w:color="auto" w:frame="1"/>
          <w:shd w:val="clear" w:color="auto" w:fill="FFFFFF"/>
        </w:rPr>
        <w:t>;</w:t>
      </w:r>
    </w:p>
    <w:p w14:paraId="44A857DA" w14:textId="6EC376A2" w:rsidR="00735F54" w:rsidRPr="00246426" w:rsidRDefault="009B7BF8" w:rsidP="00735F54">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Style w:val="mn"/>
          <w:rFonts w:ascii="Cambria Math" w:hAnsi="Cambria Math"/>
          <w:color w:val="222222"/>
          <w:sz w:val="23"/>
          <w:szCs w:val="23"/>
          <w:bdr w:val="none" w:sz="0" w:space="0" w:color="auto" w:frame="1"/>
          <w:shd w:val="clear" w:color="auto" w:fill="FFFFFF"/>
        </w:rPr>
      </w:pPr>
      <m:oMathPara>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Style w:val="mo"/>
              <w:rFonts w:ascii="Cambria Math" w:hAnsi="Cambria Math"/>
              <w:color w:val="222222"/>
              <w:sz w:val="23"/>
              <w:szCs w:val="23"/>
              <w:bdr w:val="none" w:sz="0" w:space="0" w:color="auto" w:frame="1"/>
              <w:shd w:val="clear" w:color="auto" w:fill="FFFFFF"/>
            </w:rPr>
            <m:t>=</m:t>
          </m:r>
          <m:r>
            <m:rPr>
              <m:sty m:val="p"/>
            </m:rPr>
            <w:rPr>
              <w:rStyle w:val="mn"/>
              <w:rFonts w:ascii="Cambria Math" w:hAnsi="Cambria Math"/>
              <w:color w:val="222222"/>
              <w:sz w:val="23"/>
              <w:szCs w:val="23"/>
              <w:bdr w:val="none" w:sz="0" w:space="0" w:color="auto" w:frame="1"/>
              <w:shd w:val="clear" w:color="auto" w:fill="FFFFFF"/>
            </w:rPr>
            <m:t xml:space="preserve">1  </m:t>
          </m:r>
          <m:box>
            <m:boxPr>
              <m:opEmu m:val="1"/>
              <m:ctrlPr>
                <w:rPr>
                  <w:rStyle w:val="mn"/>
                  <w:rFonts w:ascii="Cambria Math" w:hAnsi="Cambria Math"/>
                  <w:color w:val="222222"/>
                  <w:sz w:val="23"/>
                  <w:szCs w:val="23"/>
                  <w:bdr w:val="none" w:sz="0" w:space="0" w:color="auto" w:frame="1"/>
                  <w:shd w:val="clear" w:color="auto" w:fill="FFFFFF"/>
                </w:rPr>
              </m:ctrlPr>
            </m:boxPr>
            <m:e>
              <m:groupChr>
                <m:groupChrPr>
                  <m:chr m:val="⇒"/>
                  <m:pos m:val="top"/>
                  <m:ctrlPr>
                    <w:rPr>
                      <w:rStyle w:val="mn"/>
                      <w:rFonts w:ascii="Cambria Math" w:hAnsi="Cambria Math"/>
                      <w:color w:val="222222"/>
                      <w:sz w:val="23"/>
                      <w:szCs w:val="23"/>
                      <w:bdr w:val="none" w:sz="0" w:space="0" w:color="auto" w:frame="1"/>
                      <w:shd w:val="clear" w:color="auto" w:fill="FFFFFF"/>
                    </w:rPr>
                  </m:ctrlPr>
                </m:groupChrPr>
                <m:e/>
              </m:groupChr>
            </m:e>
          </m:box>
          <m:r>
            <m:rPr>
              <m:sty m:val="p"/>
            </m:rPr>
            <w:rPr>
              <w:rStyle w:val="mn"/>
              <w:rFonts w:ascii="Cambria Math" w:hAnsi="Cambria Math"/>
              <w:color w:val="222222"/>
              <w:sz w:val="23"/>
              <w:szCs w:val="23"/>
              <w:bdr w:val="none" w:sz="0" w:space="0" w:color="auto" w:frame="1"/>
              <w:shd w:val="clear" w:color="auto" w:fill="FFFFFF"/>
            </w:rPr>
            <m:t xml:space="preserve">  </m:t>
          </m:r>
          <m:sSup>
            <m:sSupPr>
              <m:ctrlPr>
                <w:rPr>
                  <w:rStyle w:val="mn"/>
                  <w:rFonts w:ascii="Cambria Math" w:hAnsi="Cambria Math"/>
                  <w:i/>
                  <w:color w:val="222222"/>
                  <w:sz w:val="23"/>
                  <w:szCs w:val="23"/>
                  <w:bdr w:val="none" w:sz="0" w:space="0" w:color="auto" w:frame="1"/>
                  <w:shd w:val="clear" w:color="auto" w:fill="FFFFFF"/>
                </w:rPr>
              </m:ctrlPr>
            </m:sSupPr>
            <m:e>
              <m:d>
                <m:dPr>
                  <m:ctrlPr>
                    <w:rPr>
                      <w:rStyle w:val="mn"/>
                      <w:rFonts w:ascii="Cambria Math" w:hAnsi="Cambria Math"/>
                      <w:color w:val="222222"/>
                      <w:sz w:val="23"/>
                      <w:szCs w:val="23"/>
                      <w:bdr w:val="none" w:sz="0" w:space="0" w:color="auto" w:frame="1"/>
                      <w:shd w:val="clear" w:color="auto" w:fill="FFFFFF"/>
                    </w:rPr>
                  </m:ctrlPr>
                </m:dPr>
                <m:e>
                  <m:f>
                    <m:fPr>
                      <m:ctrlPr>
                        <w:rPr>
                          <w:rFonts w:ascii="Cambria Math" w:hAnsi="Cambria Math"/>
                          <w:i/>
                        </w:rPr>
                      </m:ctrlPr>
                    </m:fPr>
                    <m:num>
                      <m:r>
                        <w:rPr>
                          <w:rFonts w:ascii="Cambria Math" w:hAnsi="Cambria Math"/>
                        </w:rPr>
                        <m:t>1</m:t>
                      </m:r>
                    </m:num>
                    <m:den>
                      <m:r>
                        <w:rPr>
                          <w:rFonts w:ascii="Cambria Math" w:hAnsi="Cambria Math"/>
                        </w:rPr>
                        <m:t>λ</m:t>
                      </m:r>
                    </m:den>
                  </m:f>
                  <m:sSup>
                    <m:sSupPr>
                      <m:ctrlPr>
                        <w:rPr>
                          <w:rFonts w:ascii="Cambria Math" w:hAnsi="Cambria Math"/>
                          <w:i/>
                        </w:rPr>
                      </m:ctrlPr>
                    </m:sSupPr>
                    <m:e>
                      <m:r>
                        <w:rPr>
                          <w:rFonts w:ascii="Cambria Math" w:hAnsi="Cambria Math"/>
                        </w:rPr>
                        <m:t>A</m:t>
                      </m:r>
                    </m:e>
                    <m:sup>
                      <m:r>
                        <w:rPr>
                          <w:rFonts w:ascii="Cambria Math" w:hAnsi="Cambria Math"/>
                        </w:rPr>
                        <m:t>-1</m:t>
                      </m:r>
                    </m:sup>
                  </m:sSup>
                  <m:sSub>
                    <m:sSubPr>
                      <m:ctrlPr>
                        <w:rPr>
                          <w:rFonts w:ascii="Cambria Math" w:hAnsi="Cambria Math"/>
                          <w:i/>
                        </w:rPr>
                      </m:ctrlPr>
                    </m:sSubPr>
                    <m:e>
                      <m:r>
                        <w:rPr>
                          <w:rFonts w:ascii="Cambria Math" w:hAnsi="Cambria Math"/>
                        </w:rPr>
                        <m:t>h</m:t>
                      </m:r>
                    </m:e>
                    <m:sub>
                      <m:r>
                        <w:rPr>
                          <w:rFonts w:ascii="Cambria Math" w:hAnsi="Cambria Math"/>
                        </w:rPr>
                        <m:t>i</m:t>
                      </m:r>
                    </m:sub>
                  </m:sSub>
                </m:e>
              </m:d>
            </m:e>
            <m:sup>
              <m:r>
                <w:rPr>
                  <w:rStyle w:val="mn"/>
                  <w:rFonts w:ascii="Cambria Math" w:hAnsi="Cambria Math"/>
                  <w:color w:val="222222"/>
                  <w:sz w:val="23"/>
                  <w:szCs w:val="23"/>
                  <w:bdr w:val="none" w:sz="0" w:space="0" w:color="auto" w:frame="1"/>
                  <w:shd w:val="clear" w:color="auto" w:fill="FFFFFF"/>
                </w:rPr>
                <m:t>T</m:t>
              </m:r>
            </m:sup>
          </m:sSup>
          <m:d>
            <m:dPr>
              <m:ctrlPr>
                <w:rPr>
                  <w:rStyle w:val="mn"/>
                  <w:rFonts w:ascii="Cambria Math" w:hAnsi="Cambria Math"/>
                  <w:color w:val="222222"/>
                  <w:sz w:val="23"/>
                  <w:szCs w:val="23"/>
                  <w:bdr w:val="none" w:sz="0" w:space="0" w:color="auto" w:frame="1"/>
                  <w:shd w:val="clear" w:color="auto" w:fill="FFFFFF"/>
                </w:rPr>
              </m:ctrlPr>
            </m:dPr>
            <m:e>
              <m:f>
                <m:fPr>
                  <m:ctrlPr>
                    <w:rPr>
                      <w:rFonts w:ascii="Cambria Math" w:hAnsi="Cambria Math"/>
                      <w:i/>
                    </w:rPr>
                  </m:ctrlPr>
                </m:fPr>
                <m:num>
                  <m:r>
                    <w:rPr>
                      <w:rFonts w:ascii="Cambria Math" w:hAnsi="Cambria Math"/>
                    </w:rPr>
                    <m:t>1</m:t>
                  </m:r>
                </m:num>
                <m:den>
                  <m:r>
                    <w:rPr>
                      <w:rFonts w:ascii="Cambria Math" w:hAnsi="Cambria Math"/>
                    </w:rPr>
                    <m:t>λ</m:t>
                  </m:r>
                </m:den>
              </m:f>
              <m:sSup>
                <m:sSupPr>
                  <m:ctrlPr>
                    <w:rPr>
                      <w:rFonts w:ascii="Cambria Math" w:hAnsi="Cambria Math"/>
                      <w:i/>
                    </w:rPr>
                  </m:ctrlPr>
                </m:sSupPr>
                <m:e>
                  <m:r>
                    <w:rPr>
                      <w:rFonts w:ascii="Cambria Math" w:hAnsi="Cambria Math"/>
                    </w:rPr>
                    <m:t>A</m:t>
                  </m:r>
                </m:e>
                <m:sup>
                  <m:r>
                    <w:rPr>
                      <w:rFonts w:ascii="Cambria Math" w:hAnsi="Cambria Math"/>
                    </w:rPr>
                    <m:t>-1</m:t>
                  </m:r>
                </m:sup>
              </m:sSup>
              <m:sSub>
                <m:sSubPr>
                  <m:ctrlPr>
                    <w:rPr>
                      <w:rFonts w:ascii="Cambria Math" w:hAnsi="Cambria Math"/>
                      <w:i/>
                    </w:rPr>
                  </m:ctrlPr>
                </m:sSubPr>
                <m:e>
                  <m:r>
                    <w:rPr>
                      <w:rFonts w:ascii="Cambria Math" w:hAnsi="Cambria Math"/>
                    </w:rPr>
                    <m:t>h</m:t>
                  </m:r>
                </m:e>
                <m:sub>
                  <m:r>
                    <w:rPr>
                      <w:rFonts w:ascii="Cambria Math" w:hAnsi="Cambria Math"/>
                    </w:rPr>
                    <m:t>i</m:t>
                  </m:r>
                </m:sub>
              </m:sSub>
            </m:e>
          </m:d>
          <m:r>
            <m:rPr>
              <m:sty m:val="p"/>
            </m:rPr>
            <w:rPr>
              <w:rStyle w:val="mn"/>
              <w:rFonts w:ascii="Cambria Math" w:hAnsi="Cambria Math"/>
              <w:color w:val="222222"/>
              <w:sz w:val="23"/>
              <w:szCs w:val="23"/>
              <w:bdr w:val="none" w:sz="0" w:space="0" w:color="auto" w:frame="1"/>
              <w:shd w:val="clear" w:color="auto" w:fill="FFFFFF"/>
            </w:rPr>
            <m:t xml:space="preserve"> =1;</m:t>
          </m:r>
        </m:oMath>
      </m:oMathPara>
    </w:p>
    <w:p w14:paraId="696D7F47" w14:textId="11A8B290" w:rsidR="00211499" w:rsidRPr="002837A6" w:rsidRDefault="009B7BF8" w:rsidP="00211499">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Style w:val="mn"/>
          <w:rFonts w:ascii="Cambria Math" w:hAnsi="Cambria Math"/>
          <w:color w:val="222222"/>
          <w:sz w:val="23"/>
          <w:szCs w:val="23"/>
          <w:bdr w:val="none" w:sz="0" w:space="0" w:color="auto" w:frame="1"/>
          <w:shd w:val="clear" w:color="auto" w:fill="FFFFFF"/>
        </w:rPr>
      </w:pPr>
      <m:oMathPara>
        <m:oMath>
          <m:box>
            <m:boxPr>
              <m:opEmu m:val="1"/>
              <m:ctrlPr>
                <w:rPr>
                  <w:rStyle w:val="mn"/>
                  <w:rFonts w:ascii="Cambria Math" w:hAnsi="Cambria Math"/>
                  <w:color w:val="222222"/>
                  <w:sz w:val="23"/>
                  <w:szCs w:val="23"/>
                  <w:bdr w:val="none" w:sz="0" w:space="0" w:color="auto" w:frame="1"/>
                  <w:shd w:val="clear" w:color="auto" w:fill="FFFFFF"/>
                </w:rPr>
              </m:ctrlPr>
            </m:boxPr>
            <m:e>
              <m:groupChr>
                <m:groupChrPr>
                  <m:chr m:val="⇒"/>
                  <m:pos m:val="top"/>
                  <m:ctrlPr>
                    <w:rPr>
                      <w:rStyle w:val="mn"/>
                      <w:rFonts w:ascii="Cambria Math" w:hAnsi="Cambria Math"/>
                      <w:color w:val="222222"/>
                      <w:sz w:val="23"/>
                      <w:szCs w:val="23"/>
                      <w:bdr w:val="none" w:sz="0" w:space="0" w:color="auto" w:frame="1"/>
                      <w:shd w:val="clear" w:color="auto" w:fill="FFFFFF"/>
                    </w:rPr>
                  </m:ctrlPr>
                </m:groupChrPr>
                <m:e/>
              </m:groupChr>
            </m:e>
          </m:box>
          <m:r>
            <w:rPr>
              <w:rStyle w:val="mn"/>
              <w:rFonts w:ascii="Cambria Math" w:hAnsi="Cambria Math"/>
              <w:color w:val="222222"/>
              <w:sz w:val="23"/>
              <w:szCs w:val="23"/>
              <w:bdr w:val="none" w:sz="0" w:space="0" w:color="auto" w:frame="1"/>
              <w:shd w:val="clear" w:color="auto" w:fill="FFFFFF"/>
            </w:rPr>
            <m:t xml:space="preserve"> </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λ</m:t>
                  </m:r>
                </m:e>
                <m:sup>
                  <m:r>
                    <w:rPr>
                      <w:rFonts w:ascii="Cambria Math" w:hAnsi="Cambria Math"/>
                    </w:rPr>
                    <m:t>2</m:t>
                  </m:r>
                </m:sup>
              </m:sSup>
            </m:den>
          </m:f>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T</m:t>
              </m:r>
            </m:sup>
          </m:sSubSup>
          <m:sSup>
            <m:sSupPr>
              <m:ctrlPr>
                <w:rPr>
                  <w:rStyle w:val="mn"/>
                  <w:rFonts w:ascii="Cambria Math" w:hAnsi="Cambria Math"/>
                  <w:i/>
                  <w:color w:val="222222"/>
                  <w:sz w:val="23"/>
                  <w:szCs w:val="23"/>
                  <w:bdr w:val="none" w:sz="0" w:space="0" w:color="auto" w:frame="1"/>
                  <w:shd w:val="clear" w:color="auto" w:fill="FFFFFF"/>
                </w:rPr>
              </m:ctrlPr>
            </m:sSupPr>
            <m:e>
              <m:r>
                <w:rPr>
                  <w:rStyle w:val="mn"/>
                  <w:rFonts w:ascii="Cambria Math" w:hAnsi="Cambria Math"/>
                  <w:color w:val="222222"/>
                  <w:sz w:val="23"/>
                  <w:szCs w:val="23"/>
                  <w:bdr w:val="none" w:sz="0" w:space="0" w:color="auto" w:frame="1"/>
                  <w:shd w:val="clear" w:color="auto" w:fill="FFFFFF"/>
                </w:rPr>
                <m:t>A</m:t>
              </m:r>
            </m:e>
            <m:sup>
              <m:r>
                <w:rPr>
                  <w:rStyle w:val="mn"/>
                  <w:rFonts w:ascii="Cambria Math" w:hAnsi="Cambria Math"/>
                  <w:color w:val="222222"/>
                  <w:sz w:val="23"/>
                  <w:szCs w:val="23"/>
                  <w:bdr w:val="none" w:sz="0" w:space="0" w:color="auto" w:frame="1"/>
                  <w:shd w:val="clear" w:color="auto" w:fill="FFFFFF"/>
                </w:rPr>
                <m:t>-T</m:t>
              </m:r>
            </m:sup>
          </m:sSup>
          <m:sSup>
            <m:sSupPr>
              <m:ctrlPr>
                <w:rPr>
                  <w:rStyle w:val="mn"/>
                  <w:rFonts w:ascii="Cambria Math" w:hAnsi="Cambria Math"/>
                  <w:i/>
                  <w:color w:val="222222"/>
                  <w:sz w:val="23"/>
                  <w:szCs w:val="23"/>
                  <w:bdr w:val="none" w:sz="0" w:space="0" w:color="auto" w:frame="1"/>
                  <w:shd w:val="clear" w:color="auto" w:fill="FFFFFF"/>
                </w:rPr>
              </m:ctrlPr>
            </m:sSupPr>
            <m:e>
              <m:r>
                <w:rPr>
                  <w:rStyle w:val="mn"/>
                  <w:rFonts w:ascii="Cambria Math" w:hAnsi="Cambria Math"/>
                  <w:color w:val="222222"/>
                  <w:sz w:val="23"/>
                  <w:szCs w:val="23"/>
                  <w:bdr w:val="none" w:sz="0" w:space="0" w:color="auto" w:frame="1"/>
                  <w:shd w:val="clear" w:color="auto" w:fill="FFFFFF"/>
                </w:rPr>
                <m:t>A</m:t>
              </m:r>
            </m:e>
            <m:sup>
              <m:r>
                <w:rPr>
                  <w:rStyle w:val="mn"/>
                  <w:rFonts w:ascii="Cambria Math" w:hAnsi="Cambria Math"/>
                  <w:color w:val="222222"/>
                  <w:sz w:val="23"/>
                  <w:szCs w:val="23"/>
                  <w:bdr w:val="none" w:sz="0" w:space="0" w:color="auto" w:frame="1"/>
                  <w:shd w:val="clear" w:color="auto" w:fill="FFFFFF"/>
                </w:rPr>
                <m:t>-1</m:t>
              </m:r>
            </m:sup>
          </m:sSup>
          <m:sSub>
            <m:sSubPr>
              <m:ctrlPr>
                <w:rPr>
                  <w:rStyle w:val="mn"/>
                  <w:rFonts w:ascii="Cambria Math" w:hAnsi="Cambria Math"/>
                  <w:i/>
                  <w:color w:val="222222"/>
                  <w:sz w:val="23"/>
                  <w:szCs w:val="23"/>
                  <w:bdr w:val="none" w:sz="0" w:space="0" w:color="auto" w:frame="1"/>
                  <w:shd w:val="clear" w:color="auto" w:fill="FFFFFF"/>
                </w:rPr>
              </m:ctrlPr>
            </m:sSubPr>
            <m:e>
              <m:r>
                <w:rPr>
                  <w:rStyle w:val="mn"/>
                  <w:rFonts w:ascii="Cambria Math" w:hAnsi="Cambria Math"/>
                  <w:color w:val="222222"/>
                  <w:sz w:val="23"/>
                  <w:szCs w:val="23"/>
                  <w:bdr w:val="none" w:sz="0" w:space="0" w:color="auto" w:frame="1"/>
                  <w:shd w:val="clear" w:color="auto" w:fill="FFFFFF"/>
                </w:rPr>
                <m:t>h</m:t>
              </m:r>
            </m:e>
            <m:sub>
              <m:r>
                <w:rPr>
                  <w:rStyle w:val="mn"/>
                  <w:rFonts w:ascii="Cambria Math" w:hAnsi="Cambria Math"/>
                  <w:color w:val="222222"/>
                  <w:sz w:val="23"/>
                  <w:szCs w:val="23"/>
                  <w:bdr w:val="none" w:sz="0" w:space="0" w:color="auto" w:frame="1"/>
                  <w:shd w:val="clear" w:color="auto" w:fill="FFFFFF"/>
                </w:rPr>
                <m:t>i</m:t>
              </m:r>
            </m:sub>
          </m:sSub>
          <m:r>
            <w:rPr>
              <w:rStyle w:val="mn"/>
              <w:rFonts w:ascii="Cambria Math" w:hAnsi="Cambria Math"/>
              <w:color w:val="222222"/>
              <w:sz w:val="23"/>
              <w:szCs w:val="23"/>
              <w:bdr w:val="none" w:sz="0" w:space="0" w:color="auto" w:frame="1"/>
              <w:shd w:val="clear" w:color="auto" w:fill="FFFFFF"/>
            </w:rPr>
            <m:t>=1;</m:t>
          </m:r>
        </m:oMath>
      </m:oMathPara>
    </w:p>
    <w:p w14:paraId="7CD77FCE" w14:textId="7370BD52" w:rsidR="007E72F0" w:rsidRPr="00EC5958" w:rsidRDefault="009B7BF8" w:rsidP="007E72F0">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Style w:val="mn"/>
          <w:rFonts w:ascii="Cambria Math" w:hAnsi="Cambria Math"/>
          <w:color w:val="222222"/>
          <w:sz w:val="23"/>
          <w:szCs w:val="23"/>
          <w:bdr w:val="none" w:sz="0" w:space="0" w:color="auto" w:frame="1"/>
          <w:shd w:val="clear" w:color="auto" w:fill="FFFFFF"/>
        </w:rPr>
      </w:pPr>
      <m:oMathPara>
        <m:oMath>
          <m:box>
            <m:boxPr>
              <m:opEmu m:val="1"/>
              <m:ctrlPr>
                <w:rPr>
                  <w:rStyle w:val="mn"/>
                  <w:rFonts w:ascii="Cambria Math" w:hAnsi="Cambria Math"/>
                  <w:color w:val="222222"/>
                  <w:sz w:val="23"/>
                  <w:szCs w:val="23"/>
                  <w:bdr w:val="none" w:sz="0" w:space="0" w:color="auto" w:frame="1"/>
                  <w:shd w:val="clear" w:color="auto" w:fill="FFFFFF"/>
                </w:rPr>
              </m:ctrlPr>
            </m:boxPr>
            <m:e>
              <m:groupChr>
                <m:groupChrPr>
                  <m:chr m:val="⇒"/>
                  <m:pos m:val="top"/>
                  <m:ctrlPr>
                    <w:rPr>
                      <w:rStyle w:val="mn"/>
                      <w:rFonts w:ascii="Cambria Math" w:hAnsi="Cambria Math"/>
                      <w:color w:val="222222"/>
                      <w:sz w:val="23"/>
                      <w:szCs w:val="23"/>
                      <w:bdr w:val="none" w:sz="0" w:space="0" w:color="auto" w:frame="1"/>
                      <w:shd w:val="clear" w:color="auto" w:fill="FFFFFF"/>
                    </w:rPr>
                  </m:ctrlPr>
                </m:groupChrPr>
                <m:e/>
              </m:groupChr>
            </m:e>
          </m:box>
          <m:r>
            <w:rPr>
              <w:rStyle w:val="mn"/>
              <w:rFonts w:ascii="Cambria Math" w:hAnsi="Cambria Math"/>
              <w:color w:val="222222"/>
              <w:sz w:val="23"/>
              <w:szCs w:val="23"/>
              <w:bdr w:val="none" w:sz="0" w:space="0" w:color="auto" w:frame="1"/>
              <w:shd w:val="clear" w:color="auto" w:fill="FFFFFF"/>
            </w:rPr>
            <m:t xml:space="preserve"> </m:t>
          </m:r>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T</m:t>
              </m:r>
            </m:sup>
          </m:sSubSup>
          <m:sSup>
            <m:sSupPr>
              <m:ctrlPr>
                <w:rPr>
                  <w:rStyle w:val="mn"/>
                  <w:rFonts w:ascii="Cambria Math" w:hAnsi="Cambria Math"/>
                  <w:i/>
                  <w:color w:val="222222"/>
                  <w:sz w:val="23"/>
                  <w:szCs w:val="23"/>
                  <w:bdr w:val="none" w:sz="0" w:space="0" w:color="auto" w:frame="1"/>
                  <w:shd w:val="clear" w:color="auto" w:fill="FFFFFF"/>
                </w:rPr>
              </m:ctrlPr>
            </m:sSupPr>
            <m:e>
              <m:r>
                <w:rPr>
                  <w:rStyle w:val="mn"/>
                  <w:rFonts w:ascii="Cambria Math" w:hAnsi="Cambria Math"/>
                  <w:color w:val="222222"/>
                  <w:sz w:val="23"/>
                  <w:szCs w:val="23"/>
                  <w:bdr w:val="none" w:sz="0" w:space="0" w:color="auto" w:frame="1"/>
                  <w:shd w:val="clear" w:color="auto" w:fill="FFFFFF"/>
                </w:rPr>
                <m:t>A</m:t>
              </m:r>
            </m:e>
            <m:sup>
              <m:r>
                <w:rPr>
                  <w:rStyle w:val="mn"/>
                  <w:rFonts w:ascii="Cambria Math" w:hAnsi="Cambria Math"/>
                  <w:color w:val="222222"/>
                  <w:sz w:val="23"/>
                  <w:szCs w:val="23"/>
                  <w:bdr w:val="none" w:sz="0" w:space="0" w:color="auto" w:frame="1"/>
                  <w:shd w:val="clear" w:color="auto" w:fill="FFFFFF"/>
                </w:rPr>
                <m:t>-T</m:t>
              </m:r>
            </m:sup>
          </m:sSup>
          <m:sSup>
            <m:sSupPr>
              <m:ctrlPr>
                <w:rPr>
                  <w:rStyle w:val="mn"/>
                  <w:rFonts w:ascii="Cambria Math" w:hAnsi="Cambria Math"/>
                  <w:i/>
                  <w:color w:val="222222"/>
                  <w:sz w:val="23"/>
                  <w:szCs w:val="23"/>
                  <w:bdr w:val="none" w:sz="0" w:space="0" w:color="auto" w:frame="1"/>
                  <w:shd w:val="clear" w:color="auto" w:fill="FFFFFF"/>
                </w:rPr>
              </m:ctrlPr>
            </m:sSupPr>
            <m:e>
              <m:r>
                <w:rPr>
                  <w:rStyle w:val="mn"/>
                  <w:rFonts w:ascii="Cambria Math" w:hAnsi="Cambria Math"/>
                  <w:color w:val="222222"/>
                  <w:sz w:val="23"/>
                  <w:szCs w:val="23"/>
                  <w:bdr w:val="none" w:sz="0" w:space="0" w:color="auto" w:frame="1"/>
                  <w:shd w:val="clear" w:color="auto" w:fill="FFFFFF"/>
                </w:rPr>
                <m:t>A</m:t>
              </m:r>
            </m:e>
            <m:sup>
              <m:r>
                <w:rPr>
                  <w:rStyle w:val="mn"/>
                  <w:rFonts w:ascii="Cambria Math" w:hAnsi="Cambria Math"/>
                  <w:color w:val="222222"/>
                  <w:sz w:val="23"/>
                  <w:szCs w:val="23"/>
                  <w:bdr w:val="none" w:sz="0" w:space="0" w:color="auto" w:frame="1"/>
                  <w:shd w:val="clear" w:color="auto" w:fill="FFFFFF"/>
                </w:rPr>
                <m:t>-1</m:t>
              </m:r>
            </m:sup>
          </m:sSup>
          <m:sSub>
            <m:sSubPr>
              <m:ctrlPr>
                <w:rPr>
                  <w:rStyle w:val="mn"/>
                  <w:rFonts w:ascii="Cambria Math" w:hAnsi="Cambria Math"/>
                  <w:i/>
                  <w:color w:val="222222"/>
                  <w:sz w:val="23"/>
                  <w:szCs w:val="23"/>
                  <w:bdr w:val="none" w:sz="0" w:space="0" w:color="auto" w:frame="1"/>
                  <w:shd w:val="clear" w:color="auto" w:fill="FFFFFF"/>
                </w:rPr>
              </m:ctrlPr>
            </m:sSubPr>
            <m:e>
              <m:r>
                <w:rPr>
                  <w:rStyle w:val="mn"/>
                  <w:rFonts w:ascii="Cambria Math" w:hAnsi="Cambria Math"/>
                  <w:color w:val="222222"/>
                  <w:sz w:val="23"/>
                  <w:szCs w:val="23"/>
                  <w:bdr w:val="none" w:sz="0" w:space="0" w:color="auto" w:frame="1"/>
                  <w:shd w:val="clear" w:color="auto" w:fill="FFFFFF"/>
                </w:rPr>
                <m:t>h</m:t>
              </m:r>
            </m:e>
            <m:sub>
              <m:r>
                <w:rPr>
                  <w:rStyle w:val="mn"/>
                  <w:rFonts w:ascii="Cambria Math" w:hAnsi="Cambria Math"/>
                  <w:color w:val="222222"/>
                  <w:sz w:val="23"/>
                  <w:szCs w:val="23"/>
                  <w:bdr w:val="none" w:sz="0" w:space="0" w:color="auto" w:frame="1"/>
                  <w:shd w:val="clear" w:color="auto" w:fill="FFFFFF"/>
                </w:rPr>
                <m:t>1</m:t>
              </m:r>
            </m:sub>
          </m:sSub>
          <m:r>
            <w:rPr>
              <w:rStyle w:val="mn"/>
              <w:rFonts w:ascii="Cambria Math" w:hAnsi="Cambria Math"/>
              <w:color w:val="222222"/>
              <w:sz w:val="23"/>
              <w:szCs w:val="23"/>
              <w:bdr w:val="none" w:sz="0" w:space="0" w:color="auto" w:frame="1"/>
              <w:shd w:val="clear" w:color="auto" w:fill="FFFFFF"/>
            </w:rPr>
            <m:t>=</m:t>
          </m:r>
          <m:sSubSup>
            <m:sSubSupPr>
              <m:ctrlPr>
                <w:rPr>
                  <w:rFonts w:ascii="Cambria Math" w:hAnsi="Cambria Math"/>
                  <w:i/>
                </w:rPr>
              </m:ctrlPr>
            </m:sSubSupPr>
            <m:e>
              <m:r>
                <w:rPr>
                  <w:rFonts w:ascii="Cambria Math" w:hAnsi="Cambria Math"/>
                </w:rPr>
                <m:t>h</m:t>
              </m:r>
            </m:e>
            <m:sub>
              <m:r>
                <w:rPr>
                  <w:rFonts w:ascii="Cambria Math" w:hAnsi="Cambria Math"/>
                </w:rPr>
                <m:t>2</m:t>
              </m:r>
            </m:sub>
            <m:sup>
              <m:r>
                <w:rPr>
                  <w:rFonts w:ascii="Cambria Math" w:hAnsi="Cambria Math"/>
                </w:rPr>
                <m:t>T</m:t>
              </m:r>
            </m:sup>
          </m:sSubSup>
          <m:sSup>
            <m:sSupPr>
              <m:ctrlPr>
                <w:rPr>
                  <w:rStyle w:val="mn"/>
                  <w:rFonts w:ascii="Cambria Math" w:hAnsi="Cambria Math"/>
                  <w:i/>
                  <w:color w:val="222222"/>
                  <w:sz w:val="23"/>
                  <w:szCs w:val="23"/>
                  <w:bdr w:val="none" w:sz="0" w:space="0" w:color="auto" w:frame="1"/>
                  <w:shd w:val="clear" w:color="auto" w:fill="FFFFFF"/>
                </w:rPr>
              </m:ctrlPr>
            </m:sSupPr>
            <m:e>
              <m:r>
                <w:rPr>
                  <w:rStyle w:val="mn"/>
                  <w:rFonts w:ascii="Cambria Math" w:hAnsi="Cambria Math"/>
                  <w:color w:val="222222"/>
                  <w:sz w:val="23"/>
                  <w:szCs w:val="23"/>
                  <w:bdr w:val="none" w:sz="0" w:space="0" w:color="auto" w:frame="1"/>
                  <w:shd w:val="clear" w:color="auto" w:fill="FFFFFF"/>
                </w:rPr>
                <m:t>A</m:t>
              </m:r>
            </m:e>
            <m:sup>
              <m:r>
                <w:rPr>
                  <w:rStyle w:val="mn"/>
                  <w:rFonts w:ascii="Cambria Math" w:hAnsi="Cambria Math"/>
                  <w:color w:val="222222"/>
                  <w:sz w:val="23"/>
                  <w:szCs w:val="23"/>
                  <w:bdr w:val="none" w:sz="0" w:space="0" w:color="auto" w:frame="1"/>
                  <w:shd w:val="clear" w:color="auto" w:fill="FFFFFF"/>
                </w:rPr>
                <m:t>-T</m:t>
              </m:r>
            </m:sup>
          </m:sSup>
          <m:sSup>
            <m:sSupPr>
              <m:ctrlPr>
                <w:rPr>
                  <w:rStyle w:val="mn"/>
                  <w:rFonts w:ascii="Cambria Math" w:hAnsi="Cambria Math"/>
                  <w:i/>
                  <w:color w:val="222222"/>
                  <w:sz w:val="23"/>
                  <w:szCs w:val="23"/>
                  <w:bdr w:val="none" w:sz="0" w:space="0" w:color="auto" w:frame="1"/>
                  <w:shd w:val="clear" w:color="auto" w:fill="FFFFFF"/>
                </w:rPr>
              </m:ctrlPr>
            </m:sSupPr>
            <m:e>
              <m:r>
                <w:rPr>
                  <w:rStyle w:val="mn"/>
                  <w:rFonts w:ascii="Cambria Math" w:hAnsi="Cambria Math"/>
                  <w:color w:val="222222"/>
                  <w:sz w:val="23"/>
                  <w:szCs w:val="23"/>
                  <w:bdr w:val="none" w:sz="0" w:space="0" w:color="auto" w:frame="1"/>
                  <w:shd w:val="clear" w:color="auto" w:fill="FFFFFF"/>
                </w:rPr>
                <m:t>A</m:t>
              </m:r>
            </m:e>
            <m:sup>
              <m:r>
                <w:rPr>
                  <w:rStyle w:val="mn"/>
                  <w:rFonts w:ascii="Cambria Math" w:hAnsi="Cambria Math"/>
                  <w:color w:val="222222"/>
                  <w:sz w:val="23"/>
                  <w:szCs w:val="23"/>
                  <w:bdr w:val="none" w:sz="0" w:space="0" w:color="auto" w:frame="1"/>
                  <w:shd w:val="clear" w:color="auto" w:fill="FFFFFF"/>
                </w:rPr>
                <m:t>-1</m:t>
              </m:r>
            </m:sup>
          </m:sSup>
          <m:sSub>
            <m:sSubPr>
              <m:ctrlPr>
                <w:rPr>
                  <w:rStyle w:val="mn"/>
                  <w:rFonts w:ascii="Cambria Math" w:hAnsi="Cambria Math"/>
                  <w:i/>
                  <w:color w:val="222222"/>
                  <w:sz w:val="23"/>
                  <w:szCs w:val="23"/>
                  <w:bdr w:val="none" w:sz="0" w:space="0" w:color="auto" w:frame="1"/>
                  <w:shd w:val="clear" w:color="auto" w:fill="FFFFFF"/>
                </w:rPr>
              </m:ctrlPr>
            </m:sSubPr>
            <m:e>
              <m:r>
                <w:rPr>
                  <w:rStyle w:val="mn"/>
                  <w:rFonts w:ascii="Cambria Math" w:hAnsi="Cambria Math"/>
                  <w:color w:val="222222"/>
                  <w:sz w:val="23"/>
                  <w:szCs w:val="23"/>
                  <w:bdr w:val="none" w:sz="0" w:space="0" w:color="auto" w:frame="1"/>
                  <w:shd w:val="clear" w:color="auto" w:fill="FFFFFF"/>
                </w:rPr>
                <m:t>h</m:t>
              </m:r>
            </m:e>
            <m:sub>
              <m:r>
                <w:rPr>
                  <w:rStyle w:val="mn"/>
                  <w:rFonts w:ascii="Cambria Math" w:hAnsi="Cambria Math"/>
                  <w:color w:val="222222"/>
                  <w:sz w:val="23"/>
                  <w:szCs w:val="23"/>
                  <w:bdr w:val="none" w:sz="0" w:space="0" w:color="auto" w:frame="1"/>
                  <w:shd w:val="clear" w:color="auto" w:fill="FFFFFF"/>
                </w:rPr>
                <m:t>2</m:t>
              </m:r>
            </m:sub>
          </m:sSub>
          <m:r>
            <w:rPr>
              <w:rStyle w:val="mn"/>
              <w:rFonts w:ascii="Cambria Math" w:hAnsi="Cambria Math"/>
              <w:color w:val="222222"/>
              <w:sz w:val="23"/>
              <w:szCs w:val="23"/>
              <w:bdr w:val="none" w:sz="0" w:space="0" w:color="auto" w:frame="1"/>
              <w:shd w:val="clear" w:color="auto" w:fill="FFFFFF"/>
            </w:rPr>
            <m:t>;</m:t>
          </m:r>
        </m:oMath>
      </m:oMathPara>
    </w:p>
    <w:p w14:paraId="471BE042" w14:textId="14CB0671" w:rsidR="00EC5958" w:rsidRPr="002837A6" w:rsidRDefault="00EC5958" w:rsidP="007E72F0">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Style w:val="mn"/>
          <w:rFonts w:ascii="Cambria Math" w:hAnsi="Cambria Math"/>
          <w:color w:val="222222"/>
          <w:sz w:val="23"/>
          <w:szCs w:val="23"/>
          <w:bdr w:val="none" w:sz="0" w:space="0" w:color="auto" w:frame="1"/>
          <w:shd w:val="clear" w:color="auto" w:fill="FFFFFF"/>
        </w:rPr>
      </w:pPr>
      <w:r>
        <w:rPr>
          <w:rStyle w:val="mn"/>
          <w:rFonts w:ascii="Cambria Math" w:hAnsi="Cambria Math"/>
          <w:color w:val="222222"/>
          <w:sz w:val="23"/>
          <w:szCs w:val="23"/>
          <w:bdr w:val="none" w:sz="0" w:space="0" w:color="auto" w:frame="1"/>
          <w:shd w:val="clear" w:color="auto" w:fill="FFFFFF"/>
        </w:rPr>
        <w:t xml:space="preserve">Bevezetve a </w:t>
      </w:r>
      <w:r w:rsidRPr="00EC5958">
        <w:rPr>
          <w:rStyle w:val="mn"/>
          <w:rFonts w:ascii="Cambria Math" w:hAnsi="Cambria Math"/>
          <w:color w:val="222222"/>
          <w:sz w:val="23"/>
          <w:szCs w:val="23"/>
          <w:u w:val="double"/>
          <w:bdr w:val="none" w:sz="0" w:space="0" w:color="auto" w:frame="1"/>
          <w:shd w:val="clear" w:color="auto" w:fill="FFFFFF"/>
        </w:rPr>
        <w:t>B</w:t>
      </w:r>
      <w:r>
        <w:rPr>
          <w:rStyle w:val="mn"/>
          <w:rFonts w:ascii="Cambria Math" w:hAnsi="Cambria Math"/>
          <w:color w:val="222222"/>
          <w:sz w:val="23"/>
          <w:szCs w:val="23"/>
          <w:bdr w:val="none" w:sz="0" w:space="0" w:color="auto" w:frame="1"/>
          <w:shd w:val="clear" w:color="auto" w:fill="FFFFFF"/>
        </w:rPr>
        <w:t xml:space="preserve"> mátrixot:</w:t>
      </w:r>
    </w:p>
    <w:p w14:paraId="5387F464" w14:textId="25A42FF8" w:rsidR="00735F54" w:rsidRPr="002837A6" w:rsidRDefault="009B7BF8" w:rsidP="00735F54">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Style w:val="mn"/>
          <w:rFonts w:ascii="Cambria Math" w:hAnsi="Cambria Math"/>
          <w:color w:val="222222"/>
          <w:sz w:val="23"/>
          <w:szCs w:val="23"/>
          <w:bdr w:val="none" w:sz="0" w:space="0" w:color="auto" w:frame="1"/>
          <w:shd w:val="clear" w:color="auto" w:fill="FFFFFF"/>
        </w:rPr>
      </w:pPr>
      <m:oMathPara>
        <m:oMath>
          <m:sSup>
            <m:sSupPr>
              <m:ctrlPr>
                <w:rPr>
                  <w:rStyle w:val="mn"/>
                  <w:rFonts w:ascii="Cambria Math" w:hAnsi="Cambria Math"/>
                  <w:i/>
                  <w:color w:val="222222"/>
                  <w:sz w:val="23"/>
                  <w:szCs w:val="23"/>
                  <w:bdr w:val="none" w:sz="0" w:space="0" w:color="auto" w:frame="1"/>
                  <w:shd w:val="clear" w:color="auto" w:fill="FFFFFF"/>
                </w:rPr>
              </m:ctrlPr>
            </m:sSupPr>
            <m:e>
              <m:r>
                <w:rPr>
                  <w:rStyle w:val="mn"/>
                  <w:rFonts w:ascii="Cambria Math" w:hAnsi="Cambria Math"/>
                  <w:color w:val="222222"/>
                  <w:sz w:val="23"/>
                  <w:szCs w:val="23"/>
                  <w:bdr w:val="none" w:sz="0" w:space="0" w:color="auto" w:frame="1"/>
                  <w:shd w:val="clear" w:color="auto" w:fill="FFFFFF"/>
                </w:rPr>
                <m:t>B=A</m:t>
              </m:r>
            </m:e>
            <m:sup>
              <m:r>
                <w:rPr>
                  <w:rStyle w:val="mn"/>
                  <w:rFonts w:ascii="Cambria Math" w:hAnsi="Cambria Math"/>
                  <w:color w:val="222222"/>
                  <w:sz w:val="23"/>
                  <w:szCs w:val="23"/>
                  <w:bdr w:val="none" w:sz="0" w:space="0" w:color="auto" w:frame="1"/>
                  <w:shd w:val="clear" w:color="auto" w:fill="FFFFFF"/>
                </w:rPr>
                <m:t>-T</m:t>
              </m:r>
            </m:sup>
          </m:sSup>
          <m:sSup>
            <m:sSupPr>
              <m:ctrlPr>
                <w:rPr>
                  <w:rStyle w:val="mn"/>
                  <w:rFonts w:ascii="Cambria Math" w:hAnsi="Cambria Math"/>
                  <w:i/>
                  <w:color w:val="222222"/>
                  <w:sz w:val="23"/>
                  <w:szCs w:val="23"/>
                  <w:bdr w:val="none" w:sz="0" w:space="0" w:color="auto" w:frame="1"/>
                  <w:shd w:val="clear" w:color="auto" w:fill="FFFFFF"/>
                </w:rPr>
              </m:ctrlPr>
            </m:sSupPr>
            <m:e>
              <m:r>
                <w:rPr>
                  <w:rStyle w:val="mn"/>
                  <w:rFonts w:ascii="Cambria Math" w:hAnsi="Cambria Math"/>
                  <w:color w:val="222222"/>
                  <w:sz w:val="23"/>
                  <w:szCs w:val="23"/>
                  <w:bdr w:val="none" w:sz="0" w:space="0" w:color="auto" w:frame="1"/>
                  <w:shd w:val="clear" w:color="auto" w:fill="FFFFFF"/>
                </w:rPr>
                <m:t>A</m:t>
              </m:r>
            </m:e>
            <m:sup>
              <m:r>
                <w:rPr>
                  <w:rStyle w:val="mn"/>
                  <w:rFonts w:ascii="Cambria Math" w:hAnsi="Cambria Math"/>
                  <w:color w:val="222222"/>
                  <w:sz w:val="23"/>
                  <w:szCs w:val="23"/>
                  <w:bdr w:val="none" w:sz="0" w:space="0" w:color="auto" w:frame="1"/>
                  <w:shd w:val="clear" w:color="auto" w:fill="FFFFFF"/>
                </w:rPr>
                <m:t>-1</m:t>
              </m:r>
            </m:sup>
          </m:sSup>
        </m:oMath>
      </m:oMathPara>
    </w:p>
    <w:p w14:paraId="7D1E609F" w14:textId="77777777" w:rsidR="00C326DC" w:rsidRDefault="00C326DC" w:rsidP="00EE3AAA">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Cambria Math" w:hAnsi="Cambria Math"/>
        </w:rPr>
      </w:pPr>
    </w:p>
    <w:p w14:paraId="39DBEF2C" w14:textId="116DBE28" w:rsidR="00EE3AAA" w:rsidRDefault="00C326DC" w:rsidP="00EE3AAA">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Style w:val="mn"/>
          <w:rFonts w:ascii="Cambria Math" w:hAnsi="Cambria Math"/>
          <w:color w:val="222222"/>
          <w:sz w:val="23"/>
          <w:szCs w:val="23"/>
          <w:bdr w:val="none" w:sz="0" w:space="0" w:color="auto" w:frame="1"/>
          <w:shd w:val="clear" w:color="auto" w:fill="FFFFFF"/>
        </w:rPr>
      </w:pPr>
      <w:r>
        <w:rPr>
          <w:rFonts w:ascii="Cambria Math" w:hAnsi="Cambria Math"/>
        </w:rPr>
        <w:t>é</w:t>
      </w:r>
      <w:r w:rsidR="00C87DF2">
        <w:rPr>
          <w:rFonts w:ascii="Cambria Math" w:hAnsi="Cambria Math"/>
        </w:rPr>
        <w:t>s elvégez</w:t>
      </w:r>
      <w:r>
        <w:rPr>
          <w:rFonts w:ascii="Cambria Math" w:hAnsi="Cambria Math"/>
        </w:rPr>
        <w:t>ve a</w:t>
      </w:r>
      <m:oMath>
        <m:r>
          <w:rPr>
            <w:rFonts w:ascii="Cambria Math" w:hAnsi="Cambria Math"/>
          </w:rPr>
          <m:t xml:space="preserve">   </m:t>
        </m:r>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T</m:t>
            </m:r>
          </m:sup>
        </m:sSubSup>
        <m:sSup>
          <m:sSupPr>
            <m:ctrlPr>
              <w:rPr>
                <w:rStyle w:val="mn"/>
                <w:rFonts w:ascii="Cambria Math" w:hAnsi="Cambria Math"/>
                <w:i/>
                <w:color w:val="222222"/>
                <w:sz w:val="23"/>
                <w:szCs w:val="23"/>
                <w:bdr w:val="none" w:sz="0" w:space="0" w:color="auto" w:frame="1"/>
                <w:shd w:val="clear" w:color="auto" w:fill="FFFFFF"/>
              </w:rPr>
            </m:ctrlPr>
          </m:sSupPr>
          <m:e>
            <m:r>
              <w:rPr>
                <w:rStyle w:val="mn"/>
                <w:rFonts w:ascii="Cambria Math" w:hAnsi="Cambria Math"/>
                <w:color w:val="222222"/>
                <w:sz w:val="23"/>
                <w:szCs w:val="23"/>
                <w:bdr w:val="none" w:sz="0" w:space="0" w:color="auto" w:frame="1"/>
                <w:shd w:val="clear" w:color="auto" w:fill="FFFFFF"/>
              </w:rPr>
              <m:t>A</m:t>
            </m:r>
          </m:e>
          <m:sup>
            <m:r>
              <w:rPr>
                <w:rStyle w:val="mn"/>
                <w:rFonts w:ascii="Cambria Math" w:hAnsi="Cambria Math"/>
                <w:color w:val="222222"/>
                <w:sz w:val="23"/>
                <w:szCs w:val="23"/>
                <w:bdr w:val="none" w:sz="0" w:space="0" w:color="auto" w:frame="1"/>
                <w:shd w:val="clear" w:color="auto" w:fill="FFFFFF"/>
              </w:rPr>
              <m:t>-T</m:t>
            </m:r>
          </m:sup>
        </m:sSup>
        <m:sSup>
          <m:sSupPr>
            <m:ctrlPr>
              <w:rPr>
                <w:rStyle w:val="mn"/>
                <w:rFonts w:ascii="Cambria Math" w:hAnsi="Cambria Math"/>
                <w:i/>
                <w:color w:val="222222"/>
                <w:sz w:val="23"/>
                <w:szCs w:val="23"/>
                <w:bdr w:val="none" w:sz="0" w:space="0" w:color="auto" w:frame="1"/>
                <w:shd w:val="clear" w:color="auto" w:fill="FFFFFF"/>
              </w:rPr>
            </m:ctrlPr>
          </m:sSupPr>
          <m:e>
            <m:r>
              <w:rPr>
                <w:rStyle w:val="mn"/>
                <w:rFonts w:ascii="Cambria Math" w:hAnsi="Cambria Math"/>
                <w:color w:val="222222"/>
                <w:sz w:val="23"/>
                <w:szCs w:val="23"/>
                <w:bdr w:val="none" w:sz="0" w:space="0" w:color="auto" w:frame="1"/>
                <w:shd w:val="clear" w:color="auto" w:fill="FFFFFF"/>
              </w:rPr>
              <m:t>A</m:t>
            </m:r>
          </m:e>
          <m:sup>
            <m:r>
              <w:rPr>
                <w:rStyle w:val="mn"/>
                <w:rFonts w:ascii="Cambria Math" w:hAnsi="Cambria Math"/>
                <w:color w:val="222222"/>
                <w:sz w:val="23"/>
                <w:szCs w:val="23"/>
                <w:bdr w:val="none" w:sz="0" w:space="0" w:color="auto" w:frame="1"/>
                <w:shd w:val="clear" w:color="auto" w:fill="FFFFFF"/>
              </w:rPr>
              <m:t>-1</m:t>
            </m:r>
          </m:sup>
        </m:sSup>
        <m:sSub>
          <m:sSubPr>
            <m:ctrlPr>
              <w:rPr>
                <w:rStyle w:val="mn"/>
                <w:rFonts w:ascii="Cambria Math" w:hAnsi="Cambria Math"/>
                <w:i/>
                <w:color w:val="222222"/>
                <w:sz w:val="23"/>
                <w:szCs w:val="23"/>
                <w:bdr w:val="none" w:sz="0" w:space="0" w:color="auto" w:frame="1"/>
                <w:shd w:val="clear" w:color="auto" w:fill="FFFFFF"/>
              </w:rPr>
            </m:ctrlPr>
          </m:sSubPr>
          <m:e>
            <m:r>
              <w:rPr>
                <w:rStyle w:val="mn"/>
                <w:rFonts w:ascii="Cambria Math" w:hAnsi="Cambria Math"/>
                <w:color w:val="222222"/>
                <w:sz w:val="23"/>
                <w:szCs w:val="23"/>
                <w:bdr w:val="none" w:sz="0" w:space="0" w:color="auto" w:frame="1"/>
                <w:shd w:val="clear" w:color="auto" w:fill="FFFFFF"/>
              </w:rPr>
              <m:t>h</m:t>
            </m:r>
          </m:e>
          <m:sub>
            <m:r>
              <w:rPr>
                <w:rStyle w:val="mn"/>
                <w:rFonts w:ascii="Cambria Math" w:hAnsi="Cambria Math"/>
                <w:color w:val="222222"/>
                <w:sz w:val="23"/>
                <w:szCs w:val="23"/>
                <w:bdr w:val="none" w:sz="0" w:space="0" w:color="auto" w:frame="1"/>
                <w:shd w:val="clear" w:color="auto" w:fill="FFFFFF"/>
              </w:rPr>
              <m:t>j</m:t>
            </m:r>
          </m:sub>
        </m:sSub>
      </m:oMath>
      <w:r>
        <w:rPr>
          <w:rStyle w:val="mn"/>
          <w:rFonts w:ascii="Cambria Math" w:hAnsi="Cambria Math"/>
          <w:color w:val="222222"/>
          <w:sz w:val="23"/>
          <w:szCs w:val="23"/>
          <w:bdr w:val="none" w:sz="0" w:space="0" w:color="auto" w:frame="1"/>
          <w:shd w:val="clear" w:color="auto" w:fill="FFFFFF"/>
        </w:rPr>
        <w:t xml:space="preserve"> műveletet:</w:t>
      </w:r>
    </w:p>
    <w:p w14:paraId="6969B9BC" w14:textId="12EAB33E" w:rsidR="0066109B" w:rsidRPr="0066109B" w:rsidRDefault="009B7BF8" w:rsidP="00003355">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Style w:val="mi"/>
          <w:rFonts w:ascii="Cambria Math" w:hAnsi="Cambria Math"/>
          <w:color w:val="222222"/>
          <w:sz w:val="23"/>
          <w:szCs w:val="23"/>
          <w:bdr w:val="none" w:sz="0" w:space="0" w:color="auto" w:frame="1"/>
          <w:shd w:val="clear" w:color="auto" w:fill="FFFFFF"/>
        </w:rPr>
      </w:pPr>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T</m:t>
            </m:r>
          </m:sup>
        </m:sSubSup>
        <m:r>
          <w:rPr>
            <w:rStyle w:val="mn"/>
            <w:rFonts w:ascii="Cambria Math" w:hAnsi="Cambria Math"/>
            <w:color w:val="222222"/>
            <w:sz w:val="23"/>
            <w:szCs w:val="23"/>
            <w:bdr w:val="none" w:sz="0" w:space="0" w:color="auto" w:frame="1"/>
            <w:shd w:val="clear" w:color="auto" w:fill="FFFFFF"/>
          </w:rPr>
          <m:t>B</m:t>
        </m:r>
        <m:sSub>
          <m:sSubPr>
            <m:ctrlPr>
              <w:rPr>
                <w:rStyle w:val="mn"/>
                <w:rFonts w:ascii="Cambria Math" w:hAnsi="Cambria Math"/>
                <w:i/>
                <w:color w:val="222222"/>
                <w:sz w:val="23"/>
                <w:szCs w:val="23"/>
                <w:bdr w:val="none" w:sz="0" w:space="0" w:color="auto" w:frame="1"/>
                <w:shd w:val="clear" w:color="auto" w:fill="FFFFFF"/>
              </w:rPr>
            </m:ctrlPr>
          </m:sSubPr>
          <m:e>
            <m:r>
              <w:rPr>
                <w:rStyle w:val="mn"/>
                <w:rFonts w:ascii="Cambria Math" w:hAnsi="Cambria Math"/>
                <w:color w:val="222222"/>
                <w:sz w:val="23"/>
                <w:szCs w:val="23"/>
                <w:bdr w:val="none" w:sz="0" w:space="0" w:color="auto" w:frame="1"/>
                <w:shd w:val="clear" w:color="auto" w:fill="FFFFFF"/>
              </w:rPr>
              <m:t>h</m:t>
            </m:r>
          </m:e>
          <m:sub>
            <m:r>
              <w:rPr>
                <w:rStyle w:val="mn"/>
                <w:rFonts w:ascii="Cambria Math" w:hAnsi="Cambria Math"/>
                <w:color w:val="222222"/>
                <w:sz w:val="23"/>
                <w:szCs w:val="23"/>
                <w:bdr w:val="none" w:sz="0" w:space="0" w:color="auto" w:frame="1"/>
                <w:shd w:val="clear" w:color="auto" w:fill="FFFFFF"/>
              </w:rPr>
              <m:t>j</m:t>
            </m:r>
          </m:sub>
        </m:sSub>
        <m:r>
          <w:rPr>
            <w:rStyle w:val="mn"/>
            <w:rFonts w:ascii="Cambria Math" w:hAnsi="Cambria Math"/>
            <w:color w:val="222222"/>
            <w:sz w:val="23"/>
            <w:szCs w:val="23"/>
            <w:bdr w:val="none" w:sz="0" w:space="0" w:color="auto" w:frame="1"/>
            <w:shd w:val="clear" w:color="auto" w:fill="FFFFFF"/>
          </w:rPr>
          <m:t>=</m:t>
        </m:r>
        <m:d>
          <m:dPr>
            <m:begChr m:val="["/>
            <m:endChr m:val="]"/>
            <m:ctrlPr>
              <w:rPr>
                <w:rStyle w:val="mn"/>
                <w:rFonts w:ascii="Cambria Math" w:hAnsi="Cambria Math"/>
                <w:i/>
                <w:color w:val="222222"/>
                <w:sz w:val="23"/>
                <w:szCs w:val="23"/>
                <w:bdr w:val="none" w:sz="0" w:space="0" w:color="auto" w:frame="1"/>
                <w:shd w:val="clear" w:color="auto" w:fill="FFFFFF"/>
              </w:rPr>
            </m:ctrlPr>
          </m:dPr>
          <m:e>
            <m:sSub>
              <m:sSubPr>
                <m:ctrlPr>
                  <w:rPr>
                    <w:rStyle w:val="mn"/>
                    <w:rFonts w:ascii="Cambria Math" w:hAnsi="Cambria Math"/>
                    <w:i/>
                    <w:color w:val="222222"/>
                    <w:sz w:val="23"/>
                    <w:szCs w:val="23"/>
                    <w:bdr w:val="none" w:sz="0" w:space="0" w:color="auto" w:frame="1"/>
                    <w:shd w:val="clear" w:color="auto" w:fill="FFFFFF"/>
                  </w:rPr>
                </m:ctrlPr>
              </m:sSubPr>
              <m:e>
                <m:r>
                  <w:rPr>
                    <w:rStyle w:val="mn"/>
                    <w:rFonts w:ascii="Cambria Math" w:hAnsi="Cambria Math"/>
                    <w:color w:val="222222"/>
                    <w:sz w:val="23"/>
                    <w:szCs w:val="23"/>
                    <w:bdr w:val="none" w:sz="0" w:space="0" w:color="auto" w:frame="1"/>
                    <w:shd w:val="clear" w:color="auto" w:fill="FFFFFF"/>
                  </w:rPr>
                  <m:t>h</m:t>
                </m:r>
              </m:e>
              <m:sub>
                <m:r>
                  <w:rPr>
                    <w:rStyle w:val="mn"/>
                    <w:rFonts w:ascii="Cambria Math" w:hAnsi="Cambria Math"/>
                    <w:color w:val="222222"/>
                    <w:sz w:val="23"/>
                    <w:szCs w:val="23"/>
                    <w:bdr w:val="none" w:sz="0" w:space="0" w:color="auto" w:frame="1"/>
                    <w:shd w:val="clear" w:color="auto" w:fill="FFFFFF"/>
                  </w:rPr>
                  <m:t>i1</m:t>
                </m:r>
              </m:sub>
            </m:sSub>
            <m:sSub>
              <m:sSubPr>
                <m:ctrlPr>
                  <w:rPr>
                    <w:rStyle w:val="mn"/>
                    <w:rFonts w:ascii="Cambria Math" w:hAnsi="Cambria Math"/>
                    <w:i/>
                    <w:color w:val="222222"/>
                    <w:sz w:val="23"/>
                    <w:szCs w:val="23"/>
                    <w:bdr w:val="none" w:sz="0" w:space="0" w:color="auto" w:frame="1"/>
                    <w:shd w:val="clear" w:color="auto" w:fill="FFFFFF"/>
                  </w:rPr>
                </m:ctrlPr>
              </m:sSubPr>
              <m:e>
                <m:r>
                  <w:rPr>
                    <w:rStyle w:val="mn"/>
                    <w:rFonts w:ascii="Cambria Math" w:hAnsi="Cambria Math"/>
                    <w:color w:val="222222"/>
                    <w:sz w:val="23"/>
                    <w:szCs w:val="23"/>
                    <w:bdr w:val="none" w:sz="0" w:space="0" w:color="auto" w:frame="1"/>
                    <w:shd w:val="clear" w:color="auto" w:fill="FFFFFF"/>
                  </w:rPr>
                  <m:t>h</m:t>
                </m:r>
              </m:e>
              <m:sub>
                <m:r>
                  <w:rPr>
                    <w:rStyle w:val="mn"/>
                    <w:rFonts w:ascii="Cambria Math" w:hAnsi="Cambria Math"/>
                    <w:color w:val="222222"/>
                    <w:sz w:val="23"/>
                    <w:szCs w:val="23"/>
                    <w:bdr w:val="none" w:sz="0" w:space="0" w:color="auto" w:frame="1"/>
                    <w:shd w:val="clear" w:color="auto" w:fill="FFFFFF"/>
                  </w:rPr>
                  <m:t>i2</m:t>
                </m:r>
              </m:sub>
            </m:sSub>
            <m:sSub>
              <m:sSubPr>
                <m:ctrlPr>
                  <w:rPr>
                    <w:rStyle w:val="mn"/>
                    <w:rFonts w:ascii="Cambria Math" w:hAnsi="Cambria Math"/>
                    <w:i/>
                    <w:color w:val="222222"/>
                    <w:sz w:val="23"/>
                    <w:szCs w:val="23"/>
                    <w:bdr w:val="none" w:sz="0" w:space="0" w:color="auto" w:frame="1"/>
                    <w:shd w:val="clear" w:color="auto" w:fill="FFFFFF"/>
                  </w:rPr>
                </m:ctrlPr>
              </m:sSubPr>
              <m:e>
                <m:r>
                  <w:rPr>
                    <w:rStyle w:val="mn"/>
                    <w:rFonts w:ascii="Cambria Math" w:hAnsi="Cambria Math"/>
                    <w:color w:val="222222"/>
                    <w:sz w:val="23"/>
                    <w:szCs w:val="23"/>
                    <w:bdr w:val="none" w:sz="0" w:space="0" w:color="auto" w:frame="1"/>
                    <w:shd w:val="clear" w:color="auto" w:fill="FFFFFF"/>
                  </w:rPr>
                  <m:t>h</m:t>
                </m:r>
              </m:e>
              <m:sub>
                <m:r>
                  <w:rPr>
                    <w:rStyle w:val="mn"/>
                    <w:rFonts w:ascii="Cambria Math" w:hAnsi="Cambria Math"/>
                    <w:color w:val="222222"/>
                    <w:sz w:val="23"/>
                    <w:szCs w:val="23"/>
                    <w:bdr w:val="none" w:sz="0" w:space="0" w:color="auto" w:frame="1"/>
                    <w:shd w:val="clear" w:color="auto" w:fill="FFFFFF"/>
                  </w:rPr>
                  <m:t>i3</m:t>
                </m:r>
              </m:sub>
            </m:sSub>
          </m:e>
        </m:d>
        <m:r>
          <w:rPr>
            <w:rStyle w:val="mn"/>
            <w:rFonts w:ascii="Cambria Math" w:hAnsi="Cambria Math"/>
            <w:color w:val="222222"/>
            <w:sz w:val="23"/>
            <w:szCs w:val="23"/>
            <w:bdr w:val="none" w:sz="0" w:space="0" w:color="auto" w:frame="1"/>
            <w:shd w:val="clear" w:color="auto" w:fill="FFFFFF"/>
          </w:rPr>
          <m:t>B</m:t>
        </m:r>
        <m:d>
          <m:dPr>
            <m:begChr m:val="["/>
            <m:endChr m:val="]"/>
            <m:ctrlPr>
              <w:rPr>
                <w:rStyle w:val="mn"/>
                <w:rFonts w:ascii="Cambria Math" w:hAnsi="Cambria Math"/>
                <w:i/>
                <w:color w:val="222222"/>
                <w:sz w:val="23"/>
                <w:szCs w:val="23"/>
                <w:bdr w:val="none" w:sz="0" w:space="0" w:color="auto" w:frame="1"/>
                <w:shd w:val="clear" w:color="auto" w:fill="FFFFFF"/>
              </w:rPr>
            </m:ctrlPr>
          </m:dPr>
          <m:e>
            <m:m>
              <m:mPr>
                <m:mcs>
                  <m:mc>
                    <m:mcPr>
                      <m:count m:val="1"/>
                      <m:mcJc m:val="center"/>
                    </m:mcPr>
                  </m:mc>
                </m:mcs>
                <m:ctrlPr>
                  <w:rPr>
                    <w:rStyle w:val="mn"/>
                    <w:rFonts w:ascii="Cambria Math" w:hAnsi="Cambria Math"/>
                    <w:i/>
                    <w:color w:val="222222"/>
                    <w:sz w:val="23"/>
                    <w:szCs w:val="23"/>
                    <w:bdr w:val="none" w:sz="0" w:space="0" w:color="auto" w:frame="1"/>
                    <w:shd w:val="clear" w:color="auto" w:fill="FFFFFF"/>
                  </w:rPr>
                </m:ctrlPr>
              </m:mPr>
              <m:mr>
                <m:e>
                  <m:sSub>
                    <m:sSubPr>
                      <m:ctrlPr>
                        <w:rPr>
                          <w:rStyle w:val="mn"/>
                          <w:rFonts w:ascii="Cambria Math" w:hAnsi="Cambria Math"/>
                          <w:i/>
                          <w:color w:val="222222"/>
                          <w:sz w:val="23"/>
                          <w:szCs w:val="23"/>
                          <w:bdr w:val="none" w:sz="0" w:space="0" w:color="auto" w:frame="1"/>
                          <w:shd w:val="clear" w:color="auto" w:fill="FFFFFF"/>
                        </w:rPr>
                      </m:ctrlPr>
                    </m:sSubPr>
                    <m:e>
                      <m:r>
                        <w:rPr>
                          <w:rStyle w:val="mn"/>
                          <w:rFonts w:ascii="Cambria Math" w:hAnsi="Cambria Math"/>
                          <w:color w:val="222222"/>
                          <w:sz w:val="23"/>
                          <w:szCs w:val="23"/>
                          <w:bdr w:val="none" w:sz="0" w:space="0" w:color="auto" w:frame="1"/>
                          <w:shd w:val="clear" w:color="auto" w:fill="FFFFFF"/>
                        </w:rPr>
                        <m:t>h</m:t>
                      </m:r>
                    </m:e>
                    <m:sub>
                      <m:r>
                        <w:rPr>
                          <w:rStyle w:val="mn"/>
                          <w:rFonts w:ascii="Cambria Math" w:hAnsi="Cambria Math"/>
                          <w:color w:val="222222"/>
                          <w:sz w:val="23"/>
                          <w:szCs w:val="23"/>
                          <w:bdr w:val="none" w:sz="0" w:space="0" w:color="auto" w:frame="1"/>
                          <w:shd w:val="clear" w:color="auto" w:fill="FFFFFF"/>
                        </w:rPr>
                        <m:t>j1</m:t>
                      </m:r>
                    </m:sub>
                  </m:sSub>
                </m:e>
              </m:mr>
              <m:mr>
                <m:e>
                  <m:sSub>
                    <m:sSubPr>
                      <m:ctrlPr>
                        <w:rPr>
                          <w:rStyle w:val="mn"/>
                          <w:rFonts w:ascii="Cambria Math" w:hAnsi="Cambria Math"/>
                          <w:i/>
                          <w:color w:val="222222"/>
                          <w:sz w:val="23"/>
                          <w:szCs w:val="23"/>
                          <w:bdr w:val="none" w:sz="0" w:space="0" w:color="auto" w:frame="1"/>
                          <w:shd w:val="clear" w:color="auto" w:fill="FFFFFF"/>
                        </w:rPr>
                      </m:ctrlPr>
                    </m:sSubPr>
                    <m:e>
                      <m:r>
                        <w:rPr>
                          <w:rStyle w:val="mn"/>
                          <w:rFonts w:ascii="Cambria Math" w:hAnsi="Cambria Math"/>
                          <w:color w:val="222222"/>
                          <w:sz w:val="23"/>
                          <w:szCs w:val="23"/>
                          <w:bdr w:val="none" w:sz="0" w:space="0" w:color="auto" w:frame="1"/>
                          <w:shd w:val="clear" w:color="auto" w:fill="FFFFFF"/>
                        </w:rPr>
                        <m:t>h</m:t>
                      </m:r>
                    </m:e>
                    <m:sub>
                      <m:r>
                        <w:rPr>
                          <w:rStyle w:val="mn"/>
                          <w:rFonts w:ascii="Cambria Math" w:hAnsi="Cambria Math"/>
                          <w:color w:val="222222"/>
                          <w:sz w:val="23"/>
                          <w:szCs w:val="23"/>
                          <w:bdr w:val="none" w:sz="0" w:space="0" w:color="auto" w:frame="1"/>
                          <w:shd w:val="clear" w:color="auto" w:fill="FFFFFF"/>
                        </w:rPr>
                        <m:t>j1</m:t>
                      </m:r>
                    </m:sub>
                  </m:sSub>
                  <m:ctrlPr>
                    <w:rPr>
                      <w:rStyle w:val="mn"/>
                      <w:rFonts w:ascii="Cambria Math" w:eastAsia="Cambria Math" w:hAnsi="Cambria Math" w:cs="Cambria Math"/>
                      <w:i/>
                      <w:color w:val="222222"/>
                      <w:sz w:val="23"/>
                      <w:szCs w:val="23"/>
                      <w:bdr w:val="none" w:sz="0" w:space="0" w:color="auto" w:frame="1"/>
                      <w:shd w:val="clear" w:color="auto" w:fill="FFFFFF"/>
                    </w:rPr>
                  </m:ctrlPr>
                </m:e>
              </m:mr>
              <m:mr>
                <m:e>
                  <m:sSub>
                    <m:sSubPr>
                      <m:ctrlPr>
                        <w:rPr>
                          <w:rStyle w:val="mn"/>
                          <w:rFonts w:ascii="Cambria Math" w:hAnsi="Cambria Math"/>
                          <w:i/>
                          <w:color w:val="222222"/>
                          <w:sz w:val="23"/>
                          <w:szCs w:val="23"/>
                          <w:bdr w:val="none" w:sz="0" w:space="0" w:color="auto" w:frame="1"/>
                          <w:shd w:val="clear" w:color="auto" w:fill="FFFFFF"/>
                        </w:rPr>
                      </m:ctrlPr>
                    </m:sSubPr>
                    <m:e>
                      <m:r>
                        <w:rPr>
                          <w:rStyle w:val="mn"/>
                          <w:rFonts w:ascii="Cambria Math" w:hAnsi="Cambria Math"/>
                          <w:color w:val="222222"/>
                          <w:sz w:val="23"/>
                          <w:szCs w:val="23"/>
                          <w:bdr w:val="none" w:sz="0" w:space="0" w:color="auto" w:frame="1"/>
                          <w:shd w:val="clear" w:color="auto" w:fill="FFFFFF"/>
                        </w:rPr>
                        <m:t>h</m:t>
                      </m:r>
                    </m:e>
                    <m:sub>
                      <m:r>
                        <w:rPr>
                          <w:rStyle w:val="mn"/>
                          <w:rFonts w:ascii="Cambria Math" w:hAnsi="Cambria Math"/>
                          <w:color w:val="222222"/>
                          <w:sz w:val="23"/>
                          <w:szCs w:val="23"/>
                          <w:bdr w:val="none" w:sz="0" w:space="0" w:color="auto" w:frame="1"/>
                          <w:shd w:val="clear" w:color="auto" w:fill="FFFFFF"/>
                        </w:rPr>
                        <m:t>j1</m:t>
                      </m:r>
                    </m:sub>
                  </m:sSub>
                </m:e>
              </m:mr>
            </m:m>
          </m:e>
        </m:d>
      </m:oMath>
      <w:r w:rsidR="00744E15">
        <w:rPr>
          <w:rStyle w:val="mn"/>
          <w:rFonts w:ascii="Cambria Math" w:hAnsi="Cambria Math"/>
          <w:color w:val="222222"/>
          <w:sz w:val="23"/>
          <w:szCs w:val="23"/>
          <w:bdr w:val="none" w:sz="0" w:space="0" w:color="auto" w:frame="1"/>
          <w:shd w:val="clear" w:color="auto" w:fill="FFFFFF"/>
        </w:rPr>
        <w:t>=</w:t>
      </w:r>
      <m:oMath>
        <m:sSub>
          <m:sSubPr>
            <m:ctrlPr>
              <w:rPr>
                <w:rStyle w:val="mi"/>
                <w:rFonts w:ascii="Cambria Math" w:hAnsi="Cambria Math"/>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i1</m:t>
            </m:r>
          </m:sub>
        </m:sSub>
        <m:d>
          <m:dPr>
            <m:ctrlPr>
              <w:rPr>
                <w:rStyle w:val="mi"/>
                <w:rFonts w:ascii="Cambria Math" w:hAnsi="Cambria Math"/>
                <w:i/>
                <w:color w:val="222222"/>
                <w:sz w:val="23"/>
                <w:szCs w:val="23"/>
                <w:bdr w:val="none" w:sz="0" w:space="0" w:color="auto" w:frame="1"/>
                <w:shd w:val="clear" w:color="auto" w:fill="FFFFFF"/>
              </w:rPr>
            </m:ctrlPr>
          </m:dPr>
          <m:e>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b</m:t>
                </m:r>
              </m:e>
              <m:sub>
                <m:r>
                  <w:rPr>
                    <w:rStyle w:val="mi"/>
                    <w:rFonts w:ascii="Cambria Math" w:hAnsi="Cambria Math"/>
                    <w:color w:val="222222"/>
                    <w:sz w:val="23"/>
                    <w:szCs w:val="23"/>
                    <w:bdr w:val="none" w:sz="0" w:space="0" w:color="auto" w:frame="1"/>
                    <w:shd w:val="clear" w:color="auto" w:fill="FFFFFF"/>
                  </w:rPr>
                  <m:t>11</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j1</m:t>
                </m:r>
              </m:sub>
            </m:sSub>
            <m:r>
              <w:rPr>
                <w:rStyle w:val="mi"/>
                <w:rFonts w:ascii="Cambria Math" w:hAnsi="Cambria Math"/>
                <w:color w:val="222222"/>
                <w:sz w:val="23"/>
                <w:szCs w:val="23"/>
                <w:bdr w:val="none" w:sz="0" w:space="0" w:color="auto" w:frame="1"/>
                <w:shd w:val="clear" w:color="auto" w:fill="FFFFFF"/>
              </w:rPr>
              <m:t>+</m:t>
            </m:r>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b</m:t>
                </m:r>
              </m:e>
              <m:sub>
                <m:r>
                  <w:rPr>
                    <w:rStyle w:val="mi"/>
                    <w:rFonts w:ascii="Cambria Math" w:hAnsi="Cambria Math"/>
                    <w:color w:val="222222"/>
                    <w:sz w:val="23"/>
                    <w:szCs w:val="23"/>
                    <w:bdr w:val="none" w:sz="0" w:space="0" w:color="auto" w:frame="1"/>
                    <w:shd w:val="clear" w:color="auto" w:fill="FFFFFF"/>
                  </w:rPr>
                  <m:t>12</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j2</m:t>
                </m:r>
              </m:sub>
            </m:sSub>
            <m:r>
              <w:rPr>
                <w:rStyle w:val="mi"/>
                <w:rFonts w:ascii="Cambria Math" w:hAnsi="Cambria Math"/>
                <w:color w:val="222222"/>
                <w:sz w:val="23"/>
                <w:szCs w:val="23"/>
                <w:bdr w:val="none" w:sz="0" w:space="0" w:color="auto" w:frame="1"/>
                <w:shd w:val="clear" w:color="auto" w:fill="FFFFFF"/>
              </w:rPr>
              <m:t>+</m:t>
            </m:r>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b</m:t>
                </m:r>
              </m:e>
              <m:sub>
                <m:r>
                  <w:rPr>
                    <w:rStyle w:val="mi"/>
                    <w:rFonts w:ascii="Cambria Math" w:hAnsi="Cambria Math"/>
                    <w:color w:val="222222"/>
                    <w:sz w:val="23"/>
                    <w:szCs w:val="23"/>
                    <w:bdr w:val="none" w:sz="0" w:space="0" w:color="auto" w:frame="1"/>
                    <w:shd w:val="clear" w:color="auto" w:fill="FFFFFF"/>
                  </w:rPr>
                  <m:t>13</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j3</m:t>
                </m:r>
              </m:sub>
            </m:sSub>
          </m:e>
        </m:d>
        <m:r>
          <w:rPr>
            <w:rStyle w:val="mi"/>
            <w:rFonts w:ascii="Cambria Math" w:hAnsi="Cambria Math"/>
            <w:color w:val="222222"/>
            <w:sz w:val="23"/>
            <w:szCs w:val="23"/>
            <w:bdr w:val="none" w:sz="0" w:space="0" w:color="auto" w:frame="1"/>
            <w:shd w:val="clear" w:color="auto" w:fill="FFFFFF"/>
          </w:rPr>
          <m:t>+</m:t>
        </m:r>
        <m:sSub>
          <m:sSubPr>
            <m:ctrlPr>
              <w:rPr>
                <w:rStyle w:val="mi"/>
                <w:rFonts w:ascii="Cambria Math" w:hAnsi="Cambria Math"/>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i2</m:t>
            </m:r>
          </m:sub>
        </m:sSub>
        <m:d>
          <m:dPr>
            <m:ctrlPr>
              <w:rPr>
                <w:rStyle w:val="mi"/>
                <w:rFonts w:ascii="Cambria Math" w:hAnsi="Cambria Math"/>
                <w:i/>
                <w:color w:val="222222"/>
                <w:sz w:val="23"/>
                <w:szCs w:val="23"/>
                <w:bdr w:val="none" w:sz="0" w:space="0" w:color="auto" w:frame="1"/>
                <w:shd w:val="clear" w:color="auto" w:fill="FFFFFF"/>
              </w:rPr>
            </m:ctrlPr>
          </m:dPr>
          <m:e>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b</m:t>
                </m:r>
              </m:e>
              <m:sub>
                <m:r>
                  <w:rPr>
                    <w:rStyle w:val="mi"/>
                    <w:rFonts w:ascii="Cambria Math" w:hAnsi="Cambria Math"/>
                    <w:color w:val="222222"/>
                    <w:sz w:val="23"/>
                    <w:szCs w:val="23"/>
                    <w:bdr w:val="none" w:sz="0" w:space="0" w:color="auto" w:frame="1"/>
                    <w:shd w:val="clear" w:color="auto" w:fill="FFFFFF"/>
                  </w:rPr>
                  <m:t>21</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j1</m:t>
                </m:r>
              </m:sub>
            </m:sSub>
            <m:r>
              <w:rPr>
                <w:rStyle w:val="mi"/>
                <w:rFonts w:ascii="Cambria Math" w:hAnsi="Cambria Math"/>
                <w:color w:val="222222"/>
                <w:sz w:val="23"/>
                <w:szCs w:val="23"/>
                <w:bdr w:val="none" w:sz="0" w:space="0" w:color="auto" w:frame="1"/>
                <w:shd w:val="clear" w:color="auto" w:fill="FFFFFF"/>
              </w:rPr>
              <m:t>+</m:t>
            </m:r>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b</m:t>
                </m:r>
              </m:e>
              <m:sub>
                <m:r>
                  <w:rPr>
                    <w:rStyle w:val="mi"/>
                    <w:rFonts w:ascii="Cambria Math" w:hAnsi="Cambria Math"/>
                    <w:color w:val="222222"/>
                    <w:sz w:val="23"/>
                    <w:szCs w:val="23"/>
                    <w:bdr w:val="none" w:sz="0" w:space="0" w:color="auto" w:frame="1"/>
                    <w:shd w:val="clear" w:color="auto" w:fill="FFFFFF"/>
                  </w:rPr>
                  <m:t>22</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j2</m:t>
                </m:r>
              </m:sub>
            </m:sSub>
            <m:r>
              <w:rPr>
                <w:rStyle w:val="mi"/>
                <w:rFonts w:ascii="Cambria Math" w:hAnsi="Cambria Math"/>
                <w:color w:val="222222"/>
                <w:sz w:val="23"/>
                <w:szCs w:val="23"/>
                <w:bdr w:val="none" w:sz="0" w:space="0" w:color="auto" w:frame="1"/>
                <w:shd w:val="clear" w:color="auto" w:fill="FFFFFF"/>
              </w:rPr>
              <m:t>+</m:t>
            </m:r>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b</m:t>
                </m:r>
              </m:e>
              <m:sub>
                <m:r>
                  <w:rPr>
                    <w:rStyle w:val="mi"/>
                    <w:rFonts w:ascii="Cambria Math" w:hAnsi="Cambria Math"/>
                    <w:color w:val="222222"/>
                    <w:sz w:val="23"/>
                    <w:szCs w:val="23"/>
                    <w:bdr w:val="none" w:sz="0" w:space="0" w:color="auto" w:frame="1"/>
                    <w:shd w:val="clear" w:color="auto" w:fill="FFFFFF"/>
                  </w:rPr>
                  <m:t>23</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j3</m:t>
                </m:r>
              </m:sub>
            </m:sSub>
          </m:e>
        </m:d>
        <m:r>
          <w:rPr>
            <w:rStyle w:val="mi"/>
            <w:rFonts w:ascii="Cambria Math" w:hAnsi="Cambria Math"/>
            <w:color w:val="222222"/>
            <w:sz w:val="23"/>
            <w:szCs w:val="23"/>
            <w:bdr w:val="none" w:sz="0" w:space="0" w:color="auto" w:frame="1"/>
            <w:shd w:val="clear" w:color="auto" w:fill="FFFFFF"/>
          </w:rPr>
          <m:t>+</m:t>
        </m:r>
      </m:oMath>
    </w:p>
    <w:p w14:paraId="7FF87BD2" w14:textId="400174CD" w:rsidR="00E2185F" w:rsidRDefault="0066109B" w:rsidP="0066109B">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Style w:val="mi"/>
          <w:rFonts w:ascii="Cambria Math" w:hAnsi="Cambria Math"/>
          <w:color w:val="222222"/>
          <w:sz w:val="23"/>
          <w:szCs w:val="23"/>
          <w:bdr w:val="none" w:sz="0" w:space="0" w:color="auto" w:frame="1"/>
          <w:shd w:val="clear" w:color="auto" w:fill="FFFFFF"/>
        </w:rPr>
      </w:pPr>
      <m:oMathPara>
        <m:oMath>
          <m:r>
            <w:rPr>
              <w:rStyle w:val="mi"/>
              <w:rFonts w:ascii="Cambria Math" w:hAnsi="Cambria Math"/>
              <w:color w:val="222222"/>
              <w:sz w:val="23"/>
              <w:szCs w:val="23"/>
              <w:bdr w:val="none" w:sz="0" w:space="0" w:color="auto" w:frame="1"/>
              <w:shd w:val="clear" w:color="auto" w:fill="FFFFFF"/>
            </w:rPr>
            <m:t>+</m:t>
          </m:r>
          <m:sSub>
            <m:sSubPr>
              <m:ctrlPr>
                <w:rPr>
                  <w:rStyle w:val="mi"/>
                  <w:rFonts w:ascii="Cambria Math" w:hAnsi="Cambria Math"/>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i3</m:t>
              </m:r>
            </m:sub>
          </m:sSub>
          <m:r>
            <w:rPr>
              <w:rStyle w:val="mi"/>
              <w:rFonts w:ascii="Cambria Math" w:hAnsi="Cambria Math"/>
              <w:color w:val="222222"/>
              <w:sz w:val="23"/>
              <w:szCs w:val="23"/>
              <w:bdr w:val="none" w:sz="0" w:space="0" w:color="auto" w:frame="1"/>
              <w:shd w:val="clear" w:color="auto" w:fill="FFFFFF"/>
            </w:rPr>
            <m:t>(</m:t>
          </m:r>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b</m:t>
              </m:r>
            </m:e>
            <m:sub>
              <m:r>
                <w:rPr>
                  <w:rStyle w:val="mi"/>
                  <w:rFonts w:ascii="Cambria Math" w:hAnsi="Cambria Math"/>
                  <w:color w:val="222222"/>
                  <w:sz w:val="23"/>
                  <w:szCs w:val="23"/>
                  <w:bdr w:val="none" w:sz="0" w:space="0" w:color="auto" w:frame="1"/>
                  <w:shd w:val="clear" w:color="auto" w:fill="FFFFFF"/>
                </w:rPr>
                <m:t>31</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j1</m:t>
              </m:r>
            </m:sub>
          </m:sSub>
          <m:r>
            <w:rPr>
              <w:rStyle w:val="mi"/>
              <w:rFonts w:ascii="Cambria Math" w:hAnsi="Cambria Math"/>
              <w:color w:val="222222"/>
              <w:sz w:val="23"/>
              <w:szCs w:val="23"/>
              <w:bdr w:val="none" w:sz="0" w:space="0" w:color="auto" w:frame="1"/>
              <w:shd w:val="clear" w:color="auto" w:fill="FFFFFF"/>
            </w:rPr>
            <m:t>+</m:t>
          </m:r>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b</m:t>
              </m:r>
            </m:e>
            <m:sub>
              <m:r>
                <w:rPr>
                  <w:rStyle w:val="mi"/>
                  <w:rFonts w:ascii="Cambria Math" w:hAnsi="Cambria Math"/>
                  <w:color w:val="222222"/>
                  <w:sz w:val="23"/>
                  <w:szCs w:val="23"/>
                  <w:bdr w:val="none" w:sz="0" w:space="0" w:color="auto" w:frame="1"/>
                  <w:shd w:val="clear" w:color="auto" w:fill="FFFFFF"/>
                </w:rPr>
                <m:t>32</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j2</m:t>
              </m:r>
            </m:sub>
          </m:sSub>
          <m:r>
            <w:rPr>
              <w:rStyle w:val="mi"/>
              <w:rFonts w:ascii="Cambria Math" w:hAnsi="Cambria Math"/>
              <w:color w:val="222222"/>
              <w:sz w:val="23"/>
              <w:szCs w:val="23"/>
              <w:bdr w:val="none" w:sz="0" w:space="0" w:color="auto" w:frame="1"/>
              <w:shd w:val="clear" w:color="auto" w:fill="FFFFFF"/>
            </w:rPr>
            <m:t>+</m:t>
          </m:r>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b</m:t>
              </m:r>
            </m:e>
            <m:sub>
              <m:r>
                <w:rPr>
                  <w:rStyle w:val="mi"/>
                  <w:rFonts w:ascii="Cambria Math" w:hAnsi="Cambria Math"/>
                  <w:color w:val="222222"/>
                  <w:sz w:val="23"/>
                  <w:szCs w:val="23"/>
                  <w:bdr w:val="none" w:sz="0" w:space="0" w:color="auto" w:frame="1"/>
                  <w:shd w:val="clear" w:color="auto" w:fill="FFFFFF"/>
                </w:rPr>
                <m:t>33</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j3</m:t>
              </m:r>
            </m:sub>
          </m:sSub>
          <m:r>
            <w:rPr>
              <w:rStyle w:val="mi"/>
              <w:rFonts w:ascii="Cambria Math" w:hAnsi="Cambria Math"/>
              <w:color w:val="222222"/>
              <w:sz w:val="23"/>
              <w:szCs w:val="23"/>
              <w:bdr w:val="none" w:sz="0" w:space="0" w:color="auto" w:frame="1"/>
              <w:shd w:val="clear" w:color="auto" w:fill="FFFFFF"/>
            </w:rPr>
            <m:t>)</m:t>
          </m:r>
        </m:oMath>
      </m:oMathPara>
    </w:p>
    <w:p w14:paraId="7FFF4515" w14:textId="77777777" w:rsidR="005F028E" w:rsidRDefault="005F028E" w:rsidP="00003355">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Style w:val="mo"/>
          <w:rFonts w:ascii="MathJax_Main" w:hAnsi="MathJax_Main"/>
          <w:color w:val="222222"/>
          <w:sz w:val="23"/>
          <w:szCs w:val="23"/>
          <w:bdr w:val="none" w:sz="0" w:space="0" w:color="auto" w:frame="1"/>
          <w:shd w:val="clear" w:color="auto" w:fill="FFFFFF"/>
        </w:rPr>
      </w:pPr>
    </w:p>
    <w:p w14:paraId="3A24CAE4" w14:textId="13CA44C2" w:rsidR="00C326DC" w:rsidRDefault="00AE4B14" w:rsidP="00003355">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Style w:val="mo"/>
          <w:rFonts w:ascii="MathJax_Main" w:hAnsi="MathJax_Main"/>
          <w:color w:val="222222"/>
          <w:sz w:val="23"/>
          <w:szCs w:val="23"/>
          <w:bdr w:val="none" w:sz="0" w:space="0" w:color="auto" w:frame="1"/>
          <w:shd w:val="clear" w:color="auto" w:fill="FFFFFF"/>
        </w:rPr>
      </w:pPr>
      <w:r>
        <w:rPr>
          <w:rStyle w:val="mo"/>
          <w:rFonts w:ascii="MathJax_Main" w:hAnsi="MathJax_Main"/>
          <w:color w:val="222222"/>
          <w:sz w:val="23"/>
          <w:szCs w:val="23"/>
          <w:bdr w:val="none" w:sz="0" w:space="0" w:color="auto" w:frame="1"/>
          <w:shd w:val="clear" w:color="auto" w:fill="FFFFFF"/>
        </w:rPr>
        <w:t xml:space="preserve">Figyelembe véve, hogy </w:t>
      </w:r>
      <w:r w:rsidR="00A32B86" w:rsidRPr="00A32B86">
        <w:rPr>
          <w:rStyle w:val="mo"/>
          <w:rFonts w:ascii="MathJax_Main" w:hAnsi="MathJax_Main"/>
          <w:color w:val="222222"/>
          <w:sz w:val="23"/>
          <w:szCs w:val="23"/>
          <w:u w:val="double"/>
          <w:bdr w:val="none" w:sz="0" w:space="0" w:color="auto" w:frame="1"/>
          <w:shd w:val="clear" w:color="auto" w:fill="FFFFFF"/>
        </w:rPr>
        <w:t>B</w:t>
      </w:r>
      <w:r w:rsidR="002C4AAA">
        <w:rPr>
          <w:rStyle w:val="mo"/>
          <w:rFonts w:ascii="MathJax_Main" w:hAnsi="MathJax_Main"/>
          <w:color w:val="222222"/>
          <w:sz w:val="23"/>
          <w:szCs w:val="23"/>
          <w:bdr w:val="none" w:sz="0" w:space="0" w:color="auto" w:frame="1"/>
          <w:shd w:val="clear" w:color="auto" w:fill="FFFFFF"/>
        </w:rPr>
        <w:t xml:space="preserve"> </w:t>
      </w:r>
      <w:r w:rsidR="005F028E">
        <w:rPr>
          <w:rStyle w:val="mo"/>
          <w:rFonts w:ascii="MathJax_Main" w:hAnsi="MathJax_Main"/>
          <w:color w:val="222222"/>
          <w:sz w:val="23"/>
          <w:szCs w:val="23"/>
          <w:bdr w:val="none" w:sz="0" w:space="0" w:color="auto" w:frame="1"/>
          <w:shd w:val="clear" w:color="auto" w:fill="FFFFFF"/>
        </w:rPr>
        <w:t xml:space="preserve">szimmetrikus </w:t>
      </w:r>
      <w:r w:rsidR="002C4AAA">
        <w:rPr>
          <w:rStyle w:val="mo"/>
          <w:rFonts w:ascii="MathJax_Main" w:hAnsi="MathJax_Main"/>
          <w:color w:val="222222"/>
          <w:sz w:val="23"/>
          <w:szCs w:val="23"/>
          <w:bdr w:val="none" w:sz="0" w:space="0" w:color="auto" w:frame="1"/>
          <w:shd w:val="clear" w:color="auto" w:fill="FFFFFF"/>
        </w:rPr>
        <w:t>felírható az alábbi egyenletrendszer:</w:t>
      </w:r>
    </w:p>
    <w:p w14:paraId="51BC8950" w14:textId="5AE22B85" w:rsidR="005F028E" w:rsidRPr="003A20E2" w:rsidRDefault="009B7BF8" w:rsidP="00003355">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MathJax_Main" w:hAnsi="MathJax_Main"/>
          <w:color w:val="222222"/>
          <w:sz w:val="23"/>
          <w:szCs w:val="23"/>
          <w:bdr w:val="none" w:sz="0" w:space="0" w:color="auto" w:frame="1"/>
          <w:shd w:val="clear" w:color="auto" w:fill="FFFFFF"/>
        </w:rPr>
      </w:pPr>
      <m:oMathPara>
        <m:oMath>
          <m:d>
            <m:dPr>
              <m:begChr m:val="["/>
              <m:endChr m:val="]"/>
              <m:ctrlPr>
                <w:rPr>
                  <w:rFonts w:ascii="Cambria Math" w:hAnsi="Cambria Math"/>
                  <w:i/>
                  <w:color w:val="222222"/>
                  <w:sz w:val="23"/>
                  <w:szCs w:val="23"/>
                  <w:bdr w:val="none" w:sz="0" w:space="0" w:color="auto" w:frame="1"/>
                  <w:shd w:val="clear" w:color="auto" w:fill="FFFFFF"/>
                </w:rPr>
              </m:ctrlPr>
            </m:dPr>
            <m:e>
              <m:m>
                <m:mPr>
                  <m:mcs>
                    <m:mc>
                      <m:mcPr>
                        <m:count m:val="1"/>
                        <m:mcJc m:val="center"/>
                      </m:mcPr>
                    </m:mc>
                  </m:mcs>
                  <m:ctrlPr>
                    <w:rPr>
                      <w:rFonts w:ascii="Cambria Math" w:hAnsi="Cambria Math"/>
                      <w:i/>
                      <w:color w:val="222222"/>
                      <w:sz w:val="23"/>
                      <w:szCs w:val="23"/>
                      <w:bdr w:val="none" w:sz="0" w:space="0" w:color="auto" w:frame="1"/>
                      <w:shd w:val="clear" w:color="auto" w:fill="FFFFFF"/>
                    </w:rPr>
                  </m:ctrlPr>
                </m:mPr>
                <m:mr>
                  <m:e>
                    <m:sSubSup>
                      <m:sSubSupPr>
                        <m:ctrlPr>
                          <w:rPr>
                            <w:rFonts w:ascii="Cambria Math" w:hAnsi="Cambria Math"/>
                            <w:i/>
                            <w:color w:val="222222"/>
                            <w:sz w:val="23"/>
                            <w:szCs w:val="23"/>
                            <w:bdr w:val="none" w:sz="0" w:space="0" w:color="auto" w:frame="1"/>
                            <w:shd w:val="clear" w:color="auto" w:fill="FFFFFF"/>
                          </w:rPr>
                        </m:ctrlPr>
                      </m:sSubSupPr>
                      <m:e>
                        <m:bar>
                          <m:barPr>
                            <m:ctrlPr>
                              <w:rPr>
                                <w:rFonts w:ascii="Cambria Math" w:hAnsi="Cambria Math"/>
                                <w:i/>
                                <w:color w:val="222222"/>
                                <w:sz w:val="23"/>
                                <w:szCs w:val="23"/>
                                <w:bdr w:val="none" w:sz="0" w:space="0" w:color="auto" w:frame="1"/>
                                <w:shd w:val="clear" w:color="auto" w:fill="FFFFFF"/>
                              </w:rPr>
                            </m:ctrlPr>
                          </m:barPr>
                          <m:e>
                            <m:r>
                              <w:rPr>
                                <w:rFonts w:ascii="Cambria Math" w:hAnsi="Cambria Math"/>
                                <w:color w:val="222222"/>
                                <w:sz w:val="23"/>
                                <w:szCs w:val="23"/>
                                <w:bdr w:val="none" w:sz="0" w:space="0" w:color="auto" w:frame="1"/>
                                <w:shd w:val="clear" w:color="auto" w:fill="FFFFFF"/>
                              </w:rPr>
                              <m:t>v</m:t>
                            </m:r>
                          </m:e>
                        </m:bar>
                      </m:e>
                      <m:sub>
                        <m:r>
                          <w:rPr>
                            <w:rFonts w:ascii="Cambria Math" w:hAnsi="Cambria Math"/>
                            <w:color w:val="222222"/>
                            <w:sz w:val="23"/>
                            <w:szCs w:val="23"/>
                            <w:bdr w:val="none" w:sz="0" w:space="0" w:color="auto" w:frame="1"/>
                            <w:shd w:val="clear" w:color="auto" w:fill="FFFFFF"/>
                          </w:rPr>
                          <m:t>12</m:t>
                        </m:r>
                      </m:sub>
                      <m:sup>
                        <m:r>
                          <w:rPr>
                            <w:rFonts w:ascii="Cambria Math" w:hAnsi="Cambria Math"/>
                            <w:color w:val="222222"/>
                            <w:sz w:val="23"/>
                            <w:szCs w:val="23"/>
                            <w:bdr w:val="none" w:sz="0" w:space="0" w:color="auto" w:frame="1"/>
                            <w:shd w:val="clear" w:color="auto" w:fill="FFFFFF"/>
                          </w:rPr>
                          <m:t>T</m:t>
                        </m:r>
                      </m:sup>
                    </m:sSubSup>
                  </m:e>
                </m:mr>
                <m:mr>
                  <m:e>
                    <m:sSup>
                      <m:sSupPr>
                        <m:ctrlPr>
                          <w:rPr>
                            <w:rFonts w:ascii="Cambria Math" w:hAnsi="Cambria Math"/>
                            <w:i/>
                            <w:color w:val="222222"/>
                            <w:sz w:val="23"/>
                            <w:szCs w:val="23"/>
                            <w:bdr w:val="none" w:sz="0" w:space="0" w:color="auto" w:frame="1"/>
                            <w:shd w:val="clear" w:color="auto" w:fill="FFFFFF"/>
                          </w:rPr>
                        </m:ctrlPr>
                      </m:sSupPr>
                      <m:e>
                        <m:r>
                          <w:rPr>
                            <w:rFonts w:ascii="Cambria Math" w:hAnsi="Cambria Math"/>
                            <w:color w:val="222222"/>
                            <w:sz w:val="23"/>
                            <w:szCs w:val="23"/>
                            <w:bdr w:val="none" w:sz="0" w:space="0" w:color="auto" w:frame="1"/>
                            <w:shd w:val="clear" w:color="auto" w:fill="FFFFFF"/>
                          </w:rPr>
                          <m:t>(</m:t>
                        </m:r>
                        <m:sSub>
                          <m:sSubPr>
                            <m:ctrlPr>
                              <w:rPr>
                                <w:rFonts w:ascii="Cambria Math" w:hAnsi="Cambria Math"/>
                                <w:i/>
                                <w:color w:val="222222"/>
                                <w:sz w:val="23"/>
                                <w:szCs w:val="23"/>
                                <w:bdr w:val="none" w:sz="0" w:space="0" w:color="auto" w:frame="1"/>
                                <w:shd w:val="clear" w:color="auto" w:fill="FFFFFF"/>
                              </w:rPr>
                            </m:ctrlPr>
                          </m:sSubPr>
                          <m:e>
                            <m:bar>
                              <m:barPr>
                                <m:ctrlPr>
                                  <w:rPr>
                                    <w:rFonts w:ascii="Cambria Math" w:hAnsi="Cambria Math"/>
                                    <w:i/>
                                    <w:color w:val="222222"/>
                                    <w:sz w:val="23"/>
                                    <w:szCs w:val="23"/>
                                    <w:bdr w:val="none" w:sz="0" w:space="0" w:color="auto" w:frame="1"/>
                                    <w:shd w:val="clear" w:color="auto" w:fill="FFFFFF"/>
                                  </w:rPr>
                                </m:ctrlPr>
                              </m:barPr>
                              <m:e>
                                <m:r>
                                  <w:rPr>
                                    <w:rFonts w:ascii="Cambria Math" w:hAnsi="Cambria Math"/>
                                    <w:color w:val="222222"/>
                                    <w:sz w:val="23"/>
                                    <w:szCs w:val="23"/>
                                    <w:bdr w:val="none" w:sz="0" w:space="0" w:color="auto" w:frame="1"/>
                                    <w:shd w:val="clear" w:color="auto" w:fill="FFFFFF"/>
                                  </w:rPr>
                                  <m:t>v</m:t>
                                </m:r>
                              </m:e>
                            </m:bar>
                          </m:e>
                          <m:sub>
                            <m:r>
                              <w:rPr>
                                <w:rFonts w:ascii="Cambria Math" w:hAnsi="Cambria Math"/>
                                <w:color w:val="222222"/>
                                <w:sz w:val="23"/>
                                <w:szCs w:val="23"/>
                                <w:bdr w:val="none" w:sz="0" w:space="0" w:color="auto" w:frame="1"/>
                                <w:shd w:val="clear" w:color="auto" w:fill="FFFFFF"/>
                              </w:rPr>
                              <m:t>11</m:t>
                            </m:r>
                          </m:sub>
                        </m:sSub>
                        <m:r>
                          <w:rPr>
                            <w:rFonts w:ascii="Cambria Math" w:hAnsi="Cambria Math"/>
                            <w:color w:val="222222"/>
                            <w:sz w:val="23"/>
                            <w:szCs w:val="23"/>
                            <w:bdr w:val="none" w:sz="0" w:space="0" w:color="auto" w:frame="1"/>
                            <w:shd w:val="clear" w:color="auto" w:fill="FFFFFF"/>
                          </w:rPr>
                          <m:t>-</m:t>
                        </m:r>
                        <m:sSub>
                          <m:sSubPr>
                            <m:ctrlPr>
                              <w:rPr>
                                <w:rFonts w:ascii="Cambria Math" w:hAnsi="Cambria Math"/>
                                <w:i/>
                                <w:color w:val="222222"/>
                                <w:sz w:val="23"/>
                                <w:szCs w:val="23"/>
                                <w:bdr w:val="none" w:sz="0" w:space="0" w:color="auto" w:frame="1"/>
                                <w:shd w:val="clear" w:color="auto" w:fill="FFFFFF"/>
                              </w:rPr>
                            </m:ctrlPr>
                          </m:sSubPr>
                          <m:e>
                            <m:bar>
                              <m:barPr>
                                <m:ctrlPr>
                                  <w:rPr>
                                    <w:rFonts w:ascii="Cambria Math" w:hAnsi="Cambria Math"/>
                                    <w:i/>
                                    <w:color w:val="222222"/>
                                    <w:sz w:val="23"/>
                                    <w:szCs w:val="23"/>
                                    <w:bdr w:val="none" w:sz="0" w:space="0" w:color="auto" w:frame="1"/>
                                    <w:shd w:val="clear" w:color="auto" w:fill="FFFFFF"/>
                                  </w:rPr>
                                </m:ctrlPr>
                              </m:barPr>
                              <m:e>
                                <m:r>
                                  <w:rPr>
                                    <w:rFonts w:ascii="Cambria Math" w:hAnsi="Cambria Math"/>
                                    <w:color w:val="222222"/>
                                    <w:sz w:val="23"/>
                                    <w:szCs w:val="23"/>
                                    <w:bdr w:val="none" w:sz="0" w:space="0" w:color="auto" w:frame="1"/>
                                    <w:shd w:val="clear" w:color="auto" w:fill="FFFFFF"/>
                                  </w:rPr>
                                  <m:t>v</m:t>
                                </m:r>
                              </m:e>
                            </m:bar>
                          </m:e>
                          <m:sub>
                            <m:r>
                              <w:rPr>
                                <w:rFonts w:ascii="Cambria Math" w:hAnsi="Cambria Math"/>
                                <w:color w:val="222222"/>
                                <w:sz w:val="23"/>
                                <w:szCs w:val="23"/>
                                <w:bdr w:val="none" w:sz="0" w:space="0" w:color="auto" w:frame="1"/>
                                <w:shd w:val="clear" w:color="auto" w:fill="FFFFFF"/>
                              </w:rPr>
                              <m:t>22</m:t>
                            </m:r>
                          </m:sub>
                        </m:sSub>
                        <m:r>
                          <w:rPr>
                            <w:rFonts w:ascii="Cambria Math" w:hAnsi="Cambria Math"/>
                            <w:color w:val="222222"/>
                            <w:sz w:val="23"/>
                            <w:szCs w:val="23"/>
                            <w:bdr w:val="none" w:sz="0" w:space="0" w:color="auto" w:frame="1"/>
                            <w:shd w:val="clear" w:color="auto" w:fill="FFFFFF"/>
                          </w:rPr>
                          <m:t>)</m:t>
                        </m:r>
                      </m:e>
                      <m:sup>
                        <m:r>
                          <w:rPr>
                            <w:rFonts w:ascii="Cambria Math" w:hAnsi="Cambria Math"/>
                            <w:color w:val="222222"/>
                            <w:sz w:val="23"/>
                            <w:szCs w:val="23"/>
                            <w:bdr w:val="none" w:sz="0" w:space="0" w:color="auto" w:frame="1"/>
                            <w:shd w:val="clear" w:color="auto" w:fill="FFFFFF"/>
                          </w:rPr>
                          <m:t>T</m:t>
                        </m:r>
                      </m:sup>
                    </m:sSup>
                  </m:e>
                </m:mr>
              </m:m>
            </m:e>
          </m:d>
          <m:bar>
            <m:barPr>
              <m:ctrlPr>
                <w:rPr>
                  <w:rFonts w:ascii="Cambria Math" w:hAnsi="Cambria Math"/>
                  <w:i/>
                  <w:color w:val="222222"/>
                  <w:sz w:val="23"/>
                  <w:szCs w:val="23"/>
                  <w:bdr w:val="none" w:sz="0" w:space="0" w:color="auto" w:frame="1"/>
                  <w:shd w:val="clear" w:color="auto" w:fill="FFFFFF"/>
                </w:rPr>
              </m:ctrlPr>
            </m:barPr>
            <m:e>
              <m:r>
                <w:rPr>
                  <w:rFonts w:ascii="Cambria Math" w:hAnsi="Cambria Math"/>
                  <w:color w:val="222222"/>
                  <w:sz w:val="23"/>
                  <w:szCs w:val="23"/>
                  <w:bdr w:val="none" w:sz="0" w:space="0" w:color="auto" w:frame="1"/>
                  <w:shd w:val="clear" w:color="auto" w:fill="FFFFFF"/>
                </w:rPr>
                <m:t>b</m:t>
              </m:r>
            </m:e>
          </m:bar>
          <m:r>
            <w:rPr>
              <w:rFonts w:ascii="Cambria Math" w:hAnsi="Cambria Math"/>
              <w:color w:val="222222"/>
              <w:sz w:val="23"/>
              <w:szCs w:val="23"/>
              <w:bdr w:val="none" w:sz="0" w:space="0" w:color="auto" w:frame="1"/>
              <w:shd w:val="clear" w:color="auto" w:fill="FFFFFF"/>
            </w:rPr>
            <m:t>=0</m:t>
          </m:r>
        </m:oMath>
      </m:oMathPara>
    </w:p>
    <w:p w14:paraId="469BB5A6" w14:textId="77777777" w:rsidR="003A20E2" w:rsidRPr="000D1283" w:rsidRDefault="003A20E2" w:rsidP="00003355">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MathJax_Main" w:hAnsi="MathJax_Main"/>
          <w:color w:val="222222"/>
          <w:sz w:val="23"/>
          <w:szCs w:val="23"/>
          <w:bdr w:val="none" w:sz="0" w:space="0" w:color="auto" w:frame="1"/>
          <w:shd w:val="clear" w:color="auto" w:fill="FFFFFF"/>
        </w:rPr>
      </w:pPr>
    </w:p>
    <w:p w14:paraId="76CBB83E" w14:textId="0406D31C" w:rsidR="000D1283" w:rsidRDefault="000D1283" w:rsidP="00003355">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MathJax_Main" w:hAnsi="MathJax_Main"/>
          <w:color w:val="222222"/>
          <w:sz w:val="23"/>
          <w:szCs w:val="23"/>
          <w:bdr w:val="none" w:sz="0" w:space="0" w:color="auto" w:frame="1"/>
          <w:shd w:val="clear" w:color="auto" w:fill="FFFFFF"/>
        </w:rPr>
      </w:pPr>
      <w:r>
        <w:rPr>
          <w:rFonts w:ascii="MathJax_Main" w:hAnsi="MathJax_Main"/>
          <w:color w:val="222222"/>
          <w:sz w:val="23"/>
          <w:szCs w:val="23"/>
          <w:bdr w:val="none" w:sz="0" w:space="0" w:color="auto" w:frame="1"/>
          <w:shd w:val="clear" w:color="auto" w:fill="FFFFFF"/>
        </w:rPr>
        <w:t xml:space="preserve">, ahol </w:t>
      </w:r>
      <m:oMath>
        <m:sSub>
          <m:sSubPr>
            <m:ctrlPr>
              <w:rPr>
                <w:rFonts w:ascii="Cambria Math" w:hAnsi="Cambria Math"/>
                <w:color w:val="222222"/>
                <w:sz w:val="23"/>
                <w:szCs w:val="23"/>
                <w:bdr w:val="none" w:sz="0" w:space="0" w:color="auto" w:frame="1"/>
                <w:shd w:val="clear" w:color="auto" w:fill="FFFFFF"/>
              </w:rPr>
            </m:ctrlPr>
          </m:sSubPr>
          <m:e>
            <m:r>
              <w:rPr>
                <w:rFonts w:ascii="Cambria Math" w:hAnsi="Cambria Math"/>
                <w:color w:val="222222"/>
                <w:sz w:val="23"/>
                <w:szCs w:val="23"/>
                <w:bdr w:val="none" w:sz="0" w:space="0" w:color="auto" w:frame="1"/>
                <w:shd w:val="clear" w:color="auto" w:fill="FFFFFF"/>
              </w:rPr>
              <m:t>v</m:t>
            </m:r>
          </m:e>
          <m:sub>
            <m:r>
              <w:rPr>
                <w:rFonts w:ascii="Cambria Math" w:hAnsi="Cambria Math"/>
                <w:color w:val="222222"/>
                <w:sz w:val="23"/>
                <w:szCs w:val="23"/>
                <w:bdr w:val="none" w:sz="0" w:space="0" w:color="auto" w:frame="1"/>
                <w:shd w:val="clear" w:color="auto" w:fill="FFFFFF"/>
              </w:rPr>
              <m:t>ij</m:t>
            </m:r>
          </m:sub>
        </m:sSub>
        <m:r>
          <w:rPr>
            <w:rFonts w:ascii="Cambria Math" w:hAnsi="Cambria Math"/>
            <w:color w:val="222222"/>
            <w:sz w:val="23"/>
            <w:szCs w:val="23"/>
            <w:bdr w:val="none" w:sz="0" w:space="0" w:color="auto" w:frame="1"/>
            <w:shd w:val="clear" w:color="auto" w:fill="FFFFFF"/>
          </w:rPr>
          <m:t>=</m:t>
        </m:r>
      </m:oMath>
      <w:r w:rsidR="00690C6C">
        <w:rPr>
          <w:rFonts w:ascii="MathJax_Main" w:hAnsi="MathJax_Main"/>
          <w:color w:val="222222"/>
          <w:sz w:val="23"/>
          <w:szCs w:val="23"/>
          <w:bdr w:val="none" w:sz="0" w:space="0" w:color="auto" w:frame="1"/>
          <w:shd w:val="clear" w:color="auto" w:fill="FFFFFF"/>
        </w:rPr>
        <w:t>[</w:t>
      </w:r>
      <m:oMath>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i1</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j1</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 xml:space="preserve"> h</m:t>
            </m:r>
          </m:e>
          <m:sub>
            <m:r>
              <w:rPr>
                <w:rStyle w:val="mi"/>
                <w:rFonts w:ascii="Cambria Math" w:hAnsi="Cambria Math"/>
                <w:color w:val="222222"/>
                <w:sz w:val="23"/>
                <w:szCs w:val="23"/>
                <w:bdr w:val="none" w:sz="0" w:space="0" w:color="auto" w:frame="1"/>
                <w:shd w:val="clear" w:color="auto" w:fill="FFFFFF"/>
              </w:rPr>
              <m:t>i1</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j2</m:t>
            </m:r>
          </m:sub>
        </m:sSub>
        <m:r>
          <w:rPr>
            <w:rStyle w:val="mi"/>
            <w:rFonts w:ascii="Cambria Math" w:hAnsi="Cambria Math"/>
            <w:color w:val="222222"/>
            <w:sz w:val="23"/>
            <w:szCs w:val="23"/>
            <w:bdr w:val="none" w:sz="0" w:space="0" w:color="auto" w:frame="1"/>
            <w:shd w:val="clear" w:color="auto" w:fill="FFFFFF"/>
          </w:rPr>
          <m:t>+</m:t>
        </m:r>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i2</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j1</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 xml:space="preserve"> h</m:t>
            </m:r>
          </m:e>
          <m:sub>
            <m:r>
              <w:rPr>
                <w:rStyle w:val="mi"/>
                <w:rFonts w:ascii="Cambria Math" w:hAnsi="Cambria Math"/>
                <w:color w:val="222222"/>
                <w:sz w:val="23"/>
                <w:szCs w:val="23"/>
                <w:bdr w:val="none" w:sz="0" w:space="0" w:color="auto" w:frame="1"/>
                <w:shd w:val="clear" w:color="auto" w:fill="FFFFFF"/>
              </w:rPr>
              <m:t>i2</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j1</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j3</m:t>
            </m:r>
          </m:sub>
        </m:sSub>
        <m:r>
          <w:rPr>
            <w:rStyle w:val="mi"/>
            <w:rFonts w:ascii="Cambria Math" w:hAnsi="Cambria Math"/>
            <w:color w:val="222222"/>
            <w:sz w:val="23"/>
            <w:szCs w:val="23"/>
            <w:bdr w:val="none" w:sz="0" w:space="0" w:color="auto" w:frame="1"/>
            <w:shd w:val="clear" w:color="auto" w:fill="FFFFFF"/>
          </w:rPr>
          <m:t>+</m:t>
        </m:r>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i3</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j1</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 xml:space="preserve"> h</m:t>
            </m:r>
          </m:e>
          <m:sub>
            <m:r>
              <w:rPr>
                <w:rStyle w:val="mi"/>
                <w:rFonts w:ascii="Cambria Math" w:hAnsi="Cambria Math"/>
                <w:color w:val="222222"/>
                <w:sz w:val="23"/>
                <w:szCs w:val="23"/>
                <w:bdr w:val="none" w:sz="0" w:space="0" w:color="auto" w:frame="1"/>
                <w:shd w:val="clear" w:color="auto" w:fill="FFFFFF"/>
              </w:rPr>
              <m:t>i2</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j3</m:t>
            </m:r>
          </m:sub>
        </m:sSub>
        <m:r>
          <w:rPr>
            <w:rStyle w:val="mi"/>
            <w:rFonts w:ascii="Cambria Math" w:hAnsi="Cambria Math"/>
            <w:color w:val="222222"/>
            <w:sz w:val="23"/>
            <w:szCs w:val="23"/>
            <w:bdr w:val="none" w:sz="0" w:space="0" w:color="auto" w:frame="1"/>
            <w:shd w:val="clear" w:color="auto" w:fill="FFFFFF"/>
          </w:rPr>
          <m:t>+</m:t>
        </m:r>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i3</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h</m:t>
            </m:r>
          </m:e>
          <m:sub>
            <m:r>
              <w:rPr>
                <w:rStyle w:val="mi"/>
                <w:rFonts w:ascii="Cambria Math" w:hAnsi="Cambria Math"/>
                <w:color w:val="222222"/>
                <w:sz w:val="23"/>
                <w:szCs w:val="23"/>
                <w:bdr w:val="none" w:sz="0" w:space="0" w:color="auto" w:frame="1"/>
                <w:shd w:val="clear" w:color="auto" w:fill="FFFFFF"/>
              </w:rPr>
              <m:t>j2</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 xml:space="preserve"> h</m:t>
            </m:r>
          </m:e>
          <m:sub>
            <m:r>
              <w:rPr>
                <w:rStyle w:val="mi"/>
                <w:rFonts w:ascii="Cambria Math" w:hAnsi="Cambria Math"/>
                <w:color w:val="222222"/>
                <w:sz w:val="23"/>
                <w:szCs w:val="23"/>
                <w:bdr w:val="none" w:sz="0" w:space="0" w:color="auto" w:frame="1"/>
                <w:shd w:val="clear" w:color="auto" w:fill="FFFFFF"/>
              </w:rPr>
              <m:t>i3</m:t>
            </m:r>
          </m:sub>
        </m:sSub>
      </m:oMath>
      <w:r w:rsidR="00690C6C">
        <w:rPr>
          <w:rFonts w:ascii="MathJax_Main" w:hAnsi="MathJax_Main"/>
          <w:color w:val="222222"/>
          <w:sz w:val="23"/>
          <w:szCs w:val="23"/>
          <w:bdr w:val="none" w:sz="0" w:space="0" w:color="auto" w:frame="1"/>
          <w:shd w:val="clear" w:color="auto" w:fill="FFFFFF"/>
        </w:rPr>
        <w:t>]</w:t>
      </w:r>
    </w:p>
    <w:p w14:paraId="14DD9C16" w14:textId="005DFD5B" w:rsidR="00F04ADE" w:rsidRDefault="00F04ADE" w:rsidP="00003355">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MathJax_Main" w:hAnsi="MathJax_Main"/>
          <w:color w:val="222222"/>
          <w:sz w:val="23"/>
          <w:szCs w:val="23"/>
          <w:bdr w:val="none" w:sz="0" w:space="0" w:color="auto" w:frame="1"/>
          <w:shd w:val="clear" w:color="auto" w:fill="FFFFFF"/>
        </w:rPr>
      </w:pPr>
      <w:r>
        <w:rPr>
          <w:rFonts w:ascii="MathJax_Main" w:hAnsi="MathJax_Main"/>
          <w:color w:val="222222"/>
          <w:sz w:val="23"/>
          <w:szCs w:val="23"/>
          <w:bdr w:val="none" w:sz="0" w:space="0" w:color="auto" w:frame="1"/>
          <w:shd w:val="clear" w:color="auto" w:fill="FFFFFF"/>
        </w:rPr>
        <w:lastRenderedPageBreak/>
        <w:t xml:space="preserve">b= </w:t>
      </w:r>
      <w:r w:rsidR="00167B27">
        <w:rPr>
          <w:rFonts w:ascii="MathJax_Main" w:hAnsi="MathJax_Main"/>
          <w:color w:val="222222"/>
          <w:sz w:val="23"/>
          <w:szCs w:val="23"/>
          <w:bdr w:val="none" w:sz="0" w:space="0" w:color="auto" w:frame="1"/>
          <w:shd w:val="clear" w:color="auto" w:fill="FFFFFF"/>
        </w:rPr>
        <w:t>[</w:t>
      </w:r>
      <m:oMath>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b</m:t>
            </m:r>
          </m:e>
          <m:sub>
            <m:r>
              <w:rPr>
                <w:rStyle w:val="mi"/>
                <w:rFonts w:ascii="Cambria Math" w:hAnsi="Cambria Math"/>
                <w:color w:val="222222"/>
                <w:sz w:val="23"/>
                <w:szCs w:val="23"/>
                <w:bdr w:val="none" w:sz="0" w:space="0" w:color="auto" w:frame="1"/>
                <w:shd w:val="clear" w:color="auto" w:fill="FFFFFF"/>
              </w:rPr>
              <m:t>11</m:t>
            </m:r>
          </m:sub>
        </m:sSub>
        <m:r>
          <w:rPr>
            <w:rStyle w:val="mi"/>
            <w:rFonts w:ascii="Cambria Math" w:hAnsi="Cambria Math"/>
            <w:color w:val="222222"/>
            <w:sz w:val="23"/>
            <w:szCs w:val="23"/>
            <w:bdr w:val="none" w:sz="0" w:space="0" w:color="auto" w:frame="1"/>
            <w:shd w:val="clear" w:color="auto" w:fill="FFFFFF"/>
          </w:rPr>
          <m:t xml:space="preserve"> </m:t>
        </m:r>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b</m:t>
            </m:r>
          </m:e>
          <m:sub>
            <m:r>
              <w:rPr>
                <w:rStyle w:val="mi"/>
                <w:rFonts w:ascii="Cambria Math" w:hAnsi="Cambria Math"/>
                <w:color w:val="222222"/>
                <w:sz w:val="23"/>
                <w:szCs w:val="23"/>
                <w:bdr w:val="none" w:sz="0" w:space="0" w:color="auto" w:frame="1"/>
                <w:shd w:val="clear" w:color="auto" w:fill="FFFFFF"/>
              </w:rPr>
              <m:t>12</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 xml:space="preserve"> b</m:t>
            </m:r>
          </m:e>
          <m:sub>
            <m:r>
              <w:rPr>
                <w:rStyle w:val="mi"/>
                <w:rFonts w:ascii="Cambria Math" w:hAnsi="Cambria Math"/>
                <w:color w:val="222222"/>
                <w:sz w:val="23"/>
                <w:szCs w:val="23"/>
                <w:bdr w:val="none" w:sz="0" w:space="0" w:color="auto" w:frame="1"/>
                <w:shd w:val="clear" w:color="auto" w:fill="FFFFFF"/>
              </w:rPr>
              <m:t>22</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 xml:space="preserve"> b</m:t>
            </m:r>
          </m:e>
          <m:sub>
            <m:r>
              <w:rPr>
                <w:rStyle w:val="mi"/>
                <w:rFonts w:ascii="Cambria Math" w:hAnsi="Cambria Math"/>
                <w:color w:val="222222"/>
                <w:sz w:val="23"/>
                <w:szCs w:val="23"/>
                <w:bdr w:val="none" w:sz="0" w:space="0" w:color="auto" w:frame="1"/>
                <w:shd w:val="clear" w:color="auto" w:fill="FFFFFF"/>
              </w:rPr>
              <m:t xml:space="preserve">13 </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b</m:t>
            </m:r>
          </m:e>
          <m:sub>
            <m:r>
              <w:rPr>
                <w:rStyle w:val="mi"/>
                <w:rFonts w:ascii="Cambria Math" w:hAnsi="Cambria Math"/>
                <w:color w:val="222222"/>
                <w:sz w:val="23"/>
                <w:szCs w:val="23"/>
                <w:bdr w:val="none" w:sz="0" w:space="0" w:color="auto" w:frame="1"/>
                <w:shd w:val="clear" w:color="auto" w:fill="FFFFFF"/>
              </w:rPr>
              <m:t>23</m:t>
            </m:r>
          </m:sub>
        </m:sSub>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 xml:space="preserve"> b</m:t>
            </m:r>
          </m:e>
          <m:sub>
            <m:r>
              <w:rPr>
                <w:rStyle w:val="mi"/>
                <w:rFonts w:ascii="Cambria Math" w:hAnsi="Cambria Math"/>
                <w:color w:val="222222"/>
                <w:sz w:val="23"/>
                <w:szCs w:val="23"/>
                <w:bdr w:val="none" w:sz="0" w:space="0" w:color="auto" w:frame="1"/>
                <w:shd w:val="clear" w:color="auto" w:fill="FFFFFF"/>
              </w:rPr>
              <m:t>33</m:t>
            </m:r>
          </m:sub>
        </m:sSub>
      </m:oMath>
      <w:r w:rsidR="00167B27">
        <w:rPr>
          <w:rFonts w:ascii="MathJax_Main" w:hAnsi="MathJax_Main"/>
          <w:color w:val="222222"/>
          <w:sz w:val="23"/>
          <w:szCs w:val="23"/>
          <w:bdr w:val="none" w:sz="0" w:space="0" w:color="auto" w:frame="1"/>
          <w:shd w:val="clear" w:color="auto" w:fill="FFFFFF"/>
        </w:rPr>
        <w:t>]</w:t>
      </w:r>
    </w:p>
    <w:p w14:paraId="30CD375E" w14:textId="4CBF81D5" w:rsidR="00ED3171" w:rsidRDefault="00BA6DC9" w:rsidP="00003355">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MathJax_Main" w:hAnsi="MathJax_Main"/>
          <w:color w:val="222222"/>
          <w:sz w:val="23"/>
          <w:szCs w:val="23"/>
          <w:bdr w:val="none" w:sz="0" w:space="0" w:color="auto" w:frame="1"/>
          <w:shd w:val="clear" w:color="auto" w:fill="FFFFFF"/>
        </w:rPr>
      </w:pPr>
      <w:r>
        <w:rPr>
          <w:rFonts w:ascii="MathJax_Main" w:hAnsi="MathJax_Main"/>
          <w:color w:val="222222"/>
          <w:sz w:val="23"/>
          <w:szCs w:val="23"/>
          <w:bdr w:val="none" w:sz="0" w:space="0" w:color="auto" w:frame="1"/>
          <w:shd w:val="clear" w:color="auto" w:fill="FFFFFF"/>
        </w:rPr>
        <w:t>A kalib</w:t>
      </w:r>
      <w:r w:rsidR="005209BB">
        <w:rPr>
          <w:rFonts w:ascii="MathJax_Main" w:hAnsi="MathJax_Main"/>
          <w:color w:val="222222"/>
          <w:sz w:val="23"/>
          <w:szCs w:val="23"/>
          <w:bdr w:val="none" w:sz="0" w:space="0" w:color="auto" w:frame="1"/>
          <w:shd w:val="clear" w:color="auto" w:fill="FFFFFF"/>
        </w:rPr>
        <w:t xml:space="preserve">rációs minta pozíciói mind más </w:t>
      </w:r>
      <w:r w:rsidR="009C2821">
        <w:rPr>
          <w:rFonts w:ascii="MathJax_Main" w:hAnsi="MathJax_Main"/>
          <w:color w:val="222222"/>
          <w:sz w:val="23"/>
          <w:szCs w:val="23"/>
          <w:bdr w:val="none" w:sz="0" w:space="0" w:color="auto" w:frame="1"/>
          <w:shd w:val="clear" w:color="auto" w:fill="FFFFFF"/>
        </w:rPr>
        <w:t xml:space="preserve">homográfiákat eredményeznek így minden </w:t>
      </w:r>
      <w:r w:rsidR="002D30DA">
        <w:rPr>
          <w:rFonts w:ascii="MathJax_Main" w:hAnsi="MathJax_Main"/>
          <w:color w:val="222222"/>
          <w:sz w:val="23"/>
          <w:szCs w:val="23"/>
          <w:bdr w:val="none" w:sz="0" w:space="0" w:color="auto" w:frame="1"/>
          <w:shd w:val="clear" w:color="auto" w:fill="FFFFFF"/>
        </w:rPr>
        <w:t>minta két sorral bőv</w:t>
      </w:r>
      <w:r w:rsidR="00FA7F51">
        <w:rPr>
          <w:rFonts w:ascii="MathJax_Main" w:hAnsi="MathJax_Main"/>
          <w:color w:val="222222"/>
          <w:sz w:val="23"/>
          <w:szCs w:val="23"/>
          <w:bdr w:val="none" w:sz="0" w:space="0" w:color="auto" w:frame="1"/>
          <w:shd w:val="clear" w:color="auto" w:fill="FFFFFF"/>
        </w:rPr>
        <w:t>í</w:t>
      </w:r>
      <w:r w:rsidR="002D30DA">
        <w:rPr>
          <w:rFonts w:ascii="MathJax_Main" w:hAnsi="MathJax_Main"/>
          <w:color w:val="222222"/>
          <w:sz w:val="23"/>
          <w:szCs w:val="23"/>
          <w:bdr w:val="none" w:sz="0" w:space="0" w:color="auto" w:frame="1"/>
          <w:shd w:val="clear" w:color="auto" w:fill="FFFFFF"/>
        </w:rPr>
        <w:t xml:space="preserve">ti </w:t>
      </w:r>
      <w:r w:rsidR="00FA7F51">
        <w:rPr>
          <w:rFonts w:ascii="MathJax_Main" w:hAnsi="MathJax_Main"/>
          <w:color w:val="222222"/>
          <w:sz w:val="23"/>
          <w:szCs w:val="23"/>
          <w:bdr w:val="none" w:sz="0" w:space="0" w:color="auto" w:frame="1"/>
          <w:shd w:val="clear" w:color="auto" w:fill="FFFFFF"/>
        </w:rPr>
        <w:t xml:space="preserve">a </w:t>
      </w:r>
      <w:r w:rsidR="00FA7F51" w:rsidRPr="00FA7F51">
        <w:rPr>
          <w:rFonts w:ascii="MathJax_Main" w:hAnsi="MathJax_Main"/>
          <w:b/>
          <w:bCs/>
          <w:color w:val="222222"/>
          <w:sz w:val="23"/>
          <w:szCs w:val="23"/>
          <w:u w:val="double"/>
          <w:bdr w:val="none" w:sz="0" w:space="0" w:color="auto" w:frame="1"/>
          <w:shd w:val="clear" w:color="auto" w:fill="FFFFFF"/>
        </w:rPr>
        <w:t>v</w:t>
      </w:r>
      <w:r w:rsidR="00FA7F51">
        <w:rPr>
          <w:rFonts w:ascii="MathJax_Main" w:hAnsi="MathJax_Main"/>
          <w:color w:val="222222"/>
          <w:sz w:val="23"/>
          <w:szCs w:val="23"/>
          <w:bdr w:val="none" w:sz="0" w:space="0" w:color="auto" w:frame="1"/>
          <w:shd w:val="clear" w:color="auto" w:fill="FFFFFF"/>
        </w:rPr>
        <w:t xml:space="preserve"> mátrixot.</w:t>
      </w:r>
      <w:r w:rsidR="00D53CEB">
        <w:rPr>
          <w:rFonts w:ascii="MathJax_Main" w:hAnsi="MathJax_Main"/>
          <w:color w:val="222222"/>
          <w:sz w:val="23"/>
          <w:szCs w:val="23"/>
          <w:bdr w:val="none" w:sz="0" w:space="0" w:color="auto" w:frame="1"/>
          <w:shd w:val="clear" w:color="auto" w:fill="FFFFFF"/>
        </w:rPr>
        <w:t xml:space="preserve"> Ezáltal a </w:t>
      </w:r>
      <w:r w:rsidR="00732565">
        <w:rPr>
          <w:rFonts w:ascii="MathJax_Main" w:hAnsi="MathJax_Main"/>
          <w:color w:val="222222"/>
          <w:sz w:val="23"/>
          <w:szCs w:val="23"/>
          <w:bdr w:val="none" w:sz="0" w:space="0" w:color="auto" w:frame="1"/>
          <w:shd w:val="clear" w:color="auto" w:fill="FFFFFF"/>
        </w:rPr>
        <w:t>B elemei</w:t>
      </w:r>
      <w:r w:rsidR="00736F34">
        <w:rPr>
          <w:rFonts w:ascii="MathJax_Main" w:hAnsi="MathJax_Main"/>
          <w:color w:val="222222"/>
          <w:sz w:val="23"/>
          <w:szCs w:val="23"/>
          <w:bdr w:val="none" w:sz="0" w:space="0" w:color="auto" w:frame="1"/>
          <w:shd w:val="clear" w:color="auto" w:fill="FFFFFF"/>
        </w:rPr>
        <w:t>t meghatározva kifejezhetők az A mátrix elemei.</w:t>
      </w:r>
    </w:p>
    <w:p w14:paraId="46358866" w14:textId="1E69E135" w:rsidR="00F54E6A" w:rsidRPr="008F0E86" w:rsidRDefault="009B7BF8" w:rsidP="00F54E6A">
      <m:oMathPara>
        <m:oMath>
          <m:bar>
            <m:barPr>
              <m:ctrlPr>
                <w:rPr>
                  <w:rFonts w:ascii="Cambria Math" w:hAnsi="Cambria Math"/>
                  <w:i/>
                </w:rPr>
              </m:ctrlPr>
            </m:barPr>
            <m:e>
              <m:bar>
                <m:barPr>
                  <m:ctrlPr>
                    <w:rPr>
                      <w:rFonts w:ascii="Cambria Math" w:hAnsi="Cambria Math"/>
                      <w:i/>
                    </w:rPr>
                  </m:ctrlPr>
                </m:barPr>
                <m:e>
                  <m:r>
                    <w:rPr>
                      <w:rFonts w:ascii="Cambria Math" w:hAnsi="Cambria Math"/>
                    </w:rPr>
                    <m:t>A</m:t>
                  </m:r>
                </m:e>
              </m:bar>
            </m:e>
          </m:ba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fx</m:t>
                    </m:r>
                  </m:e>
                  <m:e>
                    <m:r>
                      <w:rPr>
                        <w:rFonts w:ascii="Cambria Math" w:hAnsi="Cambria Math"/>
                      </w:rPr>
                      <m:t>α</m:t>
                    </m:r>
                  </m:e>
                  <m:e>
                    <m:sSub>
                      <m:sSubPr>
                        <m:ctrlPr>
                          <w:rPr>
                            <w:rFonts w:ascii="Cambria Math" w:hAnsi="Cambria Math"/>
                            <w:i/>
                          </w:rPr>
                        </m:ctrlPr>
                      </m:sSubPr>
                      <m:e>
                        <m:r>
                          <w:rPr>
                            <w:rFonts w:ascii="Cambria Math" w:hAnsi="Cambria Math"/>
                          </w:rPr>
                          <m:t>s</m:t>
                        </m:r>
                      </m:e>
                      <m:sub>
                        <m:r>
                          <w:rPr>
                            <w:rFonts w:ascii="Cambria Math" w:hAnsi="Cambria Math"/>
                          </w:rPr>
                          <m:t>x</m:t>
                        </m:r>
                      </m:sub>
                    </m:sSub>
                    <m:sSub>
                      <m:sSubPr>
                        <m:ctrlPr>
                          <w:rPr>
                            <w:rFonts w:ascii="Cambria Math" w:hAnsi="Cambria Math"/>
                            <w:i/>
                          </w:rPr>
                        </m:ctrlPr>
                      </m:sSubPr>
                      <m:e>
                        <m:r>
                          <w:rPr>
                            <w:rFonts w:ascii="Cambria Math" w:hAnsi="Cambria Math"/>
                          </w:rPr>
                          <m:t>o</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fy</m:t>
                    </m:r>
                  </m:e>
                  <m:e>
                    <m:sSub>
                      <m:sSubPr>
                        <m:ctrlPr>
                          <w:rPr>
                            <w:rFonts w:ascii="Cambria Math" w:hAnsi="Cambria Math"/>
                            <w:i/>
                          </w:rPr>
                        </m:ctrlPr>
                      </m:sSubPr>
                      <m:e>
                        <m:r>
                          <w:rPr>
                            <w:rFonts w:ascii="Cambria Math" w:hAnsi="Cambria Math"/>
                          </w:rPr>
                          <m:t>s</m:t>
                        </m:r>
                      </m:e>
                      <m:sub>
                        <m:r>
                          <w:rPr>
                            <w:rFonts w:ascii="Cambria Math" w:hAnsi="Cambria Math"/>
                          </w:rPr>
                          <m:t>y</m:t>
                        </m:r>
                      </m:sub>
                    </m:sSub>
                    <m:sSub>
                      <m:sSubPr>
                        <m:ctrlPr>
                          <w:rPr>
                            <w:rFonts w:ascii="Cambria Math" w:hAnsi="Cambria Math"/>
                            <w:i/>
                          </w:rPr>
                        </m:ctrlPr>
                      </m:sSubPr>
                      <m:e>
                        <m:r>
                          <w:rPr>
                            <w:rFonts w:ascii="Cambria Math" w:hAnsi="Cambria Math"/>
                          </w:rPr>
                          <m:t>o</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69E49FF8" w14:textId="50AA3377" w:rsidR="00736F34" w:rsidRDefault="00736F34" w:rsidP="00003355">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MathJax_Main" w:hAnsi="MathJax_Main"/>
          <w:color w:val="222222"/>
          <w:sz w:val="23"/>
          <w:szCs w:val="23"/>
          <w:bdr w:val="none" w:sz="0" w:space="0" w:color="auto" w:frame="1"/>
          <w:shd w:val="clear" w:color="auto" w:fill="FFFFFF"/>
        </w:rPr>
      </w:pPr>
    </w:p>
    <w:p w14:paraId="6ED6C679" w14:textId="4B56A4E6" w:rsidR="00847B9B" w:rsidRPr="00847B9B" w:rsidRDefault="009B7BF8" w:rsidP="00003355">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MathJax_Main" w:hAnsi="MathJax_Main"/>
        </w:rPr>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y</m:t>
              </m:r>
            </m:sub>
          </m:sSub>
          <m:sSub>
            <m:sSubPr>
              <m:ctrlPr>
                <w:rPr>
                  <w:rFonts w:ascii="Cambria Math" w:hAnsi="Cambria Math"/>
                  <w:i/>
                </w:rPr>
              </m:ctrlPr>
            </m:sSubPr>
            <m:e>
              <m:r>
                <w:rPr>
                  <w:rFonts w:ascii="Cambria Math" w:hAnsi="Cambria Math"/>
                </w:rPr>
                <m:t>o</m:t>
              </m:r>
            </m:e>
            <m:sub>
              <m:r>
                <w:rPr>
                  <w:rFonts w:ascii="Cambria Math" w:hAnsi="Cambria Math"/>
                </w:rPr>
                <m:t>y</m:t>
              </m:r>
            </m:sub>
          </m:sSub>
          <m:r>
            <w:rPr>
              <w:rFonts w:ascii="Cambria Math" w:hAnsi="Cambria Math"/>
            </w:rPr>
            <m:t>=</m:t>
          </m:r>
          <m:f>
            <m:fPr>
              <m:ctrlPr>
                <w:rPr>
                  <w:rFonts w:ascii="Cambria Math" w:hAnsi="Cambria Math"/>
                  <w:i/>
                </w:rPr>
              </m:ctrlPr>
            </m:fPr>
            <m:num>
              <m:r>
                <m:rPr>
                  <m:sty m:val="p"/>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sSub>
                <m:sSubPr>
                  <m:ctrlPr>
                    <w:rPr>
                      <w:rFonts w:ascii="Cambria Math" w:hAnsi="Cambria Math"/>
                      <w:i/>
                    </w:rPr>
                  </m:ctrlPr>
                </m:sSubPr>
                <m:e>
                  <m:r>
                    <w:rPr>
                      <w:rFonts w:ascii="Cambria Math" w:hAnsi="Cambria Math"/>
                    </w:rPr>
                    <m:t>b</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sSub>
                <m:sSubPr>
                  <m:ctrlPr>
                    <w:rPr>
                      <w:rFonts w:ascii="Cambria Math" w:hAnsi="Cambria Math"/>
                      <w:i/>
                    </w:rPr>
                  </m:ctrlPr>
                </m:sSubPr>
                <m:e>
                  <m:r>
                    <w:rPr>
                      <w:rFonts w:ascii="Cambria Math" w:hAnsi="Cambria Math"/>
                    </w:rPr>
                    <m:t>b</m:t>
                  </m:r>
                </m:e>
                <m:sub>
                  <m:r>
                    <w:rPr>
                      <w:rFonts w:ascii="Cambria Math" w:hAnsi="Cambria Math"/>
                    </w:rPr>
                    <m:t>23</m:t>
                  </m:r>
                </m:sub>
              </m:sSub>
              <m:r>
                <m:rPr>
                  <m:sty m:val="p"/>
                </m:rPr>
                <w:rPr>
                  <w:rFonts w:ascii="Cambria Math" w:hAnsi="Cambria Math"/>
                </w:rPr>
                <m:t>)</m:t>
              </m:r>
            </m:num>
            <m:den>
              <m:r>
                <m:rPr>
                  <m:sty m:val="p"/>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sSub>
                <m:sSubPr>
                  <m:ctrlPr>
                    <w:rPr>
                      <w:rFonts w:ascii="Cambria Math" w:hAnsi="Cambria Math"/>
                      <w:i/>
                    </w:rPr>
                  </m:ctrlPr>
                </m:sSubPr>
                <m:e>
                  <m:r>
                    <w:rPr>
                      <w:rFonts w:ascii="Cambria Math" w:hAnsi="Cambria Math"/>
                    </w:rPr>
                    <m:t>b</m:t>
                  </m:r>
                </m:e>
                <m:sub>
                  <m:r>
                    <w:rPr>
                      <w:rFonts w:ascii="Cambria Math" w:hAnsi="Cambria Math"/>
                    </w:rPr>
                    <m:t>22</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12</m:t>
                  </m:r>
                </m:sub>
                <m:sup>
                  <m:r>
                    <w:rPr>
                      <w:rFonts w:ascii="Cambria Math" w:hAnsi="Cambria Math"/>
                    </w:rPr>
                    <m:t>2</m:t>
                  </m:r>
                </m:sup>
              </m:sSubSup>
              <m:r>
                <m:rPr>
                  <m:sty m:val="p"/>
                </m:rPr>
                <w:rPr>
                  <w:rFonts w:ascii="Cambria Math" w:hAnsi="Cambria Math"/>
                </w:rPr>
                <m:t>)</m:t>
              </m:r>
            </m:den>
          </m:f>
          <m:r>
            <w:rPr>
              <w:rFonts w:ascii="Cambria Math" w:hAnsi="Cambria Math"/>
            </w:rPr>
            <m:t>;</m:t>
          </m:r>
        </m:oMath>
      </m:oMathPara>
    </w:p>
    <w:p w14:paraId="2C853D30" w14:textId="78DDC4E0" w:rsidR="00F54E6A" w:rsidRPr="001E6920" w:rsidRDefault="001E6920" w:rsidP="00003355">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MathJax_Main" w:hAnsi="MathJax_Main"/>
        </w:rPr>
      </w:pPr>
      <w:r>
        <w:rPr>
          <w:rFonts w:ascii="MathJax_Main" w:hAnsi="MathJax_Main"/>
        </w:rPr>
        <w:t xml:space="preserve"> </w:t>
      </w:r>
    </w:p>
    <w:p w14:paraId="07C5099C" w14:textId="0B4E8247" w:rsidR="00860DCE" w:rsidRPr="00DF5C07" w:rsidRDefault="00FA3CDA" w:rsidP="00860DCE">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Style w:val="mi"/>
          <w:rFonts w:ascii="MathJax_Main" w:hAnsi="MathJax_Main"/>
          <w:color w:val="222222"/>
          <w:sz w:val="23"/>
          <w:szCs w:val="23"/>
          <w:bdr w:val="none" w:sz="0" w:space="0" w:color="auto" w:frame="1"/>
          <w:shd w:val="clear" w:color="auto" w:fill="FFFFFF"/>
        </w:rPr>
      </w:pPr>
      <m:oMathPara>
        <m:oMathParaPr>
          <m:jc m:val="left"/>
        </m:oMathParaPr>
        <m:oMath>
          <m:r>
            <m:rPr>
              <m:sty m:val="p"/>
            </m:rPr>
            <w:rPr>
              <w:rStyle w:val="mi"/>
              <w:rFonts w:ascii="Cambria Math" w:hAnsi="Cambria Math"/>
              <w:color w:val="222222"/>
              <w:sz w:val="23"/>
              <w:szCs w:val="23"/>
              <w:bdr w:val="none" w:sz="0" w:space="0" w:color="auto" w:frame="1"/>
              <w:shd w:val="clear" w:color="auto" w:fill="FFFFFF"/>
            </w:rPr>
            <m:t>λ=</m:t>
          </m:r>
          <m:f>
            <m:fPr>
              <m:ctrlPr>
                <w:rPr>
                  <w:rStyle w:val="mi"/>
                  <w:rFonts w:ascii="Cambria Math" w:hAnsi="Cambria Math"/>
                  <w:color w:val="222222"/>
                  <w:sz w:val="23"/>
                  <w:szCs w:val="23"/>
                  <w:bdr w:val="none" w:sz="0" w:space="0" w:color="auto" w:frame="1"/>
                  <w:shd w:val="clear" w:color="auto" w:fill="FFFFFF"/>
                </w:rPr>
              </m:ctrlPr>
            </m:fPr>
            <m:num>
              <m:sSub>
                <m:sSubPr>
                  <m:ctrlPr>
                    <w:rPr>
                      <w:rStyle w:val="mi"/>
                      <w:rFonts w:ascii="Cambria Math" w:hAnsi="Cambria Math"/>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b</m:t>
                  </m:r>
                </m:e>
                <m:sub>
                  <m:r>
                    <w:rPr>
                      <w:rStyle w:val="mi"/>
                      <w:rFonts w:ascii="Cambria Math" w:hAnsi="Cambria Math"/>
                      <w:color w:val="222222"/>
                      <w:sz w:val="23"/>
                      <w:szCs w:val="23"/>
                      <w:bdr w:val="none" w:sz="0" w:space="0" w:color="auto" w:frame="1"/>
                      <w:shd w:val="clear" w:color="auto" w:fill="FFFFFF"/>
                    </w:rPr>
                    <m:t>33</m:t>
                  </m:r>
                </m:sub>
              </m:sSub>
              <m:r>
                <w:rPr>
                  <w:rStyle w:val="mi"/>
                  <w:rFonts w:ascii="Cambria Math" w:hAnsi="Cambria Math"/>
                  <w:color w:val="222222"/>
                  <w:sz w:val="23"/>
                  <w:szCs w:val="23"/>
                  <w:bdr w:val="none" w:sz="0" w:space="0" w:color="auto" w:frame="1"/>
                  <w:shd w:val="clear" w:color="auto" w:fill="FFFFFF"/>
                </w:rPr>
                <m:t>- [</m:t>
              </m:r>
              <m:sSubSup>
                <m:sSubSupPr>
                  <m:ctrlPr>
                    <w:rPr>
                      <w:rStyle w:val="mi"/>
                      <w:rFonts w:ascii="Cambria Math" w:hAnsi="Cambria Math"/>
                      <w:i/>
                      <w:color w:val="222222"/>
                      <w:sz w:val="23"/>
                      <w:szCs w:val="23"/>
                      <w:bdr w:val="none" w:sz="0" w:space="0" w:color="auto" w:frame="1"/>
                      <w:shd w:val="clear" w:color="auto" w:fill="FFFFFF"/>
                    </w:rPr>
                  </m:ctrlPr>
                </m:sSubSupPr>
                <m:e>
                  <m:r>
                    <w:rPr>
                      <w:rStyle w:val="mi"/>
                      <w:rFonts w:ascii="Cambria Math" w:hAnsi="Cambria Math"/>
                      <w:color w:val="222222"/>
                      <w:sz w:val="23"/>
                      <w:szCs w:val="23"/>
                      <w:bdr w:val="none" w:sz="0" w:space="0" w:color="auto" w:frame="1"/>
                      <w:shd w:val="clear" w:color="auto" w:fill="FFFFFF"/>
                    </w:rPr>
                    <m:t>b</m:t>
                  </m:r>
                </m:e>
                <m:sub>
                  <m:r>
                    <w:rPr>
                      <w:rStyle w:val="mi"/>
                      <w:rFonts w:ascii="Cambria Math" w:hAnsi="Cambria Math"/>
                      <w:color w:val="222222"/>
                      <w:sz w:val="23"/>
                      <w:szCs w:val="23"/>
                      <w:bdr w:val="none" w:sz="0" w:space="0" w:color="auto" w:frame="1"/>
                      <w:shd w:val="clear" w:color="auto" w:fill="FFFFFF"/>
                    </w:rPr>
                    <m:t>13</m:t>
                  </m:r>
                </m:sub>
                <m:sup>
                  <m:r>
                    <w:rPr>
                      <w:rStyle w:val="mi"/>
                      <w:rFonts w:ascii="Cambria Math" w:hAnsi="Cambria Math"/>
                      <w:color w:val="222222"/>
                      <w:sz w:val="23"/>
                      <w:szCs w:val="23"/>
                      <w:bdr w:val="none" w:sz="0" w:space="0" w:color="auto" w:frame="1"/>
                      <w:shd w:val="clear" w:color="auto" w:fill="FFFFFF"/>
                    </w:rPr>
                    <m:t>2</m:t>
                  </m:r>
                </m:sup>
              </m:sSubSup>
              <m:r>
                <w:rPr>
                  <w:rStyle w:val="mi"/>
                  <w:rFonts w:ascii="Cambria Math" w:hAnsi="Cambria Math"/>
                  <w:color w:val="222222"/>
                  <w:sz w:val="23"/>
                  <w:szCs w:val="23"/>
                  <w:bdr w:val="none" w:sz="0" w:space="0" w:color="auto" w:frame="1"/>
                  <w:shd w:val="clear" w:color="auto" w:fill="FFFFFF"/>
                </w:rPr>
                <m:t>+</m:t>
              </m:r>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v</m:t>
                  </m:r>
                </m:e>
                <m:sub>
                  <m:r>
                    <w:rPr>
                      <w:rStyle w:val="mi"/>
                      <w:rFonts w:ascii="Cambria Math" w:hAnsi="Cambria Math"/>
                      <w:color w:val="222222"/>
                      <w:sz w:val="23"/>
                      <w:szCs w:val="23"/>
                      <w:bdr w:val="none" w:sz="0" w:space="0" w:color="auto" w:frame="1"/>
                      <w:shd w:val="clear" w:color="auto" w:fill="FFFFFF"/>
                    </w:rPr>
                    <m:t>0</m:t>
                  </m:r>
                </m:sub>
              </m:sSub>
              <m:r>
                <w:rPr>
                  <w:rStyle w:val="mi"/>
                  <w:rFonts w:ascii="Cambria Math" w:hAnsi="Cambria Math"/>
                  <w:color w:val="222222"/>
                  <w:sz w:val="23"/>
                  <w:szCs w:val="23"/>
                  <w:bdr w:val="none" w:sz="0" w:space="0" w:color="auto" w:frame="1"/>
                  <w:shd w:val="clear" w:color="auto" w:fill="FFFFFF"/>
                </w:rPr>
                <m:t>(</m:t>
              </m:r>
              <m:sSub>
                <m:sSubPr>
                  <m:ctrlPr>
                    <w:rPr>
                      <w:rFonts w:ascii="Cambria Math" w:hAnsi="Cambria Math"/>
                      <w:i/>
                    </w:rPr>
                  </m:ctrlPr>
                </m:sSubPr>
                <m:e>
                  <m:r>
                    <w:rPr>
                      <w:rFonts w:ascii="Cambria Math" w:hAnsi="Cambria Math"/>
                    </w:rPr>
                    <m:t>b</m:t>
                  </m:r>
                </m:e>
                <m:sub>
                  <m:r>
                    <w:rPr>
                      <w:rFonts w:ascii="Cambria Math" w:hAnsi="Cambria Math"/>
                    </w:rPr>
                    <m:t>12</m:t>
                  </m:r>
                </m:sub>
              </m:sSub>
              <m:sSub>
                <m:sSubPr>
                  <m:ctrlPr>
                    <w:rPr>
                      <w:rFonts w:ascii="Cambria Math" w:hAnsi="Cambria Math"/>
                      <w:i/>
                    </w:rPr>
                  </m:ctrlPr>
                </m:sSubPr>
                <m:e>
                  <m:r>
                    <w:rPr>
                      <w:rFonts w:ascii="Cambria Math" w:hAnsi="Cambria Math"/>
                    </w:rPr>
                    <m:t>b</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sSub>
                <m:sSubPr>
                  <m:ctrlPr>
                    <w:rPr>
                      <w:rFonts w:ascii="Cambria Math" w:hAnsi="Cambria Math"/>
                      <w:i/>
                    </w:rPr>
                  </m:ctrlPr>
                </m:sSubPr>
                <m:e>
                  <m:r>
                    <w:rPr>
                      <w:rFonts w:ascii="Cambria Math" w:hAnsi="Cambria Math"/>
                    </w:rPr>
                    <m:t>b</m:t>
                  </m:r>
                </m:e>
                <m:sub>
                  <m:r>
                    <w:rPr>
                      <w:rFonts w:ascii="Cambria Math" w:hAnsi="Cambria Math"/>
                    </w:rPr>
                    <m:t>23</m:t>
                  </m:r>
                </m:sub>
              </m:sSub>
              <m:r>
                <w:rPr>
                  <w:rStyle w:val="mi"/>
                  <w:rFonts w:ascii="Cambria Math" w:hAnsi="Cambria Math"/>
                  <w:color w:val="222222"/>
                  <w:sz w:val="23"/>
                  <w:szCs w:val="23"/>
                  <w:bdr w:val="none" w:sz="0" w:space="0" w:color="auto" w:frame="1"/>
                  <w:shd w:val="clear" w:color="auto" w:fill="FFFFFF"/>
                </w:rPr>
                <m:t>)]</m:t>
              </m:r>
            </m:num>
            <m:den>
              <m:sSub>
                <m:sSubPr>
                  <m:ctrlPr>
                    <w:rPr>
                      <w:rStyle w:val="mi"/>
                      <w:rFonts w:ascii="Cambria Math" w:hAnsi="Cambria Math"/>
                      <w:i/>
                      <w:color w:val="222222"/>
                      <w:sz w:val="23"/>
                      <w:szCs w:val="23"/>
                      <w:bdr w:val="none" w:sz="0" w:space="0" w:color="auto" w:frame="1"/>
                      <w:shd w:val="clear" w:color="auto" w:fill="FFFFFF"/>
                    </w:rPr>
                  </m:ctrlPr>
                </m:sSubPr>
                <m:e>
                  <m:r>
                    <w:rPr>
                      <w:rStyle w:val="mi"/>
                      <w:rFonts w:ascii="Cambria Math" w:hAnsi="Cambria Math"/>
                      <w:color w:val="222222"/>
                      <w:sz w:val="23"/>
                      <w:szCs w:val="23"/>
                      <w:bdr w:val="none" w:sz="0" w:space="0" w:color="auto" w:frame="1"/>
                      <w:shd w:val="clear" w:color="auto" w:fill="FFFFFF"/>
                    </w:rPr>
                    <m:t>b</m:t>
                  </m:r>
                </m:e>
                <m:sub>
                  <m:r>
                    <w:rPr>
                      <w:rStyle w:val="mi"/>
                      <w:rFonts w:ascii="Cambria Math" w:hAnsi="Cambria Math"/>
                      <w:color w:val="222222"/>
                      <w:sz w:val="23"/>
                      <w:szCs w:val="23"/>
                      <w:bdr w:val="none" w:sz="0" w:space="0" w:color="auto" w:frame="1"/>
                      <w:shd w:val="clear" w:color="auto" w:fill="FFFFFF"/>
                    </w:rPr>
                    <m:t>11</m:t>
                  </m:r>
                </m:sub>
              </m:sSub>
            </m:den>
          </m:f>
          <m:r>
            <w:rPr>
              <w:rStyle w:val="mi"/>
              <w:rFonts w:ascii="Cambria Math" w:hAnsi="Cambria Math"/>
              <w:color w:val="222222"/>
              <w:sz w:val="23"/>
              <w:szCs w:val="23"/>
              <w:bdr w:val="none" w:sz="0" w:space="0" w:color="auto" w:frame="1"/>
              <w:shd w:val="clear" w:color="auto" w:fill="FFFFFF"/>
            </w:rPr>
            <m:t>;</m:t>
          </m:r>
        </m:oMath>
      </m:oMathPara>
    </w:p>
    <w:p w14:paraId="7501A803" w14:textId="77777777" w:rsidR="00DF5C07" w:rsidRPr="00DF5C07" w:rsidRDefault="00DF5C07" w:rsidP="00860DCE">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MathJax_Main" w:hAnsi="MathJax_Main"/>
          <w:color w:val="222222"/>
          <w:sz w:val="23"/>
          <w:szCs w:val="23"/>
          <w:bdr w:val="none" w:sz="0" w:space="0" w:color="auto" w:frame="1"/>
          <w:shd w:val="clear" w:color="auto" w:fill="FFFFFF"/>
        </w:rPr>
      </w:pPr>
    </w:p>
    <w:p w14:paraId="4F1F8CBE" w14:textId="7212F110" w:rsidR="00ED3171" w:rsidRPr="00DF5C07" w:rsidRDefault="009B7BF8" w:rsidP="00003355">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MathJax_Main" w:hAnsi="MathJax_Main"/>
        </w:rPr>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m:rPr>
                      <m:sty m:val="p"/>
                    </m:rPr>
                    <w:rPr>
                      <w:rStyle w:val="mi"/>
                      <w:rFonts w:ascii="Cambria Math" w:hAnsi="Cambria Math"/>
                      <w:color w:val="222222"/>
                      <w:sz w:val="23"/>
                      <w:szCs w:val="23"/>
                      <w:bdr w:val="none" w:sz="0" w:space="0" w:color="auto" w:frame="1"/>
                      <w:shd w:val="clear" w:color="auto" w:fill="FFFFFF"/>
                    </w:rPr>
                    <m:t>λ</m:t>
                  </m:r>
                </m:num>
                <m:den>
                  <m:sSub>
                    <m:sSubPr>
                      <m:ctrlPr>
                        <w:rPr>
                          <w:rFonts w:ascii="Cambria Math" w:hAnsi="Cambria Math"/>
                          <w:i/>
                        </w:rPr>
                      </m:ctrlPr>
                    </m:sSubPr>
                    <m:e>
                      <m:r>
                        <w:rPr>
                          <w:rFonts w:ascii="Cambria Math" w:hAnsi="Cambria Math"/>
                        </w:rPr>
                        <m:t>b</m:t>
                      </m:r>
                    </m:e>
                    <m:sub>
                      <m:r>
                        <w:rPr>
                          <w:rFonts w:ascii="Cambria Math" w:hAnsi="Cambria Math"/>
                        </w:rPr>
                        <m:t>11</m:t>
                      </m:r>
                    </m:sub>
                  </m:sSub>
                </m:den>
              </m:f>
            </m:e>
          </m:rad>
          <m:r>
            <w:rPr>
              <w:rFonts w:ascii="Cambria Math" w:hAnsi="Cambria Math"/>
            </w:rPr>
            <m:t>;</m:t>
          </m:r>
        </m:oMath>
      </m:oMathPara>
    </w:p>
    <w:p w14:paraId="20B71E43" w14:textId="5BB6E321" w:rsidR="0075685F" w:rsidRPr="00D65697" w:rsidRDefault="009B7BF8" w:rsidP="0075685F">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MathJax_Main" w:hAnsi="MathJax_Main"/>
          <w:color w:val="222222"/>
          <w:sz w:val="23"/>
          <w:szCs w:val="23"/>
          <w:bdr w:val="none" w:sz="0" w:space="0" w:color="auto" w:frame="1"/>
          <w:shd w:val="clear" w:color="auto" w:fill="FFFFFF"/>
        </w:rPr>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y</m:t>
              </m:r>
            </m:sub>
          </m:sSub>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m:rPr>
                      <m:sty m:val="p"/>
                    </m:rPr>
                    <w:rPr>
                      <w:rStyle w:val="mi"/>
                      <w:rFonts w:ascii="Cambria Math" w:hAnsi="Cambria Math"/>
                      <w:color w:val="222222"/>
                      <w:sz w:val="23"/>
                      <w:szCs w:val="23"/>
                      <w:bdr w:val="none" w:sz="0" w:space="0" w:color="auto" w:frame="1"/>
                      <w:shd w:val="clear" w:color="auto" w:fill="FFFFFF"/>
                    </w:rPr>
                    <m:t>λ</m:t>
                  </m:r>
                </m:num>
                <m:den>
                  <m:sSub>
                    <m:sSubPr>
                      <m:ctrlPr>
                        <w:rPr>
                          <w:rFonts w:ascii="Cambria Math" w:hAnsi="Cambria Math"/>
                          <w:i/>
                        </w:rPr>
                      </m:ctrlPr>
                    </m:sSubPr>
                    <m:e>
                      <m:r>
                        <w:rPr>
                          <w:rFonts w:ascii="Cambria Math" w:hAnsi="Cambria Math"/>
                        </w:rPr>
                        <m:t>(b</m:t>
                      </m:r>
                    </m:e>
                    <m:sub>
                      <m:r>
                        <w:rPr>
                          <w:rFonts w:ascii="Cambria Math" w:hAnsi="Cambria Math"/>
                        </w:rPr>
                        <m:t>11</m:t>
                      </m:r>
                    </m:sub>
                  </m:sSub>
                  <m:sSub>
                    <m:sSubPr>
                      <m:ctrlPr>
                        <w:rPr>
                          <w:rFonts w:ascii="Cambria Math" w:hAnsi="Cambria Math"/>
                          <w:i/>
                        </w:rPr>
                      </m:ctrlPr>
                    </m:sSubPr>
                    <m:e>
                      <m:r>
                        <w:rPr>
                          <w:rFonts w:ascii="Cambria Math" w:hAnsi="Cambria Math"/>
                        </w:rPr>
                        <m:t>b</m:t>
                      </m:r>
                    </m:e>
                    <m:sub>
                      <m:r>
                        <w:rPr>
                          <w:rFonts w:ascii="Cambria Math" w:hAnsi="Cambria Math"/>
                        </w:rPr>
                        <m:t>22</m:t>
                      </m:r>
                    </m:sub>
                  </m:sSub>
                  <m:sSubSup>
                    <m:sSubSupPr>
                      <m:ctrlPr>
                        <w:rPr>
                          <w:rFonts w:ascii="Cambria Math" w:hAnsi="Cambria Math"/>
                          <w:i/>
                        </w:rPr>
                      </m:ctrlPr>
                    </m:sSubSupPr>
                    <m:e>
                      <m:r>
                        <w:rPr>
                          <w:rFonts w:ascii="Cambria Math" w:hAnsi="Cambria Math"/>
                        </w:rPr>
                        <m:t>-b</m:t>
                      </m:r>
                    </m:e>
                    <m:sub>
                      <m:r>
                        <w:rPr>
                          <w:rFonts w:ascii="Cambria Math" w:hAnsi="Cambria Math"/>
                        </w:rPr>
                        <m:t>12</m:t>
                      </m:r>
                    </m:sub>
                    <m:sup>
                      <m:r>
                        <w:rPr>
                          <w:rFonts w:ascii="Cambria Math" w:hAnsi="Cambria Math"/>
                        </w:rPr>
                        <m:t>2</m:t>
                      </m:r>
                    </m:sup>
                  </m:sSubSup>
                </m:den>
              </m:f>
              <m:r>
                <w:rPr>
                  <w:rFonts w:ascii="Cambria Math" w:hAnsi="Cambria Math"/>
                </w:rPr>
                <m:t>;</m:t>
              </m:r>
            </m:e>
          </m:rad>
        </m:oMath>
      </m:oMathPara>
    </w:p>
    <w:p w14:paraId="371D0F24" w14:textId="4A6F7DDE" w:rsidR="00DF5C07" w:rsidRPr="00D9044C" w:rsidRDefault="00D9044C" w:rsidP="0075685F">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MathJax_Main" w:hAnsi="MathJax_Main"/>
          <w:color w:val="222222"/>
          <w:sz w:val="23"/>
          <w:szCs w:val="23"/>
          <w:bdr w:val="none" w:sz="0" w:space="0" w:color="auto" w:frame="1"/>
          <w:shd w:val="clear" w:color="auto" w:fill="FFFFFF"/>
        </w:rPr>
      </w:pPr>
      <m:oMathPara>
        <m:oMathParaPr>
          <m:jc m:val="left"/>
        </m:oMathParaPr>
        <m:oMath>
          <m:r>
            <w:rPr>
              <w:rFonts w:ascii="Cambria Math" w:hAnsi="Cambria Math"/>
            </w:rPr>
            <m:t>α</m:t>
          </m:r>
          <m:r>
            <w:rPr>
              <w:rFonts w:ascii="Cambria Math" w:hAnsi="Cambria Math"/>
              <w:color w:val="222222"/>
              <w:sz w:val="23"/>
              <w:szCs w:val="23"/>
              <w:bdr w:val="none" w:sz="0" w:space="0" w:color="auto" w:frame="1"/>
              <w:shd w:val="clear" w:color="auto" w:fill="FFFFFF"/>
            </w:rPr>
            <m:t xml:space="preserve">= </m:t>
          </m:r>
          <m:f>
            <m:fPr>
              <m:ctrlPr>
                <w:rPr>
                  <w:rFonts w:ascii="Cambria Math" w:hAnsi="Cambria Math"/>
                  <w:i/>
                  <w:color w:val="222222"/>
                  <w:sz w:val="23"/>
                  <w:szCs w:val="23"/>
                  <w:bdr w:val="none" w:sz="0" w:space="0" w:color="auto" w:frame="1"/>
                  <w:shd w:val="clear" w:color="auto" w:fill="FFFFFF"/>
                </w:rPr>
              </m:ctrlPr>
            </m:fPr>
            <m:num>
              <m:r>
                <w:rPr>
                  <w:rFonts w:ascii="Cambria Math" w:hAnsi="Cambria Math"/>
                  <w:color w:val="222222"/>
                  <w:sz w:val="23"/>
                  <w:szCs w:val="23"/>
                  <w:bdr w:val="none" w:sz="0" w:space="0" w:color="auto" w:frame="1"/>
                  <w:shd w:val="clear" w:color="auto" w:fill="FFFFFF"/>
                </w:rPr>
                <m:t>-</m:t>
              </m:r>
              <m:sSub>
                <m:sSubPr>
                  <m:ctrlPr>
                    <w:rPr>
                      <w:rFonts w:ascii="Cambria Math" w:hAnsi="Cambria Math"/>
                      <w:i/>
                      <w:color w:val="222222"/>
                      <w:sz w:val="23"/>
                      <w:szCs w:val="23"/>
                      <w:bdr w:val="none" w:sz="0" w:space="0" w:color="auto" w:frame="1"/>
                      <w:shd w:val="clear" w:color="auto" w:fill="FFFFFF"/>
                    </w:rPr>
                  </m:ctrlPr>
                </m:sSubPr>
                <m:e>
                  <m:r>
                    <w:rPr>
                      <w:rFonts w:ascii="Cambria Math" w:hAnsi="Cambria Math"/>
                      <w:color w:val="222222"/>
                      <w:sz w:val="23"/>
                      <w:szCs w:val="23"/>
                      <w:bdr w:val="none" w:sz="0" w:space="0" w:color="auto" w:frame="1"/>
                      <w:shd w:val="clear" w:color="auto" w:fill="FFFFFF"/>
                    </w:rPr>
                    <m:t>b</m:t>
                  </m:r>
                </m:e>
                <m:sub>
                  <m:r>
                    <w:rPr>
                      <w:rFonts w:ascii="Cambria Math" w:hAnsi="Cambria Math"/>
                      <w:color w:val="222222"/>
                      <w:sz w:val="23"/>
                      <w:szCs w:val="23"/>
                      <w:bdr w:val="none" w:sz="0" w:space="0" w:color="auto" w:frame="1"/>
                      <w:shd w:val="clear" w:color="auto" w:fill="FFFFFF"/>
                    </w:rPr>
                    <m:t>12</m:t>
                  </m:r>
                </m:sub>
              </m:sSub>
              <m:sSup>
                <m:sSupPr>
                  <m:ctrlPr>
                    <w:rPr>
                      <w:rFonts w:ascii="Cambria Math" w:hAnsi="Cambria Math"/>
                      <w:i/>
                      <w:color w:val="222222"/>
                      <w:sz w:val="23"/>
                      <w:szCs w:val="23"/>
                      <w:bdr w:val="none" w:sz="0" w:space="0" w:color="auto" w:frame="1"/>
                      <w:shd w:val="clear" w:color="auto" w:fill="FFFFFF"/>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e>
                <m:sup>
                  <m:r>
                    <w:rPr>
                      <w:rFonts w:ascii="Cambria Math" w:hAnsi="Cambria Math"/>
                      <w:color w:val="222222"/>
                      <w:sz w:val="23"/>
                      <w:szCs w:val="23"/>
                      <w:bdr w:val="none" w:sz="0" w:space="0" w:color="auto" w:frame="1"/>
                      <w:shd w:val="clear" w:color="auto" w:fill="FFFFFF"/>
                    </w:rPr>
                    <m:t>2</m:t>
                  </m:r>
                </m:sup>
              </m:sSup>
              <m:sSub>
                <m:sSubPr>
                  <m:ctrlPr>
                    <w:rPr>
                      <w:rFonts w:ascii="Cambria Math" w:hAnsi="Cambria Math"/>
                      <w:i/>
                    </w:rPr>
                  </m:ctrlPr>
                </m:sSubPr>
                <m:e>
                  <m:r>
                    <w:rPr>
                      <w:rFonts w:ascii="Cambria Math" w:hAnsi="Cambria Math"/>
                    </w:rPr>
                    <m:t>s</m:t>
                  </m:r>
                </m:e>
                <m:sub>
                  <m:r>
                    <w:rPr>
                      <w:rFonts w:ascii="Cambria Math" w:hAnsi="Cambria Math"/>
                    </w:rPr>
                    <m:t>y</m:t>
                  </m:r>
                </m:sub>
              </m:sSub>
              <m:sSub>
                <m:sSubPr>
                  <m:ctrlPr>
                    <w:rPr>
                      <w:rFonts w:ascii="Cambria Math" w:hAnsi="Cambria Math"/>
                      <w:i/>
                    </w:rPr>
                  </m:ctrlPr>
                </m:sSubPr>
                <m:e>
                  <m:r>
                    <w:rPr>
                      <w:rFonts w:ascii="Cambria Math" w:hAnsi="Cambria Math"/>
                    </w:rPr>
                    <m:t>f</m:t>
                  </m:r>
                </m:e>
                <m:sub>
                  <m:r>
                    <w:rPr>
                      <w:rFonts w:ascii="Cambria Math" w:hAnsi="Cambria Math"/>
                    </w:rPr>
                    <m:t>y</m:t>
                  </m:r>
                </m:sub>
              </m:sSub>
            </m:num>
            <m:den>
              <m:r>
                <m:rPr>
                  <m:sty m:val="p"/>
                </m:rPr>
                <w:rPr>
                  <w:rStyle w:val="mi"/>
                  <w:rFonts w:ascii="Cambria Math" w:hAnsi="Cambria Math"/>
                  <w:color w:val="222222"/>
                  <w:sz w:val="23"/>
                  <w:szCs w:val="23"/>
                  <w:bdr w:val="none" w:sz="0" w:space="0" w:color="auto" w:frame="1"/>
                  <w:shd w:val="clear" w:color="auto" w:fill="FFFFFF"/>
                </w:rPr>
                <m:t>λ</m:t>
              </m:r>
            </m:den>
          </m:f>
          <m:r>
            <w:rPr>
              <w:rFonts w:ascii="Cambria Math" w:hAnsi="Cambria Math"/>
              <w:color w:val="222222"/>
              <w:sz w:val="23"/>
              <w:szCs w:val="23"/>
              <w:bdr w:val="none" w:sz="0" w:space="0" w:color="auto" w:frame="1"/>
              <w:shd w:val="clear" w:color="auto" w:fill="FFFFFF"/>
            </w:rPr>
            <m:t>;</m:t>
          </m:r>
        </m:oMath>
      </m:oMathPara>
    </w:p>
    <w:p w14:paraId="323C96ED" w14:textId="351F90BB" w:rsidR="00D9044C" w:rsidRPr="00346067" w:rsidRDefault="009B7BF8" w:rsidP="0075685F">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MathJax_Main" w:hAnsi="MathJax_Main"/>
          <w:color w:val="222222"/>
          <w:sz w:val="23"/>
          <w:szCs w:val="23"/>
          <w:bdr w:val="none" w:sz="0" w:space="0" w:color="auto" w:frame="1"/>
          <w:shd w:val="clear" w:color="auto" w:fill="FFFFFF"/>
        </w:rPr>
      </w:pPr>
      <m:oMathPara>
        <m:oMathParaPr>
          <m:jc m:val="left"/>
        </m:oMathParaPr>
        <m:oMath>
          <m:sSub>
            <m:sSubPr>
              <m:ctrlPr>
                <w:rPr>
                  <w:rFonts w:ascii="Cambria Math" w:hAnsi="Cambria Math"/>
                  <w:i/>
                </w:rPr>
              </m:ctrlPr>
            </m:sSubPr>
            <m:e>
              <m:r>
                <w:rPr>
                  <w:rFonts w:ascii="Cambria Math" w:hAnsi="Cambria Math"/>
                </w:rPr>
                <m:t>s</m:t>
              </m:r>
            </m:e>
            <m:sub>
              <m:r>
                <w:rPr>
                  <w:rFonts w:ascii="Cambria Math" w:hAnsi="Cambria Math"/>
                </w:rPr>
                <m:t>x</m:t>
              </m:r>
            </m:sub>
          </m:sSub>
          <m:sSub>
            <m:sSubPr>
              <m:ctrlPr>
                <w:rPr>
                  <w:rFonts w:ascii="Cambria Math" w:hAnsi="Cambria Math"/>
                  <w:i/>
                </w:rPr>
              </m:ctrlPr>
            </m:sSubPr>
            <m:e>
              <m:r>
                <w:rPr>
                  <w:rFonts w:ascii="Cambria Math" w:hAnsi="Cambria Math"/>
                </w:rPr>
                <m:t>o</m:t>
              </m:r>
            </m:e>
            <m:sub>
              <m:r>
                <w:rPr>
                  <w:rFonts w:ascii="Cambria Math" w:hAnsi="Cambria Math"/>
                </w:rPr>
                <m:t>x</m:t>
              </m:r>
            </m:sub>
          </m:sSub>
          <m:r>
            <w:rPr>
              <w:rFonts w:ascii="Cambria Math" w:hAnsi="Cambria Math"/>
              <w:color w:val="222222"/>
              <w:sz w:val="23"/>
              <w:szCs w:val="23"/>
              <w:bdr w:val="none" w:sz="0" w:space="0" w:color="auto" w:frame="1"/>
              <w:shd w:val="clear" w:color="auto" w:fill="FFFFFF"/>
            </w:rPr>
            <m:t>=</m:t>
          </m:r>
          <m:f>
            <m:fPr>
              <m:ctrlPr>
                <w:rPr>
                  <w:rFonts w:ascii="Cambria Math" w:hAnsi="Cambria Math"/>
                  <w:i/>
                  <w:color w:val="222222"/>
                  <w:sz w:val="23"/>
                  <w:szCs w:val="23"/>
                  <w:bdr w:val="none" w:sz="0" w:space="0" w:color="auto" w:frame="1"/>
                  <w:shd w:val="clear" w:color="auto" w:fill="FFFFFF"/>
                </w:rPr>
              </m:ctrlPr>
            </m:fPr>
            <m:num>
              <m:r>
                <w:rPr>
                  <w:rFonts w:ascii="Cambria Math" w:hAnsi="Cambria Math"/>
                </w:rPr>
                <m:t>α</m:t>
              </m:r>
              <m:sSub>
                <m:sSubPr>
                  <m:ctrlPr>
                    <w:rPr>
                      <w:rFonts w:ascii="Cambria Math" w:hAnsi="Cambria Math"/>
                      <w:i/>
                    </w:rPr>
                  </m:ctrlPr>
                </m:sSubPr>
                <m:e>
                  <m:r>
                    <w:rPr>
                      <w:rFonts w:ascii="Cambria Math" w:hAnsi="Cambria Math"/>
                    </w:rPr>
                    <m:t>s</m:t>
                  </m:r>
                </m:e>
                <m:sub>
                  <m:r>
                    <w:rPr>
                      <w:rFonts w:ascii="Cambria Math" w:hAnsi="Cambria Math"/>
                    </w:rPr>
                    <m:t>y</m:t>
                  </m:r>
                </m:sub>
              </m:sSub>
              <m:sSub>
                <m:sSubPr>
                  <m:ctrlPr>
                    <w:rPr>
                      <w:rFonts w:ascii="Cambria Math" w:hAnsi="Cambria Math"/>
                      <w:i/>
                    </w:rPr>
                  </m:ctrlPr>
                </m:sSubPr>
                <m:e>
                  <m:r>
                    <w:rPr>
                      <w:rFonts w:ascii="Cambria Math" w:hAnsi="Cambria Math"/>
                    </w:rPr>
                    <m:t>o</m:t>
                  </m:r>
                </m:e>
                <m:sub>
                  <m:r>
                    <w:rPr>
                      <w:rFonts w:ascii="Cambria Math" w:hAnsi="Cambria Math"/>
                    </w:rPr>
                    <m:t>y</m:t>
                  </m:r>
                </m:sub>
              </m:sSub>
            </m:num>
            <m:den>
              <m:sSub>
                <m:sSubPr>
                  <m:ctrlPr>
                    <w:rPr>
                      <w:rFonts w:ascii="Cambria Math" w:hAnsi="Cambria Math"/>
                      <w:i/>
                    </w:rPr>
                  </m:ctrlPr>
                </m:sSubPr>
                <m:e>
                  <m:r>
                    <w:rPr>
                      <w:rFonts w:ascii="Cambria Math" w:hAnsi="Cambria Math"/>
                    </w:rPr>
                    <m:t>s</m:t>
                  </m:r>
                </m:e>
                <m:sub>
                  <m:r>
                    <w:rPr>
                      <w:rFonts w:ascii="Cambria Math" w:hAnsi="Cambria Math"/>
                    </w:rPr>
                    <m:t>x</m:t>
                  </m:r>
                </m:sub>
              </m:sSub>
              <m:sSub>
                <m:sSubPr>
                  <m:ctrlPr>
                    <w:rPr>
                      <w:rFonts w:ascii="Cambria Math" w:hAnsi="Cambria Math"/>
                      <w:i/>
                    </w:rPr>
                  </m:ctrlPr>
                </m:sSubPr>
                <m:e>
                  <m:r>
                    <w:rPr>
                      <w:rFonts w:ascii="Cambria Math" w:hAnsi="Cambria Math"/>
                    </w:rPr>
                    <m:t>f</m:t>
                  </m:r>
                </m:e>
                <m:sub>
                  <m:r>
                    <w:rPr>
                      <w:rFonts w:ascii="Cambria Math" w:hAnsi="Cambria Math"/>
                    </w:rPr>
                    <m:t>x</m:t>
                  </m:r>
                </m:sub>
              </m:sSub>
            </m:den>
          </m:f>
          <m:r>
            <w:rPr>
              <w:rFonts w:ascii="Cambria Math" w:hAnsi="Cambria Math"/>
              <w:color w:val="222222"/>
              <w:sz w:val="23"/>
              <w:szCs w:val="23"/>
              <w:bdr w:val="none" w:sz="0" w:space="0" w:color="auto" w:frame="1"/>
              <w:shd w:val="clear" w:color="auto" w:fill="FFFFFF"/>
            </w:rPr>
            <m:t xml:space="preserve">- </m:t>
          </m:r>
          <m:f>
            <m:fPr>
              <m:ctrlPr>
                <w:rPr>
                  <w:rFonts w:ascii="Cambria Math" w:hAnsi="Cambria Math"/>
                  <w:i/>
                  <w:color w:val="222222"/>
                  <w:sz w:val="23"/>
                  <w:szCs w:val="23"/>
                  <w:bdr w:val="none" w:sz="0" w:space="0" w:color="auto" w:frame="1"/>
                  <w:shd w:val="clear" w:color="auto" w:fill="FFFFFF"/>
                </w:rPr>
              </m:ctrlPr>
            </m:fPr>
            <m:num>
              <m:sSub>
                <m:sSubPr>
                  <m:ctrlPr>
                    <w:rPr>
                      <w:rFonts w:ascii="Cambria Math" w:hAnsi="Cambria Math"/>
                      <w:i/>
                    </w:rPr>
                  </m:ctrlPr>
                </m:sSubPr>
                <m:e>
                  <m:r>
                    <w:rPr>
                      <w:rFonts w:ascii="Cambria Math" w:hAnsi="Cambria Math"/>
                    </w:rPr>
                    <m:t>b</m:t>
                  </m:r>
                </m:e>
                <m:sub>
                  <m:r>
                    <w:rPr>
                      <w:rFonts w:ascii="Cambria Math" w:hAnsi="Cambria Math"/>
                    </w:rPr>
                    <m:t>13</m:t>
                  </m:r>
                </m:sub>
              </m:sSub>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y</m:t>
                      </m:r>
                    </m:sub>
                  </m:sSub>
                  <m:sSub>
                    <m:sSubPr>
                      <m:ctrlPr>
                        <w:rPr>
                          <w:rFonts w:ascii="Cambria Math" w:hAnsi="Cambria Math"/>
                          <w:i/>
                        </w:rPr>
                      </m:ctrlPr>
                    </m:sSubPr>
                    <m:e>
                      <m:r>
                        <w:rPr>
                          <w:rFonts w:ascii="Cambria Math" w:hAnsi="Cambria Math"/>
                        </w:rPr>
                        <m:t>o</m:t>
                      </m:r>
                    </m:e>
                    <m:sub>
                      <m:r>
                        <w:rPr>
                          <w:rFonts w:ascii="Cambria Math" w:hAnsi="Cambria Math"/>
                        </w:rPr>
                        <m:t>y</m:t>
                      </m:r>
                    </m:sub>
                  </m:sSub>
                  <m:r>
                    <w:rPr>
                      <w:rFonts w:ascii="Cambria Math" w:hAnsi="Cambria Math"/>
                    </w:rPr>
                    <m:t>)</m:t>
                  </m:r>
                </m:e>
                <m:sup>
                  <m:r>
                    <w:rPr>
                      <w:rFonts w:ascii="Cambria Math" w:hAnsi="Cambria Math"/>
                    </w:rPr>
                    <m:t>2</m:t>
                  </m:r>
                </m:sup>
              </m:sSup>
            </m:num>
            <m:den>
              <m:r>
                <m:rPr>
                  <m:sty m:val="p"/>
                </m:rPr>
                <w:rPr>
                  <w:rStyle w:val="mi"/>
                  <w:rFonts w:ascii="Cambria Math" w:hAnsi="Cambria Math"/>
                  <w:color w:val="222222"/>
                  <w:sz w:val="23"/>
                  <w:szCs w:val="23"/>
                  <w:bdr w:val="none" w:sz="0" w:space="0" w:color="auto" w:frame="1"/>
                  <w:shd w:val="clear" w:color="auto" w:fill="FFFFFF"/>
                </w:rPr>
                <m:t>λ</m:t>
              </m:r>
            </m:den>
          </m:f>
          <m:r>
            <w:rPr>
              <w:rFonts w:ascii="Cambria Math" w:hAnsi="Cambria Math"/>
              <w:color w:val="222222"/>
              <w:sz w:val="23"/>
              <w:szCs w:val="23"/>
              <w:bdr w:val="none" w:sz="0" w:space="0" w:color="auto" w:frame="1"/>
              <w:shd w:val="clear" w:color="auto" w:fill="FFFFFF"/>
            </w:rPr>
            <m:t>;</m:t>
          </m:r>
        </m:oMath>
      </m:oMathPara>
    </w:p>
    <w:p w14:paraId="17002E0D" w14:textId="4A8ECE9D" w:rsidR="00346067" w:rsidRDefault="00346067" w:rsidP="0075685F">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MathJax_Main" w:hAnsi="MathJax_Main"/>
          <w:color w:val="222222"/>
          <w:sz w:val="23"/>
          <w:szCs w:val="23"/>
          <w:bdr w:val="none" w:sz="0" w:space="0" w:color="auto" w:frame="1"/>
          <w:shd w:val="clear" w:color="auto" w:fill="FFFFFF"/>
        </w:rPr>
      </w:pPr>
    </w:p>
    <w:p w14:paraId="639931C7" w14:textId="071789D8" w:rsidR="0047721E" w:rsidRDefault="0047721E" w:rsidP="0075685F">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MathJax_Main" w:hAnsi="MathJax_Main"/>
          <w:color w:val="222222"/>
          <w:sz w:val="23"/>
          <w:szCs w:val="23"/>
          <w:bdr w:val="none" w:sz="0" w:space="0" w:color="auto" w:frame="1"/>
          <w:shd w:val="clear" w:color="auto" w:fill="FFFFFF"/>
        </w:rPr>
      </w:pPr>
    </w:p>
    <w:p w14:paraId="2D0FE22F" w14:textId="341060AC" w:rsidR="0047721E" w:rsidRPr="00BE066C" w:rsidRDefault="009B7BF8" w:rsidP="0075685F">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MathJax_Main" w:hAnsi="MathJax_Main"/>
          <w:color w:val="222222"/>
          <w:sz w:val="23"/>
          <w:szCs w:val="23"/>
          <w:bdr w:val="none" w:sz="0" w:space="0" w:color="auto" w:frame="1"/>
          <w:shd w:val="clear" w:color="auto" w:fill="FFFFFF"/>
        </w:rPr>
      </w:pPr>
      <m:oMathPara>
        <m:oMathParaPr>
          <m:jc m:val="left"/>
        </m:oMathParaPr>
        <m:oMath>
          <m:sSub>
            <m:sSubPr>
              <m:ctrlPr>
                <w:rPr>
                  <w:rFonts w:ascii="Cambria Math" w:hAnsi="Cambria Math"/>
                  <w:i/>
                  <w:color w:val="222222"/>
                  <w:sz w:val="23"/>
                  <w:szCs w:val="23"/>
                  <w:bdr w:val="none" w:sz="0" w:space="0" w:color="auto" w:frame="1"/>
                  <w:shd w:val="clear" w:color="auto" w:fill="FFFFFF"/>
                </w:rPr>
              </m:ctrlPr>
            </m:sSubPr>
            <m:e>
              <m:r>
                <w:rPr>
                  <w:rFonts w:ascii="Cambria Math" w:hAnsi="Cambria Math"/>
                  <w:color w:val="222222"/>
                  <w:sz w:val="23"/>
                  <w:szCs w:val="23"/>
                  <w:bdr w:val="none" w:sz="0" w:space="0" w:color="auto" w:frame="1"/>
                  <w:shd w:val="clear" w:color="auto" w:fill="FFFFFF"/>
                </w:rPr>
                <m:t>r</m:t>
              </m:r>
            </m:e>
            <m:sub>
              <m:r>
                <w:rPr>
                  <w:rFonts w:ascii="Cambria Math" w:hAnsi="Cambria Math"/>
                  <w:color w:val="222222"/>
                  <w:sz w:val="23"/>
                  <w:szCs w:val="23"/>
                  <w:bdr w:val="none" w:sz="0" w:space="0" w:color="auto" w:frame="1"/>
                  <w:shd w:val="clear" w:color="auto" w:fill="FFFFFF"/>
                </w:rPr>
                <m:t>1</m:t>
              </m:r>
            </m:sub>
          </m:sSub>
          <m:r>
            <w:rPr>
              <w:rFonts w:ascii="Cambria Math" w:hAnsi="Cambria Math"/>
              <w:color w:val="222222"/>
              <w:sz w:val="23"/>
              <w:szCs w:val="23"/>
              <w:bdr w:val="none" w:sz="0" w:space="0" w:color="auto" w:frame="1"/>
              <w:shd w:val="clear" w:color="auto" w:fill="FFFFFF"/>
            </w:rPr>
            <m:t>=</m:t>
          </m:r>
          <m:f>
            <m:fPr>
              <m:ctrlPr>
                <w:rPr>
                  <w:rFonts w:ascii="Cambria Math" w:hAnsi="Cambria Math"/>
                  <w:i/>
                  <w:color w:val="222222"/>
                  <w:sz w:val="23"/>
                  <w:szCs w:val="23"/>
                  <w:bdr w:val="none" w:sz="0" w:space="0" w:color="auto" w:frame="1"/>
                  <w:shd w:val="clear" w:color="auto" w:fill="FFFFFF"/>
                </w:rPr>
              </m:ctrlPr>
            </m:fPr>
            <m:num>
              <m:sSup>
                <m:sSupPr>
                  <m:ctrlPr>
                    <w:rPr>
                      <w:rFonts w:ascii="Cambria Math" w:hAnsi="Cambria Math"/>
                      <w:i/>
                      <w:color w:val="222222"/>
                      <w:sz w:val="23"/>
                      <w:szCs w:val="23"/>
                      <w:bdr w:val="none" w:sz="0" w:space="0" w:color="auto" w:frame="1"/>
                      <w:shd w:val="clear" w:color="auto" w:fill="FFFFFF"/>
                    </w:rPr>
                  </m:ctrlPr>
                </m:sSupPr>
                <m:e>
                  <m:r>
                    <w:rPr>
                      <w:rFonts w:ascii="Cambria Math" w:hAnsi="Cambria Math"/>
                      <w:color w:val="222222"/>
                      <w:sz w:val="23"/>
                      <w:szCs w:val="23"/>
                      <w:bdr w:val="none" w:sz="0" w:space="0" w:color="auto" w:frame="1"/>
                      <w:shd w:val="clear" w:color="auto" w:fill="FFFFFF"/>
                    </w:rPr>
                    <m:t>A</m:t>
                  </m:r>
                </m:e>
                <m:sup>
                  <m:r>
                    <w:rPr>
                      <w:rFonts w:ascii="Cambria Math" w:hAnsi="Cambria Math"/>
                      <w:color w:val="222222"/>
                      <w:sz w:val="23"/>
                      <w:szCs w:val="23"/>
                      <w:bdr w:val="none" w:sz="0" w:space="0" w:color="auto" w:frame="1"/>
                      <w:shd w:val="clear" w:color="auto" w:fill="FFFFFF"/>
                    </w:rPr>
                    <m:t>-1</m:t>
                  </m:r>
                </m:sup>
              </m:sSup>
              <m:sSub>
                <m:sSubPr>
                  <m:ctrlPr>
                    <w:rPr>
                      <w:rFonts w:ascii="Cambria Math" w:hAnsi="Cambria Math"/>
                      <w:i/>
                      <w:color w:val="222222"/>
                      <w:sz w:val="23"/>
                      <w:szCs w:val="23"/>
                      <w:bdr w:val="none" w:sz="0" w:space="0" w:color="auto" w:frame="1"/>
                      <w:shd w:val="clear" w:color="auto" w:fill="FFFFFF"/>
                    </w:rPr>
                  </m:ctrlPr>
                </m:sSubPr>
                <m:e>
                  <m:r>
                    <w:rPr>
                      <w:rFonts w:ascii="Cambria Math" w:hAnsi="Cambria Math"/>
                      <w:color w:val="222222"/>
                      <w:sz w:val="23"/>
                      <w:szCs w:val="23"/>
                      <w:bdr w:val="none" w:sz="0" w:space="0" w:color="auto" w:frame="1"/>
                      <w:shd w:val="clear" w:color="auto" w:fill="FFFFFF"/>
                    </w:rPr>
                    <m:t>h</m:t>
                  </m:r>
                </m:e>
                <m:sub>
                  <m:r>
                    <w:rPr>
                      <w:rFonts w:ascii="Cambria Math" w:hAnsi="Cambria Math"/>
                      <w:color w:val="222222"/>
                      <w:sz w:val="23"/>
                      <w:szCs w:val="23"/>
                      <w:bdr w:val="none" w:sz="0" w:space="0" w:color="auto" w:frame="1"/>
                      <w:shd w:val="clear" w:color="auto" w:fill="FFFFFF"/>
                    </w:rPr>
                    <m:t>1</m:t>
                  </m:r>
                </m:sub>
              </m:sSub>
            </m:num>
            <m:den>
              <m:d>
                <m:dPr>
                  <m:begChr m:val="‖"/>
                  <m:endChr m:val="‖"/>
                  <m:ctrlPr>
                    <w:rPr>
                      <w:rFonts w:ascii="Cambria Math" w:hAnsi="Cambria Math"/>
                      <w:i/>
                      <w:color w:val="222222"/>
                      <w:sz w:val="23"/>
                      <w:szCs w:val="23"/>
                      <w:bdr w:val="none" w:sz="0" w:space="0" w:color="auto" w:frame="1"/>
                      <w:shd w:val="clear" w:color="auto" w:fill="FFFFFF"/>
                    </w:rPr>
                  </m:ctrlPr>
                </m:dPr>
                <m:e>
                  <m:sSup>
                    <m:sSupPr>
                      <m:ctrlPr>
                        <w:rPr>
                          <w:rFonts w:ascii="Cambria Math" w:hAnsi="Cambria Math"/>
                          <w:i/>
                          <w:color w:val="222222"/>
                          <w:sz w:val="23"/>
                          <w:szCs w:val="23"/>
                          <w:bdr w:val="none" w:sz="0" w:space="0" w:color="auto" w:frame="1"/>
                          <w:shd w:val="clear" w:color="auto" w:fill="FFFFFF"/>
                        </w:rPr>
                      </m:ctrlPr>
                    </m:sSupPr>
                    <m:e>
                      <m:r>
                        <w:rPr>
                          <w:rFonts w:ascii="Cambria Math" w:hAnsi="Cambria Math"/>
                          <w:color w:val="222222"/>
                          <w:sz w:val="23"/>
                          <w:szCs w:val="23"/>
                          <w:bdr w:val="none" w:sz="0" w:space="0" w:color="auto" w:frame="1"/>
                          <w:shd w:val="clear" w:color="auto" w:fill="FFFFFF"/>
                        </w:rPr>
                        <m:t>A</m:t>
                      </m:r>
                    </m:e>
                    <m:sup>
                      <m:r>
                        <w:rPr>
                          <w:rFonts w:ascii="Cambria Math" w:hAnsi="Cambria Math"/>
                          <w:color w:val="222222"/>
                          <w:sz w:val="23"/>
                          <w:szCs w:val="23"/>
                          <w:bdr w:val="none" w:sz="0" w:space="0" w:color="auto" w:frame="1"/>
                          <w:shd w:val="clear" w:color="auto" w:fill="FFFFFF"/>
                        </w:rPr>
                        <m:t>-1</m:t>
                      </m:r>
                    </m:sup>
                  </m:sSup>
                  <m:sSub>
                    <m:sSubPr>
                      <m:ctrlPr>
                        <w:rPr>
                          <w:rFonts w:ascii="Cambria Math" w:hAnsi="Cambria Math"/>
                          <w:i/>
                          <w:color w:val="222222"/>
                          <w:sz w:val="23"/>
                          <w:szCs w:val="23"/>
                          <w:bdr w:val="none" w:sz="0" w:space="0" w:color="auto" w:frame="1"/>
                          <w:shd w:val="clear" w:color="auto" w:fill="FFFFFF"/>
                        </w:rPr>
                      </m:ctrlPr>
                    </m:sSubPr>
                    <m:e>
                      <m:r>
                        <w:rPr>
                          <w:rFonts w:ascii="Cambria Math" w:hAnsi="Cambria Math"/>
                          <w:color w:val="222222"/>
                          <w:sz w:val="23"/>
                          <w:szCs w:val="23"/>
                          <w:bdr w:val="none" w:sz="0" w:space="0" w:color="auto" w:frame="1"/>
                          <w:shd w:val="clear" w:color="auto" w:fill="FFFFFF"/>
                        </w:rPr>
                        <m:t>h</m:t>
                      </m:r>
                    </m:e>
                    <m:sub>
                      <m:r>
                        <w:rPr>
                          <w:rFonts w:ascii="Cambria Math" w:hAnsi="Cambria Math"/>
                          <w:color w:val="222222"/>
                          <w:sz w:val="23"/>
                          <w:szCs w:val="23"/>
                          <w:bdr w:val="none" w:sz="0" w:space="0" w:color="auto" w:frame="1"/>
                          <w:shd w:val="clear" w:color="auto" w:fill="FFFFFF"/>
                        </w:rPr>
                        <m:t>1</m:t>
                      </m:r>
                    </m:sub>
                  </m:sSub>
                </m:e>
              </m:d>
            </m:den>
          </m:f>
        </m:oMath>
      </m:oMathPara>
    </w:p>
    <w:p w14:paraId="4C6BB883" w14:textId="0DC52148" w:rsidR="00BE066C" w:rsidRPr="00346067" w:rsidRDefault="009B7BF8" w:rsidP="00BE066C">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MathJax_Main" w:hAnsi="MathJax_Main"/>
          <w:color w:val="222222"/>
          <w:sz w:val="23"/>
          <w:szCs w:val="23"/>
          <w:bdr w:val="none" w:sz="0" w:space="0" w:color="auto" w:frame="1"/>
          <w:shd w:val="clear" w:color="auto" w:fill="FFFFFF"/>
        </w:rPr>
      </w:pPr>
      <m:oMathPara>
        <m:oMathParaPr>
          <m:jc m:val="left"/>
        </m:oMathParaPr>
        <m:oMath>
          <m:sSub>
            <m:sSubPr>
              <m:ctrlPr>
                <w:rPr>
                  <w:rFonts w:ascii="Cambria Math" w:hAnsi="Cambria Math"/>
                  <w:i/>
                  <w:color w:val="222222"/>
                  <w:sz w:val="23"/>
                  <w:szCs w:val="23"/>
                  <w:bdr w:val="none" w:sz="0" w:space="0" w:color="auto" w:frame="1"/>
                  <w:shd w:val="clear" w:color="auto" w:fill="FFFFFF"/>
                </w:rPr>
              </m:ctrlPr>
            </m:sSubPr>
            <m:e>
              <m:r>
                <w:rPr>
                  <w:rFonts w:ascii="Cambria Math" w:hAnsi="Cambria Math"/>
                  <w:color w:val="222222"/>
                  <w:sz w:val="23"/>
                  <w:szCs w:val="23"/>
                  <w:bdr w:val="none" w:sz="0" w:space="0" w:color="auto" w:frame="1"/>
                  <w:shd w:val="clear" w:color="auto" w:fill="FFFFFF"/>
                </w:rPr>
                <m:t>r</m:t>
              </m:r>
            </m:e>
            <m:sub>
              <m:r>
                <w:rPr>
                  <w:rFonts w:ascii="Cambria Math" w:hAnsi="Cambria Math"/>
                  <w:color w:val="222222"/>
                  <w:sz w:val="23"/>
                  <w:szCs w:val="23"/>
                  <w:bdr w:val="none" w:sz="0" w:space="0" w:color="auto" w:frame="1"/>
                  <w:shd w:val="clear" w:color="auto" w:fill="FFFFFF"/>
                </w:rPr>
                <m:t>2</m:t>
              </m:r>
            </m:sub>
          </m:sSub>
          <m:r>
            <w:rPr>
              <w:rFonts w:ascii="Cambria Math" w:hAnsi="Cambria Math"/>
              <w:color w:val="222222"/>
              <w:sz w:val="23"/>
              <w:szCs w:val="23"/>
              <w:bdr w:val="none" w:sz="0" w:space="0" w:color="auto" w:frame="1"/>
              <w:shd w:val="clear" w:color="auto" w:fill="FFFFFF"/>
            </w:rPr>
            <m:t>=</m:t>
          </m:r>
          <m:f>
            <m:fPr>
              <m:ctrlPr>
                <w:rPr>
                  <w:rFonts w:ascii="Cambria Math" w:hAnsi="Cambria Math"/>
                  <w:i/>
                  <w:color w:val="222222"/>
                  <w:sz w:val="23"/>
                  <w:szCs w:val="23"/>
                  <w:bdr w:val="none" w:sz="0" w:space="0" w:color="auto" w:frame="1"/>
                  <w:shd w:val="clear" w:color="auto" w:fill="FFFFFF"/>
                </w:rPr>
              </m:ctrlPr>
            </m:fPr>
            <m:num>
              <m:sSup>
                <m:sSupPr>
                  <m:ctrlPr>
                    <w:rPr>
                      <w:rFonts w:ascii="Cambria Math" w:hAnsi="Cambria Math"/>
                      <w:i/>
                      <w:color w:val="222222"/>
                      <w:sz w:val="23"/>
                      <w:szCs w:val="23"/>
                      <w:bdr w:val="none" w:sz="0" w:space="0" w:color="auto" w:frame="1"/>
                      <w:shd w:val="clear" w:color="auto" w:fill="FFFFFF"/>
                    </w:rPr>
                  </m:ctrlPr>
                </m:sSupPr>
                <m:e>
                  <m:r>
                    <w:rPr>
                      <w:rFonts w:ascii="Cambria Math" w:hAnsi="Cambria Math"/>
                      <w:color w:val="222222"/>
                      <w:sz w:val="23"/>
                      <w:szCs w:val="23"/>
                      <w:bdr w:val="none" w:sz="0" w:space="0" w:color="auto" w:frame="1"/>
                      <w:shd w:val="clear" w:color="auto" w:fill="FFFFFF"/>
                    </w:rPr>
                    <m:t>A</m:t>
                  </m:r>
                </m:e>
                <m:sup>
                  <m:r>
                    <w:rPr>
                      <w:rFonts w:ascii="Cambria Math" w:hAnsi="Cambria Math"/>
                      <w:color w:val="222222"/>
                      <w:sz w:val="23"/>
                      <w:szCs w:val="23"/>
                      <w:bdr w:val="none" w:sz="0" w:space="0" w:color="auto" w:frame="1"/>
                      <w:shd w:val="clear" w:color="auto" w:fill="FFFFFF"/>
                    </w:rPr>
                    <m:t>-1</m:t>
                  </m:r>
                </m:sup>
              </m:sSup>
              <m:sSub>
                <m:sSubPr>
                  <m:ctrlPr>
                    <w:rPr>
                      <w:rFonts w:ascii="Cambria Math" w:hAnsi="Cambria Math"/>
                      <w:i/>
                      <w:color w:val="222222"/>
                      <w:sz w:val="23"/>
                      <w:szCs w:val="23"/>
                      <w:bdr w:val="none" w:sz="0" w:space="0" w:color="auto" w:frame="1"/>
                      <w:shd w:val="clear" w:color="auto" w:fill="FFFFFF"/>
                    </w:rPr>
                  </m:ctrlPr>
                </m:sSubPr>
                <m:e>
                  <m:r>
                    <w:rPr>
                      <w:rFonts w:ascii="Cambria Math" w:hAnsi="Cambria Math"/>
                      <w:color w:val="222222"/>
                      <w:sz w:val="23"/>
                      <w:szCs w:val="23"/>
                      <w:bdr w:val="none" w:sz="0" w:space="0" w:color="auto" w:frame="1"/>
                      <w:shd w:val="clear" w:color="auto" w:fill="FFFFFF"/>
                    </w:rPr>
                    <m:t>h</m:t>
                  </m:r>
                </m:e>
                <m:sub>
                  <m:r>
                    <w:rPr>
                      <w:rFonts w:ascii="Cambria Math" w:hAnsi="Cambria Math"/>
                      <w:color w:val="222222"/>
                      <w:sz w:val="23"/>
                      <w:szCs w:val="23"/>
                      <w:bdr w:val="none" w:sz="0" w:space="0" w:color="auto" w:frame="1"/>
                      <w:shd w:val="clear" w:color="auto" w:fill="FFFFFF"/>
                    </w:rPr>
                    <m:t>2</m:t>
                  </m:r>
                </m:sub>
              </m:sSub>
            </m:num>
            <m:den>
              <m:d>
                <m:dPr>
                  <m:begChr m:val="‖"/>
                  <m:endChr m:val="‖"/>
                  <m:ctrlPr>
                    <w:rPr>
                      <w:rFonts w:ascii="Cambria Math" w:hAnsi="Cambria Math"/>
                      <w:i/>
                      <w:color w:val="222222"/>
                      <w:sz w:val="23"/>
                      <w:szCs w:val="23"/>
                      <w:bdr w:val="none" w:sz="0" w:space="0" w:color="auto" w:frame="1"/>
                      <w:shd w:val="clear" w:color="auto" w:fill="FFFFFF"/>
                    </w:rPr>
                  </m:ctrlPr>
                </m:dPr>
                <m:e>
                  <m:sSup>
                    <m:sSupPr>
                      <m:ctrlPr>
                        <w:rPr>
                          <w:rFonts w:ascii="Cambria Math" w:hAnsi="Cambria Math"/>
                          <w:i/>
                          <w:color w:val="222222"/>
                          <w:sz w:val="23"/>
                          <w:szCs w:val="23"/>
                          <w:bdr w:val="none" w:sz="0" w:space="0" w:color="auto" w:frame="1"/>
                          <w:shd w:val="clear" w:color="auto" w:fill="FFFFFF"/>
                        </w:rPr>
                      </m:ctrlPr>
                    </m:sSupPr>
                    <m:e>
                      <m:r>
                        <w:rPr>
                          <w:rFonts w:ascii="Cambria Math" w:hAnsi="Cambria Math"/>
                          <w:color w:val="222222"/>
                          <w:sz w:val="23"/>
                          <w:szCs w:val="23"/>
                          <w:bdr w:val="none" w:sz="0" w:space="0" w:color="auto" w:frame="1"/>
                          <w:shd w:val="clear" w:color="auto" w:fill="FFFFFF"/>
                        </w:rPr>
                        <m:t>A</m:t>
                      </m:r>
                    </m:e>
                    <m:sup>
                      <m:r>
                        <w:rPr>
                          <w:rFonts w:ascii="Cambria Math" w:hAnsi="Cambria Math"/>
                          <w:color w:val="222222"/>
                          <w:sz w:val="23"/>
                          <w:szCs w:val="23"/>
                          <w:bdr w:val="none" w:sz="0" w:space="0" w:color="auto" w:frame="1"/>
                          <w:shd w:val="clear" w:color="auto" w:fill="FFFFFF"/>
                        </w:rPr>
                        <m:t>-1</m:t>
                      </m:r>
                    </m:sup>
                  </m:sSup>
                  <m:sSub>
                    <m:sSubPr>
                      <m:ctrlPr>
                        <w:rPr>
                          <w:rFonts w:ascii="Cambria Math" w:hAnsi="Cambria Math"/>
                          <w:i/>
                          <w:color w:val="222222"/>
                          <w:sz w:val="23"/>
                          <w:szCs w:val="23"/>
                          <w:bdr w:val="none" w:sz="0" w:space="0" w:color="auto" w:frame="1"/>
                          <w:shd w:val="clear" w:color="auto" w:fill="FFFFFF"/>
                        </w:rPr>
                      </m:ctrlPr>
                    </m:sSubPr>
                    <m:e>
                      <m:r>
                        <w:rPr>
                          <w:rFonts w:ascii="Cambria Math" w:hAnsi="Cambria Math"/>
                          <w:color w:val="222222"/>
                          <w:sz w:val="23"/>
                          <w:szCs w:val="23"/>
                          <w:bdr w:val="none" w:sz="0" w:space="0" w:color="auto" w:frame="1"/>
                          <w:shd w:val="clear" w:color="auto" w:fill="FFFFFF"/>
                        </w:rPr>
                        <m:t>h</m:t>
                      </m:r>
                    </m:e>
                    <m:sub>
                      <m:r>
                        <w:rPr>
                          <w:rFonts w:ascii="Cambria Math" w:hAnsi="Cambria Math"/>
                          <w:color w:val="222222"/>
                          <w:sz w:val="23"/>
                          <w:szCs w:val="23"/>
                          <w:bdr w:val="none" w:sz="0" w:space="0" w:color="auto" w:frame="1"/>
                          <w:shd w:val="clear" w:color="auto" w:fill="FFFFFF"/>
                        </w:rPr>
                        <m:t>2</m:t>
                      </m:r>
                    </m:sub>
                  </m:sSub>
                </m:e>
              </m:d>
            </m:den>
          </m:f>
        </m:oMath>
      </m:oMathPara>
    </w:p>
    <w:p w14:paraId="735985B7" w14:textId="3DF6652A" w:rsidR="00BE066C" w:rsidRPr="00671270" w:rsidRDefault="009B7BF8" w:rsidP="0075685F">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MathJax_Main" w:hAnsi="MathJax_Main"/>
          <w:color w:val="222222"/>
          <w:sz w:val="23"/>
          <w:szCs w:val="23"/>
          <w:bdr w:val="none" w:sz="0" w:space="0" w:color="auto" w:frame="1"/>
          <w:shd w:val="clear" w:color="auto" w:fill="FFFFFF"/>
        </w:rPr>
      </w:pPr>
      <m:oMathPara>
        <m:oMathParaPr>
          <m:jc m:val="left"/>
        </m:oMathParaPr>
        <m:oMath>
          <m:sSub>
            <m:sSubPr>
              <m:ctrlPr>
                <w:rPr>
                  <w:rFonts w:ascii="Cambria Math" w:hAnsi="Cambria Math"/>
                  <w:i/>
                  <w:color w:val="222222"/>
                  <w:sz w:val="23"/>
                  <w:szCs w:val="23"/>
                  <w:bdr w:val="none" w:sz="0" w:space="0" w:color="auto" w:frame="1"/>
                  <w:shd w:val="clear" w:color="auto" w:fill="FFFFFF"/>
                </w:rPr>
              </m:ctrlPr>
            </m:sSubPr>
            <m:e>
              <m:r>
                <w:rPr>
                  <w:rFonts w:ascii="Cambria Math" w:hAnsi="Cambria Math"/>
                  <w:color w:val="222222"/>
                  <w:sz w:val="23"/>
                  <w:szCs w:val="23"/>
                  <w:bdr w:val="none" w:sz="0" w:space="0" w:color="auto" w:frame="1"/>
                  <w:shd w:val="clear" w:color="auto" w:fill="FFFFFF"/>
                </w:rPr>
                <m:t>r</m:t>
              </m:r>
            </m:e>
            <m:sub>
              <m:r>
                <w:rPr>
                  <w:rFonts w:ascii="Cambria Math" w:hAnsi="Cambria Math"/>
                  <w:color w:val="222222"/>
                  <w:sz w:val="23"/>
                  <w:szCs w:val="23"/>
                  <w:bdr w:val="none" w:sz="0" w:space="0" w:color="auto" w:frame="1"/>
                  <w:shd w:val="clear" w:color="auto" w:fill="FFFFFF"/>
                </w:rPr>
                <m:t>3</m:t>
              </m:r>
            </m:sub>
          </m:sSub>
          <m:r>
            <w:rPr>
              <w:rFonts w:ascii="Cambria Math" w:hAnsi="Cambria Math"/>
              <w:color w:val="222222"/>
              <w:sz w:val="23"/>
              <w:szCs w:val="23"/>
              <w:bdr w:val="none" w:sz="0" w:space="0" w:color="auto" w:frame="1"/>
              <w:shd w:val="clear" w:color="auto" w:fill="FFFFFF"/>
            </w:rPr>
            <m:t>=</m:t>
          </m:r>
          <m:sSub>
            <m:sSubPr>
              <m:ctrlPr>
                <w:rPr>
                  <w:rFonts w:ascii="Cambria Math" w:hAnsi="Cambria Math"/>
                  <w:i/>
                  <w:color w:val="222222"/>
                  <w:sz w:val="23"/>
                  <w:szCs w:val="23"/>
                  <w:bdr w:val="none" w:sz="0" w:space="0" w:color="auto" w:frame="1"/>
                  <w:shd w:val="clear" w:color="auto" w:fill="FFFFFF"/>
                </w:rPr>
              </m:ctrlPr>
            </m:sSubPr>
            <m:e>
              <m:r>
                <w:rPr>
                  <w:rFonts w:ascii="Cambria Math" w:hAnsi="Cambria Math"/>
                  <w:color w:val="222222"/>
                  <w:sz w:val="23"/>
                  <w:szCs w:val="23"/>
                  <w:bdr w:val="none" w:sz="0" w:space="0" w:color="auto" w:frame="1"/>
                  <w:shd w:val="clear" w:color="auto" w:fill="FFFFFF"/>
                </w:rPr>
                <m:t>r</m:t>
              </m:r>
            </m:e>
            <m:sub>
              <m:r>
                <w:rPr>
                  <w:rFonts w:ascii="Cambria Math" w:hAnsi="Cambria Math"/>
                  <w:color w:val="222222"/>
                  <w:sz w:val="23"/>
                  <w:szCs w:val="23"/>
                  <w:bdr w:val="none" w:sz="0" w:space="0" w:color="auto" w:frame="1"/>
                  <w:shd w:val="clear" w:color="auto" w:fill="FFFFFF"/>
                </w:rPr>
                <m:t>1</m:t>
              </m:r>
            </m:sub>
          </m:sSub>
          <m:r>
            <w:rPr>
              <w:rFonts w:ascii="Cambria Math" w:hAnsi="Cambria Math"/>
              <w:color w:val="222222"/>
              <w:sz w:val="23"/>
              <w:szCs w:val="23"/>
              <w:bdr w:val="none" w:sz="0" w:space="0" w:color="auto" w:frame="1"/>
              <w:shd w:val="clear" w:color="auto" w:fill="FFFFFF"/>
            </w:rPr>
            <m:t xml:space="preserve"> x</m:t>
          </m:r>
          <m:sSub>
            <m:sSubPr>
              <m:ctrlPr>
                <w:rPr>
                  <w:rFonts w:ascii="Cambria Math" w:hAnsi="Cambria Math"/>
                  <w:i/>
                  <w:color w:val="222222"/>
                  <w:sz w:val="23"/>
                  <w:szCs w:val="23"/>
                  <w:bdr w:val="none" w:sz="0" w:space="0" w:color="auto" w:frame="1"/>
                  <w:shd w:val="clear" w:color="auto" w:fill="FFFFFF"/>
                </w:rPr>
              </m:ctrlPr>
            </m:sSubPr>
            <m:e>
              <m:r>
                <w:rPr>
                  <w:rFonts w:ascii="Cambria Math" w:hAnsi="Cambria Math"/>
                  <w:color w:val="222222"/>
                  <w:sz w:val="23"/>
                  <w:szCs w:val="23"/>
                  <w:bdr w:val="none" w:sz="0" w:space="0" w:color="auto" w:frame="1"/>
                  <w:shd w:val="clear" w:color="auto" w:fill="FFFFFF"/>
                </w:rPr>
                <m:t xml:space="preserve"> r</m:t>
              </m:r>
            </m:e>
            <m:sub>
              <m:r>
                <w:rPr>
                  <w:rFonts w:ascii="Cambria Math" w:hAnsi="Cambria Math"/>
                  <w:color w:val="222222"/>
                  <w:sz w:val="23"/>
                  <w:szCs w:val="23"/>
                  <w:bdr w:val="none" w:sz="0" w:space="0" w:color="auto" w:frame="1"/>
                  <w:shd w:val="clear" w:color="auto" w:fill="FFFFFF"/>
                </w:rPr>
                <m:t>2</m:t>
              </m:r>
            </m:sub>
          </m:sSub>
        </m:oMath>
      </m:oMathPara>
    </w:p>
    <w:p w14:paraId="30392965" w14:textId="142017E3" w:rsidR="00671270" w:rsidRPr="00346067" w:rsidRDefault="00671270" w:rsidP="00671270">
      <w:pPr>
        <w:tabs>
          <w:tab w:val="clear" w:pos="567"/>
          <w:tab w:val="clear" w:pos="1134"/>
          <w:tab w:val="clear" w:pos="1701"/>
          <w:tab w:val="clear" w:pos="2268"/>
          <w:tab w:val="clear" w:pos="2835"/>
          <w:tab w:val="clear" w:pos="3402"/>
          <w:tab w:val="clear" w:pos="3969"/>
          <w:tab w:val="clear" w:pos="4536"/>
          <w:tab w:val="clear" w:pos="5103"/>
          <w:tab w:val="clear" w:pos="6237"/>
          <w:tab w:val="clear" w:pos="6804"/>
        </w:tabs>
        <w:rPr>
          <w:rFonts w:ascii="MathJax_Main" w:hAnsi="MathJax_Main"/>
          <w:color w:val="222222"/>
          <w:sz w:val="23"/>
          <w:szCs w:val="23"/>
          <w:bdr w:val="none" w:sz="0" w:space="0" w:color="auto" w:frame="1"/>
          <w:shd w:val="clear" w:color="auto" w:fill="FFFFFF"/>
        </w:rPr>
      </w:pPr>
      <m:oMathPara>
        <m:oMathParaPr>
          <m:jc m:val="left"/>
        </m:oMathParaPr>
        <m:oMath>
          <m:r>
            <w:rPr>
              <w:rFonts w:ascii="Cambria Math" w:hAnsi="Cambria Math"/>
              <w:color w:val="222222"/>
              <w:sz w:val="23"/>
              <w:szCs w:val="23"/>
              <w:bdr w:val="none" w:sz="0" w:space="0" w:color="auto" w:frame="1"/>
              <w:shd w:val="clear" w:color="auto" w:fill="FFFFFF"/>
            </w:rPr>
            <m:t>t=</m:t>
          </m:r>
          <m:f>
            <m:fPr>
              <m:ctrlPr>
                <w:rPr>
                  <w:rFonts w:ascii="Cambria Math" w:hAnsi="Cambria Math"/>
                  <w:i/>
                  <w:color w:val="222222"/>
                  <w:sz w:val="23"/>
                  <w:szCs w:val="23"/>
                  <w:bdr w:val="none" w:sz="0" w:space="0" w:color="auto" w:frame="1"/>
                  <w:shd w:val="clear" w:color="auto" w:fill="FFFFFF"/>
                </w:rPr>
              </m:ctrlPr>
            </m:fPr>
            <m:num>
              <m:sSup>
                <m:sSupPr>
                  <m:ctrlPr>
                    <w:rPr>
                      <w:rFonts w:ascii="Cambria Math" w:hAnsi="Cambria Math"/>
                      <w:i/>
                      <w:color w:val="222222"/>
                      <w:sz w:val="23"/>
                      <w:szCs w:val="23"/>
                      <w:bdr w:val="none" w:sz="0" w:space="0" w:color="auto" w:frame="1"/>
                      <w:shd w:val="clear" w:color="auto" w:fill="FFFFFF"/>
                    </w:rPr>
                  </m:ctrlPr>
                </m:sSupPr>
                <m:e>
                  <m:r>
                    <w:rPr>
                      <w:rFonts w:ascii="Cambria Math" w:hAnsi="Cambria Math"/>
                      <w:color w:val="222222"/>
                      <w:sz w:val="23"/>
                      <w:szCs w:val="23"/>
                      <w:bdr w:val="none" w:sz="0" w:space="0" w:color="auto" w:frame="1"/>
                      <w:shd w:val="clear" w:color="auto" w:fill="FFFFFF"/>
                    </w:rPr>
                    <m:t>A</m:t>
                  </m:r>
                </m:e>
                <m:sup>
                  <m:r>
                    <w:rPr>
                      <w:rFonts w:ascii="Cambria Math" w:hAnsi="Cambria Math"/>
                      <w:color w:val="222222"/>
                      <w:sz w:val="23"/>
                      <w:szCs w:val="23"/>
                      <w:bdr w:val="none" w:sz="0" w:space="0" w:color="auto" w:frame="1"/>
                      <w:shd w:val="clear" w:color="auto" w:fill="FFFFFF"/>
                    </w:rPr>
                    <m:t>-1</m:t>
                  </m:r>
                </m:sup>
              </m:sSup>
              <m:sSub>
                <m:sSubPr>
                  <m:ctrlPr>
                    <w:rPr>
                      <w:rFonts w:ascii="Cambria Math" w:hAnsi="Cambria Math"/>
                      <w:i/>
                      <w:color w:val="222222"/>
                      <w:sz w:val="23"/>
                      <w:szCs w:val="23"/>
                      <w:bdr w:val="none" w:sz="0" w:space="0" w:color="auto" w:frame="1"/>
                      <w:shd w:val="clear" w:color="auto" w:fill="FFFFFF"/>
                    </w:rPr>
                  </m:ctrlPr>
                </m:sSubPr>
                <m:e>
                  <m:r>
                    <w:rPr>
                      <w:rFonts w:ascii="Cambria Math" w:hAnsi="Cambria Math"/>
                      <w:color w:val="222222"/>
                      <w:sz w:val="23"/>
                      <w:szCs w:val="23"/>
                      <w:bdr w:val="none" w:sz="0" w:space="0" w:color="auto" w:frame="1"/>
                      <w:shd w:val="clear" w:color="auto" w:fill="FFFFFF"/>
                    </w:rPr>
                    <m:t>h</m:t>
                  </m:r>
                </m:e>
                <m:sub>
                  <m:r>
                    <w:rPr>
                      <w:rFonts w:ascii="Cambria Math" w:hAnsi="Cambria Math"/>
                      <w:color w:val="222222"/>
                      <w:sz w:val="23"/>
                      <w:szCs w:val="23"/>
                      <w:bdr w:val="none" w:sz="0" w:space="0" w:color="auto" w:frame="1"/>
                      <w:shd w:val="clear" w:color="auto" w:fill="FFFFFF"/>
                    </w:rPr>
                    <m:t>3</m:t>
                  </m:r>
                </m:sub>
              </m:sSub>
            </m:num>
            <m:den>
              <m:d>
                <m:dPr>
                  <m:begChr m:val="‖"/>
                  <m:endChr m:val="‖"/>
                  <m:ctrlPr>
                    <w:rPr>
                      <w:rFonts w:ascii="Cambria Math" w:hAnsi="Cambria Math"/>
                      <w:i/>
                      <w:color w:val="222222"/>
                      <w:sz w:val="23"/>
                      <w:szCs w:val="23"/>
                      <w:bdr w:val="none" w:sz="0" w:space="0" w:color="auto" w:frame="1"/>
                      <w:shd w:val="clear" w:color="auto" w:fill="FFFFFF"/>
                    </w:rPr>
                  </m:ctrlPr>
                </m:dPr>
                <m:e>
                  <m:sSup>
                    <m:sSupPr>
                      <m:ctrlPr>
                        <w:rPr>
                          <w:rFonts w:ascii="Cambria Math" w:hAnsi="Cambria Math"/>
                          <w:i/>
                          <w:color w:val="222222"/>
                          <w:sz w:val="23"/>
                          <w:szCs w:val="23"/>
                          <w:bdr w:val="none" w:sz="0" w:space="0" w:color="auto" w:frame="1"/>
                          <w:shd w:val="clear" w:color="auto" w:fill="FFFFFF"/>
                        </w:rPr>
                      </m:ctrlPr>
                    </m:sSupPr>
                    <m:e>
                      <m:r>
                        <w:rPr>
                          <w:rFonts w:ascii="Cambria Math" w:hAnsi="Cambria Math"/>
                          <w:color w:val="222222"/>
                          <w:sz w:val="23"/>
                          <w:szCs w:val="23"/>
                          <w:bdr w:val="none" w:sz="0" w:space="0" w:color="auto" w:frame="1"/>
                          <w:shd w:val="clear" w:color="auto" w:fill="FFFFFF"/>
                        </w:rPr>
                        <m:t>A</m:t>
                      </m:r>
                    </m:e>
                    <m:sup>
                      <m:r>
                        <w:rPr>
                          <w:rFonts w:ascii="Cambria Math" w:hAnsi="Cambria Math"/>
                          <w:color w:val="222222"/>
                          <w:sz w:val="23"/>
                          <w:szCs w:val="23"/>
                          <w:bdr w:val="none" w:sz="0" w:space="0" w:color="auto" w:frame="1"/>
                          <w:shd w:val="clear" w:color="auto" w:fill="FFFFFF"/>
                        </w:rPr>
                        <m:t>-1</m:t>
                      </m:r>
                    </m:sup>
                  </m:sSup>
                  <m:sSub>
                    <m:sSubPr>
                      <m:ctrlPr>
                        <w:rPr>
                          <w:rFonts w:ascii="Cambria Math" w:hAnsi="Cambria Math"/>
                          <w:i/>
                          <w:color w:val="222222"/>
                          <w:sz w:val="23"/>
                          <w:szCs w:val="23"/>
                          <w:bdr w:val="none" w:sz="0" w:space="0" w:color="auto" w:frame="1"/>
                          <w:shd w:val="clear" w:color="auto" w:fill="FFFFFF"/>
                        </w:rPr>
                      </m:ctrlPr>
                    </m:sSubPr>
                    <m:e>
                      <m:r>
                        <w:rPr>
                          <w:rFonts w:ascii="Cambria Math" w:hAnsi="Cambria Math"/>
                          <w:color w:val="222222"/>
                          <w:sz w:val="23"/>
                          <w:szCs w:val="23"/>
                          <w:bdr w:val="none" w:sz="0" w:space="0" w:color="auto" w:frame="1"/>
                          <w:shd w:val="clear" w:color="auto" w:fill="FFFFFF"/>
                        </w:rPr>
                        <m:t>h</m:t>
                      </m:r>
                    </m:e>
                    <m:sub>
                      <m:r>
                        <w:rPr>
                          <w:rFonts w:ascii="Cambria Math" w:hAnsi="Cambria Math"/>
                          <w:color w:val="222222"/>
                          <w:sz w:val="23"/>
                          <w:szCs w:val="23"/>
                          <w:bdr w:val="none" w:sz="0" w:space="0" w:color="auto" w:frame="1"/>
                          <w:shd w:val="clear" w:color="auto" w:fill="FFFFFF"/>
                        </w:rPr>
                        <m:t>2</m:t>
                      </m:r>
                    </m:sub>
                  </m:sSub>
                </m:e>
              </m:d>
            </m:den>
          </m:f>
        </m:oMath>
      </m:oMathPara>
    </w:p>
    <w:p w14:paraId="3093C6AA" w14:textId="0FDA8F33" w:rsidR="00671270" w:rsidRDefault="001D4FCB" w:rsidP="001D4FCB">
      <w:pPr>
        <w:pStyle w:val="Cmsor3"/>
        <w:rPr>
          <w:bdr w:val="none" w:sz="0" w:space="0" w:color="auto" w:frame="1"/>
          <w:shd w:val="clear" w:color="auto" w:fill="FFFFFF"/>
        </w:rPr>
      </w:pPr>
      <w:bookmarkStart w:id="26" w:name="_Toc27644448"/>
      <w:r>
        <w:rPr>
          <w:bdr w:val="none" w:sz="0" w:space="0" w:color="auto" w:frame="1"/>
          <w:shd w:val="clear" w:color="auto" w:fill="FFFFFF"/>
        </w:rPr>
        <w:t>Szkennelés</w:t>
      </w:r>
      <w:bookmarkEnd w:id="26"/>
    </w:p>
    <w:p w14:paraId="4EB44010" w14:textId="250A7887" w:rsidR="001D4FCB" w:rsidRPr="001D4FCB" w:rsidRDefault="001D4FCB" w:rsidP="001D4FCB">
      <w:pPr>
        <w:pStyle w:val="Normlcmsorutn"/>
      </w:pPr>
      <w:r>
        <w:t xml:space="preserve">Az előzőleg bemutatott </w:t>
      </w:r>
      <w:r w:rsidR="00F44ADB">
        <w:t>kamera mátrix meghatározása</w:t>
      </w:r>
      <w:r w:rsidR="00A81799">
        <w:t xml:space="preserve"> egyben alkalmas arra</w:t>
      </w:r>
      <w:r w:rsidR="00F14A60">
        <w:t>,</w:t>
      </w:r>
      <w:r w:rsidR="00A81799">
        <w:t xml:space="preserve"> </w:t>
      </w:r>
      <w:r w:rsidR="00F14A60">
        <w:t xml:space="preserve">hogy a lézer síkját is bekalibráljuk. Az első lépésben </w:t>
      </w:r>
      <w:r w:rsidR="00F34FFC">
        <w:t xml:space="preserve">detektálásra kerülnek a </w:t>
      </w:r>
      <w:r w:rsidR="00487A35">
        <w:t>kalibrációs pontok</w:t>
      </w:r>
      <w:r w:rsidR="00AF0E58">
        <w:t>,</w:t>
      </w:r>
      <w:r w:rsidR="00993CBE">
        <w:t xml:space="preserve"> </w:t>
      </w:r>
      <w:r w:rsidR="00A53270">
        <w:t xml:space="preserve">amelyeket úgy </w:t>
      </w:r>
      <w:r w:rsidR="00AF0E58">
        <w:t>á</w:t>
      </w:r>
      <w:r w:rsidR="00A53270">
        <w:t>llítunk be</w:t>
      </w:r>
      <w:r w:rsidR="00AF0E58">
        <w:t>,</w:t>
      </w:r>
      <w:r w:rsidR="00A53270">
        <w:t xml:space="preserve"> hogy a </w:t>
      </w:r>
      <w:r w:rsidR="00AF0E58">
        <w:t>megfelelő síkban legyenek,</w:t>
      </w:r>
      <w:r w:rsidR="00487A35">
        <w:t xml:space="preserve"> </w:t>
      </w:r>
      <w:r w:rsidR="007C7E2D">
        <w:t xml:space="preserve">majd </w:t>
      </w:r>
      <w:r w:rsidR="00D06C2B">
        <w:t>meg kell határozni a</w:t>
      </w:r>
      <w:r w:rsidR="00C4110F">
        <w:t xml:space="preserve"> homográfiát. Ez egy olyan </w:t>
      </w:r>
      <w:r w:rsidR="007D3A0E">
        <w:t xml:space="preserve">transzformáció lesz, </w:t>
      </w:r>
      <w:r w:rsidR="00B505CF">
        <w:t>amellyel</w:t>
      </w:r>
      <w:r w:rsidR="007D3A0E">
        <w:t xml:space="preserve"> később minden egyes kép</w:t>
      </w:r>
      <w:r w:rsidR="009003DD">
        <w:t xml:space="preserve"> </w:t>
      </w:r>
      <w:r w:rsidR="00B505CF">
        <w:t>a</w:t>
      </w:r>
      <w:r w:rsidR="003E0AC1">
        <w:t xml:space="preserve"> lézer síkjába</w:t>
      </w:r>
      <w:r w:rsidR="006E7C9A">
        <w:t xml:space="preserve"> projektá</w:t>
      </w:r>
      <w:r w:rsidR="00B505CF">
        <w:t xml:space="preserve">lható és így mérhető </w:t>
      </w:r>
      <w:r w:rsidR="004C4215">
        <w:t>a távolság</w:t>
      </w:r>
      <w:r w:rsidR="00B505CF">
        <w:t>.</w:t>
      </w:r>
    </w:p>
    <w:p w14:paraId="67088903" w14:textId="4E5AC94C" w:rsidR="00712277" w:rsidRDefault="00F8635A" w:rsidP="00344B34">
      <w:pPr>
        <w:pStyle w:val="Cmsor1"/>
      </w:pPr>
      <w:bookmarkStart w:id="27" w:name="_Toc27644449"/>
      <w:r>
        <w:lastRenderedPageBreak/>
        <w:t>Feladatok,</w:t>
      </w:r>
      <w:r w:rsidR="004E554F">
        <w:t xml:space="preserve"> terv</w:t>
      </w:r>
      <w:r w:rsidR="00647458">
        <w:t>ek</w:t>
      </w:r>
      <w:bookmarkEnd w:id="27"/>
    </w:p>
    <w:p w14:paraId="3F415257" w14:textId="74D59A5B" w:rsidR="000F38B2" w:rsidRDefault="000F38B2" w:rsidP="000F38B2">
      <w:pPr>
        <w:pStyle w:val="Cmsor2"/>
      </w:pPr>
      <w:bookmarkStart w:id="28" w:name="_Toc27644450"/>
      <w:r>
        <w:t>Állvány</w:t>
      </w:r>
      <w:bookmarkEnd w:id="28"/>
    </w:p>
    <w:p w14:paraId="2D8CC22B" w14:textId="7561E05A" w:rsidR="000A4BCB" w:rsidRDefault="00344B34" w:rsidP="00344B34">
      <w:pPr>
        <w:ind w:firstLine="0"/>
      </w:pPr>
      <w:r>
        <w:tab/>
      </w:r>
      <w:r w:rsidR="00BF287F">
        <w:t xml:space="preserve">A kalibrálás és a </w:t>
      </w:r>
      <w:r w:rsidR="00DA6690">
        <w:t>szkennelés szempontjából is</w:t>
      </w:r>
      <w:r w:rsidR="00BF287F">
        <w:t xml:space="preserve"> f</w:t>
      </w:r>
      <w:r w:rsidR="00864577">
        <w:t xml:space="preserve">ontos </w:t>
      </w:r>
      <w:r w:rsidR="006C3E94">
        <w:t>részlet a végeredmén</w:t>
      </w:r>
      <w:r w:rsidR="002D4EBF">
        <w:t>y</w:t>
      </w:r>
      <w:r w:rsidR="006C3E94">
        <w:t xml:space="preserve"> tekintetében, hogy a</w:t>
      </w:r>
      <w:r w:rsidR="002D4EBF">
        <w:t>z asztal</w:t>
      </w:r>
      <w:r w:rsidR="008B1289">
        <w:t xml:space="preserve"> és</w:t>
      </w:r>
      <w:r w:rsidR="003478F8">
        <w:t xml:space="preserve"> a lézer síkja </w:t>
      </w:r>
      <w:r w:rsidR="005F7C26">
        <w:t>egymásra merőleges legyen</w:t>
      </w:r>
      <w:r w:rsidR="00000812">
        <w:t>,</w:t>
      </w:r>
      <w:r w:rsidR="005F7C26">
        <w:t xml:space="preserve"> </w:t>
      </w:r>
      <w:r w:rsidR="00260429">
        <w:t xml:space="preserve">valamint a lézer és a </w:t>
      </w:r>
      <w:r w:rsidR="00B60CA8">
        <w:t xml:space="preserve">minta </w:t>
      </w:r>
      <w:r w:rsidR="00FA5D72">
        <w:t>s</w:t>
      </w:r>
      <w:r w:rsidR="00000812">
        <w:t>í</w:t>
      </w:r>
      <w:r w:rsidR="00FA5D72">
        <w:t>kja egybee</w:t>
      </w:r>
      <w:r w:rsidR="00000812">
        <w:t>s</w:t>
      </w:r>
      <w:r w:rsidR="00FA5D72">
        <w:t>sen</w:t>
      </w:r>
      <w:r w:rsidR="00000812">
        <w:t>.</w:t>
      </w:r>
      <w:r w:rsidR="0085619D">
        <w:t xml:space="preserve"> </w:t>
      </w:r>
      <w:r w:rsidR="000D4684">
        <w:t>Egy olyan állvány tervez</w:t>
      </w:r>
      <w:r w:rsidR="00F65F76">
        <w:t>ése,</w:t>
      </w:r>
      <w:r w:rsidR="000D4684">
        <w:t xml:space="preserve"> ami biz</w:t>
      </w:r>
      <w:r w:rsidR="00F65F76">
        <w:t>tosítja ezt</w:t>
      </w:r>
      <w:r w:rsidR="00D120F0">
        <w:t xml:space="preserve"> </w:t>
      </w:r>
      <w:r w:rsidR="000E1E4D">
        <w:t>növelheti</w:t>
      </w:r>
      <w:r w:rsidR="00D120F0">
        <w:t xml:space="preserve"> </w:t>
      </w:r>
      <w:r>
        <w:t>a</w:t>
      </w:r>
      <w:r w:rsidR="008E4F37">
        <w:t xml:space="preserve"> </w:t>
      </w:r>
      <w:r w:rsidR="000E1E4D">
        <w:t>módszer pontosságát.</w:t>
      </w:r>
      <w:r w:rsidR="009D1359">
        <w:t xml:space="preserve"> Az állványnak emellett könnyen</w:t>
      </w:r>
      <w:r w:rsidR="0057353A">
        <w:t xml:space="preserve"> szétszedhetőnek </w:t>
      </w:r>
      <w:r w:rsidR="0075700B">
        <w:t>kell lennie</w:t>
      </w:r>
      <w:r w:rsidR="00DA5AA2">
        <w:t>, hogy a szállítása és tárolása egyszer</w:t>
      </w:r>
      <w:r w:rsidR="000A4BCB">
        <w:t>ű legyen.</w:t>
      </w:r>
      <w:r w:rsidR="00391720" w:rsidRPr="00391720">
        <w:t xml:space="preserve"> </w:t>
      </w:r>
    </w:p>
    <w:p w14:paraId="7365BFA1" w14:textId="09F8DBFB" w:rsidR="000823A0" w:rsidRDefault="000823A0" w:rsidP="000823A0">
      <w:pPr>
        <w:pStyle w:val="Cmsor2"/>
      </w:pPr>
      <w:bookmarkStart w:id="29" w:name="_Toc27644451"/>
      <w:r>
        <w:t>Elektronika</w:t>
      </w:r>
      <w:bookmarkEnd w:id="29"/>
    </w:p>
    <w:p w14:paraId="2B1BCFDA" w14:textId="0C996D33" w:rsidR="000823A0" w:rsidRPr="000823A0" w:rsidRDefault="00E40B70" w:rsidP="00E40B70">
      <w:r>
        <w:t xml:space="preserve">A berendezés </w:t>
      </w:r>
      <w:r w:rsidR="001C740D">
        <w:t>elektronikáját érdemes lenne</w:t>
      </w:r>
      <w:r w:rsidR="000D66E1">
        <w:t xml:space="preserve"> kissé</w:t>
      </w:r>
      <w:r w:rsidR="001C740D">
        <w:t xml:space="preserve"> áttervezni és a c</w:t>
      </w:r>
      <w:r w:rsidR="00D81137">
        <w:t>s</w:t>
      </w:r>
      <w:r w:rsidR="001C740D">
        <w:t xml:space="preserve">atlakozásokat </w:t>
      </w:r>
      <w:r w:rsidR="00D81137">
        <w:t>egyszerűbben megoldani a jelenleginél.</w:t>
      </w:r>
      <w:r w:rsidR="00D32648">
        <w:t xml:space="preserve"> A</w:t>
      </w:r>
      <w:r w:rsidR="00296F2A">
        <w:t xml:space="preserve"> szkenner </w:t>
      </w:r>
      <w:r w:rsidR="00D47199">
        <w:t>kommunikációját</w:t>
      </w:r>
      <w:r w:rsidR="0061107E">
        <w:t xml:space="preserve"> a számítógéppel</w:t>
      </w:r>
      <w:r w:rsidR="00D47199">
        <w:t xml:space="preserve"> úgy kell </w:t>
      </w:r>
      <w:r w:rsidR="00EF2CE9">
        <w:t>átalakítani</w:t>
      </w:r>
      <w:r w:rsidR="00D47199">
        <w:t xml:space="preserve">, hogy </w:t>
      </w:r>
      <w:r w:rsidR="00EF2CE9">
        <w:t>az</w:t>
      </w:r>
      <w:r w:rsidR="00D47199">
        <w:t xml:space="preserve"> lehetőleg csak egy kábel keresz</w:t>
      </w:r>
      <w:r w:rsidR="001B5D17">
        <w:t>tü</w:t>
      </w:r>
      <w:r w:rsidR="00D47199">
        <w:t>l történjen.</w:t>
      </w:r>
    </w:p>
    <w:p w14:paraId="2B316B23" w14:textId="5ED57575" w:rsidR="00501C3E" w:rsidRDefault="009B6E8E" w:rsidP="009B6E8E">
      <w:pPr>
        <w:pStyle w:val="Cmsor2"/>
      </w:pPr>
      <w:bookmarkStart w:id="30" w:name="_Toc27644452"/>
      <w:r>
        <w:t>Szoftver</w:t>
      </w:r>
      <w:bookmarkEnd w:id="30"/>
    </w:p>
    <w:p w14:paraId="57F1B836" w14:textId="2C1F581A" w:rsidR="00501C3E" w:rsidRDefault="000E6B18" w:rsidP="00556E43">
      <w:r>
        <w:t xml:space="preserve">A </w:t>
      </w:r>
      <w:r w:rsidR="009907ED">
        <w:t xml:space="preserve">több </w:t>
      </w:r>
      <w:r w:rsidR="00B16812">
        <w:t>kamera által</w:t>
      </w:r>
      <w:r w:rsidR="005D2216">
        <w:t xml:space="preserve"> </w:t>
      </w:r>
      <w:r w:rsidR="00B16812">
        <w:t>generált pontfelhő</w:t>
      </w:r>
      <w:r w:rsidR="00B31319">
        <w:t xml:space="preserve"> összeillesztés</w:t>
      </w:r>
      <w:r w:rsidR="00893999">
        <w:t xml:space="preserve">e fontos megoldandó </w:t>
      </w:r>
      <w:r w:rsidR="00F93234">
        <w:t>feladat</w:t>
      </w:r>
      <w:r w:rsidR="00AE7291">
        <w:t>,</w:t>
      </w:r>
      <w:r w:rsidR="00F93234">
        <w:t xml:space="preserve"> hiszen a két</w:t>
      </w:r>
      <w:r w:rsidR="008109DF">
        <w:t xml:space="preserve"> kamera</w:t>
      </w:r>
      <w:r w:rsidR="00F93234">
        <w:t xml:space="preserve"> </w:t>
      </w:r>
      <w:r w:rsidR="008109DF">
        <w:t>egyidejű</w:t>
      </w:r>
      <w:r w:rsidR="00012FC6">
        <w:t xml:space="preserve"> szkenneléséből így lesz egy</w:t>
      </w:r>
      <w:r w:rsidR="00184EBF">
        <w:t xml:space="preserve"> </w:t>
      </w:r>
      <w:r w:rsidR="008B07ED">
        <w:t>kitakarásmentes</w:t>
      </w:r>
      <w:r w:rsidR="00012FC6">
        <w:t xml:space="preserve"> modell</w:t>
      </w:r>
      <w:r w:rsidR="00B31319">
        <w:t>. A</w:t>
      </w:r>
      <w:r w:rsidR="00D63EDC">
        <w:t>z</w:t>
      </w:r>
      <w:r w:rsidR="00AC7FCB">
        <w:t xml:space="preserve"> egyszerűbb</w:t>
      </w:r>
      <w:r w:rsidR="006C5A36">
        <w:t xml:space="preserve"> </w:t>
      </w:r>
      <w:r w:rsidR="00AC7FCB">
        <w:t>kezelhetőség</w:t>
      </w:r>
      <w:r w:rsidR="006C5A36">
        <w:t xml:space="preserve"> </w:t>
      </w:r>
      <w:r w:rsidR="00714CC0">
        <w:t xml:space="preserve">érdekében hasznos volna egy </w:t>
      </w:r>
      <w:r w:rsidR="000C57D2">
        <w:t>e</w:t>
      </w:r>
      <w:r w:rsidR="000C57D2" w:rsidRPr="000C57D2">
        <w:t>rgonomikus felhasználói felülettel rendelkező számítógépes szoftver fejlesztése</w:t>
      </w:r>
      <w:r w:rsidR="00E1687F">
        <w:t>,</w:t>
      </w:r>
      <w:r w:rsidR="00AC7FCB">
        <w:t xml:space="preserve"> első körben MATLAB</w:t>
      </w:r>
      <w:r w:rsidR="00D200BE">
        <w:t xml:space="preserve"> nyelven</w:t>
      </w:r>
      <w:r w:rsidR="00F00CC7">
        <w:t>.</w:t>
      </w:r>
      <w:r w:rsidR="00D200BE">
        <w:t xml:space="preserve"> Ez</w:t>
      </w:r>
      <w:r w:rsidR="00F94F06">
        <w:t xml:space="preserve"> a program</w:t>
      </w:r>
      <w:r w:rsidR="00D200BE">
        <w:t xml:space="preserve"> később </w:t>
      </w:r>
      <w:r w:rsidR="00615762">
        <w:t>át</w:t>
      </w:r>
      <w:r w:rsidR="00BB0C63">
        <w:t>íródhat olyan nyelvre</w:t>
      </w:r>
      <w:r w:rsidR="005B0C85">
        <w:t xml:space="preserve">, aminél </w:t>
      </w:r>
      <w:r w:rsidR="00615762">
        <w:t>nem</w:t>
      </w:r>
      <w:r w:rsidR="005B0C85">
        <w:t xml:space="preserve"> szükséges</w:t>
      </w:r>
      <w:r w:rsidR="00B31319">
        <w:t xml:space="preserve"> a</w:t>
      </w:r>
      <w:r w:rsidR="00615762">
        <w:t xml:space="preserve"> licenszköteles</w:t>
      </w:r>
      <w:r w:rsidR="005B0C85">
        <w:t xml:space="preserve"> szoftver használata</w:t>
      </w:r>
      <w:r w:rsidR="00F94F06">
        <w:t>.</w:t>
      </w:r>
      <w:r w:rsidR="0067759C">
        <w:t xml:space="preserve"> </w:t>
      </w:r>
      <w:r w:rsidR="00DF3D1C">
        <w:t xml:space="preserve">Olyan kimenetet </w:t>
      </w:r>
      <w:r w:rsidR="00F63361">
        <w:t>kell generálnia a</w:t>
      </w:r>
      <w:r w:rsidR="009821B0">
        <w:t xml:space="preserve">z eszköznek, amely más </w:t>
      </w:r>
      <w:r w:rsidR="005536E9">
        <w:t>programok számára</w:t>
      </w:r>
      <w:r w:rsidR="005A2B9E">
        <w:t xml:space="preserve"> is</w:t>
      </w:r>
      <w:r w:rsidR="005536E9">
        <w:t xml:space="preserve"> használható, értelmezhető.</w:t>
      </w:r>
    </w:p>
    <w:p w14:paraId="6F34C3C2" w14:textId="76CA44CF" w:rsidR="00501C3E" w:rsidRDefault="00D544A9">
      <w:pPr>
        <w:pStyle w:val="Cmsor1"/>
      </w:pPr>
      <w:bookmarkStart w:id="31" w:name="_Toc27644453"/>
      <w:r w:rsidRPr="00D544A9">
        <w:lastRenderedPageBreak/>
        <w:t>prototípus</w:t>
      </w:r>
      <w:r w:rsidR="00647458">
        <w:t xml:space="preserve"> tervezése,</w:t>
      </w:r>
      <w:r w:rsidR="004E554F">
        <w:t xml:space="preserve"> megvalósítása</w:t>
      </w:r>
      <w:bookmarkEnd w:id="31"/>
    </w:p>
    <w:p w14:paraId="48BE9FC7" w14:textId="1E013E1C" w:rsidR="005C104C" w:rsidRPr="005C104C" w:rsidRDefault="005C104C" w:rsidP="00FB4D99">
      <w:r>
        <w:t>Elsődlegesen az</w:t>
      </w:r>
      <w:r w:rsidR="008A47FD">
        <w:t xml:space="preserve"> állvány</w:t>
      </w:r>
      <w:r w:rsidR="00C10839">
        <w:t>t</w:t>
      </w:r>
      <w:r w:rsidR="008A47FD">
        <w:t xml:space="preserve"> és mag</w:t>
      </w:r>
      <w:r w:rsidR="00FC60A3">
        <w:t>át</w:t>
      </w:r>
      <w:r w:rsidR="008A47FD">
        <w:t xml:space="preserve"> a</w:t>
      </w:r>
      <w:r w:rsidR="005B5673">
        <w:t xml:space="preserve"> szkenner</w:t>
      </w:r>
      <w:r w:rsidR="00C10839">
        <w:t>t érdemes</w:t>
      </w:r>
      <w:r w:rsidR="005B5673">
        <w:t xml:space="preserve"> </w:t>
      </w:r>
      <w:r w:rsidR="00C044F9">
        <w:t>elkészít</w:t>
      </w:r>
      <w:r w:rsidR="00C10839">
        <w:t>eni</w:t>
      </w:r>
      <w:r w:rsidR="000C50B5">
        <w:t xml:space="preserve"> úgy</w:t>
      </w:r>
      <w:r w:rsidR="00C3727B">
        <w:t>,</w:t>
      </w:r>
      <w:r w:rsidR="000C50B5">
        <w:t xml:space="preserve"> hogy </w:t>
      </w:r>
      <w:r w:rsidR="006B16AE">
        <w:t xml:space="preserve">az előzőekben részletezett </w:t>
      </w:r>
      <w:r w:rsidR="00C3727B">
        <w:t>pontoknak megfeleljen</w:t>
      </w:r>
      <w:r w:rsidR="000C11C6">
        <w:t>.</w:t>
      </w:r>
      <w:r w:rsidR="00D916A4">
        <w:t xml:space="preserve"> Ezek után</w:t>
      </w:r>
      <w:r w:rsidR="00C3727B">
        <w:t xml:space="preserve"> a </w:t>
      </w:r>
      <w:r w:rsidR="009575CB">
        <w:t xml:space="preserve">képfeldolgozó szoftvert </w:t>
      </w:r>
      <w:r w:rsidR="00F00112">
        <w:t>a szkennerhez illeszteni.</w:t>
      </w:r>
    </w:p>
    <w:p w14:paraId="5646E901" w14:textId="5C9A0197" w:rsidR="00501C3E" w:rsidRDefault="00367915">
      <w:pPr>
        <w:pStyle w:val="Cmsor2"/>
      </w:pPr>
      <w:bookmarkStart w:id="32" w:name="_Toc27644454"/>
      <w:r>
        <w:t>Mechanikus alkatrészek</w:t>
      </w:r>
      <w:bookmarkEnd w:id="32"/>
    </w:p>
    <w:p w14:paraId="01F8B1C8" w14:textId="2CD3948C" w:rsidR="005D003A" w:rsidRDefault="00CC4761">
      <w:r>
        <w:rPr>
          <w:noProof/>
        </w:rPr>
        <mc:AlternateContent>
          <mc:Choice Requires="wps">
            <w:drawing>
              <wp:anchor distT="0" distB="0" distL="114300" distR="114300" simplePos="0" relativeHeight="251694080" behindDoc="0" locked="0" layoutInCell="1" allowOverlap="1" wp14:anchorId="07E623AC" wp14:editId="7EE59828">
                <wp:simplePos x="0" y="0"/>
                <wp:positionH relativeFrom="column">
                  <wp:posOffset>998855</wp:posOffset>
                </wp:positionH>
                <wp:positionV relativeFrom="paragraph">
                  <wp:posOffset>4073525</wp:posOffset>
                </wp:positionV>
                <wp:extent cx="3762375" cy="635"/>
                <wp:effectExtent l="0" t="0" r="0" b="0"/>
                <wp:wrapTopAndBottom/>
                <wp:docPr id="37" name="Szövegdoboz 37"/>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14:paraId="35ACE1E1" w14:textId="5ED61133" w:rsidR="00CC4761" w:rsidRPr="00E251F5" w:rsidRDefault="005A5EC1" w:rsidP="00CC4761">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1</w:t>
                            </w:r>
                            <w:r>
                              <w:rPr>
                                <w:noProof/>
                              </w:rPr>
                              <w:fldChar w:fldCharType="end"/>
                            </w:r>
                            <w:r w:rsidR="00CC4761">
                              <w:t>. ábra</w:t>
                            </w:r>
                            <w:r w:rsidR="00222CCC">
                              <w:t xml:space="preserve">: </w:t>
                            </w:r>
                            <w:r w:rsidR="002B1848">
                              <w:t>A</w:t>
                            </w:r>
                            <w:r w:rsidR="00222CCC">
                              <w:t>sztal</w:t>
                            </w:r>
                            <w:r w:rsidR="002B1848">
                              <w:t xml:space="preserve"> CAD modellje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623AC" id="Szövegdoboz 37" o:spid="_x0000_s1047" type="#_x0000_t202" style="position:absolute;left:0;text-align:left;margin-left:78.65pt;margin-top:320.75pt;width:296.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" stroked="f">
                <v:textbox style="mso-fit-shape-to-text:t" inset="0,0,0,0">
                  <w:txbxContent>
                    <w:p w14:paraId="35ACE1E1" w14:textId="5ED61133" w:rsidR="00CC4761" w:rsidRPr="00E251F5" w:rsidRDefault="005A5EC1" w:rsidP="00CC4761">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1</w:t>
                      </w:r>
                      <w:r>
                        <w:rPr>
                          <w:noProof/>
                        </w:rPr>
                        <w:fldChar w:fldCharType="end"/>
                      </w:r>
                      <w:r w:rsidR="00CC4761">
                        <w:t>. ábra</w:t>
                      </w:r>
                      <w:r w:rsidR="00222CCC">
                        <w:t xml:space="preserve">: </w:t>
                      </w:r>
                      <w:r w:rsidR="002B1848">
                        <w:t>A</w:t>
                      </w:r>
                      <w:r w:rsidR="00222CCC">
                        <w:t>sztal</w:t>
                      </w:r>
                      <w:r w:rsidR="002B1848">
                        <w:t xml:space="preserve"> CAD modellje</w:t>
                      </w:r>
                    </w:p>
                  </w:txbxContent>
                </v:textbox>
                <w10:wrap type="topAndBottom"/>
              </v:shape>
            </w:pict>
          </mc:Fallback>
        </mc:AlternateContent>
      </w:r>
      <w:r w:rsidR="000D43E8">
        <w:rPr>
          <w:noProof/>
        </w:rPr>
        <w:drawing>
          <wp:anchor distT="0" distB="0" distL="114300" distR="114300" simplePos="0" relativeHeight="251681792" behindDoc="0" locked="0" layoutInCell="1" allowOverlap="1" wp14:anchorId="6F96F278" wp14:editId="490B28F2">
            <wp:simplePos x="0" y="0"/>
            <wp:positionH relativeFrom="margin">
              <wp:align>center</wp:align>
            </wp:positionH>
            <wp:positionV relativeFrom="paragraph">
              <wp:posOffset>991235</wp:posOffset>
            </wp:positionV>
            <wp:extent cx="3762375" cy="3025744"/>
            <wp:effectExtent l="0" t="0" r="0" b="3810"/>
            <wp:wrapTopAndBottom/>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62375" cy="3025744"/>
                    </a:xfrm>
                    <a:prstGeom prst="rect">
                      <a:avLst/>
                    </a:prstGeom>
                  </pic:spPr>
                </pic:pic>
              </a:graphicData>
            </a:graphic>
          </wp:anchor>
        </w:drawing>
      </w:r>
      <w:r w:rsidR="005A7411">
        <w:t xml:space="preserve"> </w:t>
      </w:r>
      <w:r w:rsidR="00C14A17">
        <w:t>A</w:t>
      </w:r>
      <w:r w:rsidR="00A95246">
        <w:t xml:space="preserve"> </w:t>
      </w:r>
      <w:r w:rsidR="00CE319B">
        <w:t>forgóasztal</w:t>
      </w:r>
      <w:r w:rsidR="00BB0B3D">
        <w:t xml:space="preserve"> műanyag</w:t>
      </w:r>
      <w:r w:rsidR="00CE319B">
        <w:t xml:space="preserve"> </w:t>
      </w:r>
      <w:r w:rsidR="00BB0B3D">
        <w:t>burkolata jó választás</w:t>
      </w:r>
      <w:r w:rsidR="0035578E">
        <w:t xml:space="preserve">, hogy </w:t>
      </w:r>
      <w:r w:rsidR="00795DF6">
        <w:t>az állvány</w:t>
      </w:r>
      <w:r w:rsidR="00577F88">
        <w:t>t és a</w:t>
      </w:r>
      <w:r w:rsidR="00951F01">
        <w:t>z asztalt összekapcsolja</w:t>
      </w:r>
      <w:r w:rsidR="00624AF2">
        <w:t>.</w:t>
      </w:r>
      <w:r w:rsidR="006A6D3B">
        <w:t xml:space="preserve"> Ehhez </w:t>
      </w:r>
      <w:r w:rsidR="003D31E9">
        <w:t>elkészült a</w:t>
      </w:r>
      <w:r w:rsidR="00122452">
        <w:t xml:space="preserve"> már meglévő</w:t>
      </w:r>
      <w:r w:rsidR="003D31E9">
        <w:t xml:space="preserve"> </w:t>
      </w:r>
      <w:r w:rsidR="0002493C">
        <w:t>burkolat</w:t>
      </w:r>
      <w:r w:rsidR="00E6528B">
        <w:t xml:space="preserve"> és az asztal</w:t>
      </w:r>
      <w:r w:rsidR="005A7247">
        <w:t>lap</w:t>
      </w:r>
      <w:r w:rsidR="0002493C">
        <w:t xml:space="preserve"> CAD modellje, hogy</w:t>
      </w:r>
      <w:r w:rsidR="00E6131D">
        <w:t xml:space="preserve"> későbbiekben</w:t>
      </w:r>
      <w:r w:rsidR="0002493C">
        <w:t xml:space="preserve"> az </w:t>
      </w:r>
      <w:r w:rsidR="000B51C9">
        <w:t xml:space="preserve">egész </w:t>
      </w:r>
      <w:r w:rsidR="0002493C">
        <w:t>összeállítás</w:t>
      </w:r>
      <w:r w:rsidR="00DE45F3">
        <w:t xml:space="preserve"> látható legyen</w:t>
      </w:r>
      <w:r w:rsidR="00A24923">
        <w:t xml:space="preserve"> még a megvalósítás előtt</w:t>
      </w:r>
      <w:r w:rsidR="00DA24E9">
        <w:t xml:space="preserve">. </w:t>
      </w:r>
      <w:r w:rsidR="00DE6C43">
        <w:t xml:space="preserve">Az állvány </w:t>
      </w:r>
      <w:r w:rsidR="005569E7">
        <w:t xml:space="preserve">funkcionalitását </w:t>
      </w:r>
      <w:r w:rsidR="00EC146E">
        <w:t>így</w:t>
      </w:r>
      <w:r w:rsidR="00713A48">
        <w:t xml:space="preserve"> előzetesen</w:t>
      </w:r>
      <w:r w:rsidR="00EC146E">
        <w:t xml:space="preserve"> ellenőrizni lehet</w:t>
      </w:r>
      <w:r w:rsidR="00713A48">
        <w:t>.</w:t>
      </w:r>
    </w:p>
    <w:p w14:paraId="19B8943E" w14:textId="29A1F315" w:rsidR="005A7247" w:rsidRDefault="005A7247"/>
    <w:p w14:paraId="06690F40" w14:textId="497E836C" w:rsidR="005D003A" w:rsidRDefault="005A7411" w:rsidP="00B01A87">
      <w:r>
        <w:t>Az asztal</w:t>
      </w:r>
      <w:r w:rsidR="00414B19">
        <w:t xml:space="preserve"> 4.1 ábrán</w:t>
      </w:r>
      <w:r>
        <w:t xml:space="preserve"> pirossal jelölt </w:t>
      </w:r>
      <w:r w:rsidR="00071AB0">
        <w:t>oldaláho</w:t>
      </w:r>
      <w:r>
        <w:t xml:space="preserve">z </w:t>
      </w:r>
      <w:r w:rsidR="006B393E">
        <w:t>érdemes rögzíteni az állvány</w:t>
      </w:r>
      <w:r w:rsidR="0067711F">
        <w:t>t,</w:t>
      </w:r>
      <w:r w:rsidR="006B393E">
        <w:t xml:space="preserve"> mivel ez </w:t>
      </w:r>
      <w:r w:rsidR="003249D3">
        <w:t>a legnagyobb síkfelület</w:t>
      </w:r>
      <w:r w:rsidR="0067711F">
        <w:t>.</w:t>
      </w:r>
      <w:r w:rsidR="00900764">
        <w:t xml:space="preserve"> </w:t>
      </w:r>
      <w:r w:rsidR="00D0623A">
        <w:t>A</w:t>
      </w:r>
      <w:r w:rsidR="00865A84">
        <w:t>z állvány és a</w:t>
      </w:r>
      <w:r w:rsidR="003B673B">
        <w:t>z asztal egy</w:t>
      </w:r>
      <w:r w:rsidR="007777DF">
        <w:t xml:space="preserve"> a konzulenstől kapott</w:t>
      </w:r>
      <w:r w:rsidR="003B673B">
        <w:t xml:space="preserve"> </w:t>
      </w:r>
      <w:r w:rsidR="00C409E7">
        <w:t xml:space="preserve">20x10-es alumínium profillal lesz </w:t>
      </w:r>
      <w:r w:rsidR="007A6D73">
        <w:t>össz</w:t>
      </w:r>
      <w:r w:rsidR="00683A9F">
        <w:t>ekapcsolva</w:t>
      </w:r>
      <w:r w:rsidR="00DB32B5">
        <w:t>.</w:t>
      </w:r>
      <w:r w:rsidR="00683A9F">
        <w:t xml:space="preserve"> </w:t>
      </w:r>
      <w:r w:rsidR="00DB32B5">
        <w:t>E</w:t>
      </w:r>
      <w:r w:rsidR="00683A9F">
        <w:t>zért a profil vé</w:t>
      </w:r>
      <w:r w:rsidR="00DA47BF">
        <w:t xml:space="preserve">gére kell egy </w:t>
      </w:r>
      <w:r w:rsidR="004E3E7B">
        <w:t xml:space="preserve">kapcsolatot, kötést </w:t>
      </w:r>
      <w:r w:rsidR="003373E2">
        <w:t>tervezni</w:t>
      </w:r>
      <w:r w:rsidR="002B774D">
        <w:t>,</w:t>
      </w:r>
      <w:r w:rsidR="003373E2">
        <w:t xml:space="preserve"> ami</w:t>
      </w:r>
      <w:r w:rsidR="00494D21">
        <w:t>nek</w:t>
      </w:r>
      <w:r w:rsidR="002B774D">
        <w:t xml:space="preserve"> </w:t>
      </w:r>
      <w:r w:rsidR="00F26C2A">
        <w:t>prototípusról lévén szó</w:t>
      </w:r>
      <w:r w:rsidR="003373E2">
        <w:t xml:space="preserve"> könnyedén</w:t>
      </w:r>
      <w:r w:rsidR="005159B8">
        <w:t>, egyedi</w:t>
      </w:r>
      <w:r w:rsidR="00F26C2A">
        <w:t xml:space="preserve"> szerszámok nélkül is</w:t>
      </w:r>
      <w:r w:rsidR="003373E2">
        <w:t xml:space="preserve"> megvalósítható</w:t>
      </w:r>
      <w:r w:rsidR="00494D21">
        <w:t>nak kell lennie</w:t>
      </w:r>
      <w:r w:rsidR="007A6D73">
        <w:t>.</w:t>
      </w:r>
      <w:r w:rsidR="00D87FC7">
        <w:t xml:space="preserve"> </w:t>
      </w:r>
      <w:r w:rsidR="006078A7">
        <w:t>A prototípus tervezésnél nagy segítséget nyújtanak a 3D nyomtatással</w:t>
      </w:r>
      <w:r w:rsidR="00836133">
        <w:t xml:space="preserve"> </w:t>
      </w:r>
      <w:r w:rsidR="006078A7">
        <w:t>kész</w:t>
      </w:r>
      <w:r w:rsidR="00175F9F">
        <w:t>ült alkatrészek</w:t>
      </w:r>
      <w:r w:rsidR="00836133">
        <w:t>,</w:t>
      </w:r>
      <w:r w:rsidR="00175F9F">
        <w:t xml:space="preserve"> mivel viszonylag gyorsan </w:t>
      </w:r>
      <w:r w:rsidR="005D7504">
        <w:t>elfogadható</w:t>
      </w:r>
      <w:r w:rsidR="006C73CE">
        <w:t xml:space="preserve"> méret</w:t>
      </w:r>
      <w:r w:rsidR="005D7504">
        <w:t xml:space="preserve">pontossággal </w:t>
      </w:r>
      <w:r w:rsidR="003D5CA7">
        <w:t>készülnek</w:t>
      </w:r>
      <w:r w:rsidR="00E35A83">
        <w:t xml:space="preserve">, </w:t>
      </w:r>
      <w:r w:rsidR="00C315B2">
        <w:t>így</w:t>
      </w:r>
      <w:r w:rsidR="00E35A83">
        <w:t xml:space="preserve"> </w:t>
      </w:r>
      <w:r w:rsidR="00986928">
        <w:t>a valóság</w:t>
      </w:r>
      <w:r w:rsidR="00505579">
        <w:t xml:space="preserve">ban is </w:t>
      </w:r>
      <w:r w:rsidR="00E35A83">
        <w:t>ellenőri</w:t>
      </w:r>
      <w:r w:rsidR="00607CAB">
        <w:t>z</w:t>
      </w:r>
      <w:r w:rsidR="00E35A83">
        <w:t>het</w:t>
      </w:r>
      <w:r w:rsidR="00607CAB">
        <w:t>j</w:t>
      </w:r>
      <w:r w:rsidR="00E35A83">
        <w:t>ük</w:t>
      </w:r>
      <w:r w:rsidR="00607CAB">
        <w:t xml:space="preserve"> a </w:t>
      </w:r>
      <w:r w:rsidR="00901AFC">
        <w:t xml:space="preserve">tervek </w:t>
      </w:r>
      <w:r w:rsidR="00C02FC4">
        <w:t>helyességét</w:t>
      </w:r>
      <w:r w:rsidR="006C73CE">
        <w:t>.</w:t>
      </w:r>
      <w:r w:rsidR="00C02FC4">
        <w:t xml:space="preserve"> </w:t>
      </w:r>
      <w:r w:rsidR="002D7DA4">
        <w:t>Az alkatrészek</w:t>
      </w:r>
      <w:r w:rsidR="000720C7">
        <w:t xml:space="preserve"> nagyrésze</w:t>
      </w:r>
      <w:r w:rsidR="002D7DA4">
        <w:t xml:space="preserve"> ezért</w:t>
      </w:r>
      <w:r w:rsidR="008842AC">
        <w:t xml:space="preserve"> FDM típusú</w:t>
      </w:r>
      <w:r w:rsidR="002D7DA4">
        <w:t xml:space="preserve"> 3D nyomtatás</w:t>
      </w:r>
      <w:r w:rsidR="000720C7">
        <w:t xml:space="preserve">sal </w:t>
      </w:r>
      <w:r w:rsidR="00EF4725">
        <w:t>kerül előállításra.</w:t>
      </w:r>
      <w:r w:rsidR="008944AD">
        <w:t xml:space="preserve"> </w:t>
      </w:r>
      <w:r w:rsidR="0019047B">
        <w:t xml:space="preserve">Az állvány és az asztal kapcsolatánál </w:t>
      </w:r>
      <w:r w:rsidR="00681034">
        <w:t>figyelembe kell venni</w:t>
      </w:r>
      <w:r w:rsidR="008842AC">
        <w:t>,</w:t>
      </w:r>
      <w:r w:rsidR="0030541F">
        <w:t xml:space="preserve"> hogy 3D nyomtatással </w:t>
      </w:r>
      <w:r w:rsidR="00F263B0">
        <w:t>túlságosan bonyolult geometriákat nem lehet létrehozni</w:t>
      </w:r>
      <w:r w:rsidR="003D77AA">
        <w:t xml:space="preserve"> és a</w:t>
      </w:r>
      <w:r w:rsidR="00C21445">
        <w:t xml:space="preserve"> kötésnek </w:t>
      </w:r>
      <w:r w:rsidR="0019529A">
        <w:t>könnyen oldhatónak kell lennie</w:t>
      </w:r>
      <w:r w:rsidR="0051762B">
        <w:t>, hogy egyszerűen szétszedhető legyen a berendezés.</w:t>
      </w:r>
      <w:r w:rsidR="002848C3">
        <w:t xml:space="preserve"> </w:t>
      </w:r>
      <w:r w:rsidR="00E00BDC">
        <w:t>Így e</w:t>
      </w:r>
      <w:r w:rsidR="0086002E">
        <w:t>gy-egy</w:t>
      </w:r>
      <w:r w:rsidR="003E385E">
        <w:t xml:space="preserve"> erősebb</w:t>
      </w:r>
      <w:r w:rsidR="002848C3">
        <w:t xml:space="preserve"> </w:t>
      </w:r>
      <w:r w:rsidR="003E385E" w:rsidRPr="003E385E">
        <w:t>1</w:t>
      </w:r>
      <w:r w:rsidR="003E385E">
        <w:t>,</w:t>
      </w:r>
      <w:r w:rsidR="003E385E" w:rsidRPr="003E385E">
        <w:t>24</w:t>
      </w:r>
      <w:r w:rsidR="00D00785">
        <w:t xml:space="preserve"> </w:t>
      </w:r>
      <w:r w:rsidR="003E385E" w:rsidRPr="003E385E">
        <w:t>T</w:t>
      </w:r>
      <w:r w:rsidR="003E385E">
        <w:t xml:space="preserve"> </w:t>
      </w:r>
      <w:proofErr w:type="spellStart"/>
      <w:r w:rsidR="003E385E">
        <w:t>remanenciájú</w:t>
      </w:r>
      <w:proofErr w:type="spellEnd"/>
      <w:r w:rsidR="003E385E">
        <w:t xml:space="preserve"> </w:t>
      </w:r>
      <w:r w:rsidR="002848C3">
        <w:t>mág</w:t>
      </w:r>
      <w:r w:rsidR="0086002E">
        <w:t>nes került az</w:t>
      </w:r>
      <w:r w:rsidR="00947637">
        <w:t xml:space="preserve"> asztalba és a </w:t>
      </w:r>
      <w:r w:rsidR="00C7586B">
        <w:t>kapcsolatot megvalósító elembe</w:t>
      </w:r>
      <w:r w:rsidR="00E00BDC">
        <w:t>,</w:t>
      </w:r>
      <w:r w:rsidR="00C7586B">
        <w:t xml:space="preserve"> </w:t>
      </w:r>
      <w:r w:rsidR="000A248B">
        <w:t xml:space="preserve">valamint </w:t>
      </w:r>
      <w:r w:rsidR="000A248B">
        <w:lastRenderedPageBreak/>
        <w:t>az asztal</w:t>
      </w:r>
      <w:r w:rsidR="001265E7">
        <w:t xml:space="preserve"> felületén</w:t>
      </w:r>
      <w:r w:rsidR="00242F96">
        <w:t xml:space="preserve"> két a</w:t>
      </w:r>
      <w:r w:rsidR="00DD42E6">
        <w:t>z érintkező felületek</w:t>
      </w:r>
      <w:r w:rsidR="00242F96">
        <w:t xml:space="preserve"> elcs</w:t>
      </w:r>
      <w:r w:rsidR="00A05717">
        <w:t>úszás</w:t>
      </w:r>
      <w:r w:rsidR="00DD42E6">
        <w:t>át</w:t>
      </w:r>
      <w:r w:rsidR="00A05717">
        <w:t xml:space="preserve"> meggát</w:t>
      </w:r>
      <w:r w:rsidR="0021582F">
        <w:t>ló</w:t>
      </w:r>
      <w:r w:rsidR="00515B4C">
        <w:t xml:space="preserve"> központosító kúp </w:t>
      </w:r>
      <w:r w:rsidR="00CC4761">
        <w:rPr>
          <w:noProof/>
        </w:rPr>
        <mc:AlternateContent>
          <mc:Choice Requires="wps">
            <w:drawing>
              <wp:anchor distT="0" distB="0" distL="114300" distR="114300" simplePos="0" relativeHeight="251692032" behindDoc="0" locked="0" layoutInCell="1" allowOverlap="1" wp14:anchorId="479AFDE3" wp14:editId="4C2EB3D7">
                <wp:simplePos x="0" y="0"/>
                <wp:positionH relativeFrom="column">
                  <wp:posOffset>701040</wp:posOffset>
                </wp:positionH>
                <wp:positionV relativeFrom="paragraph">
                  <wp:posOffset>4278630</wp:posOffset>
                </wp:positionV>
                <wp:extent cx="3590925" cy="635"/>
                <wp:effectExtent l="0" t="0" r="0" b="0"/>
                <wp:wrapTopAndBottom/>
                <wp:docPr id="36" name="Szövegdoboz 36"/>
                <wp:cNvGraphicFramePr/>
                <a:graphic xmlns:a="http://schemas.openxmlformats.org/drawingml/2006/main">
                  <a:graphicData uri="http://schemas.microsoft.com/office/word/2010/wordprocessingShape">
                    <wps:wsp>
                      <wps:cNvSpPr txBox="1"/>
                      <wps:spPr>
                        <a:xfrm>
                          <a:off x="0" y="0"/>
                          <a:ext cx="3590925" cy="635"/>
                        </a:xfrm>
                        <a:prstGeom prst="rect">
                          <a:avLst/>
                        </a:prstGeom>
                        <a:solidFill>
                          <a:prstClr val="white"/>
                        </a:solidFill>
                        <a:ln>
                          <a:noFill/>
                        </a:ln>
                      </wps:spPr>
                      <wps:txbx>
                        <w:txbxContent>
                          <w:p w14:paraId="22D21233" w14:textId="4BF956C9" w:rsidR="00CC4761" w:rsidRPr="004F7A9B" w:rsidRDefault="005A5EC1" w:rsidP="00CC4761">
                            <w:pPr>
                              <w:pStyle w:val="Kpalrs"/>
                              <w:rPr>
                                <w:sz w:val="24"/>
                                <w:szCs w:val="24"/>
                              </w:rPr>
                            </w:pPr>
                            <w:fldSimple w:instr=" STYLEREF 1 \s ">
                              <w:r>
                                <w:rPr>
                                  <w:noProof/>
                                </w:rPr>
                                <w:t>4</w:t>
                              </w:r>
                            </w:fldSimple>
                            <w:r>
                              <w:noBreakHyphen/>
                            </w:r>
                            <w:fldSimple w:instr=" SEQ ábra \* ARABIC \s 1 ">
                              <w:r>
                                <w:rPr>
                                  <w:noProof/>
                                </w:rPr>
                                <w:t>2</w:t>
                              </w:r>
                            </w:fldSimple>
                            <w:r w:rsidR="00CC4761">
                              <w:t>. ábra</w:t>
                            </w:r>
                            <w:r w:rsidR="002B1848">
                              <w:t>: Asztalra mer</w:t>
                            </w:r>
                            <w:r w:rsidR="00B458AC">
                              <w:t xml:space="preserve">őlegességet biztosító </w:t>
                            </w:r>
                            <w:r w:rsidR="00BD630A">
                              <w:t>elem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AFDE3" id="Szövegdoboz 36" o:spid="_x0000_s1048" type="#_x0000_t202" style="position:absolute;left:0;text-align:left;margin-left:55.2pt;margin-top:336.9pt;width:282.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" stroked="f">
                <v:textbox style="mso-fit-shape-to-text:t" inset="0,0,0,0">
                  <w:txbxContent>
                    <w:p w14:paraId="22D21233" w14:textId="4BF956C9" w:rsidR="00CC4761" w:rsidRPr="004F7A9B" w:rsidRDefault="005A5EC1" w:rsidP="00CC4761">
                      <w:pPr>
                        <w:pStyle w:val="Kpalrs"/>
                        <w:rPr>
                          <w:sz w:val="24"/>
                          <w:szCs w:val="24"/>
                        </w:rPr>
                      </w:pPr>
                      <w:fldSimple w:instr=" STYLEREF 1 \s ">
                        <w:r>
                          <w:rPr>
                            <w:noProof/>
                          </w:rPr>
                          <w:t>4</w:t>
                        </w:r>
                      </w:fldSimple>
                      <w:r>
                        <w:noBreakHyphen/>
                      </w:r>
                      <w:fldSimple w:instr=" SEQ ábra \* ARABIC \s 1 ">
                        <w:r>
                          <w:rPr>
                            <w:noProof/>
                          </w:rPr>
                          <w:t>2</w:t>
                        </w:r>
                      </w:fldSimple>
                      <w:r w:rsidR="00CC4761">
                        <w:t>. ábra</w:t>
                      </w:r>
                      <w:r w:rsidR="002B1848">
                        <w:t>: Asztalra mer</w:t>
                      </w:r>
                      <w:r w:rsidR="00B458AC">
                        <w:t xml:space="preserve">őlegességet biztosító </w:t>
                      </w:r>
                      <w:r w:rsidR="00BD630A">
                        <w:t>elem</w:t>
                      </w:r>
                    </w:p>
                  </w:txbxContent>
                </v:textbox>
                <w10:wrap type="topAndBottom"/>
              </v:shape>
            </w:pict>
          </mc:Fallback>
        </mc:AlternateContent>
      </w:r>
      <w:r w:rsidR="00CC4761">
        <w:rPr>
          <w:noProof/>
        </w:rPr>
        <mc:AlternateContent>
          <mc:Choice Requires="wpg">
            <w:drawing>
              <wp:anchor distT="0" distB="0" distL="114300" distR="114300" simplePos="0" relativeHeight="251685888" behindDoc="0" locked="0" layoutInCell="1" allowOverlap="1" wp14:anchorId="7AAE2590" wp14:editId="36B61679">
                <wp:simplePos x="0" y="0"/>
                <wp:positionH relativeFrom="column">
                  <wp:posOffset>701040</wp:posOffset>
                </wp:positionH>
                <wp:positionV relativeFrom="paragraph">
                  <wp:posOffset>440055</wp:posOffset>
                </wp:positionV>
                <wp:extent cx="3590925" cy="3781425"/>
                <wp:effectExtent l="0" t="0" r="9525" b="9525"/>
                <wp:wrapTopAndBottom/>
                <wp:docPr id="35" name="Csoportba foglalás 35"/>
                <wp:cNvGraphicFramePr/>
                <a:graphic xmlns:a="http://schemas.openxmlformats.org/drawingml/2006/main">
                  <a:graphicData uri="http://schemas.microsoft.com/office/word/2010/wordprocessingGroup">
                    <wpg:wgp>
                      <wpg:cNvGrpSpPr/>
                      <wpg:grpSpPr>
                        <a:xfrm>
                          <a:off x="0" y="0"/>
                          <a:ext cx="3590925" cy="3781425"/>
                          <a:chOff x="0" y="0"/>
                          <a:chExt cx="3590925" cy="3781425"/>
                        </a:xfrm>
                      </wpg:grpSpPr>
                      <pic:pic xmlns:pic="http://schemas.openxmlformats.org/drawingml/2006/picture">
                        <pic:nvPicPr>
                          <pic:cNvPr id="27" name="Kép 27"/>
                          <pic:cNvPicPr>
                            <a:picLocks noChangeAspect="1"/>
                          </pic:cNvPicPr>
                        </pic:nvPicPr>
                        <pic:blipFill rotWithShape="1">
                          <a:blip r:embed="rId37">
                            <a:extLst>
                              <a:ext uri="{28A0092B-C50C-407E-A947-70E740481C1C}">
                                <a14:useLocalDpi xmlns:a14="http://schemas.microsoft.com/office/drawing/2010/main" val="0"/>
                              </a:ext>
                            </a:extLst>
                          </a:blip>
                          <a:srcRect t="6783" b="8886"/>
                          <a:stretch/>
                        </pic:blipFill>
                        <pic:spPr bwMode="auto">
                          <a:xfrm>
                            <a:off x="57150" y="1828800"/>
                            <a:ext cx="3533775" cy="1952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Kép 22"/>
                          <pic:cNvPicPr>
                            <a:picLocks noChangeAspect="1"/>
                          </pic:cNvPicPr>
                        </pic:nvPicPr>
                        <pic:blipFill rotWithShape="1">
                          <a:blip r:embed="rId38">
                            <a:extLst>
                              <a:ext uri="{28A0092B-C50C-407E-A947-70E740481C1C}">
                                <a14:useLocalDpi xmlns:a14="http://schemas.microsoft.com/office/drawing/2010/main" val="0"/>
                              </a:ext>
                            </a:extLst>
                          </a:blip>
                          <a:srcRect b="12149"/>
                          <a:stretch/>
                        </pic:blipFill>
                        <pic:spPr bwMode="auto">
                          <a:xfrm>
                            <a:off x="0" y="0"/>
                            <a:ext cx="3590925" cy="195389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61CD129" id="Csoportba foglalás 35" o:spid="_x0000_s1026" style="position:absolute;margin-left:55.2pt;margin-top:34.65pt;width:282.75pt;height:297.75pt;z-index:251685888;mso-height-relative:margin" coordsize="35909,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">
                <v:shape id="Kép 27" o:spid="_x0000_s1027" type="#_x0000_t75" style="position:absolute;left:571;top:18288;width:35338;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">
                  <v:imagedata r:id="rId39" o:title="" croptop="4445f" cropbottom="5824f"/>
                </v:shape>
                <v:shape id="Kép 22" o:spid="_x0000_s1028" type="#_x0000_t75" style="position:absolute;width:35909;height:19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">
                  <v:imagedata r:id="rId40" o:title="" cropbottom="7962f"/>
                </v:shape>
                <w10:wrap type="topAndBottom"/>
              </v:group>
            </w:pict>
          </mc:Fallback>
        </mc:AlternateContent>
      </w:r>
      <w:r w:rsidR="00515B4C">
        <w:t>került kialakításra</w:t>
      </w:r>
      <w:r w:rsidR="0042309A">
        <w:t>,</w:t>
      </w:r>
      <w:r w:rsidR="00B01A87">
        <w:t xml:space="preserve"> ezek </w:t>
      </w:r>
      <w:r w:rsidR="00165CD6">
        <w:t>a 4.2 ábrán láthatók</w:t>
      </w:r>
      <w:r w:rsidR="00515B4C">
        <w:t>.</w:t>
      </w:r>
      <w:r w:rsidR="008739C0">
        <w:t xml:space="preserve"> </w:t>
      </w:r>
    </w:p>
    <w:p w14:paraId="7D53EB7B" w14:textId="77777777" w:rsidR="00CC4761" w:rsidRDefault="00DE45F3" w:rsidP="00CC4761">
      <w:r>
        <w:t xml:space="preserve"> </w:t>
      </w:r>
    </w:p>
    <w:p w14:paraId="6D67BE1A" w14:textId="5ABC35D2" w:rsidR="00501C3E" w:rsidRDefault="00077915" w:rsidP="00CC4761">
      <w:r>
        <w:rPr>
          <w:noProof/>
        </w:rPr>
        <mc:AlternateContent>
          <mc:Choice Requires="wps">
            <w:drawing>
              <wp:anchor distT="0" distB="0" distL="114300" distR="114300" simplePos="0" relativeHeight="251696128" behindDoc="0" locked="0" layoutInCell="1" allowOverlap="1" wp14:anchorId="1DBC641F" wp14:editId="0288F1DC">
                <wp:simplePos x="0" y="0"/>
                <wp:positionH relativeFrom="column">
                  <wp:posOffset>253365</wp:posOffset>
                </wp:positionH>
                <wp:positionV relativeFrom="paragraph">
                  <wp:posOffset>3302635</wp:posOffset>
                </wp:positionV>
                <wp:extent cx="4615815" cy="635"/>
                <wp:effectExtent l="0" t="0" r="0" b="0"/>
                <wp:wrapTopAndBottom/>
                <wp:docPr id="38" name="Szövegdoboz 38"/>
                <wp:cNvGraphicFramePr/>
                <a:graphic xmlns:a="http://schemas.openxmlformats.org/drawingml/2006/main">
                  <a:graphicData uri="http://schemas.microsoft.com/office/word/2010/wordprocessingShape">
                    <wps:wsp>
                      <wps:cNvSpPr txBox="1"/>
                      <wps:spPr>
                        <a:xfrm>
                          <a:off x="0" y="0"/>
                          <a:ext cx="4615815" cy="635"/>
                        </a:xfrm>
                        <a:prstGeom prst="rect">
                          <a:avLst/>
                        </a:prstGeom>
                        <a:solidFill>
                          <a:prstClr val="white"/>
                        </a:solidFill>
                        <a:ln>
                          <a:noFill/>
                        </a:ln>
                      </wps:spPr>
                      <wps:txbx>
                        <w:txbxContent>
                          <w:p w14:paraId="2F056DAB" w14:textId="3E02434E" w:rsidR="00077915" w:rsidRPr="00283F22" w:rsidRDefault="005A5EC1" w:rsidP="00077915">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3</w:t>
                            </w:r>
                            <w:r>
                              <w:rPr>
                                <w:noProof/>
                              </w:rPr>
                              <w:fldChar w:fldCharType="end"/>
                            </w:r>
                            <w:r w:rsidR="00077915">
                              <w:t>. ábra</w:t>
                            </w:r>
                            <w:r w:rsidR="00764AEE">
                              <w:t>:</w:t>
                            </w:r>
                            <w:r w:rsidR="00BD630A">
                              <w:t xml:space="preserve"> </w:t>
                            </w:r>
                            <w:r w:rsidR="00683811">
                              <w:t xml:space="preserve">Állvány </w:t>
                            </w:r>
                            <w:r w:rsidR="008C5E0D">
                              <w:t>vízszintes tengelye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C641F" id="Szövegdoboz 38" o:spid="_x0000_s1049" type="#_x0000_t202" style="position:absolute;left:0;text-align:left;margin-left:19.95pt;margin-top:260.05pt;width:363.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" stroked="f">
                <v:textbox style="mso-fit-shape-to-text:t" inset="0,0,0,0">
                  <w:txbxContent>
                    <w:p w14:paraId="2F056DAB" w14:textId="3E02434E" w:rsidR="00077915" w:rsidRPr="00283F22" w:rsidRDefault="005A5EC1" w:rsidP="00077915">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3</w:t>
                      </w:r>
                      <w:r>
                        <w:rPr>
                          <w:noProof/>
                        </w:rPr>
                        <w:fldChar w:fldCharType="end"/>
                      </w:r>
                      <w:r w:rsidR="00077915">
                        <w:t>. ábra</w:t>
                      </w:r>
                      <w:r w:rsidR="00764AEE">
                        <w:t>:</w:t>
                      </w:r>
                      <w:r w:rsidR="00BD630A">
                        <w:t xml:space="preserve"> </w:t>
                      </w:r>
                      <w:r w:rsidR="00683811">
                        <w:t xml:space="preserve">Állvány </w:t>
                      </w:r>
                      <w:r w:rsidR="008C5E0D">
                        <w:t>vízszintes tengelye</w:t>
                      </w:r>
                    </w:p>
                  </w:txbxContent>
                </v:textbox>
                <w10:wrap type="topAndBottom"/>
              </v:shape>
            </w:pict>
          </mc:Fallback>
        </mc:AlternateContent>
      </w:r>
      <w:r>
        <w:rPr>
          <w:noProof/>
        </w:rPr>
        <w:drawing>
          <wp:anchor distT="0" distB="0" distL="114300" distR="114300" simplePos="0" relativeHeight="251686912" behindDoc="0" locked="0" layoutInCell="1" allowOverlap="1" wp14:anchorId="3DE7F872" wp14:editId="5AB3267D">
            <wp:simplePos x="0" y="0"/>
            <wp:positionH relativeFrom="page">
              <wp:posOffset>1971675</wp:posOffset>
            </wp:positionH>
            <wp:positionV relativeFrom="paragraph">
              <wp:posOffset>788035</wp:posOffset>
            </wp:positionV>
            <wp:extent cx="4615815" cy="2514600"/>
            <wp:effectExtent l="0" t="0" r="0" b="0"/>
            <wp:wrapTopAndBottom/>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3322" b="8970"/>
                    <a:stretch/>
                  </pic:blipFill>
                  <pic:spPr bwMode="auto">
                    <a:xfrm>
                      <a:off x="0" y="0"/>
                      <a:ext cx="4615815"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5C34">
        <w:t>Ez</w:t>
      </w:r>
      <w:r w:rsidR="00CF456D">
        <w:t>ek</w:t>
      </w:r>
      <w:r w:rsidR="00F35C34">
        <w:t xml:space="preserve"> után a</w:t>
      </w:r>
      <w:r w:rsidR="00643F96">
        <w:t xml:space="preserve">z asztal </w:t>
      </w:r>
      <w:r w:rsidR="00FC101E">
        <w:t xml:space="preserve">oldallapjára való merőlegességet biztosító </w:t>
      </w:r>
      <w:r w:rsidR="00CE7782">
        <w:t>elembe rögzít</w:t>
      </w:r>
      <w:r w:rsidR="0086642D">
        <w:t xml:space="preserve">hető a </w:t>
      </w:r>
      <w:r w:rsidR="00125D2D">
        <w:t>profil</w:t>
      </w:r>
      <w:r w:rsidR="00930A1C">
        <w:t>. Ez</w:t>
      </w:r>
      <w:r w:rsidR="007C4733">
        <w:t xml:space="preserve"> </w:t>
      </w:r>
      <w:r w:rsidR="00810ADF">
        <w:t xml:space="preserve">a </w:t>
      </w:r>
      <w:r w:rsidR="00CC4761">
        <w:t>profil formából</w:t>
      </w:r>
      <w:r w:rsidR="007C4733">
        <w:t xml:space="preserve"> adódóan </w:t>
      </w:r>
      <w:r w:rsidR="000972AE">
        <w:t xml:space="preserve">sínként szolgálhat az állványhoz, ha esetleg </w:t>
      </w:r>
      <w:r w:rsidR="00F93A78">
        <w:t>módosítani kéne a szkenner</w:t>
      </w:r>
      <w:r w:rsidR="00052CC9">
        <w:t xml:space="preserve"> és </w:t>
      </w:r>
      <w:r w:rsidR="00F93A78">
        <w:t>asztal t</w:t>
      </w:r>
      <w:r w:rsidR="00582948">
        <w:t>á</w:t>
      </w:r>
      <w:r w:rsidR="00F93A78">
        <w:t>volság</w:t>
      </w:r>
      <w:r w:rsidR="00052CC9">
        <w:t>á</w:t>
      </w:r>
      <w:r w:rsidR="00F93A78">
        <w:t>n.</w:t>
      </w:r>
    </w:p>
    <w:p w14:paraId="46FB151C" w14:textId="0809F581" w:rsidR="00582948" w:rsidRDefault="00582948" w:rsidP="00273BB2">
      <w:pPr>
        <w:ind w:firstLine="0"/>
      </w:pPr>
    </w:p>
    <w:p w14:paraId="61461DAE" w14:textId="4E3F10E9" w:rsidR="00582948" w:rsidRDefault="00E16A08">
      <w:r>
        <w:rPr>
          <w:noProof/>
        </w:rPr>
        <w:lastRenderedPageBreak/>
        <mc:AlternateContent>
          <mc:Choice Requires="wps">
            <w:drawing>
              <wp:anchor distT="0" distB="0" distL="114300" distR="114300" simplePos="0" relativeHeight="251710464" behindDoc="0" locked="0" layoutInCell="1" allowOverlap="1" wp14:anchorId="1BBC641A" wp14:editId="25D871A4">
                <wp:simplePos x="0" y="0"/>
                <wp:positionH relativeFrom="column">
                  <wp:posOffset>-3810</wp:posOffset>
                </wp:positionH>
                <wp:positionV relativeFrom="paragraph">
                  <wp:posOffset>3516630</wp:posOffset>
                </wp:positionV>
                <wp:extent cx="6057900" cy="635"/>
                <wp:effectExtent l="0" t="0" r="0" b="0"/>
                <wp:wrapTopAndBottom/>
                <wp:docPr id="62" name="Szövegdoboz 62"/>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31B9B9D6" w14:textId="2377590E" w:rsidR="00E16A08" w:rsidRPr="0081199E" w:rsidRDefault="005A5EC1" w:rsidP="00E16A08">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4</w:t>
                            </w:r>
                            <w:r>
                              <w:rPr>
                                <w:noProof/>
                              </w:rPr>
                              <w:fldChar w:fldCharType="end"/>
                            </w:r>
                            <w:r w:rsidR="00E16A08">
                              <w:t>. ábra</w:t>
                            </w:r>
                            <w:r w:rsidR="007143BE">
                              <w:t xml:space="preserve">: </w:t>
                            </w:r>
                            <w:r w:rsidR="009F46F6">
                              <w:t>Á</w:t>
                            </w:r>
                            <w:r w:rsidR="00A7201D">
                              <w:t>llvány talp</w:t>
                            </w:r>
                            <w:r w:rsidR="008C5E0D">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C641A" id="Szövegdoboz 62" o:spid="_x0000_s1050" type="#_x0000_t202" style="position:absolute;left:0;text-align:left;margin-left:-.3pt;margin-top:276.9pt;width:47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" stroked="f">
                <v:textbox style="mso-fit-shape-to-text:t" inset="0,0,0,0">
                  <w:txbxContent>
                    <w:p w14:paraId="31B9B9D6" w14:textId="2377590E" w:rsidR="00E16A08" w:rsidRPr="0081199E" w:rsidRDefault="005A5EC1" w:rsidP="00E16A08">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4</w:t>
                      </w:r>
                      <w:r>
                        <w:rPr>
                          <w:noProof/>
                        </w:rPr>
                        <w:fldChar w:fldCharType="end"/>
                      </w:r>
                      <w:r w:rsidR="00E16A08">
                        <w:t>. ábra</w:t>
                      </w:r>
                      <w:r w:rsidR="007143BE">
                        <w:t xml:space="preserve">: </w:t>
                      </w:r>
                      <w:r w:rsidR="009F46F6">
                        <w:t>Á</w:t>
                      </w:r>
                      <w:r w:rsidR="00A7201D">
                        <w:t>llvány talp</w:t>
                      </w:r>
                      <w:r w:rsidR="008C5E0D">
                        <w:t>a</w:t>
                      </w:r>
                    </w:p>
                  </w:txbxContent>
                </v:textbox>
                <w10:wrap type="topAndBottom"/>
              </v:shape>
            </w:pict>
          </mc:Fallback>
        </mc:AlternateContent>
      </w:r>
      <w:r w:rsidR="007A0CF4">
        <w:t>Az állvány függőleges tengelyét</w:t>
      </w:r>
      <w:r w:rsidR="001F2520">
        <w:t>,</w:t>
      </w:r>
      <w:r w:rsidR="00DC35F2">
        <w:t xml:space="preserve"> te</w:t>
      </w:r>
      <w:r w:rsidR="000002E8">
        <w:t>h</w:t>
      </w:r>
      <w:r w:rsidR="00DC35F2">
        <w:t xml:space="preserve">át érdemes </w:t>
      </w:r>
      <w:r w:rsidR="000002E8">
        <w:t>a profil mentén csúsztatható</w:t>
      </w:r>
      <w:r w:rsidR="00FF6DF3">
        <w:t>vá tenni</w:t>
      </w:r>
      <w:r w:rsidR="00BB116D">
        <w:t>,</w:t>
      </w:r>
      <w:r w:rsidR="00FF6DF3">
        <w:t xml:space="preserve"> valamint egy olyan talpat tervezni</w:t>
      </w:r>
      <w:r w:rsidR="00F14AA0">
        <w:t>,</w:t>
      </w:r>
      <w:r w:rsidR="00FF6DF3">
        <w:t xml:space="preserve"> ami </w:t>
      </w:r>
      <w:r w:rsidR="00DD6019">
        <w:t>stabilan tartja a kamer</w:t>
      </w:r>
      <w:r w:rsidR="00F14AA0">
        <w:t>ákat</w:t>
      </w:r>
      <w:r w:rsidR="008D4694">
        <w:t>.</w:t>
      </w:r>
      <w:r w:rsidR="00DC09CE">
        <w:t xml:space="preserve"> </w:t>
      </w:r>
      <w:r w:rsidR="00A36DC0">
        <w:t>E</w:t>
      </w:r>
      <w:r w:rsidR="00AE125A">
        <w:t xml:space="preserve">gy ilyen </w:t>
      </w:r>
      <w:r w:rsidR="00E258E0">
        <w:t>alkatrész</w:t>
      </w:r>
      <w:r>
        <w:t xml:space="preserve"> </w:t>
      </w:r>
      <w:r w:rsidR="004F2097">
        <w:t>modelljét</w:t>
      </w:r>
      <w:r w:rsidR="00DC09CE">
        <w:t xml:space="preserve"> </w:t>
      </w:r>
      <w:r w:rsidR="004F2097">
        <w:t>ábrázolja a</w:t>
      </w:r>
      <w:r w:rsidR="00DC09CE">
        <w:t xml:space="preserve"> </w:t>
      </w:r>
      <w:r>
        <w:t>4-4. ábra.</w:t>
      </w:r>
    </w:p>
    <w:p w14:paraId="303ED497" w14:textId="27939D30" w:rsidR="00871B6E" w:rsidRDefault="00AE125A">
      <w:r>
        <w:rPr>
          <w:noProof/>
        </w:rPr>
        <mc:AlternateContent>
          <mc:Choice Requires="wpg">
            <w:drawing>
              <wp:anchor distT="0" distB="0" distL="114300" distR="114300" simplePos="0" relativeHeight="251689984" behindDoc="0" locked="0" layoutInCell="1" allowOverlap="1" wp14:anchorId="4442D753" wp14:editId="7B8C5E17">
                <wp:simplePos x="0" y="0"/>
                <wp:positionH relativeFrom="margin">
                  <wp:align>left</wp:align>
                </wp:positionH>
                <wp:positionV relativeFrom="paragraph">
                  <wp:posOffset>217170</wp:posOffset>
                </wp:positionV>
                <wp:extent cx="6057900" cy="2533650"/>
                <wp:effectExtent l="0" t="0" r="0" b="0"/>
                <wp:wrapTopAndBottom/>
                <wp:docPr id="39" name="Csoportba foglalás 39"/>
                <wp:cNvGraphicFramePr/>
                <a:graphic xmlns:a="http://schemas.openxmlformats.org/drawingml/2006/main">
                  <a:graphicData uri="http://schemas.microsoft.com/office/word/2010/wordprocessingGroup">
                    <wpg:wgp>
                      <wpg:cNvGrpSpPr/>
                      <wpg:grpSpPr>
                        <a:xfrm>
                          <a:off x="0" y="0"/>
                          <a:ext cx="6057900" cy="2533650"/>
                          <a:chOff x="0" y="190500"/>
                          <a:chExt cx="6057900" cy="2533650"/>
                        </a:xfrm>
                      </wpg:grpSpPr>
                      <pic:pic xmlns:pic="http://schemas.openxmlformats.org/drawingml/2006/picture">
                        <pic:nvPicPr>
                          <pic:cNvPr id="33" name="Kép 33"/>
                          <pic:cNvPicPr>
                            <a:picLocks noChangeAspect="1"/>
                          </pic:cNvPicPr>
                        </pic:nvPicPr>
                        <pic:blipFill rotWithShape="1">
                          <a:blip r:embed="rId42">
                            <a:extLst>
                              <a:ext uri="{28A0092B-C50C-407E-A947-70E740481C1C}">
                                <a14:useLocalDpi xmlns:a14="http://schemas.microsoft.com/office/drawing/2010/main" val="0"/>
                              </a:ext>
                            </a:extLst>
                          </a:blip>
                          <a:srcRect t="5338"/>
                          <a:stretch/>
                        </pic:blipFill>
                        <pic:spPr>
                          <a:xfrm>
                            <a:off x="2486025" y="190500"/>
                            <a:ext cx="3571875" cy="2533650"/>
                          </a:xfrm>
                          <a:prstGeom prst="rect">
                            <a:avLst/>
                          </a:prstGeom>
                        </pic:spPr>
                      </pic:pic>
                      <pic:pic xmlns:pic="http://schemas.openxmlformats.org/drawingml/2006/picture">
                        <pic:nvPicPr>
                          <pic:cNvPr id="18" name="Kép 18"/>
                          <pic:cNvPicPr>
                            <a:picLocks noChangeAspect="1"/>
                          </pic:cNvPicPr>
                        </pic:nvPicPr>
                        <pic:blipFill rotWithShape="1">
                          <a:blip r:embed="rId43">
                            <a:extLst>
                              <a:ext uri="{28A0092B-C50C-407E-A947-70E740481C1C}">
                                <a14:useLocalDpi xmlns:a14="http://schemas.microsoft.com/office/drawing/2010/main" val="0"/>
                              </a:ext>
                            </a:extLst>
                          </a:blip>
                          <a:srcRect t="7710" r="4707"/>
                          <a:stretch/>
                        </pic:blipFill>
                        <pic:spPr bwMode="auto">
                          <a:xfrm>
                            <a:off x="0" y="200024"/>
                            <a:ext cx="2695575" cy="239458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D6D4A0B" id="Csoportba foglalás 39" o:spid="_x0000_s1026" style="position:absolute;margin-left:0;margin-top:17.1pt;width:477pt;height:199.5pt;z-index:251689984;mso-position-horizontal:left;mso-position-horizontal-relative:margin;mso-height-relative:margin" coordorigin=",1905" coordsize="60579,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">
                <v:shape id="Kép 33" o:spid="_x0000_s1027" type="#_x0000_t75" style="position:absolute;left:24860;top:1905;width:35719;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">
                  <v:imagedata r:id="rId44" o:title="" croptop="3498f"/>
                </v:shape>
                <v:shape id="Kép 18" o:spid="_x0000_s1028" type="#_x0000_t75" style="position:absolute;top:2000;width:26955;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">
                  <v:imagedata r:id="rId45" o:title="" croptop="5053f" cropright="3085f"/>
                </v:shape>
                <w10:wrap type="topAndBottom" anchorx="margin"/>
              </v:group>
            </w:pict>
          </mc:Fallback>
        </mc:AlternateContent>
      </w:r>
    </w:p>
    <w:p w14:paraId="289FD210" w14:textId="77777777" w:rsidR="00AF39D5" w:rsidRDefault="00AF39D5"/>
    <w:p w14:paraId="6DA01067" w14:textId="344EFC98" w:rsidR="00B832DE" w:rsidRDefault="007143BE" w:rsidP="00A36DC0">
      <w:r>
        <w:rPr>
          <w:noProof/>
        </w:rPr>
        <mc:AlternateContent>
          <mc:Choice Requires="wps">
            <w:drawing>
              <wp:anchor distT="0" distB="0" distL="114300" distR="114300" simplePos="0" relativeHeight="251712512" behindDoc="0" locked="0" layoutInCell="1" allowOverlap="1" wp14:anchorId="7949D9A0" wp14:editId="53029D6D">
                <wp:simplePos x="0" y="0"/>
                <wp:positionH relativeFrom="column">
                  <wp:posOffset>405765</wp:posOffset>
                </wp:positionH>
                <wp:positionV relativeFrom="paragraph">
                  <wp:posOffset>4389755</wp:posOffset>
                </wp:positionV>
                <wp:extent cx="5076825" cy="635"/>
                <wp:effectExtent l="0" t="0" r="0" b="0"/>
                <wp:wrapTopAndBottom/>
                <wp:docPr id="2" name="Szövegdoboz 2"/>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wps:spPr>
                      <wps:txbx>
                        <w:txbxContent>
                          <w:p w14:paraId="3BFF9AF9" w14:textId="2FD84B2A" w:rsidR="007143BE" w:rsidRPr="00D836B4" w:rsidRDefault="005A5EC1" w:rsidP="007143BE">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5</w:t>
                            </w:r>
                            <w:r>
                              <w:rPr>
                                <w:noProof/>
                              </w:rPr>
                              <w:fldChar w:fldCharType="end"/>
                            </w:r>
                            <w:r w:rsidR="007143BE">
                              <w:t>. ábra</w:t>
                            </w:r>
                            <w:r w:rsidR="00831223">
                              <w:t xml:space="preserve"> Állvány két tengelye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9D9A0" id="Szövegdoboz 2" o:spid="_x0000_s1051" type="#_x0000_t202" style="position:absolute;left:0;text-align:left;margin-left:31.95pt;margin-top:345.65pt;width:399.7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" stroked="f">
                <v:textbox style="mso-fit-shape-to-text:t" inset="0,0,0,0">
                  <w:txbxContent>
                    <w:p w14:paraId="3BFF9AF9" w14:textId="2FD84B2A" w:rsidR="007143BE" w:rsidRPr="00D836B4" w:rsidRDefault="005A5EC1" w:rsidP="007143BE">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5</w:t>
                      </w:r>
                      <w:r>
                        <w:rPr>
                          <w:noProof/>
                        </w:rPr>
                        <w:fldChar w:fldCharType="end"/>
                      </w:r>
                      <w:r w:rsidR="007143BE">
                        <w:t>. ábra</w:t>
                      </w:r>
                      <w:r w:rsidR="00831223">
                        <w:t xml:space="preserve"> Állvány két tengelye</w:t>
                      </w:r>
                    </w:p>
                  </w:txbxContent>
                </v:textbox>
                <w10:wrap type="topAndBottom"/>
              </v:shape>
            </w:pict>
          </mc:Fallback>
        </mc:AlternateContent>
      </w:r>
      <w:r w:rsidR="00DA1E5D">
        <w:rPr>
          <w:noProof/>
        </w:rPr>
        <w:drawing>
          <wp:anchor distT="0" distB="0" distL="114300" distR="114300" simplePos="0" relativeHeight="251708416" behindDoc="0" locked="0" layoutInCell="1" allowOverlap="1" wp14:anchorId="295A1809" wp14:editId="265E4F37">
            <wp:simplePos x="0" y="0"/>
            <wp:positionH relativeFrom="column">
              <wp:posOffset>405765</wp:posOffset>
            </wp:positionH>
            <wp:positionV relativeFrom="paragraph">
              <wp:posOffset>584835</wp:posOffset>
            </wp:positionV>
            <wp:extent cx="5076825" cy="3748153"/>
            <wp:effectExtent l="0" t="0" r="0" b="5080"/>
            <wp:wrapTopAndBottom/>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76825" cy="3748153"/>
                    </a:xfrm>
                    <a:prstGeom prst="rect">
                      <a:avLst/>
                    </a:prstGeom>
                  </pic:spPr>
                </pic:pic>
              </a:graphicData>
            </a:graphic>
          </wp:anchor>
        </w:drawing>
      </w:r>
      <w:r w:rsidR="004F2097">
        <w:t xml:space="preserve">Ez a </w:t>
      </w:r>
      <w:r w:rsidR="00C42FCD">
        <w:t>talpazat összeköti az állvány két tengelyét</w:t>
      </w:r>
      <w:r w:rsidR="00206717">
        <w:t>.</w:t>
      </w:r>
      <w:r w:rsidR="00C42FCD">
        <w:t xml:space="preserve"> </w:t>
      </w:r>
      <w:r w:rsidR="00206717">
        <w:t>A függ</w:t>
      </w:r>
      <w:r w:rsidR="00AF39D5">
        <w:t>őleges tengely</w:t>
      </w:r>
      <w:r w:rsidR="00CD7C21">
        <w:t xml:space="preserve"> szerepét az eddig vízszintes </w:t>
      </w:r>
      <w:r w:rsidR="006E6E8D">
        <w:t>helyzetben használt 2</w:t>
      </w:r>
      <w:r w:rsidR="00DA1E5D">
        <w:t>0x20-as profil tölti be.</w:t>
      </w:r>
      <w:r w:rsidR="00AF39D5">
        <w:t xml:space="preserve"> </w:t>
      </w:r>
    </w:p>
    <w:p w14:paraId="3FF4E594" w14:textId="259264E4" w:rsidR="00501C3E" w:rsidRDefault="00750BB8">
      <w:pPr>
        <w:pStyle w:val="Cmsor2"/>
      </w:pPr>
      <w:bookmarkStart w:id="33" w:name="_Toc27644455"/>
      <w:r>
        <w:lastRenderedPageBreak/>
        <w:t>Ele</w:t>
      </w:r>
      <w:r w:rsidR="002E456D">
        <w:t>ktronika</w:t>
      </w:r>
      <w:bookmarkEnd w:id="33"/>
    </w:p>
    <w:p w14:paraId="74A58285" w14:textId="1E576A43" w:rsidR="009F1C88" w:rsidRDefault="00253F44" w:rsidP="001B59E1">
      <w:r>
        <w:t>A</w:t>
      </w:r>
      <w:r w:rsidR="00D337DA">
        <w:t xml:space="preserve"> szkenner</w:t>
      </w:r>
      <w:r w:rsidR="009C25AB">
        <w:t xml:space="preserve"> elektronikájának </w:t>
      </w:r>
      <w:r w:rsidR="00370D97">
        <w:t xml:space="preserve">helyigényét és a csatlakozók </w:t>
      </w:r>
      <w:r w:rsidR="00992A31">
        <w:t>pozícióját</w:t>
      </w:r>
      <w:r w:rsidR="00370D97">
        <w:t xml:space="preserve"> </w:t>
      </w:r>
      <w:r w:rsidR="008E56F4">
        <w:t>a</w:t>
      </w:r>
      <w:r>
        <w:t xml:space="preserve"> szkenner </w:t>
      </w:r>
      <w:r w:rsidR="00742823">
        <w:t>házának tervezése előtt</w:t>
      </w:r>
      <w:r w:rsidR="00F81D15">
        <w:t xml:space="preserve"> </w:t>
      </w:r>
      <w:r w:rsidR="008E56F4">
        <w:t xml:space="preserve">kell </w:t>
      </w:r>
      <w:r w:rsidR="00F81D15">
        <w:t>meg</w:t>
      </w:r>
      <w:r w:rsidR="008E56F4">
        <w:t>határozni.</w:t>
      </w:r>
      <w:r w:rsidR="00F81D15">
        <w:t xml:space="preserve"> </w:t>
      </w:r>
      <w:r w:rsidR="000139FD">
        <w:t xml:space="preserve">A </w:t>
      </w:r>
      <w:r w:rsidR="00D337DA">
        <w:t>berendezés</w:t>
      </w:r>
      <w:r w:rsidR="000139FD">
        <w:t xml:space="preserve"> vezérlése </w:t>
      </w:r>
      <w:r w:rsidR="00A12BFA">
        <w:t xml:space="preserve">az előzetes munka </w:t>
      </w:r>
      <w:r w:rsidR="0087222F">
        <w:t>során már el lett készítve</w:t>
      </w:r>
      <w:r w:rsidR="00FA3830">
        <w:t>,</w:t>
      </w:r>
      <w:r w:rsidR="0087222F">
        <w:t xml:space="preserve"> így az adott volt.</w:t>
      </w:r>
      <w:r w:rsidR="00973A5B">
        <w:t xml:space="preserve"> E</w:t>
      </w:r>
      <w:r w:rsidR="00CD1FCF">
        <w:t xml:space="preserve">nnek a fő komponensei egy </w:t>
      </w:r>
      <w:proofErr w:type="spellStart"/>
      <w:r w:rsidR="00C7786A">
        <w:t>arduino</w:t>
      </w:r>
      <w:proofErr w:type="spellEnd"/>
      <w:r w:rsidR="00C7786A">
        <w:t xml:space="preserve"> </w:t>
      </w:r>
      <w:proofErr w:type="spellStart"/>
      <w:r w:rsidR="00C7786A">
        <w:t>nano</w:t>
      </w:r>
      <w:proofErr w:type="spellEnd"/>
      <w:r w:rsidR="00C8628B">
        <w:t>, egy ATTiny2313 mikrovezérlő</w:t>
      </w:r>
      <w:r w:rsidR="0005751C">
        <w:t>,</w:t>
      </w:r>
      <w:r w:rsidR="00CD1FCF">
        <w:t xml:space="preserve"> a léptetőmotor v</w:t>
      </w:r>
      <w:r w:rsidR="00D538F7">
        <w:t>ezérlő</w:t>
      </w:r>
      <w:r w:rsidR="0005751C">
        <w:t>áramköre és egy hallszenzor.</w:t>
      </w:r>
      <w:r w:rsidR="00FA3830">
        <w:t xml:space="preserve"> </w:t>
      </w:r>
      <w:r w:rsidR="00F81D15">
        <w:t>A</w:t>
      </w:r>
      <w:r w:rsidR="00483EDE">
        <w:t xml:space="preserve">z elektronika </w:t>
      </w:r>
      <w:r w:rsidR="00821428">
        <w:t>m</w:t>
      </w:r>
      <w:r w:rsidR="003959AA">
        <w:t>ű</w:t>
      </w:r>
      <w:r w:rsidR="00821428">
        <w:t>ködésének elve</w:t>
      </w:r>
      <w:r w:rsidR="003959AA">
        <w:t>,</w:t>
      </w:r>
      <w:r w:rsidR="00821428">
        <w:t xml:space="preserve"> </w:t>
      </w:r>
      <w:r w:rsidR="003959AA">
        <w:t xml:space="preserve">hogy </w:t>
      </w:r>
      <w:r w:rsidR="009850B0">
        <w:t>a</w:t>
      </w:r>
      <w:r w:rsidR="00370EEE">
        <w:t xml:space="preserve"> számítógép</w:t>
      </w:r>
      <w:r w:rsidR="009850B0">
        <w:t xml:space="preserve"> </w:t>
      </w:r>
      <w:r w:rsidR="007513AE">
        <w:t xml:space="preserve">USB-n </w:t>
      </w:r>
      <w:r w:rsidR="009850B0">
        <w:t xml:space="preserve">keresztül </w:t>
      </w:r>
      <w:r w:rsidR="007513AE">
        <w:t xml:space="preserve">kommunikál </w:t>
      </w:r>
      <w:r w:rsidR="0074622C">
        <w:t xml:space="preserve">az </w:t>
      </w:r>
      <w:proofErr w:type="spellStart"/>
      <w:r w:rsidR="00764F93">
        <w:t>Arduino</w:t>
      </w:r>
      <w:r w:rsidR="00370EEE">
        <w:t>-val</w:t>
      </w:r>
      <w:proofErr w:type="spellEnd"/>
      <w:r w:rsidR="00E674FC">
        <w:t>,</w:t>
      </w:r>
      <w:r w:rsidR="00EC714E">
        <w:t xml:space="preserve"> </w:t>
      </w:r>
      <w:r w:rsidR="007C2DDE">
        <w:t>a</w:t>
      </w:r>
      <w:r w:rsidR="00E674FC">
        <w:t>mi</w:t>
      </w:r>
      <w:r w:rsidR="007C2DDE">
        <w:t xml:space="preserve"> </w:t>
      </w:r>
      <m:oMath>
        <m:sSup>
          <m:sSupPr>
            <m:ctrlPr>
              <w:rPr>
                <w:rFonts w:ascii="Cambria Math" w:hAnsi="Cambria Math"/>
              </w:rPr>
            </m:ctrlPr>
          </m:sSupPr>
          <m:e>
            <m:r>
              <w:rPr>
                <w:rFonts w:ascii="Cambria Math" w:hAnsi="Cambria Math"/>
              </w:rPr>
              <m:t>I</m:t>
            </m:r>
          </m:e>
          <m:sup>
            <m:r>
              <w:rPr>
                <w:rFonts w:ascii="Cambria Math" w:hAnsi="Cambria Math"/>
              </w:rPr>
              <m:t>2</m:t>
            </m:r>
          </m:sup>
        </m:sSup>
        <m:r>
          <w:rPr>
            <w:rFonts w:ascii="Cambria Math" w:hAnsi="Cambria Math"/>
          </w:rPr>
          <m:t>C</m:t>
        </m:r>
      </m:oMath>
      <w:r w:rsidR="007C2DDE">
        <w:t xml:space="preserve"> </w:t>
      </w:r>
      <w:r w:rsidR="00C253D2">
        <w:t xml:space="preserve">kommunikációs </w:t>
      </w:r>
      <w:r w:rsidR="007C2DDE">
        <w:t>protokollt</w:t>
      </w:r>
      <w:r w:rsidR="00C253D2">
        <w:t xml:space="preserve"> használva</w:t>
      </w:r>
      <w:r w:rsidR="00592F64">
        <w:t xml:space="preserve"> bizonyos</w:t>
      </w:r>
      <w:r w:rsidR="00994489">
        <w:t xml:space="preserve"> </w:t>
      </w:r>
      <w:r w:rsidR="002F5DB5">
        <w:t>byte-</w:t>
      </w:r>
      <w:proofErr w:type="spellStart"/>
      <w:r w:rsidR="002F5DB5">
        <w:t>okat</w:t>
      </w:r>
      <w:proofErr w:type="spellEnd"/>
      <w:r w:rsidR="002F5DB5">
        <w:t xml:space="preserve"> küld a</w:t>
      </w:r>
      <w:r w:rsidR="00592F64">
        <w:t xml:space="preserve"> </w:t>
      </w:r>
      <w:r w:rsidR="00CB076B">
        <w:t>mikrovezérlőnek</w:t>
      </w:r>
      <w:r w:rsidR="001A6E3D">
        <w:t>. Minden byte egy kódolt parancs</w:t>
      </w:r>
      <w:r w:rsidR="00327310">
        <w:t>,</w:t>
      </w:r>
      <w:r w:rsidR="001A6E3D">
        <w:t xml:space="preserve"> amit a </w:t>
      </w:r>
      <w:r w:rsidR="0096263A">
        <w:t>mikrokontroller végrehajt</w:t>
      </w:r>
      <w:r w:rsidR="00773944">
        <w:t>,</w:t>
      </w:r>
      <w:r w:rsidR="000810C8">
        <w:t xml:space="preserve"> h</w:t>
      </w:r>
      <w:r w:rsidR="00773944">
        <w:t>a szükséges</w:t>
      </w:r>
      <w:r w:rsidR="000810C8">
        <w:t xml:space="preserve"> forgatja az asztalt</w:t>
      </w:r>
      <w:r w:rsidR="00027A88">
        <w:t>,</w:t>
      </w:r>
      <w:r w:rsidR="00773944">
        <w:t xml:space="preserve"> irányt vált vagy </w:t>
      </w:r>
      <w:r w:rsidR="00E202E4">
        <w:t>megkeresi a</w:t>
      </w:r>
      <w:r w:rsidR="000A0E00">
        <w:t xml:space="preserve"> kitün</w:t>
      </w:r>
      <w:r w:rsidR="00952415">
        <w:t>t</w:t>
      </w:r>
      <w:r w:rsidR="000A0E00">
        <w:t>etett alappo</w:t>
      </w:r>
      <w:r w:rsidR="00952415">
        <w:t xml:space="preserve">zíciót </w:t>
      </w:r>
      <w:r w:rsidR="00E03F21">
        <w:t>a hallszenzor jele alapján</w:t>
      </w:r>
      <w:r w:rsidR="0096263A">
        <w:t>.</w:t>
      </w:r>
      <w:r w:rsidR="001F2359">
        <w:t xml:space="preserve"> A</w:t>
      </w:r>
      <w:r w:rsidR="00B14A3D">
        <w:t xml:space="preserve"> két webkamera közvetlenül </w:t>
      </w:r>
      <w:r w:rsidR="00763D2B">
        <w:t xml:space="preserve">a számítógéphez csatlakozott szintén </w:t>
      </w:r>
      <w:r w:rsidR="0012183B">
        <w:t>USB-n keresztül</w:t>
      </w:r>
      <w:r w:rsidR="00125A24">
        <w:t>,</w:t>
      </w:r>
      <w:r w:rsidR="0012183B">
        <w:t xml:space="preserve"> ezért a </w:t>
      </w:r>
      <w:r w:rsidR="004B03BF">
        <w:t xml:space="preserve">szkenner működtetéséhez 3 USB port </w:t>
      </w:r>
      <w:r w:rsidR="006E5DFF">
        <w:t xml:space="preserve">volt </w:t>
      </w:r>
      <w:r w:rsidR="004B03BF">
        <w:t>szükséges</w:t>
      </w:r>
      <w:r w:rsidR="00FC227C">
        <w:t>,</w:t>
      </w:r>
      <w:r w:rsidR="004B03BF">
        <w:t xml:space="preserve"> ami</w:t>
      </w:r>
      <w:r w:rsidR="00FC227C">
        <w:t>vel</w:t>
      </w:r>
      <w:r w:rsidR="004B03BF">
        <w:t xml:space="preserve"> elég kényelmet</w:t>
      </w:r>
      <w:r w:rsidR="00FC227C">
        <w:t>len dolgozni</w:t>
      </w:r>
      <w:r w:rsidR="00333934">
        <w:t xml:space="preserve"> </w:t>
      </w:r>
      <w:r w:rsidR="00BC11D3">
        <w:t>főleg</w:t>
      </w:r>
      <w:r w:rsidR="004558EB">
        <w:t>,</w:t>
      </w:r>
      <w:r w:rsidR="00BC11D3">
        <w:t xml:space="preserve"> ha</w:t>
      </w:r>
      <w:r w:rsidR="004558EB">
        <w:t xml:space="preserve"> a felhasznál</w:t>
      </w:r>
      <w:r w:rsidR="00710FC8">
        <w:t>ó</w:t>
      </w:r>
      <w:r w:rsidR="00BC11D3">
        <w:t xml:space="preserve"> 3 </w:t>
      </w:r>
      <w:proofErr w:type="spellStart"/>
      <w:r w:rsidR="00BC11D3">
        <w:t>porttal</w:t>
      </w:r>
      <w:proofErr w:type="spellEnd"/>
      <w:r w:rsidR="00BC11D3">
        <w:t xml:space="preserve"> rendelkező gépén más</w:t>
      </w:r>
      <w:r w:rsidR="004C1A3A">
        <w:t xml:space="preserve"> eszközt pl.: egeret is szer</w:t>
      </w:r>
      <w:r w:rsidR="00E31D9F">
        <w:t xml:space="preserve">etne </w:t>
      </w:r>
      <w:r w:rsidR="004558EB">
        <w:t>használni</w:t>
      </w:r>
      <w:r w:rsidR="004025FC">
        <w:t>.</w:t>
      </w:r>
      <w:r w:rsidR="00C4133F">
        <w:t xml:space="preserve"> </w:t>
      </w:r>
    </w:p>
    <w:p w14:paraId="1F553CAF" w14:textId="393A448E" w:rsidR="009F1C88" w:rsidRDefault="00FE5A0F" w:rsidP="00A44D23">
      <w:r>
        <w:t>K</w:t>
      </w:r>
      <w:r w:rsidR="009E7102">
        <w:t>evesebb</w:t>
      </w:r>
      <w:r w:rsidR="009E440D">
        <w:t xml:space="preserve"> USB </w:t>
      </w:r>
      <w:r w:rsidR="009E7102">
        <w:t xml:space="preserve">port </w:t>
      </w:r>
      <w:r>
        <w:t xml:space="preserve">felhasználását tenné lehetővé, ha az </w:t>
      </w:r>
      <w:proofErr w:type="spellStart"/>
      <w:r w:rsidR="00C67F5B">
        <w:t>A</w:t>
      </w:r>
      <w:r>
        <w:t>rduino</w:t>
      </w:r>
      <w:proofErr w:type="spellEnd"/>
      <w:r>
        <w:t>-t leváltaná egy</w:t>
      </w:r>
      <w:r w:rsidR="00C67F5B">
        <w:t xml:space="preserve"> a</w:t>
      </w:r>
      <w:r>
        <w:t xml:space="preserve"> kamer</w:t>
      </w:r>
      <w:r w:rsidR="00C67F5B">
        <w:t xml:space="preserve">ákkal kommunikálni képes </w:t>
      </w:r>
      <w:r w:rsidR="001C4C63">
        <w:t>Linux rendsz</w:t>
      </w:r>
      <w:r w:rsidR="000338EE">
        <w:t>erű fejlesztőpanel</w:t>
      </w:r>
      <w:r w:rsidR="00B3700A">
        <w:t>. Ez</w:t>
      </w:r>
      <w:r w:rsidR="003E5413">
        <w:t xml:space="preserve"> </w:t>
      </w:r>
      <w:r w:rsidR="00B964AF">
        <w:t>végül egy</w:t>
      </w:r>
      <w:r w:rsidR="003D1010">
        <w:t xml:space="preserve"> a</w:t>
      </w:r>
      <w:r w:rsidR="00B964AF">
        <w:t xml:space="preserve"> konzulenstől kapott </w:t>
      </w:r>
      <w:proofErr w:type="spellStart"/>
      <w:r w:rsidR="00B964AF">
        <w:t>Raspberry</w:t>
      </w:r>
      <w:proofErr w:type="spellEnd"/>
      <w:r w:rsidR="00B964AF">
        <w:t xml:space="preserve"> PI 3 </w:t>
      </w:r>
      <w:r w:rsidR="00EB2AF0">
        <w:t>B lett</w:t>
      </w:r>
      <w:r w:rsidR="00C12E3B">
        <w:t xml:space="preserve">, valamint a </w:t>
      </w:r>
      <w:r w:rsidR="0004470B">
        <w:t xml:space="preserve">tanácsára </w:t>
      </w:r>
      <w:r w:rsidR="009C6370">
        <w:t xml:space="preserve">a </w:t>
      </w:r>
      <w:r w:rsidR="00675ADC">
        <w:t xml:space="preserve">fél léptetésre </w:t>
      </w:r>
      <w:r w:rsidR="00C54352">
        <w:t>képes motorvezérlő is lecserél</w:t>
      </w:r>
      <w:r w:rsidR="005278EA">
        <w:t>ődött</w:t>
      </w:r>
      <w:r w:rsidR="00146B29">
        <w:t xml:space="preserve"> egy</w:t>
      </w:r>
      <w:r w:rsidR="003D1010">
        <w:t xml:space="preserve"> szintén tőle származó</w:t>
      </w:r>
      <w:r w:rsidR="00146B29">
        <w:t xml:space="preserve"> DRV8825</w:t>
      </w:r>
      <w:r w:rsidR="0069007B">
        <w:t xml:space="preserve"> </w:t>
      </w:r>
      <w:r w:rsidR="003D1010">
        <w:t>típusú</w:t>
      </w:r>
      <w:r w:rsidR="001A2AB1">
        <w:t xml:space="preserve"> </w:t>
      </w:r>
      <m:oMath>
        <m:f>
          <m:fPr>
            <m:ctrlPr>
              <w:rPr>
                <w:rFonts w:ascii="Cambria Math" w:hAnsi="Cambria Math"/>
                <w:i/>
              </w:rPr>
            </m:ctrlPr>
          </m:fPr>
          <m:num>
            <m:r>
              <w:rPr>
                <w:rFonts w:ascii="Cambria Math" w:hAnsi="Cambria Math"/>
              </w:rPr>
              <m:t>1</m:t>
            </m:r>
          </m:num>
          <m:den>
            <m:r>
              <w:rPr>
                <w:rFonts w:ascii="Cambria Math" w:hAnsi="Cambria Math"/>
              </w:rPr>
              <m:t>32</m:t>
            </m:r>
          </m:den>
        </m:f>
      </m:oMath>
      <w:r w:rsidR="001A2AB1">
        <w:t xml:space="preserve"> </w:t>
      </w:r>
      <w:r w:rsidR="00A728A5">
        <w:t xml:space="preserve"> </w:t>
      </w:r>
      <w:proofErr w:type="spellStart"/>
      <w:r w:rsidR="001A2AB1">
        <w:t>mikroléptetésre</w:t>
      </w:r>
      <w:proofErr w:type="spellEnd"/>
      <w:r w:rsidR="001A2AB1">
        <w:t xml:space="preserve"> </w:t>
      </w:r>
      <w:r w:rsidR="00435401">
        <w:t>alkalmas</w:t>
      </w:r>
      <w:r w:rsidR="001A2AB1">
        <w:t xml:space="preserve"> v</w:t>
      </w:r>
      <w:r w:rsidR="00A728A5">
        <w:t>ezérlőre.</w:t>
      </w:r>
      <w:r w:rsidR="00435401">
        <w:t xml:space="preserve"> </w:t>
      </w:r>
      <w:r w:rsidR="004F4A7B">
        <w:t xml:space="preserve">Ezekkel az új </w:t>
      </w:r>
      <w:r w:rsidR="00523912">
        <w:t xml:space="preserve">alkatrészekkel újra kellett </w:t>
      </w:r>
      <w:r w:rsidR="007A6F2B">
        <w:t>gondolni</w:t>
      </w:r>
      <w:r w:rsidR="00523912">
        <w:t xml:space="preserve"> az elektronikát</w:t>
      </w:r>
      <w:r w:rsidR="00BB4937">
        <w:t>, a</w:t>
      </w:r>
      <w:r w:rsidR="00523912">
        <w:t xml:space="preserve"> </w:t>
      </w:r>
      <w:proofErr w:type="spellStart"/>
      <w:r w:rsidR="00BB4937">
        <w:t>firmware</w:t>
      </w:r>
      <w:proofErr w:type="spellEnd"/>
      <w:r w:rsidR="00BB4937">
        <w:t xml:space="preserve">-t </w:t>
      </w:r>
      <w:r w:rsidR="00523912">
        <w:t>és végeredményben a szkennert vezérlő</w:t>
      </w:r>
      <w:r w:rsidR="007873B8">
        <w:t xml:space="preserve"> </w:t>
      </w:r>
      <w:r w:rsidR="00523912">
        <w:t>szoftvert is.</w:t>
      </w:r>
    </w:p>
    <w:p w14:paraId="0B64BB5A" w14:textId="4964A880" w:rsidR="00066245" w:rsidRDefault="00DA5A53" w:rsidP="00D42055">
      <w:pPr>
        <w:pStyle w:val="Cmsor3"/>
      </w:pPr>
      <w:bookmarkStart w:id="34" w:name="_Toc27644456"/>
      <w:proofErr w:type="spellStart"/>
      <w:r>
        <w:t>Raspberry</w:t>
      </w:r>
      <w:bookmarkEnd w:id="34"/>
      <w:proofErr w:type="spellEnd"/>
    </w:p>
    <w:p w14:paraId="38F86F2A" w14:textId="0D1B9458" w:rsidR="007E3FCF" w:rsidRDefault="00590AE5" w:rsidP="007A19EC">
      <w:r>
        <w:t>Az elektronika</w:t>
      </w:r>
      <w:r w:rsidR="000472FD">
        <w:t xml:space="preserve"> megépítése az</w:t>
      </w:r>
      <w:r w:rsidR="00EB5B36">
        <w:t xml:space="preserve"> </w:t>
      </w:r>
      <w:proofErr w:type="spellStart"/>
      <w:r w:rsidR="00EB5B36">
        <w:t>Raspberry</w:t>
      </w:r>
      <w:proofErr w:type="spellEnd"/>
      <w:r w:rsidR="00EB5B36">
        <w:t>-vel</w:t>
      </w:r>
      <w:r w:rsidR="000472FD">
        <w:t xml:space="preserve"> kezdődött</w:t>
      </w:r>
      <w:r w:rsidR="00064FF3">
        <w:t xml:space="preserve">. A </w:t>
      </w:r>
      <w:proofErr w:type="spellStart"/>
      <w:r w:rsidR="00064FF3">
        <w:t>Raspberry</w:t>
      </w:r>
      <w:r w:rsidR="005064B4">
        <w:t>-nek</w:t>
      </w:r>
      <w:proofErr w:type="spellEnd"/>
      <w:r w:rsidR="005064B4">
        <w:t xml:space="preserve"> </w:t>
      </w:r>
      <w:r w:rsidR="00BC7F72">
        <w:t xml:space="preserve">van egy camera </w:t>
      </w:r>
      <w:proofErr w:type="spellStart"/>
      <w:r w:rsidR="00BC7F72">
        <w:t>board</w:t>
      </w:r>
      <w:proofErr w:type="spellEnd"/>
      <w:r w:rsidR="00BC7F72">
        <w:t xml:space="preserve"> elnevezésű </w:t>
      </w:r>
      <w:r w:rsidR="0063673D">
        <w:t>a panelhez illeszthető 5 megapixeles kamerája</w:t>
      </w:r>
      <w:r w:rsidR="00C21008">
        <w:t>,</w:t>
      </w:r>
      <w:r w:rsidR="0063673D">
        <w:t xml:space="preserve"> </w:t>
      </w:r>
      <w:r w:rsidR="00D372BA">
        <w:t>ami</w:t>
      </w:r>
      <w:r w:rsidR="00C21008">
        <w:t>nek a beszerzése szintén a konzulens segítségével történt meg.</w:t>
      </w:r>
      <w:r w:rsidR="00D17E6C">
        <w:t xml:space="preserve"> </w:t>
      </w:r>
      <w:r w:rsidR="004A511E">
        <w:t xml:space="preserve">Ez könnyedén </w:t>
      </w:r>
      <w:proofErr w:type="spellStart"/>
      <w:r w:rsidR="004A511E">
        <w:t>csatlakoztatható</w:t>
      </w:r>
      <w:proofErr w:type="spellEnd"/>
      <w:r w:rsidR="004A511E">
        <w:t xml:space="preserve"> </w:t>
      </w:r>
      <w:r w:rsidR="005622A5">
        <w:t>az alaplaphoz egy egyszer</w:t>
      </w:r>
      <w:r w:rsidR="00A3054F">
        <w:t xml:space="preserve">ű </w:t>
      </w:r>
      <w:r w:rsidR="006A1B5E">
        <w:t>16 eres FPC kábel és a hozzá</w:t>
      </w:r>
      <w:r w:rsidR="00AD31B0">
        <w:t xml:space="preserve"> </w:t>
      </w:r>
      <w:r w:rsidR="006A1B5E">
        <w:t>val</w:t>
      </w:r>
      <w:r w:rsidR="00AD31B0">
        <w:t>ó</w:t>
      </w:r>
      <w:r w:rsidR="006A3D46">
        <w:t xml:space="preserve"> </w:t>
      </w:r>
      <w:r w:rsidR="00D448F1">
        <w:t>alaplapon elhelyezett</w:t>
      </w:r>
      <w:r w:rsidR="00AD31B0">
        <w:t xml:space="preserve"> csatlakozó </w:t>
      </w:r>
      <w:r w:rsidR="0041559C">
        <w:t>segítségével</w:t>
      </w:r>
      <w:r w:rsidR="00834245">
        <w:t>,</w:t>
      </w:r>
      <w:r w:rsidR="00207C26">
        <w:t xml:space="preserve"> </w:t>
      </w:r>
      <w:r w:rsidR="00AF466A">
        <w:t xml:space="preserve">így az egyik webkamera feleslegessé vált és felszabadult </w:t>
      </w:r>
      <w:r w:rsidR="00D15FBA">
        <w:t>egy USB port</w:t>
      </w:r>
      <w:r w:rsidR="0041559C">
        <w:t>.</w:t>
      </w:r>
      <w:r w:rsidR="006A1B5E">
        <w:t xml:space="preserve"> </w:t>
      </w:r>
      <w:r w:rsidR="00834245">
        <w:t xml:space="preserve">A másik kamera </w:t>
      </w:r>
      <w:r w:rsidR="00B51BF8">
        <w:t xml:space="preserve">a </w:t>
      </w:r>
      <w:proofErr w:type="spellStart"/>
      <w:r w:rsidR="00B51BF8">
        <w:t>Raspberry</w:t>
      </w:r>
      <w:proofErr w:type="spellEnd"/>
      <w:r w:rsidR="00DD034A">
        <w:t>-</w:t>
      </w:r>
      <w:r w:rsidR="00B51BF8">
        <w:t>n latálható</w:t>
      </w:r>
      <w:r w:rsidR="00034DF2">
        <w:t xml:space="preserve"> egyik</w:t>
      </w:r>
      <w:r w:rsidR="00B51BF8">
        <w:t xml:space="preserve"> </w:t>
      </w:r>
      <w:r w:rsidR="00187350">
        <w:t xml:space="preserve">USB </w:t>
      </w:r>
      <w:proofErr w:type="spellStart"/>
      <w:r w:rsidR="00187350">
        <w:t>porthoz</w:t>
      </w:r>
      <w:proofErr w:type="spellEnd"/>
      <w:r w:rsidR="00187350">
        <w:t xml:space="preserve"> </w:t>
      </w:r>
      <w:proofErr w:type="spellStart"/>
      <w:r w:rsidR="00F74927">
        <w:t>csatlakoztathat</w:t>
      </w:r>
      <w:r w:rsidR="00337B4F">
        <w:t>ó</w:t>
      </w:r>
      <w:proofErr w:type="spellEnd"/>
      <w:r w:rsidR="00803994">
        <w:t xml:space="preserve">, </w:t>
      </w:r>
      <w:r w:rsidR="007D49A9">
        <w:t>tehát</w:t>
      </w:r>
      <w:r w:rsidR="00683A87">
        <w:t xml:space="preserve"> mindkét kamera a </w:t>
      </w:r>
      <w:r w:rsidR="0040502F">
        <w:t>s</w:t>
      </w:r>
      <w:r w:rsidR="00974DFC">
        <w:t>zkenner elektronikájának részévé vált</w:t>
      </w:r>
      <w:r w:rsidR="00803994">
        <w:t>.</w:t>
      </w:r>
      <w:r w:rsidR="000B0559">
        <w:t xml:space="preserve"> Ez a fejlesztőpanel az </w:t>
      </w:r>
      <w:proofErr w:type="spellStart"/>
      <w:r w:rsidR="000B0559">
        <w:t>arduino</w:t>
      </w:r>
      <w:proofErr w:type="spellEnd"/>
      <w:r w:rsidR="00A60BE4">
        <w:t>-</w:t>
      </w:r>
      <w:r w:rsidR="000B0559">
        <w:t xml:space="preserve">hoz hasonlóan rendelkezik GPIO </w:t>
      </w:r>
      <w:r w:rsidR="009E3C37">
        <w:t>lábakkal</w:t>
      </w:r>
      <w:r w:rsidR="005603DF">
        <w:t>,</w:t>
      </w:r>
      <w:r w:rsidR="00B44CD3">
        <w:t xml:space="preserve"> amelyek</w:t>
      </w:r>
      <w:r w:rsidR="00971B4E">
        <w:t>re</w:t>
      </w:r>
      <w:r w:rsidR="008827E2">
        <w:t xml:space="preserve"> a </w:t>
      </w:r>
      <w:r w:rsidR="009D12CE">
        <w:t>megfel</w:t>
      </w:r>
      <w:r w:rsidR="00690DC0">
        <w:t>el</w:t>
      </w:r>
      <w:r w:rsidR="009D12CE">
        <w:t xml:space="preserve">ő </w:t>
      </w:r>
      <w:r w:rsidR="00780019">
        <w:t>analóg vagy digitális jeleket küldhetünk vagy fogadhatunk.</w:t>
      </w:r>
      <w:r w:rsidR="00B20E59">
        <w:t xml:space="preserve"> Ezeket használva kontrolá</w:t>
      </w:r>
      <w:r w:rsidR="007E2A23">
        <w:t>l</w:t>
      </w:r>
      <w:r w:rsidR="000F1252">
        <w:t xml:space="preserve">hatjuk a lézer ki és be kapcsolását </w:t>
      </w:r>
      <w:r w:rsidR="00B42012">
        <w:t>és küldhetünk adatot az asztalnak.</w:t>
      </w:r>
      <w:r w:rsidR="00120FEC">
        <w:t xml:space="preserve"> Az </w:t>
      </w:r>
      <w:r w:rsidR="00CD6177">
        <w:t xml:space="preserve">asztal es a szkenner továbbra is </w:t>
      </w:r>
      <m:oMath>
        <m:sSup>
          <m:sSupPr>
            <m:ctrlPr>
              <w:rPr>
                <w:rFonts w:ascii="Cambria Math" w:hAnsi="Cambria Math"/>
              </w:rPr>
            </m:ctrlPr>
          </m:sSupPr>
          <m:e>
            <m:r>
              <w:rPr>
                <w:rFonts w:ascii="Cambria Math" w:hAnsi="Cambria Math"/>
              </w:rPr>
              <m:t>I</m:t>
            </m:r>
          </m:e>
          <m:sup>
            <m:r>
              <w:rPr>
                <w:rFonts w:ascii="Cambria Math" w:hAnsi="Cambria Math"/>
              </w:rPr>
              <m:t>2</m:t>
            </m:r>
          </m:sup>
        </m:sSup>
        <m:r>
          <w:rPr>
            <w:rFonts w:ascii="Cambria Math" w:hAnsi="Cambria Math"/>
          </w:rPr>
          <m:t>C</m:t>
        </m:r>
      </m:oMath>
      <w:r w:rsidR="00CD6177">
        <w:t xml:space="preserve"> -vel kommunikál</w:t>
      </w:r>
      <w:r w:rsidR="008728DA">
        <w:t>, mivel ehhez el</w:t>
      </w:r>
      <w:r w:rsidR="00510ED8">
        <w:t>e</w:t>
      </w:r>
      <w:r w:rsidR="008728DA">
        <w:t>g</w:t>
      </w:r>
      <w:r w:rsidR="00510ED8">
        <w:t>endő</w:t>
      </w:r>
      <w:r w:rsidR="008728DA">
        <w:t xml:space="preserve"> három </w:t>
      </w:r>
      <w:r w:rsidR="00DD09A2">
        <w:t>összekötő</w:t>
      </w:r>
      <w:r w:rsidR="008728DA">
        <w:t>vezeték</w:t>
      </w:r>
      <w:r w:rsidR="00510ED8">
        <w:t>:</w:t>
      </w:r>
      <w:r w:rsidR="00A330B6">
        <w:t xml:space="preserve"> a </w:t>
      </w:r>
      <w:r w:rsidR="005B33CA">
        <w:t xml:space="preserve">GND a </w:t>
      </w:r>
      <w:r w:rsidR="00BB6227">
        <w:t>feszültség</w:t>
      </w:r>
      <w:r w:rsidR="004F3DD4">
        <w:t xml:space="preserve"> szintek</w:t>
      </w:r>
      <w:r w:rsidR="00BB6227">
        <w:t xml:space="preserve"> illeszté</w:t>
      </w:r>
      <w:r w:rsidR="004F3DD4">
        <w:t>séhez</w:t>
      </w:r>
      <w:r w:rsidR="002D0651">
        <w:t>,</w:t>
      </w:r>
      <w:r w:rsidR="004F3DD4">
        <w:t xml:space="preserve"> </w:t>
      </w:r>
      <w:r w:rsidR="006654EF">
        <w:t>valamint az SCL és SDA</w:t>
      </w:r>
      <w:r w:rsidR="002D0651">
        <w:t>,</w:t>
      </w:r>
      <w:r w:rsidR="00510ED8">
        <w:t xml:space="preserve"> az órajel és adat</w:t>
      </w:r>
      <w:r w:rsidR="002D0651">
        <w:t xml:space="preserve"> küldéséhez</w:t>
      </w:r>
      <w:r w:rsidR="00A330B6">
        <w:t>. A</w:t>
      </w:r>
      <w:r w:rsidR="003B0235">
        <w:t>z USB kábelb</w:t>
      </w:r>
      <w:r w:rsidR="00A330B6">
        <w:t>e</w:t>
      </w:r>
      <w:r w:rsidR="003B0235">
        <w:t xml:space="preserve">n </w:t>
      </w:r>
      <w:r w:rsidR="00A330B6">
        <w:t>található 4 vezetékkel</w:t>
      </w:r>
      <w:r w:rsidR="00142ACE">
        <w:t xml:space="preserve"> elegánsan </w:t>
      </w:r>
      <w:r w:rsidR="00A53E9E">
        <w:t xml:space="preserve">meg lehet oldani </w:t>
      </w:r>
      <w:r w:rsidR="006544E6">
        <w:t>a csatlakozást.</w:t>
      </w:r>
      <w:r w:rsidR="00870F6B">
        <w:t xml:space="preserve"> </w:t>
      </w:r>
      <w:r w:rsidR="00CC52C0">
        <w:t xml:space="preserve">Azonban </w:t>
      </w:r>
      <w:r w:rsidR="00392546">
        <w:t xml:space="preserve">míg az asztalban található mikrovezérlő </w:t>
      </w:r>
      <w:r w:rsidR="001A3E61">
        <w:t>0-</w:t>
      </w:r>
      <w:r w:rsidR="00E83366">
        <w:t>5</w:t>
      </w:r>
      <w:r w:rsidR="001A3E61">
        <w:t xml:space="preserve"> </w:t>
      </w:r>
      <w:r w:rsidR="00E83366">
        <w:t>V-os fesz</w:t>
      </w:r>
      <w:r w:rsidR="001A3E61">
        <w:t>ültség</w:t>
      </w:r>
      <w:r w:rsidR="0026429E">
        <w:t xml:space="preserve">szinttel dolgozik a </w:t>
      </w:r>
      <w:proofErr w:type="spellStart"/>
      <w:r w:rsidR="0026429E">
        <w:t>Raspberry</w:t>
      </w:r>
      <w:proofErr w:type="spellEnd"/>
      <w:r w:rsidR="0026429E">
        <w:t xml:space="preserve"> lábai</w:t>
      </w:r>
      <w:r w:rsidR="00E52F68">
        <w:t xml:space="preserve"> </w:t>
      </w:r>
      <w:proofErr w:type="spellStart"/>
      <w:r w:rsidR="00E52F68">
        <w:t>max</w:t>
      </w:r>
      <w:proofErr w:type="spellEnd"/>
      <w:r w:rsidR="00E52F68">
        <w:t>.</w:t>
      </w:r>
      <w:r w:rsidR="0026429E">
        <w:t xml:space="preserve"> 3</w:t>
      </w:r>
      <w:r w:rsidR="009B03B8">
        <w:t>,</w:t>
      </w:r>
      <w:r w:rsidR="0026429E">
        <w:t>3V-ot adnak</w:t>
      </w:r>
      <w:r w:rsidR="0010250D">
        <w:t xml:space="preserve">, ami a mikrovezérlőnek </w:t>
      </w:r>
      <w:r w:rsidR="000B141D">
        <w:t>nem elég magas</w:t>
      </w:r>
      <w:r w:rsidR="00677D92">
        <w:t xml:space="preserve"> logikai</w:t>
      </w:r>
      <w:r w:rsidR="000B141D">
        <w:t xml:space="preserve"> feszültség </w:t>
      </w:r>
      <w:r w:rsidR="00F73021">
        <w:t xml:space="preserve">az adatok fogadására ezért mindkét </w:t>
      </w:r>
      <w:r w:rsidR="001F7A63">
        <w:t xml:space="preserve">kommunikációban részvevő </w:t>
      </w:r>
      <w:r w:rsidR="000F254D">
        <w:t>láb egy</w:t>
      </w:r>
      <w:r w:rsidR="00A116DD">
        <w:t>-egy</w:t>
      </w:r>
      <w:r w:rsidR="000F254D">
        <w:t xml:space="preserve"> </w:t>
      </w:r>
      <w:r w:rsidR="001C19C1">
        <w:t>1k</w:t>
      </w:r>
      <w:r w:rsidR="00A116DD" w:rsidRPr="00A116DD">
        <w:t>Ω</w:t>
      </w:r>
      <w:r w:rsidR="00A116DD">
        <w:t>-os ellenállás</w:t>
      </w:r>
      <w:r w:rsidR="00D93557">
        <w:t>on keresztül</w:t>
      </w:r>
      <w:r w:rsidR="00A116DD">
        <w:t xml:space="preserve"> </w:t>
      </w:r>
      <w:r w:rsidR="002405ED">
        <w:t>az 5V-os lábhoz</w:t>
      </w:r>
      <w:r w:rsidR="00D93557">
        <w:t xml:space="preserve"> csatlakozik</w:t>
      </w:r>
      <w:r w:rsidR="006C4955">
        <w:t>.</w:t>
      </w:r>
      <w:r w:rsidR="002478DA">
        <w:t xml:space="preserve"> </w:t>
      </w:r>
    </w:p>
    <w:p w14:paraId="2134D9D0" w14:textId="1D1A5756" w:rsidR="001E2C53" w:rsidRDefault="00A91D64" w:rsidP="004534B2">
      <w:r>
        <w:rPr>
          <w:noProof/>
        </w:rPr>
        <w:lastRenderedPageBreak/>
        <mc:AlternateContent>
          <mc:Choice Requires="wps">
            <w:drawing>
              <wp:anchor distT="0" distB="0" distL="114300" distR="114300" simplePos="0" relativeHeight="251762688" behindDoc="0" locked="0" layoutInCell="1" allowOverlap="1" wp14:anchorId="3BFB155B" wp14:editId="0B11CB0C">
                <wp:simplePos x="0" y="0"/>
                <wp:positionH relativeFrom="margin">
                  <wp:align>left</wp:align>
                </wp:positionH>
                <wp:positionV relativeFrom="paragraph">
                  <wp:posOffset>5245100</wp:posOffset>
                </wp:positionV>
                <wp:extent cx="5753100" cy="635"/>
                <wp:effectExtent l="0" t="0" r="0" b="0"/>
                <wp:wrapTopAndBottom/>
                <wp:docPr id="85" name="Szövegdoboz 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82C2328" w14:textId="413C1105" w:rsidR="00A91D64" w:rsidRPr="00B431F9" w:rsidRDefault="005A5EC1" w:rsidP="00A91D64">
                            <w:pPr>
                              <w:pStyle w:val="Kpalrs"/>
                              <w:rPr>
                                <w:sz w:val="24"/>
                                <w:szCs w:val="24"/>
                              </w:rPr>
                            </w:pPr>
                            <w:fldSimple w:instr=" STYLEREF 1 \s ">
                              <w:r>
                                <w:rPr>
                                  <w:noProof/>
                                </w:rPr>
                                <w:t>4</w:t>
                              </w:r>
                            </w:fldSimple>
                            <w:r>
                              <w:noBreakHyphen/>
                            </w:r>
                            <w:fldSimple w:instr=" SEQ ábra \* ARABIC \s 1 ">
                              <w:r>
                                <w:rPr>
                                  <w:noProof/>
                                </w:rPr>
                                <w:t>6</w:t>
                              </w:r>
                            </w:fldSimple>
                            <w:r w:rsidR="00A91D64">
                              <w:t>. ábra: Áramkör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B155B" id="Szövegdoboz 85" o:spid="_x0000_s1052" type="#_x0000_t202" style="position:absolute;left:0;text-align:left;margin-left:0;margin-top:413pt;width:453pt;height:.05pt;z-index:2517626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" stroked="f">
                <v:textbox style="mso-fit-shape-to-text:t" inset="0,0,0,0">
                  <w:txbxContent>
                    <w:p w14:paraId="282C2328" w14:textId="413C1105" w:rsidR="00A91D64" w:rsidRPr="00B431F9" w:rsidRDefault="005A5EC1" w:rsidP="00A91D64">
                      <w:pPr>
                        <w:pStyle w:val="Kpalrs"/>
                        <w:rPr>
                          <w:sz w:val="24"/>
                          <w:szCs w:val="24"/>
                        </w:rPr>
                      </w:pPr>
                      <w:fldSimple w:instr=" STYLEREF 1 \s ">
                        <w:r>
                          <w:rPr>
                            <w:noProof/>
                          </w:rPr>
                          <w:t>4</w:t>
                        </w:r>
                      </w:fldSimple>
                      <w:r>
                        <w:noBreakHyphen/>
                      </w:r>
                      <w:fldSimple w:instr=" SEQ ábra \* ARABIC \s 1 ">
                        <w:r>
                          <w:rPr>
                            <w:noProof/>
                          </w:rPr>
                          <w:t>6</w:t>
                        </w:r>
                      </w:fldSimple>
                      <w:r w:rsidR="00A91D64">
                        <w:t>. ábra: Áramkör</w:t>
                      </w:r>
                    </w:p>
                  </w:txbxContent>
                </v:textbox>
                <w10:wrap type="topAndBottom" anchorx="margin"/>
              </v:shape>
            </w:pict>
          </mc:Fallback>
        </mc:AlternateContent>
      </w:r>
      <w:r>
        <w:rPr>
          <w:noProof/>
        </w:rPr>
        <w:drawing>
          <wp:anchor distT="0" distB="0" distL="114300" distR="114300" simplePos="0" relativeHeight="251760640" behindDoc="0" locked="0" layoutInCell="1" allowOverlap="1" wp14:anchorId="564C4AE4" wp14:editId="44A74B93">
            <wp:simplePos x="0" y="0"/>
            <wp:positionH relativeFrom="margin">
              <wp:align>center</wp:align>
            </wp:positionH>
            <wp:positionV relativeFrom="paragraph">
              <wp:posOffset>1566545</wp:posOffset>
            </wp:positionV>
            <wp:extent cx="5133975" cy="3850005"/>
            <wp:effectExtent l="0" t="0" r="9525" b="0"/>
            <wp:wrapTopAndBottom/>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33975" cy="3850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2BD">
        <w:t>A kapott lézermodul</w:t>
      </w:r>
      <w:r w:rsidR="002842BD" w:rsidRPr="00B6016B">
        <w:t xml:space="preserve"> egy</w:t>
      </w:r>
      <w:r w:rsidR="003B4724" w:rsidRPr="00B6016B">
        <w:t xml:space="preserve"> </w:t>
      </w:r>
      <w:r w:rsidR="00B6016B" w:rsidRPr="00B6016B">
        <w:t>LFL650-5-12(9x20)90-F250</w:t>
      </w:r>
      <w:r w:rsidR="0092599A" w:rsidRPr="00B6016B">
        <w:t xml:space="preserve"> típusú lézer</w:t>
      </w:r>
      <w:r w:rsidR="003B4724" w:rsidRPr="00B6016B">
        <w:t>,</w:t>
      </w:r>
      <w:r w:rsidR="006D2E5D" w:rsidRPr="00B6016B">
        <w:t xml:space="preserve"> aminek az adatlapja szerint minimum</w:t>
      </w:r>
      <w:r w:rsidR="002842BD" w:rsidRPr="00B6016B">
        <w:t xml:space="preserve"> </w:t>
      </w:r>
      <w:r w:rsidR="001B3F3D" w:rsidRPr="00B6016B">
        <w:rPr>
          <w:rFonts w:cs="Helvetica"/>
          <w:spacing w:val="-2"/>
          <w:shd w:val="clear" w:color="auto" w:fill="FFFFFF"/>
        </w:rPr>
        <w:t>ü</w:t>
      </w:r>
      <w:r w:rsidR="0092599A" w:rsidRPr="00B6016B">
        <w:rPr>
          <w:rFonts w:cs="Helvetica"/>
          <w:spacing w:val="-2"/>
          <w:shd w:val="clear" w:color="auto" w:fill="FFFFFF"/>
        </w:rPr>
        <w:t>zemi feszültség</w:t>
      </w:r>
      <w:r w:rsidR="003B4724" w:rsidRPr="00B6016B">
        <w:rPr>
          <w:rFonts w:cs="Helvetica"/>
          <w:spacing w:val="-2"/>
          <w:shd w:val="clear" w:color="auto" w:fill="FFFFFF"/>
        </w:rPr>
        <w:t>e</w:t>
      </w:r>
      <w:r w:rsidR="0092599A" w:rsidRPr="00B6016B">
        <w:rPr>
          <w:rFonts w:cs="Helvetica"/>
          <w:spacing w:val="-2"/>
          <w:shd w:val="clear" w:color="auto" w:fill="FFFFFF"/>
        </w:rPr>
        <w:t xml:space="preserve"> 3 V/DC</w:t>
      </w:r>
      <w:r w:rsidR="00B6016B" w:rsidRPr="00B6016B">
        <w:rPr>
          <w:rFonts w:cs="Helvetica"/>
          <w:spacing w:val="-2"/>
          <w:shd w:val="clear" w:color="auto" w:fill="FFFFFF"/>
        </w:rPr>
        <w:t xml:space="preserve"> és</w:t>
      </w:r>
      <w:r w:rsidR="003B4724" w:rsidRPr="00B6016B">
        <w:rPr>
          <w:rFonts w:cs="Helvetica"/>
          <w:spacing w:val="-2"/>
          <w:shd w:val="clear" w:color="auto" w:fill="FFFFFF"/>
        </w:rPr>
        <w:t xml:space="preserve"> ü</w:t>
      </w:r>
      <w:r w:rsidR="0092599A" w:rsidRPr="00B6016B">
        <w:rPr>
          <w:rFonts w:cs="Helvetica"/>
          <w:spacing w:val="-2"/>
          <w:shd w:val="clear" w:color="auto" w:fill="FFFFFF"/>
        </w:rPr>
        <w:t>zemi áram</w:t>
      </w:r>
      <w:r w:rsidR="003B4724" w:rsidRPr="00B6016B">
        <w:rPr>
          <w:rFonts w:cs="Helvetica"/>
          <w:spacing w:val="-2"/>
          <w:shd w:val="clear" w:color="auto" w:fill="FFFFFF"/>
        </w:rPr>
        <w:t>a</w:t>
      </w:r>
      <w:r w:rsidR="0092599A" w:rsidRPr="00B6016B">
        <w:rPr>
          <w:rFonts w:cs="Helvetica"/>
          <w:spacing w:val="-2"/>
          <w:shd w:val="clear" w:color="auto" w:fill="FFFFFF"/>
        </w:rPr>
        <w:t xml:space="preserve"> 20 mA</w:t>
      </w:r>
      <w:r w:rsidR="00CD491D">
        <w:rPr>
          <w:rFonts w:cs="Helvetica"/>
          <w:spacing w:val="-2"/>
          <w:shd w:val="clear" w:color="auto" w:fill="FFFFFF"/>
        </w:rPr>
        <w:t xml:space="preserve"> </w:t>
      </w:r>
      <w:r w:rsidR="00283FBE">
        <w:rPr>
          <w:rFonts w:cs="Helvetica"/>
          <w:spacing w:val="-2"/>
          <w:shd w:val="clear" w:color="auto" w:fill="FFFFFF"/>
        </w:rPr>
        <w:t xml:space="preserve">ezért </w:t>
      </w:r>
      <w:proofErr w:type="spellStart"/>
      <w:r w:rsidR="009554C9">
        <w:rPr>
          <w:rFonts w:cs="Helvetica"/>
          <w:spacing w:val="-2"/>
          <w:shd w:val="clear" w:color="auto" w:fill="FFFFFF"/>
        </w:rPr>
        <w:t>csatlakoztatható</w:t>
      </w:r>
      <w:proofErr w:type="spellEnd"/>
      <w:r w:rsidR="009554C9">
        <w:rPr>
          <w:rFonts w:cs="Helvetica"/>
          <w:spacing w:val="-2"/>
          <w:shd w:val="clear" w:color="auto" w:fill="FFFFFF"/>
        </w:rPr>
        <w:t xml:space="preserve"> </w:t>
      </w:r>
      <w:r w:rsidR="00B47982">
        <w:rPr>
          <w:rFonts w:cs="Helvetica"/>
          <w:spacing w:val="-2"/>
          <w:shd w:val="clear" w:color="auto" w:fill="FFFFFF"/>
        </w:rPr>
        <w:t xml:space="preserve">a </w:t>
      </w:r>
      <w:proofErr w:type="spellStart"/>
      <w:r w:rsidR="00B47982">
        <w:rPr>
          <w:rFonts w:cs="Helvetica"/>
          <w:spacing w:val="-2"/>
          <w:shd w:val="clear" w:color="auto" w:fill="FFFFFF"/>
        </w:rPr>
        <w:t>Raspberry</w:t>
      </w:r>
      <w:proofErr w:type="spellEnd"/>
      <w:r w:rsidR="00B47982">
        <w:rPr>
          <w:rFonts w:cs="Helvetica"/>
          <w:spacing w:val="-2"/>
          <w:shd w:val="clear" w:color="auto" w:fill="FFFFFF"/>
        </w:rPr>
        <w:t xml:space="preserve"> egyik kimenetéhez</w:t>
      </w:r>
      <w:r w:rsidR="003B4724" w:rsidRPr="00B6016B">
        <w:rPr>
          <w:rFonts w:cs="Helvetica"/>
          <w:spacing w:val="-2"/>
          <w:shd w:val="clear" w:color="auto" w:fill="FFFFFF"/>
        </w:rPr>
        <w:t>.</w:t>
      </w:r>
      <w:r w:rsidR="001D33B8">
        <w:rPr>
          <w:rFonts w:cs="Helvetica"/>
          <w:spacing w:val="-2"/>
          <w:shd w:val="clear" w:color="auto" w:fill="FFFFFF"/>
        </w:rPr>
        <w:t xml:space="preserve"> A </w:t>
      </w:r>
      <w:proofErr w:type="spellStart"/>
      <w:r w:rsidR="001D33B8">
        <w:rPr>
          <w:rFonts w:cs="Helvetica"/>
          <w:spacing w:val="-2"/>
          <w:shd w:val="clear" w:color="auto" w:fill="FFFFFF"/>
        </w:rPr>
        <w:t>Raspberry</w:t>
      </w:r>
      <w:proofErr w:type="spellEnd"/>
      <w:r w:rsidR="000143EB">
        <w:rPr>
          <w:rFonts w:cs="Helvetica"/>
          <w:spacing w:val="-2"/>
          <w:shd w:val="clear" w:color="auto" w:fill="FFFFFF"/>
        </w:rPr>
        <w:t xml:space="preserve"> </w:t>
      </w:r>
      <w:r w:rsidR="00E52F68">
        <w:rPr>
          <w:rFonts w:cs="Helvetica"/>
          <w:spacing w:val="-2"/>
          <w:shd w:val="clear" w:color="auto" w:fill="FFFFFF"/>
        </w:rPr>
        <w:t>ebben az összeállításban</w:t>
      </w:r>
      <w:r w:rsidR="001D33B8">
        <w:rPr>
          <w:rFonts w:cs="Helvetica"/>
          <w:spacing w:val="-2"/>
          <w:shd w:val="clear" w:color="auto" w:fill="FFFFFF"/>
        </w:rPr>
        <w:t xml:space="preserve"> nem végez komoly számítási </w:t>
      </w:r>
      <w:r w:rsidR="005C53F4">
        <w:rPr>
          <w:rFonts w:cs="Helvetica"/>
          <w:spacing w:val="-2"/>
          <w:shd w:val="clear" w:color="auto" w:fill="FFFFFF"/>
        </w:rPr>
        <w:t>feladatokat és csak a lézer</w:t>
      </w:r>
      <w:r w:rsidR="00090A28">
        <w:rPr>
          <w:rFonts w:cs="Helvetica"/>
          <w:spacing w:val="-2"/>
          <w:shd w:val="clear" w:color="auto" w:fill="FFFFFF"/>
        </w:rPr>
        <w:t>hez,</w:t>
      </w:r>
      <w:r w:rsidR="005C53F4">
        <w:rPr>
          <w:rFonts w:cs="Helvetica"/>
          <w:spacing w:val="-2"/>
          <w:shd w:val="clear" w:color="auto" w:fill="FFFFFF"/>
        </w:rPr>
        <w:t xml:space="preserve"> a kamerák</w:t>
      </w:r>
      <w:r w:rsidR="00090A28">
        <w:rPr>
          <w:rFonts w:cs="Helvetica"/>
          <w:spacing w:val="-2"/>
          <w:shd w:val="clear" w:color="auto" w:fill="FFFFFF"/>
        </w:rPr>
        <w:t>hoz</w:t>
      </w:r>
      <w:r w:rsidR="00821273">
        <w:rPr>
          <w:rFonts w:cs="Helvetica"/>
          <w:spacing w:val="-2"/>
          <w:shd w:val="clear" w:color="auto" w:fill="FFFFFF"/>
        </w:rPr>
        <w:t xml:space="preserve"> és a kommunikáció</w:t>
      </w:r>
      <w:r w:rsidR="00090A28">
        <w:rPr>
          <w:rFonts w:cs="Helvetica"/>
          <w:spacing w:val="-2"/>
          <w:shd w:val="clear" w:color="auto" w:fill="FFFFFF"/>
        </w:rPr>
        <w:t xml:space="preserve">hoz </w:t>
      </w:r>
      <w:r w:rsidR="009A3B46">
        <w:rPr>
          <w:rFonts w:cs="Helvetica"/>
          <w:spacing w:val="-2"/>
          <w:shd w:val="clear" w:color="auto" w:fill="FFFFFF"/>
        </w:rPr>
        <w:t xml:space="preserve">nélkülözhetetlen </w:t>
      </w:r>
      <w:r w:rsidR="00090A28">
        <w:rPr>
          <w:rFonts w:cs="Helvetica"/>
          <w:spacing w:val="-2"/>
          <w:shd w:val="clear" w:color="auto" w:fill="FFFFFF"/>
        </w:rPr>
        <w:t>energiát kell szolgáltatni</w:t>
      </w:r>
      <w:r w:rsidR="00B47982">
        <w:rPr>
          <w:rFonts w:cs="Helvetica"/>
          <w:spacing w:val="-2"/>
          <w:shd w:val="clear" w:color="auto" w:fill="FFFFFF"/>
        </w:rPr>
        <w:t>a</w:t>
      </w:r>
      <w:r w:rsidR="00016089">
        <w:rPr>
          <w:rFonts w:cs="Helvetica"/>
          <w:spacing w:val="-2"/>
          <w:shd w:val="clear" w:color="auto" w:fill="FFFFFF"/>
        </w:rPr>
        <w:t>, ezért</w:t>
      </w:r>
      <w:r w:rsidR="00090A28">
        <w:rPr>
          <w:rFonts w:cs="Helvetica"/>
          <w:spacing w:val="-2"/>
          <w:shd w:val="clear" w:color="auto" w:fill="FFFFFF"/>
        </w:rPr>
        <w:t xml:space="preserve"> nem szüksége</w:t>
      </w:r>
      <w:r w:rsidR="000C1587">
        <w:rPr>
          <w:rFonts w:cs="Helvetica"/>
          <w:spacing w:val="-2"/>
          <w:shd w:val="clear" w:color="auto" w:fill="FFFFFF"/>
        </w:rPr>
        <w:t>s</w:t>
      </w:r>
      <w:r w:rsidR="00A2202B">
        <w:rPr>
          <w:rFonts w:cs="Helvetica"/>
          <w:spacing w:val="-2"/>
          <w:shd w:val="clear" w:color="auto" w:fill="FFFFFF"/>
        </w:rPr>
        <w:t xml:space="preserve"> extra</w:t>
      </w:r>
      <w:r w:rsidR="00090A28">
        <w:rPr>
          <w:rFonts w:cs="Helvetica"/>
          <w:spacing w:val="-2"/>
          <w:shd w:val="clear" w:color="auto" w:fill="FFFFFF"/>
        </w:rPr>
        <w:t xml:space="preserve"> táplálás</w:t>
      </w:r>
      <w:r w:rsidR="004A3168">
        <w:rPr>
          <w:rFonts w:cs="Helvetica"/>
          <w:spacing w:val="-2"/>
          <w:shd w:val="clear" w:color="auto" w:fill="FFFFFF"/>
        </w:rPr>
        <w:t>.</w:t>
      </w:r>
      <w:r w:rsidR="003B4724">
        <w:rPr>
          <w:rFonts w:cs="Helvetica"/>
          <w:color w:val="333E48"/>
          <w:spacing w:val="-2"/>
          <w:shd w:val="clear" w:color="auto" w:fill="FFFFFF"/>
        </w:rPr>
        <w:t xml:space="preserve"> </w:t>
      </w:r>
      <w:r w:rsidR="001E2C53" w:rsidRPr="001B3F3D">
        <w:t>E</w:t>
      </w:r>
      <w:r w:rsidR="009B440F">
        <w:t>ddigieket figyelembe véve</w:t>
      </w:r>
      <w:r w:rsidR="00326ECA">
        <w:t xml:space="preserve"> a </w:t>
      </w:r>
      <w:proofErr w:type="spellStart"/>
      <w:r w:rsidR="00CB7999">
        <w:t>Raspberry-hez</w:t>
      </w:r>
      <w:proofErr w:type="spellEnd"/>
      <w:r w:rsidR="00CB7999">
        <w:t xml:space="preserve"> illeszkedő áramkör</w:t>
      </w:r>
      <w:r w:rsidR="000143EB">
        <w:t xml:space="preserve"> </w:t>
      </w:r>
      <w:r w:rsidR="00330385">
        <w:t>rajza</w:t>
      </w:r>
      <w:r w:rsidR="00CB7999">
        <w:t xml:space="preserve"> az</w:t>
      </w:r>
      <w:r w:rsidR="009B440F">
        <w:t xml:space="preserve"> </w:t>
      </w:r>
      <w:r w:rsidR="007A19EC">
        <w:t>ábrán látható.</w:t>
      </w:r>
      <w:r w:rsidR="0038217F">
        <w:t xml:space="preserve"> </w:t>
      </w:r>
    </w:p>
    <w:p w14:paraId="7D4F9855" w14:textId="1576CCEB" w:rsidR="001E2C53" w:rsidRDefault="00317564" w:rsidP="007A19EC">
      <w:r>
        <w:t>A</w:t>
      </w:r>
      <w:r w:rsidR="001E2C53">
        <w:t xml:space="preserve"> </w:t>
      </w:r>
      <w:proofErr w:type="spellStart"/>
      <w:r w:rsidR="001E2C53">
        <w:t>Raspberry</w:t>
      </w:r>
      <w:proofErr w:type="spellEnd"/>
      <w:r w:rsidR="00FD66B7">
        <w:t xml:space="preserve"> </w:t>
      </w:r>
      <w:r w:rsidR="00EC0C99">
        <w:t>áram</w:t>
      </w:r>
      <w:r w:rsidR="00FD66B7">
        <w:t xml:space="preserve">ellátásáról saját </w:t>
      </w:r>
      <w:r w:rsidR="00EC0C99">
        <w:t>táp</w:t>
      </w:r>
      <w:r w:rsidR="003F6357">
        <w:t>ja gondoskodik</w:t>
      </w:r>
      <w:r w:rsidR="001E2C53">
        <w:t xml:space="preserve"> és mivel alapvetően egy fejlesztőpanel nem rendelkezik bekapcsológombbal</w:t>
      </w:r>
      <w:r w:rsidR="00E83C80">
        <w:t>,</w:t>
      </w:r>
      <w:r w:rsidR="001E2C53">
        <w:t xml:space="preserve"> ezért a bekapcsolása a táp megszüntetésével és visszakapcsolásával lehetséges. </w:t>
      </w:r>
      <w:r w:rsidR="00124E16">
        <w:t xml:space="preserve">A gomb beiktatása könnyedén megoldható, </w:t>
      </w:r>
      <w:r w:rsidR="00B4329A">
        <w:t xml:space="preserve">mert a SCL </w:t>
      </w:r>
      <w:r w:rsidR="003D0566">
        <w:t xml:space="preserve">lábon </w:t>
      </w:r>
      <w:r w:rsidR="008C6B00">
        <w:t>al</w:t>
      </w:r>
      <w:r w:rsidR="008E61A6">
        <w:t>vó állapotában is 3</w:t>
      </w:r>
      <w:r w:rsidR="009B03B8">
        <w:t>,</w:t>
      </w:r>
      <w:r w:rsidR="008E61A6">
        <w:t xml:space="preserve">3V van </w:t>
      </w:r>
      <w:r w:rsidR="001C7D57">
        <w:t xml:space="preserve">ezt </w:t>
      </w:r>
      <w:r w:rsidR="00CD0A90">
        <w:t>kis</w:t>
      </w:r>
      <w:r w:rsidR="001C7D57">
        <w:t xml:space="preserve"> időre a föld</w:t>
      </w:r>
      <w:r w:rsidR="00EF78DE">
        <w:t xml:space="preserve"> potenciáljára </w:t>
      </w:r>
      <w:r w:rsidR="00186AFB">
        <w:t>lehúzva</w:t>
      </w:r>
      <w:r w:rsidR="00CE5D13">
        <w:t xml:space="preserve"> a</w:t>
      </w:r>
      <w:r w:rsidR="004B6260">
        <w:t>z eszköz</w:t>
      </w:r>
      <w:r w:rsidR="00186AFB">
        <w:t xml:space="preserve"> érzékeli a </w:t>
      </w:r>
      <w:r w:rsidR="00047A9A">
        <w:t>feszültségesést</w:t>
      </w:r>
      <w:r w:rsidR="009439C2">
        <w:t xml:space="preserve"> és</w:t>
      </w:r>
      <w:r w:rsidR="004B6260">
        <w:t xml:space="preserve"> </w:t>
      </w:r>
      <w:r w:rsidR="00B86490">
        <w:t>bekapcsolt állapotba k</w:t>
      </w:r>
      <w:r w:rsidR="00370C9D">
        <w:t>erül</w:t>
      </w:r>
      <w:r w:rsidR="006A4BE5">
        <w:t>.</w:t>
      </w:r>
      <w:r w:rsidR="00370C9D">
        <w:t xml:space="preserve"> </w:t>
      </w:r>
      <w:r w:rsidR="006A4BE5">
        <w:t>K</w:t>
      </w:r>
      <w:r w:rsidR="00370C9D">
        <w:t>ikapcsolás</w:t>
      </w:r>
      <w:r w:rsidR="00AB2ADC">
        <w:t>át</w:t>
      </w:r>
      <w:r w:rsidR="00370C9D">
        <w:t xml:space="preserve"> </w:t>
      </w:r>
      <w:r w:rsidR="006C4975">
        <w:t xml:space="preserve">szoftveresen </w:t>
      </w:r>
      <w:r w:rsidR="001978DA">
        <w:t>le</w:t>
      </w:r>
      <w:r w:rsidR="00AB2ADC">
        <w:t xml:space="preserve">het </w:t>
      </w:r>
      <w:r w:rsidR="00FB02B5">
        <w:t>elindítani</w:t>
      </w:r>
      <w:r w:rsidR="00F9043B">
        <w:t>,</w:t>
      </w:r>
      <w:r w:rsidR="001978DA">
        <w:t xml:space="preserve"> de a gomb megnyomásával </w:t>
      </w:r>
      <w:r w:rsidR="000B5BF9">
        <w:t xml:space="preserve">is </w:t>
      </w:r>
      <w:r w:rsidR="00AB2ADC">
        <w:t>e</w:t>
      </w:r>
      <w:r w:rsidR="00FB02B5">
        <w:t xml:space="preserve">l lehet érni, ha létrehozunk egy olyan </w:t>
      </w:r>
      <w:proofErr w:type="spellStart"/>
      <w:r w:rsidR="004E7D8A">
        <w:t>python</w:t>
      </w:r>
      <w:proofErr w:type="spellEnd"/>
      <w:r w:rsidR="004E7D8A">
        <w:t xml:space="preserve"> programot, ami</w:t>
      </w:r>
      <w:r w:rsidR="002D3667">
        <w:t xml:space="preserve"> minden </w:t>
      </w:r>
      <w:r w:rsidR="002F274C">
        <w:t>SETUP</w:t>
      </w:r>
      <w:r w:rsidR="00AA6C60">
        <w:t xml:space="preserve"> után</w:t>
      </w:r>
      <w:r w:rsidR="00D2347B">
        <w:t xml:space="preserve"> lefut és </w:t>
      </w:r>
      <w:r w:rsidR="00F12B13">
        <w:t>várja</w:t>
      </w:r>
      <w:r w:rsidR="00103991">
        <w:t>, hogy</w:t>
      </w:r>
      <w:r w:rsidR="00F12B13">
        <w:t xml:space="preserve"> a </w:t>
      </w:r>
      <w:r w:rsidR="002F274C">
        <w:t>bekapcsoláshoz</w:t>
      </w:r>
      <w:r w:rsidR="00AA6C60">
        <w:t xml:space="preserve"> hasonló</w:t>
      </w:r>
      <w:r w:rsidR="00E15B0F">
        <w:t xml:space="preserve">an </w:t>
      </w:r>
      <w:r w:rsidR="00103991">
        <w:t>az egyik kijelölt láb</w:t>
      </w:r>
      <w:r w:rsidR="0035213C">
        <w:t>á</w:t>
      </w:r>
      <w:r w:rsidR="00047A9A">
        <w:t>n</w:t>
      </w:r>
      <w:r w:rsidR="00E97F23">
        <w:t xml:space="preserve"> (pl. 4</w:t>
      </w:r>
      <w:r w:rsidR="00780BF7">
        <w:t>, ahol szinten állandó 3,3V</w:t>
      </w:r>
      <w:r w:rsidR="009C4C68">
        <w:t>)</w:t>
      </w:r>
      <w:r w:rsidR="00780BF7">
        <w:t xml:space="preserve"> van</w:t>
      </w:r>
      <w:r w:rsidR="00047A9A">
        <w:t xml:space="preserve"> megjelenjen </w:t>
      </w:r>
      <w:r w:rsidR="003F6357">
        <w:t>egy</w:t>
      </w:r>
      <w:r w:rsidR="00047A9A">
        <w:t xml:space="preserve"> lefutó él</w:t>
      </w:r>
      <w:r w:rsidR="004B6260">
        <w:t>.</w:t>
      </w:r>
      <w:r w:rsidR="00CF47FA">
        <w:t xml:space="preserve"> </w:t>
      </w:r>
      <w:r w:rsidR="00150CEB">
        <w:t xml:space="preserve"> </w:t>
      </w:r>
    </w:p>
    <w:p w14:paraId="54994C43" w14:textId="1118FF42" w:rsidR="00E32F83" w:rsidRDefault="00A83FCC" w:rsidP="00E32F83">
      <w:pPr>
        <w:ind w:firstLine="0"/>
      </w:pPr>
      <w:r>
        <w:rPr>
          <w:noProof/>
        </w:rPr>
        <w:lastRenderedPageBreak/>
        <mc:AlternateContent>
          <mc:Choice Requires="wps">
            <w:drawing>
              <wp:anchor distT="0" distB="0" distL="114300" distR="114300" simplePos="0" relativeHeight="251765760" behindDoc="0" locked="0" layoutInCell="1" allowOverlap="1" wp14:anchorId="2CA354BD" wp14:editId="610B136D">
                <wp:simplePos x="0" y="0"/>
                <wp:positionH relativeFrom="margin">
                  <wp:align>center</wp:align>
                </wp:positionH>
                <wp:positionV relativeFrom="paragraph">
                  <wp:posOffset>2861945</wp:posOffset>
                </wp:positionV>
                <wp:extent cx="4162425" cy="635"/>
                <wp:effectExtent l="0" t="0" r="9525" b="0"/>
                <wp:wrapTopAndBottom/>
                <wp:docPr id="87" name="Szövegdoboz 87"/>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47DB15C8" w14:textId="3F870AA2" w:rsidR="00E32F83" w:rsidRPr="00666748" w:rsidRDefault="005A5EC1" w:rsidP="00E32F83">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7</w:t>
                            </w:r>
                            <w:r>
                              <w:rPr>
                                <w:noProof/>
                              </w:rPr>
                              <w:fldChar w:fldCharType="end"/>
                            </w:r>
                            <w:r w:rsidR="00E32F83">
                              <w:t>. ábra: Gomb beépítése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354BD" id="Szövegdoboz 87" o:spid="_x0000_s1053" type="#_x0000_t202" style="position:absolute;left:0;text-align:left;margin-left:0;margin-top:225.35pt;width:327.75pt;height:.0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" stroked="f">
                <v:textbox style="mso-fit-shape-to-text:t" inset="0,0,0,0">
                  <w:txbxContent>
                    <w:p w14:paraId="47DB15C8" w14:textId="3F870AA2" w:rsidR="00E32F83" w:rsidRPr="00666748" w:rsidRDefault="005A5EC1" w:rsidP="00E32F83">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7</w:t>
                      </w:r>
                      <w:r>
                        <w:rPr>
                          <w:noProof/>
                        </w:rPr>
                        <w:fldChar w:fldCharType="end"/>
                      </w:r>
                      <w:r w:rsidR="00E32F83">
                        <w:t>. ábra: Gomb beépítése</w:t>
                      </w:r>
                    </w:p>
                  </w:txbxContent>
                </v:textbox>
                <w10:wrap type="topAndBottom" anchorx="margin"/>
              </v:shape>
            </w:pict>
          </mc:Fallback>
        </mc:AlternateContent>
      </w:r>
      <w:r>
        <w:rPr>
          <w:noProof/>
        </w:rPr>
        <w:drawing>
          <wp:anchor distT="0" distB="0" distL="114300" distR="114300" simplePos="0" relativeHeight="251763712" behindDoc="0" locked="0" layoutInCell="1" allowOverlap="1" wp14:anchorId="10FE22F3" wp14:editId="00F53250">
            <wp:simplePos x="0" y="0"/>
            <wp:positionH relativeFrom="margin">
              <wp:posOffset>796290</wp:posOffset>
            </wp:positionH>
            <wp:positionV relativeFrom="paragraph">
              <wp:posOffset>1905</wp:posOffset>
            </wp:positionV>
            <wp:extent cx="4048125" cy="3035935"/>
            <wp:effectExtent l="0" t="0" r="9525" b="0"/>
            <wp:wrapTopAndBottom/>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48125" cy="3035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E07D0D" w14:textId="30418BC3" w:rsidR="00E203E9" w:rsidRDefault="00B24F58" w:rsidP="00F82205">
      <w:r>
        <w:rPr>
          <w:noProof/>
        </w:rPr>
        <mc:AlternateContent>
          <mc:Choice Requires="wps">
            <w:drawing>
              <wp:anchor distT="0" distB="0" distL="114300" distR="114300" simplePos="0" relativeHeight="251785216" behindDoc="0" locked="0" layoutInCell="1" allowOverlap="1" wp14:anchorId="5D9B969F" wp14:editId="5997E840">
                <wp:simplePos x="0" y="0"/>
                <wp:positionH relativeFrom="column">
                  <wp:posOffset>889000</wp:posOffset>
                </wp:positionH>
                <wp:positionV relativeFrom="paragraph">
                  <wp:posOffset>5106035</wp:posOffset>
                </wp:positionV>
                <wp:extent cx="3981450" cy="635"/>
                <wp:effectExtent l="0" t="0" r="0" b="0"/>
                <wp:wrapTopAndBottom/>
                <wp:docPr id="98" name="Szövegdoboz 98"/>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1E7CDC5E" w14:textId="774985D9" w:rsidR="00B24F58" w:rsidRPr="000361B8" w:rsidRDefault="005A5EC1" w:rsidP="00B24F58">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8</w:t>
                            </w:r>
                            <w:r>
                              <w:rPr>
                                <w:noProof/>
                              </w:rPr>
                              <w:fldChar w:fldCharType="end"/>
                            </w:r>
                            <w:r w:rsidR="00B24F58">
                              <w:t xml:space="preserve">. ábra: Végleges </w:t>
                            </w:r>
                            <w:r w:rsidR="00A33D2E">
                              <w:t>áramkör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B969F" id="Szövegdoboz 98" o:spid="_x0000_s1054" type="#_x0000_t202" style="position:absolute;left:0;text-align:left;margin-left:70pt;margin-top:402.05pt;width:313.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" stroked="f">
                <v:textbox style="mso-fit-shape-to-text:t" inset="0,0,0,0">
                  <w:txbxContent>
                    <w:p w14:paraId="1E7CDC5E" w14:textId="774985D9" w:rsidR="00B24F58" w:rsidRPr="000361B8" w:rsidRDefault="005A5EC1" w:rsidP="00B24F58">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8</w:t>
                      </w:r>
                      <w:r>
                        <w:rPr>
                          <w:noProof/>
                        </w:rPr>
                        <w:fldChar w:fldCharType="end"/>
                      </w:r>
                      <w:r w:rsidR="00B24F58">
                        <w:t xml:space="preserve">. ábra: Végleges </w:t>
                      </w:r>
                      <w:r w:rsidR="00A33D2E">
                        <w:t>áramkör</w:t>
                      </w:r>
                    </w:p>
                  </w:txbxContent>
                </v:textbox>
                <w10:wrap type="topAndBottom"/>
              </v:shape>
            </w:pict>
          </mc:Fallback>
        </mc:AlternateContent>
      </w:r>
      <w:r w:rsidR="0031233C">
        <w:rPr>
          <w:noProof/>
        </w:rPr>
        <w:drawing>
          <wp:anchor distT="0" distB="0" distL="114300" distR="114300" simplePos="0" relativeHeight="251766784" behindDoc="0" locked="0" layoutInCell="1" allowOverlap="1" wp14:anchorId="6718A2F3" wp14:editId="33B5BA24">
            <wp:simplePos x="0" y="0"/>
            <wp:positionH relativeFrom="margin">
              <wp:align>center</wp:align>
            </wp:positionH>
            <wp:positionV relativeFrom="paragraph">
              <wp:posOffset>2289175</wp:posOffset>
            </wp:positionV>
            <wp:extent cx="3981450" cy="2985770"/>
            <wp:effectExtent l="0" t="0" r="0" b="5080"/>
            <wp:wrapTopAndBottom/>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81450" cy="2985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DB5">
        <w:t>Mivel a</w:t>
      </w:r>
      <w:r w:rsidR="00C84873">
        <w:t xml:space="preserve">z SCL és a 4. lába a panelnak </w:t>
      </w:r>
      <w:r w:rsidR="00E81F8D">
        <w:t xml:space="preserve">azonos </w:t>
      </w:r>
      <w:r w:rsidR="00742126">
        <w:t xml:space="preserve">potenciálon van és adat küldés során </w:t>
      </w:r>
      <w:r w:rsidR="00B53E73">
        <w:t xml:space="preserve">lefutó élek keletkeznek </w:t>
      </w:r>
      <w:r w:rsidR="00CB4BDF">
        <w:t xml:space="preserve">a </w:t>
      </w:r>
      <w:proofErr w:type="spellStart"/>
      <w:r w:rsidR="00CB4BDF">
        <w:t>Raspberry</w:t>
      </w:r>
      <w:proofErr w:type="spellEnd"/>
      <w:r w:rsidR="00CB4BDF">
        <w:t xml:space="preserve"> feleslegesen </w:t>
      </w:r>
      <w:r w:rsidR="00EB38FB">
        <w:t>kikapcsolna</w:t>
      </w:r>
      <w:r w:rsidR="0053411F">
        <w:t>, ezért</w:t>
      </w:r>
      <w:r w:rsidR="008D3246">
        <w:t xml:space="preserve"> </w:t>
      </w:r>
      <w:r w:rsidR="00361AE7">
        <w:t xml:space="preserve">egy 1N4007 </w:t>
      </w:r>
      <w:r w:rsidR="006B6AFF">
        <w:t>típusú dióda</w:t>
      </w:r>
      <w:r w:rsidR="002E7F05">
        <w:t xml:space="preserve"> került a </w:t>
      </w:r>
      <w:r w:rsidR="002D256D">
        <w:t xml:space="preserve">két láb </w:t>
      </w:r>
      <w:r w:rsidR="00D5129A">
        <w:t>közé</w:t>
      </w:r>
      <w:r w:rsidR="009B03B8">
        <w:t>.</w:t>
      </w:r>
      <w:r w:rsidR="00D5129A">
        <w:t xml:space="preserve"> </w:t>
      </w:r>
      <w:r w:rsidR="009B03B8">
        <w:t>Így most az SCL lábon kb. 4,4V feszültség van</w:t>
      </w:r>
      <w:r w:rsidR="0053411F">
        <w:t xml:space="preserve"> a </w:t>
      </w:r>
      <w:r w:rsidR="00CB115A">
        <w:t>4. láb</w:t>
      </w:r>
      <w:r w:rsidR="009B03B8">
        <w:t xml:space="preserve">on </w:t>
      </w:r>
      <w:r w:rsidR="005B237B">
        <w:t xml:space="preserve">a dióda nyitása miatt </w:t>
      </w:r>
      <w:r w:rsidR="00A835F4">
        <w:t>szintén 4,4V van</w:t>
      </w:r>
      <w:r w:rsidR="000B6B4B">
        <w:t>, ha a</w:t>
      </w:r>
      <w:r w:rsidR="00BC39C6">
        <w:t>datot küldünk és az SCL lábon</w:t>
      </w:r>
      <w:r w:rsidR="00A22272">
        <w:t xml:space="preserve"> kb.</w:t>
      </w:r>
      <w:r w:rsidR="00BC39C6">
        <w:t xml:space="preserve"> </w:t>
      </w:r>
      <w:r w:rsidR="009A4171">
        <w:t>1,1</w:t>
      </w:r>
      <w:r w:rsidR="00BC39C6">
        <w:t xml:space="preserve">V </w:t>
      </w:r>
      <w:r w:rsidR="007A101A">
        <w:t>feszültség mérhető</w:t>
      </w:r>
      <w:r w:rsidR="006A5002">
        <w:t>,</w:t>
      </w:r>
      <w:r w:rsidR="007A101A">
        <w:t xml:space="preserve"> akkor a dióda zár és a </w:t>
      </w:r>
      <w:r w:rsidR="00DD1DCE">
        <w:t>4. lábon 3,3V lesz</w:t>
      </w:r>
      <w:r w:rsidR="006A5002">
        <w:t>, ezt a feszültség esést érz</w:t>
      </w:r>
      <w:r w:rsidR="00E64951">
        <w:t>ékelve szintén kikapcsolna a berendezés</w:t>
      </w:r>
      <w:r w:rsidR="00F60E35">
        <w:t>. Megoldás</w:t>
      </w:r>
      <w:r w:rsidR="00873107">
        <w:t>, ha a 4.</w:t>
      </w:r>
      <w:r w:rsidR="00F72095">
        <w:t xml:space="preserve"> </w:t>
      </w:r>
      <w:r w:rsidR="00873107">
        <w:t>láb</w:t>
      </w:r>
      <w:r w:rsidR="0043033C">
        <w:t xml:space="preserve"> és az 5V</w:t>
      </w:r>
      <w:r w:rsidR="00140B60">
        <w:t>-os láb közé</w:t>
      </w:r>
      <w:r w:rsidR="00CB115A">
        <w:t xml:space="preserve"> is </w:t>
      </w:r>
      <w:r w:rsidR="00EF6210">
        <w:t>kerül egy 1k</w:t>
      </w:r>
      <w:r w:rsidR="00EF6210" w:rsidRPr="00A116DD">
        <w:t>Ω</w:t>
      </w:r>
      <w:r w:rsidR="00EF6210">
        <w:t>-os ellenállás</w:t>
      </w:r>
      <w:r w:rsidR="009B2B8E">
        <w:t xml:space="preserve">, így a dióda zárásakor is megmarad </w:t>
      </w:r>
      <w:r w:rsidR="00872F23">
        <w:t>ezen a bementen a</w:t>
      </w:r>
      <w:r w:rsidR="0050712B">
        <w:t>z eredeti feszültség</w:t>
      </w:r>
      <w:r w:rsidR="00EB38FB">
        <w:t>.</w:t>
      </w:r>
      <w:r w:rsidR="00F82205">
        <w:t xml:space="preserve"> </w:t>
      </w:r>
      <w:r w:rsidR="00E203E9">
        <w:t xml:space="preserve">A gomb </w:t>
      </w:r>
      <w:r w:rsidR="00C239CC">
        <w:t>rendelkezik két beépített LED-</w:t>
      </w:r>
      <w:proofErr w:type="spellStart"/>
      <w:r w:rsidR="00C239CC">
        <w:t>de</w:t>
      </w:r>
      <w:r w:rsidR="00F82205">
        <w:t>l</w:t>
      </w:r>
      <w:proofErr w:type="spellEnd"/>
      <w:r w:rsidR="00AB3957">
        <w:t>,</w:t>
      </w:r>
      <w:r w:rsidR="00C239CC">
        <w:t xml:space="preserve"> </w:t>
      </w:r>
      <w:r w:rsidR="00D003E2">
        <w:t>amely</w:t>
      </w:r>
      <w:r w:rsidR="00AB3957">
        <w:t>ek</w:t>
      </w:r>
      <w:r w:rsidR="00D003E2">
        <w:t xml:space="preserve"> a feszültség polaritásától függően </w:t>
      </w:r>
      <w:r w:rsidR="001D32EF">
        <w:t>felváltva tudnak világítani. Ezzel a két színnel hasznos</w:t>
      </w:r>
      <w:r w:rsidR="00E32059">
        <w:t xml:space="preserve"> </w:t>
      </w:r>
      <w:r w:rsidR="009214FE">
        <w:t>jelzések adhatók a felhasználónak pl.: az eszköz bekapcsolt állapotban van, vagy éppen dolgozik.</w:t>
      </w:r>
    </w:p>
    <w:p w14:paraId="4C49A045" w14:textId="21455A25" w:rsidR="001E7617" w:rsidRDefault="001E7617" w:rsidP="001E7617">
      <w:pPr>
        <w:pStyle w:val="Cmsor3"/>
      </w:pPr>
      <w:bookmarkStart w:id="35" w:name="_Toc27644457"/>
      <w:r>
        <w:lastRenderedPageBreak/>
        <w:t>Asztal</w:t>
      </w:r>
      <w:bookmarkEnd w:id="35"/>
    </w:p>
    <w:p w14:paraId="7E03789A" w14:textId="0C380244" w:rsidR="002D33A5" w:rsidRDefault="00B509B7" w:rsidP="002D33A5">
      <w:r>
        <w:t>A kisebb felbontású léptetésnél érdemes változtat</w:t>
      </w:r>
      <w:r w:rsidR="00B65A1D">
        <w:t>hatóvá tenni</w:t>
      </w:r>
      <w:r>
        <w:t xml:space="preserve"> a léptetőmoto</w:t>
      </w:r>
      <w:r w:rsidR="00B65A1D">
        <w:t>r fogásának frekvenciáját</w:t>
      </w:r>
      <w:r w:rsidR="00D4490F">
        <w:t xml:space="preserve"> í</w:t>
      </w:r>
      <w:r w:rsidR="00B65A1D">
        <w:t>gy elérhető</w:t>
      </w:r>
      <w:r w:rsidR="00D83F6F">
        <w:t>,</w:t>
      </w:r>
      <w:r w:rsidR="00B65A1D">
        <w:t xml:space="preserve"> hogy </w:t>
      </w:r>
      <w:r w:rsidR="002F4CEA">
        <w:t xml:space="preserve">motor léptetése a megfelelő frekvencián kevésbé tűnik </w:t>
      </w:r>
      <w:r w:rsidR="0012528C">
        <w:t>osztottnak</w:t>
      </w:r>
      <w:r w:rsidR="00153027">
        <w:t>, darabosnak</w:t>
      </w:r>
      <w:r w:rsidR="002A339A">
        <w:t xml:space="preserve">, valamint </w:t>
      </w:r>
      <w:r w:rsidR="00BB1E9D">
        <w:t xml:space="preserve">egy lassítás </w:t>
      </w:r>
      <w:r w:rsidR="005D2192">
        <w:t>és gyorsítás is elérhető</w:t>
      </w:r>
      <w:r w:rsidR="007E7163">
        <w:t>, hogy a szkennelendő tárgy ne mozduljon el az asztalon</w:t>
      </w:r>
      <w:r w:rsidR="0085409F">
        <w:t xml:space="preserve"> tehetetlensége miatt</w:t>
      </w:r>
      <w:r w:rsidR="007E7163">
        <w:t xml:space="preserve"> a hírtelen </w:t>
      </w:r>
      <w:r w:rsidR="0085409F">
        <w:t>mozgatás folytán.</w:t>
      </w:r>
      <w:r w:rsidR="00BB618B">
        <w:t xml:space="preserve"> A</w:t>
      </w:r>
      <w:r w:rsidR="00AE5910">
        <w:t>z asztalba</w:t>
      </w:r>
      <w:r w:rsidR="0068610F">
        <w:t>n</w:t>
      </w:r>
      <w:r w:rsidR="00AE5910">
        <w:t xml:space="preserve"> </w:t>
      </w:r>
      <w:r w:rsidR="0068610F">
        <w:t>jelenleg egy 2</w:t>
      </w:r>
      <w:r w:rsidR="00D209E8">
        <w:t xml:space="preserve"> </w:t>
      </w:r>
      <w:proofErr w:type="spellStart"/>
      <w:r w:rsidR="00D209E8">
        <w:t>kb</w:t>
      </w:r>
      <w:proofErr w:type="spellEnd"/>
      <w:r w:rsidR="00D209E8">
        <w:t xml:space="preserve"> </w:t>
      </w:r>
      <w:proofErr w:type="spellStart"/>
      <w:r w:rsidR="004D7BAD" w:rsidRPr="004D7BAD">
        <w:t>flash</w:t>
      </w:r>
      <w:proofErr w:type="spellEnd"/>
      <w:r w:rsidR="00AE5910">
        <w:t xml:space="preserve"> </w:t>
      </w:r>
      <w:r w:rsidR="008B775F">
        <w:t>memóriával rendelkező mikrovezérlő van</w:t>
      </w:r>
      <w:r w:rsidR="00BB29EC">
        <w:t xml:space="preserve">, ami kevésnek bizonyulna </w:t>
      </w:r>
      <w:r w:rsidR="001A5AC9">
        <w:t xml:space="preserve">egy </w:t>
      </w:r>
      <w:r w:rsidR="00A0716A">
        <w:t>finomabb mozgatást megvalósító kódnak</w:t>
      </w:r>
      <w:r w:rsidR="00AB71F4">
        <w:t xml:space="preserve">, de mivel az </w:t>
      </w:r>
      <w:proofErr w:type="spellStart"/>
      <w:r w:rsidR="00AB71F4">
        <w:t>arduino</w:t>
      </w:r>
      <w:proofErr w:type="spellEnd"/>
      <w:r w:rsidR="00AB71F4">
        <w:t xml:space="preserve"> </w:t>
      </w:r>
      <w:proofErr w:type="spellStart"/>
      <w:r w:rsidR="00AB71F4">
        <w:t>nano</w:t>
      </w:r>
      <w:proofErr w:type="spellEnd"/>
      <w:r w:rsidR="00AB71F4">
        <w:t xml:space="preserve"> felszabadult így ez kerül az asztalba.</w:t>
      </w:r>
      <w:r w:rsidR="00A86779">
        <w:t xml:space="preserve"> A </w:t>
      </w:r>
      <w:r w:rsidR="00725D86">
        <w:t>kapott léptető driver</w:t>
      </w:r>
      <w:r w:rsidR="00F925DD">
        <w:t xml:space="preserve"> </w:t>
      </w:r>
      <w:proofErr w:type="spellStart"/>
      <w:r w:rsidR="00537FCD" w:rsidRPr="00C10D98">
        <w:rPr>
          <w:b/>
          <w:bCs/>
        </w:rPr>
        <w:t>stp</w:t>
      </w:r>
      <w:proofErr w:type="spellEnd"/>
      <w:r w:rsidR="00537FCD">
        <w:t xml:space="preserve"> láb</w:t>
      </w:r>
      <w:r w:rsidR="00F925DD">
        <w:t>a</w:t>
      </w:r>
      <w:r w:rsidR="00537FCD">
        <w:t xml:space="preserve"> </w:t>
      </w:r>
      <w:r w:rsidR="00A455C5">
        <w:t>fel</w:t>
      </w:r>
      <w:r w:rsidR="00F925DD">
        <w:t xml:space="preserve">futó élre érzékeny, ekkor a </w:t>
      </w:r>
      <w:r w:rsidR="00713860">
        <w:t xml:space="preserve">motor </w:t>
      </w:r>
      <w:r w:rsidR="00760AD8">
        <w:t>tápfeszültség</w:t>
      </w:r>
      <w:r w:rsidR="00912843">
        <w:t>ének</w:t>
      </w:r>
      <w:r w:rsidR="004363A2">
        <w:t xml:space="preserve"> a lépés felbontása szerint</w:t>
      </w:r>
      <w:r w:rsidR="00912843">
        <w:t xml:space="preserve"> egy bizonyos </w:t>
      </w:r>
      <w:r w:rsidR="004363A2">
        <w:t>hányadát a</w:t>
      </w:r>
      <w:r w:rsidR="00FD3ACB">
        <w:t>z egyes tekercsekre adja.</w:t>
      </w:r>
      <w:r w:rsidR="00C649CD">
        <w:t xml:space="preserve"> Egy</w:t>
      </w:r>
      <w:r w:rsidR="009F6440">
        <w:t xml:space="preserve"> </w:t>
      </w:r>
      <w:r w:rsidR="00563ED7">
        <w:t>pulzáló jellel a motor léptethető</w:t>
      </w:r>
      <w:r w:rsidR="00677D92">
        <w:t>, forgás irányát a</w:t>
      </w:r>
      <w:r w:rsidR="00677D92" w:rsidRPr="00C10D98">
        <w:rPr>
          <w:b/>
          <w:bCs/>
        </w:rPr>
        <w:t xml:space="preserve"> </w:t>
      </w:r>
      <w:proofErr w:type="spellStart"/>
      <w:r w:rsidR="00677D92" w:rsidRPr="00C10D98">
        <w:rPr>
          <w:b/>
          <w:bCs/>
        </w:rPr>
        <w:t>dir</w:t>
      </w:r>
      <w:proofErr w:type="spellEnd"/>
      <w:r w:rsidR="00677D92">
        <w:t xml:space="preserve"> lábra adott</w:t>
      </w:r>
      <w:r w:rsidR="00650BA0">
        <w:t xml:space="preserve"> logikai </w:t>
      </w:r>
      <w:r w:rsidR="00872C3D">
        <w:t>feszültség értéke szabja meg</w:t>
      </w:r>
      <w:r w:rsidR="00677D92">
        <w:t>.</w:t>
      </w:r>
      <w:r w:rsidR="0083214E">
        <w:t xml:space="preserve"> </w:t>
      </w:r>
      <w:r w:rsidR="00AC36B6">
        <w:t xml:space="preserve">Azt, hogy milyen felbontású </w:t>
      </w:r>
      <w:proofErr w:type="spellStart"/>
      <w:r w:rsidR="00AC36B6">
        <w:t>mikroléptetést</w:t>
      </w:r>
      <w:proofErr w:type="spellEnd"/>
      <w:r w:rsidR="00AC36B6">
        <w:t xml:space="preserve"> szeretnénk </w:t>
      </w:r>
      <w:r w:rsidR="00FF6BBE">
        <w:t xml:space="preserve">végrehajtani az </w:t>
      </w:r>
      <w:r w:rsidR="00FF6BBE" w:rsidRPr="00C10D98">
        <w:rPr>
          <w:b/>
          <w:bCs/>
        </w:rPr>
        <w:t>M0-M2</w:t>
      </w:r>
      <w:r w:rsidR="00FF6BBE">
        <w:t xml:space="preserve"> </w:t>
      </w:r>
      <w:r w:rsidR="00E97484">
        <w:t>logikai értéke adja meg</w:t>
      </w:r>
      <w:r w:rsidR="001B5BA6">
        <w:t xml:space="preserve"> </w:t>
      </w:r>
      <w:r w:rsidR="00F57DC5">
        <w:t>az adatlap</w:t>
      </w:r>
      <w:r w:rsidR="001B5BA6">
        <w:t xml:space="preserve"> alapján.</w:t>
      </w:r>
      <w:r w:rsidR="007536B7">
        <w:t xml:space="preserve"> A</w:t>
      </w:r>
      <w:r w:rsidR="00F57DC5">
        <w:t xml:space="preserve"> dokumentáció</w:t>
      </w:r>
      <w:r w:rsidR="007536B7">
        <w:t xml:space="preserve"> </w:t>
      </w:r>
      <w:r w:rsidR="007341B4">
        <w:t>továbbá javasolja</w:t>
      </w:r>
      <w:r w:rsidR="00342978">
        <w:t xml:space="preserve"> </w:t>
      </w:r>
      <w:r w:rsidR="007536B7">
        <w:t xml:space="preserve">a </w:t>
      </w:r>
      <w:r w:rsidR="00342978">
        <w:t>motor táp</w:t>
      </w:r>
      <w:r w:rsidR="00FB7732">
        <w:t xml:space="preserve"> +12V</w:t>
      </w:r>
      <w:r w:rsidR="00164F41">
        <w:t>-os bemenete és a GN</w:t>
      </w:r>
      <w:r w:rsidR="00997855">
        <w:t>D</w:t>
      </w:r>
      <w:r w:rsidR="00164F41">
        <w:t xml:space="preserve"> bemenete közötti </w:t>
      </w:r>
      <w:r w:rsidR="008360EA">
        <w:t xml:space="preserve">100 </w:t>
      </w:r>
      <w:proofErr w:type="spellStart"/>
      <w:r w:rsidR="008360EA">
        <w:rPr>
          <w:rFonts w:ascii="Cambria Math" w:hAnsi="Cambria Math"/>
        </w:rPr>
        <w:t>μ</w:t>
      </w:r>
      <w:r w:rsidR="008360EA">
        <w:t>F</w:t>
      </w:r>
      <w:proofErr w:type="spellEnd"/>
      <w:r w:rsidR="008360EA">
        <w:t>-os kondenzátor ha</w:t>
      </w:r>
      <w:r w:rsidR="00841D5A">
        <w:t>sználatát.</w:t>
      </w:r>
    </w:p>
    <w:p w14:paraId="7A37251A" w14:textId="504763FF" w:rsidR="00AE31C3" w:rsidRDefault="007D71C1" w:rsidP="002D33A5">
      <w:r>
        <w:rPr>
          <w:noProof/>
        </w:rPr>
        <mc:AlternateContent>
          <mc:Choice Requires="wps">
            <w:drawing>
              <wp:anchor distT="0" distB="0" distL="114300" distR="114300" simplePos="0" relativeHeight="251778048" behindDoc="0" locked="0" layoutInCell="1" allowOverlap="1" wp14:anchorId="31139075" wp14:editId="5DB2C2AE">
                <wp:simplePos x="0" y="0"/>
                <wp:positionH relativeFrom="column">
                  <wp:posOffset>1809750</wp:posOffset>
                </wp:positionH>
                <wp:positionV relativeFrom="paragraph">
                  <wp:posOffset>3027045</wp:posOffset>
                </wp:positionV>
                <wp:extent cx="2200275" cy="635"/>
                <wp:effectExtent l="0" t="0" r="9525" b="0"/>
                <wp:wrapTopAndBottom/>
                <wp:docPr id="96" name="Szövegdoboz 96"/>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28141CA1" w14:textId="76EB700B" w:rsidR="007D71C1" w:rsidRPr="00364936" w:rsidRDefault="005A5EC1" w:rsidP="007D71C1">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9</w:t>
                            </w:r>
                            <w:r>
                              <w:rPr>
                                <w:noProof/>
                              </w:rPr>
                              <w:fldChar w:fldCharType="end"/>
                            </w:r>
                            <w:r w:rsidR="007D71C1">
                              <w:t>. ábra</w:t>
                            </w:r>
                            <w:r w:rsidR="00A33D2E">
                              <w:t xml:space="preserve"> </w:t>
                            </w:r>
                            <w:r w:rsidR="00D856FE">
                              <w:t>Használt f</w:t>
                            </w:r>
                            <w:r w:rsidR="00A33D2E">
                              <w:t>énykapu</w:t>
                            </w:r>
                            <w:r w:rsidR="006162B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39075" id="Szövegdoboz 96" o:spid="_x0000_s1055" type="#_x0000_t202" style="position:absolute;left:0;text-align:left;margin-left:142.5pt;margin-top:238.35pt;width:173.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" stroked="f">
                <v:textbox style="mso-fit-shape-to-text:t" inset="0,0,0,0">
                  <w:txbxContent>
                    <w:p w14:paraId="28141CA1" w14:textId="76EB700B" w:rsidR="007D71C1" w:rsidRPr="00364936" w:rsidRDefault="005A5EC1" w:rsidP="007D71C1">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9</w:t>
                      </w:r>
                      <w:r>
                        <w:rPr>
                          <w:noProof/>
                        </w:rPr>
                        <w:fldChar w:fldCharType="end"/>
                      </w:r>
                      <w:r w:rsidR="007D71C1">
                        <w:t>. ábra</w:t>
                      </w:r>
                      <w:r w:rsidR="00A33D2E">
                        <w:t xml:space="preserve"> </w:t>
                      </w:r>
                      <w:r w:rsidR="00D856FE">
                        <w:t>Használt f</w:t>
                      </w:r>
                      <w:r w:rsidR="00A33D2E">
                        <w:t>énykapu</w:t>
                      </w:r>
                      <w:r w:rsidR="006162BB">
                        <w:t xml:space="preserve"> </w:t>
                      </w:r>
                    </w:p>
                  </w:txbxContent>
                </v:textbox>
                <w10:wrap type="topAndBottom"/>
              </v:shape>
            </w:pict>
          </mc:Fallback>
        </mc:AlternateContent>
      </w:r>
      <w:r w:rsidR="00926263">
        <w:rPr>
          <w:noProof/>
        </w:rPr>
        <w:drawing>
          <wp:anchor distT="0" distB="0" distL="114300" distR="114300" simplePos="0" relativeHeight="251697152" behindDoc="0" locked="0" layoutInCell="1" allowOverlap="1" wp14:anchorId="1BB56FF0" wp14:editId="2DE3719E">
            <wp:simplePos x="0" y="0"/>
            <wp:positionH relativeFrom="margin">
              <wp:posOffset>1790700</wp:posOffset>
            </wp:positionH>
            <wp:positionV relativeFrom="paragraph">
              <wp:posOffset>1518285</wp:posOffset>
            </wp:positionV>
            <wp:extent cx="2200275" cy="1451610"/>
            <wp:effectExtent l="0" t="0" r="9525" b="0"/>
            <wp:wrapTopAndBottom/>
            <wp:docPr id="40" name="Kép 40" descr="Miniatűr villás fénysorompó, Omron EE-SX1106 (EE-SX1106) Om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niatűr villás fénysorompó, Omron EE-SX1106 (EE-SX1106) Omr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00275" cy="1451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4955">
        <w:t>A</w:t>
      </w:r>
      <w:r w:rsidR="00132D05">
        <w:t xml:space="preserve">z asztal fejlesztése közben fény derült egy hibára, miszerint a </w:t>
      </w:r>
      <w:r w:rsidR="0082459B">
        <w:t xml:space="preserve">mágnes </w:t>
      </w:r>
      <w:r w:rsidR="00821353">
        <w:t xml:space="preserve">által keltett mező </w:t>
      </w:r>
      <w:r w:rsidR="00FC70AB">
        <w:t>olyan nagy</w:t>
      </w:r>
      <w:r w:rsidR="00D4003A">
        <w:t>,</w:t>
      </w:r>
      <w:r w:rsidR="00FC70AB">
        <w:t xml:space="preserve"> hogy több lépés</w:t>
      </w:r>
      <w:r w:rsidR="0031037D">
        <w:t>t</w:t>
      </w:r>
      <w:r w:rsidR="00FC70AB">
        <w:t xml:space="preserve"> átfedően érzékeli a hallszenzor</w:t>
      </w:r>
      <w:r w:rsidR="0031037D">
        <w:t xml:space="preserve"> ez azt eredményezi, hogy nem lesz egyértelmű </w:t>
      </w:r>
      <w:r w:rsidR="007108E2">
        <w:t>az alaphelyzet</w:t>
      </w:r>
      <w:r w:rsidR="00FC70AB">
        <w:t>.</w:t>
      </w:r>
      <w:r w:rsidR="007108E2">
        <w:t xml:space="preserve"> </w:t>
      </w:r>
      <w:r w:rsidR="00D4003A">
        <w:t>Több különböző mágnest</w:t>
      </w:r>
      <w:r w:rsidR="00DA370C">
        <w:t xml:space="preserve"> és távolságot</w:t>
      </w:r>
      <w:r w:rsidR="00D4003A">
        <w:t xml:space="preserve"> is próbálva </w:t>
      </w:r>
      <w:r w:rsidR="00DA370C">
        <w:t>megállapítható, hogy</w:t>
      </w:r>
      <w:r w:rsidR="00344CA7">
        <w:t xml:space="preserve"> a</w:t>
      </w:r>
      <w:r w:rsidR="00E90605">
        <w:t xml:space="preserve"> mágnes</w:t>
      </w:r>
      <w:r w:rsidR="00101FBA" w:rsidRPr="00101FBA">
        <w:t xml:space="preserve"> </w:t>
      </w:r>
      <w:r w:rsidR="00101FBA">
        <w:t>az érzékelőtől való</w:t>
      </w:r>
      <w:r w:rsidR="00E90605">
        <w:t xml:space="preserve"> távolságában kicsi az a sáv</w:t>
      </w:r>
      <w:r w:rsidR="00EC7A67">
        <w:t>,</w:t>
      </w:r>
      <w:r w:rsidR="00E90605">
        <w:t xml:space="preserve"> ahol </w:t>
      </w:r>
      <w:r w:rsidR="008968DB">
        <w:t xml:space="preserve">egyáltalán érzékel és csak </w:t>
      </w:r>
      <w:r w:rsidR="00B554E7">
        <w:t>egy</w:t>
      </w:r>
      <w:r w:rsidR="0094147C">
        <w:t xml:space="preserve"> lépésnyi pozícióban érzékel</w:t>
      </w:r>
      <w:r w:rsidR="00EC7A67">
        <w:t xml:space="preserve"> a szenzor</w:t>
      </w:r>
      <w:r w:rsidR="0094147C">
        <w:t>.</w:t>
      </w:r>
      <w:r w:rsidR="00EC7A67">
        <w:t xml:space="preserve"> Ezért egy másik </w:t>
      </w:r>
      <w:r w:rsidR="00E40A5A">
        <w:t xml:space="preserve">típusú érzékelő </w:t>
      </w:r>
      <w:r w:rsidR="008F49DB">
        <w:t>került beszerzésre</w:t>
      </w:r>
      <w:r w:rsidR="001E43A2">
        <w:t>,</w:t>
      </w:r>
      <w:r w:rsidR="008F49DB">
        <w:t xml:space="preserve"> ami egy </w:t>
      </w:r>
      <w:proofErr w:type="spellStart"/>
      <w:r w:rsidR="00747DD0" w:rsidRPr="00747DD0">
        <w:t>Omron</w:t>
      </w:r>
      <w:proofErr w:type="spellEnd"/>
      <w:r w:rsidR="00747DD0" w:rsidRPr="00747DD0">
        <w:t xml:space="preserve"> EE-SX1106</w:t>
      </w:r>
      <w:r w:rsidR="00747DD0">
        <w:t xml:space="preserve"> típusú</w:t>
      </w:r>
      <w:r w:rsidR="00005DE4">
        <w:t xml:space="preserve"> miniat</w:t>
      </w:r>
      <w:r w:rsidR="007F5242">
        <w:t>űr</w:t>
      </w:r>
      <w:r w:rsidR="00747DD0">
        <w:t xml:space="preserve"> </w:t>
      </w:r>
      <w:r w:rsidR="001E43A2">
        <w:t xml:space="preserve">villás </w:t>
      </w:r>
      <w:r w:rsidR="00005DE4">
        <w:t>fén</w:t>
      </w:r>
      <w:r w:rsidR="007F5242">
        <w:t>y</w:t>
      </w:r>
      <w:r w:rsidR="00005DE4">
        <w:t>kap</w:t>
      </w:r>
      <w:r w:rsidR="00926263">
        <w:t>u</w:t>
      </w:r>
      <w:r w:rsidR="006162BB">
        <w:t xml:space="preserve"> []</w:t>
      </w:r>
      <w:r w:rsidR="001E43A2">
        <w:t>.</w:t>
      </w:r>
    </w:p>
    <w:p w14:paraId="46098F65" w14:textId="77777777" w:rsidR="00F57DC5" w:rsidRDefault="00F57DC5" w:rsidP="00926263">
      <w:bookmarkStart w:id="36" w:name="_GoBack"/>
      <w:bookmarkEnd w:id="36"/>
    </w:p>
    <w:p w14:paraId="5070011B" w14:textId="5BCCB97B" w:rsidR="00D967E4" w:rsidRDefault="00723857" w:rsidP="00926263">
      <w:r>
        <w:t xml:space="preserve"> </w:t>
      </w:r>
      <w:r w:rsidR="00431F19">
        <w:t>Ehhez 3D nyomtatással készült egy</w:t>
      </w:r>
      <w:r w:rsidR="00FE5A1B">
        <w:t xml:space="preserve"> alkatrész</w:t>
      </w:r>
      <w:r w:rsidR="00DE6D70">
        <w:t>,</w:t>
      </w:r>
      <w:r w:rsidR="00FE5A1B">
        <w:t xml:space="preserve"> ami</w:t>
      </w:r>
      <w:r w:rsidR="006A0601">
        <w:t xml:space="preserve"> rögzíthető</w:t>
      </w:r>
      <w:r w:rsidR="00655E70">
        <w:t xml:space="preserve"> az asztallap aljára és</w:t>
      </w:r>
      <w:r w:rsidR="00FE5A1B">
        <w:t xml:space="preserve"> a megfelelő </w:t>
      </w:r>
      <w:r w:rsidR="006A0601">
        <w:t xml:space="preserve">pozícióban </w:t>
      </w:r>
      <w:r w:rsidR="00655E70">
        <w:t>kitakarva</w:t>
      </w:r>
      <w:r w:rsidR="00E76041">
        <w:t>,</w:t>
      </w:r>
      <w:r w:rsidR="0072744B">
        <w:t xml:space="preserve"> majd újra szabad utat adva</w:t>
      </w:r>
      <w:r w:rsidR="00655E70">
        <w:t xml:space="preserve"> a fény</w:t>
      </w:r>
      <w:r w:rsidR="0072744B">
        <w:t>nek</w:t>
      </w:r>
      <w:r w:rsidR="006F46D7">
        <w:t xml:space="preserve"> pontosabban </w:t>
      </w:r>
      <w:r w:rsidR="00E76041">
        <w:t>detektálhatóvá teszi a számunkra fontos helyzetet.</w:t>
      </w:r>
      <w:r w:rsidR="00DE6D70">
        <w:t xml:space="preserve"> Az </w:t>
      </w:r>
      <w:proofErr w:type="spellStart"/>
      <w:r w:rsidR="00DE6D70">
        <w:t>optocsatoló</w:t>
      </w:r>
      <w:proofErr w:type="spellEnd"/>
      <w:r w:rsidR="00DE6D70">
        <w:t xml:space="preserve"> </w:t>
      </w:r>
      <w:r w:rsidR="00891078">
        <w:t>résmérete 0,4 mm</w:t>
      </w:r>
      <w:r w:rsidR="00C13D85">
        <w:t xml:space="preserve">, </w:t>
      </w:r>
      <w:r w:rsidR="00891078">
        <w:t>ez</w:t>
      </w:r>
      <w:r w:rsidR="00E16BE2">
        <w:t xml:space="preserve"> elég kicsi </w:t>
      </w:r>
      <w:r w:rsidR="00F536FC">
        <w:t xml:space="preserve">az összeszerelés során </w:t>
      </w:r>
      <w:r w:rsidR="001E132E">
        <w:t>használt</w:t>
      </w:r>
      <w:r w:rsidR="00655E70">
        <w:t xml:space="preserve"> </w:t>
      </w:r>
      <w:r w:rsidR="001E132E">
        <w:t>szerszámok</w:t>
      </w:r>
      <w:r w:rsidR="00C13D85">
        <w:t xml:space="preserve"> pontosságához</w:t>
      </w:r>
      <w:r w:rsidR="001E132E">
        <w:t xml:space="preserve"> </w:t>
      </w:r>
      <w:r w:rsidR="00C13D85">
        <w:t xml:space="preserve">és az állvány hibáihoz mérten ezért </w:t>
      </w:r>
      <w:r w:rsidR="00744A4B">
        <w:t>ez a</w:t>
      </w:r>
      <w:r w:rsidR="006761DC">
        <w:t xml:space="preserve"> pontosság b</w:t>
      </w:r>
      <w:r w:rsidR="00FF0C88">
        <w:t>őven elegendő.</w:t>
      </w:r>
      <w:r w:rsidR="00982182">
        <w:t xml:space="preserve"> A</w:t>
      </w:r>
      <w:r w:rsidR="00E31C58">
        <w:t xml:space="preserve"> kalibrációs minta</w:t>
      </w:r>
      <w:r w:rsidR="00E44566">
        <w:t xml:space="preserve"> </w:t>
      </w:r>
      <w:r w:rsidR="000715D6">
        <w:t xml:space="preserve">tartója </w:t>
      </w:r>
      <w:r w:rsidR="00E44566">
        <w:t>a megfelelő furatok</w:t>
      </w:r>
      <w:r w:rsidR="000715D6">
        <w:t>hoz rögzíthető</w:t>
      </w:r>
      <w:r w:rsidR="00C71B20">
        <w:t>, ezért a</w:t>
      </w:r>
      <w:r w:rsidR="00982182">
        <w:t xml:space="preserve"> szerelés pontosságának érdekében</w:t>
      </w:r>
      <w:r w:rsidR="00C71B20">
        <w:t xml:space="preserve"> a</w:t>
      </w:r>
      <w:r w:rsidR="0053073A">
        <w:t xml:space="preserve"> nyomato</w:t>
      </w:r>
      <w:r w:rsidR="007A3D6D">
        <w:t>tt alkatrész egy a furatokhoz igazító sa</w:t>
      </w:r>
      <w:r w:rsidR="00450029">
        <w:t>b</w:t>
      </w:r>
      <w:r w:rsidR="007A3D6D">
        <w:t>lonnal együtt</w:t>
      </w:r>
      <w:r w:rsidR="007B7804">
        <w:t xml:space="preserve"> </w:t>
      </w:r>
      <w:r w:rsidR="00316610">
        <w:t>készült</w:t>
      </w:r>
      <w:r w:rsidR="007A3D6D">
        <w:t>.</w:t>
      </w:r>
    </w:p>
    <w:p w14:paraId="42F0F153" w14:textId="3DCA00B0" w:rsidR="00D01CA3" w:rsidRDefault="007D71C1" w:rsidP="008C563D">
      <w:pPr>
        <w:ind w:firstLine="0"/>
      </w:pPr>
      <w:r>
        <w:rPr>
          <w:noProof/>
        </w:rPr>
        <w:lastRenderedPageBreak/>
        <mc:AlternateContent>
          <mc:Choice Requires="wps">
            <w:drawing>
              <wp:anchor distT="0" distB="0" distL="114300" distR="114300" simplePos="0" relativeHeight="251776000" behindDoc="0" locked="0" layoutInCell="1" allowOverlap="1" wp14:anchorId="098931EA" wp14:editId="098A7D2A">
                <wp:simplePos x="0" y="0"/>
                <wp:positionH relativeFrom="column">
                  <wp:posOffset>785495</wp:posOffset>
                </wp:positionH>
                <wp:positionV relativeFrom="paragraph">
                  <wp:posOffset>2219325</wp:posOffset>
                </wp:positionV>
                <wp:extent cx="3819525" cy="635"/>
                <wp:effectExtent l="0" t="0" r="0" b="0"/>
                <wp:wrapTopAndBottom/>
                <wp:docPr id="95" name="Szövegdoboz 95"/>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20591E68" w14:textId="58415FBC" w:rsidR="007D71C1" w:rsidRPr="005B1EF8" w:rsidRDefault="005A5EC1" w:rsidP="007D71C1">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10</w:t>
                            </w:r>
                            <w:r>
                              <w:rPr>
                                <w:noProof/>
                              </w:rPr>
                              <w:fldChar w:fldCharType="end"/>
                            </w:r>
                            <w:r w:rsidR="007D71C1">
                              <w:t>. ábra</w:t>
                            </w:r>
                            <w:r w:rsidR="00A33D2E">
                              <w:t xml:space="preserve">: </w:t>
                            </w:r>
                            <w:r w:rsidR="00DE7B9F">
                              <w:t>Fénykapu jelét kitakaró elem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931EA" id="Szövegdoboz 95" o:spid="_x0000_s1056" type="#_x0000_t202" style="position:absolute;left:0;text-align:left;margin-left:61.85pt;margin-top:174.75pt;width:300.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" stroked="f">
                <v:textbox style="mso-fit-shape-to-text:t" inset="0,0,0,0">
                  <w:txbxContent>
                    <w:p w14:paraId="20591E68" w14:textId="58415FBC" w:rsidR="007D71C1" w:rsidRPr="005B1EF8" w:rsidRDefault="005A5EC1" w:rsidP="007D71C1">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10</w:t>
                      </w:r>
                      <w:r>
                        <w:rPr>
                          <w:noProof/>
                        </w:rPr>
                        <w:fldChar w:fldCharType="end"/>
                      </w:r>
                      <w:r w:rsidR="007D71C1">
                        <w:t>. ábra</w:t>
                      </w:r>
                      <w:r w:rsidR="00A33D2E">
                        <w:t xml:space="preserve">: </w:t>
                      </w:r>
                      <w:r w:rsidR="00DE7B9F">
                        <w:t>Fénykapu jelét kitakaró elem</w:t>
                      </w:r>
                    </w:p>
                  </w:txbxContent>
                </v:textbox>
                <w10:wrap type="topAndBottom"/>
              </v:shape>
            </w:pict>
          </mc:Fallback>
        </mc:AlternateContent>
      </w:r>
      <w:r w:rsidR="00423B72">
        <w:rPr>
          <w:noProof/>
        </w:rPr>
        <mc:AlternateContent>
          <mc:Choice Requires="wpg">
            <w:drawing>
              <wp:anchor distT="0" distB="0" distL="114300" distR="114300" simplePos="0" relativeHeight="251769856" behindDoc="0" locked="0" layoutInCell="1" allowOverlap="1" wp14:anchorId="33571BBB" wp14:editId="20F061AB">
                <wp:simplePos x="0" y="0"/>
                <wp:positionH relativeFrom="page">
                  <wp:align>center</wp:align>
                </wp:positionH>
                <wp:positionV relativeFrom="paragraph">
                  <wp:posOffset>0</wp:posOffset>
                </wp:positionV>
                <wp:extent cx="3819525" cy="2162175"/>
                <wp:effectExtent l="0" t="0" r="9525" b="9525"/>
                <wp:wrapTopAndBottom/>
                <wp:docPr id="92" name="Csoportba foglalás 92"/>
                <wp:cNvGraphicFramePr/>
                <a:graphic xmlns:a="http://schemas.openxmlformats.org/drawingml/2006/main">
                  <a:graphicData uri="http://schemas.microsoft.com/office/word/2010/wordprocessingGroup">
                    <wpg:wgp>
                      <wpg:cNvGrpSpPr/>
                      <wpg:grpSpPr>
                        <a:xfrm>
                          <a:off x="0" y="0"/>
                          <a:ext cx="3819525" cy="2162175"/>
                          <a:chOff x="0" y="152400"/>
                          <a:chExt cx="4676140" cy="2743200"/>
                        </a:xfrm>
                      </wpg:grpSpPr>
                      <pic:pic xmlns:pic="http://schemas.openxmlformats.org/drawingml/2006/picture">
                        <pic:nvPicPr>
                          <pic:cNvPr id="89" name="Kép 89"/>
                          <pic:cNvPicPr>
                            <a:picLocks noChangeAspect="1"/>
                          </pic:cNvPicPr>
                        </pic:nvPicPr>
                        <pic:blipFill rotWithShape="1">
                          <a:blip r:embed="rId51" cstate="print">
                            <a:extLst>
                              <a:ext uri="{28A0092B-C50C-407E-A947-70E740481C1C}">
                                <a14:useLocalDpi xmlns:a14="http://schemas.microsoft.com/office/drawing/2010/main" val="0"/>
                              </a:ext>
                            </a:extLst>
                          </a:blip>
                          <a:srcRect t="8743"/>
                          <a:stretch/>
                        </pic:blipFill>
                        <pic:spPr>
                          <a:xfrm>
                            <a:off x="0" y="152400"/>
                            <a:ext cx="4250690" cy="1590675"/>
                          </a:xfrm>
                          <a:prstGeom prst="rect">
                            <a:avLst/>
                          </a:prstGeom>
                        </pic:spPr>
                      </pic:pic>
                      <pic:pic xmlns:pic="http://schemas.openxmlformats.org/drawingml/2006/picture">
                        <pic:nvPicPr>
                          <pic:cNvPr id="91" name="Kép 91"/>
                          <pic:cNvPicPr>
                            <a:picLocks noChangeAspect="1"/>
                          </pic:cNvPicPr>
                        </pic:nvPicPr>
                        <pic:blipFill rotWithShape="1">
                          <a:blip r:embed="rId52" cstate="print">
                            <a:extLst>
                              <a:ext uri="{28A0092B-C50C-407E-A947-70E740481C1C}">
                                <a14:useLocalDpi xmlns:a14="http://schemas.microsoft.com/office/drawing/2010/main" val="0"/>
                              </a:ext>
                            </a:extLst>
                          </a:blip>
                          <a:srcRect t="12906" b="17782"/>
                          <a:stretch/>
                        </pic:blipFill>
                        <pic:spPr bwMode="auto">
                          <a:xfrm>
                            <a:off x="0" y="1514475"/>
                            <a:ext cx="4676140" cy="13811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746F6E2" id="Csoportba foglalás 92" o:spid="_x0000_s1026" style="position:absolute;margin-left:0;margin-top:0;width:300.75pt;height:170.25pt;z-index:251769856;mso-position-horizontal:center;mso-position-horizontal-relative:page;mso-width-relative:margin;mso-height-relative:margin" coordorigin=",1524" coordsize="46761,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">
                <v:shape id="Kép 89" o:spid="_x0000_s1027" type="#_x0000_t75" style="position:absolute;top:1524;width:42506;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">
                  <v:imagedata r:id="rId53" o:title="" croptop="5730f"/>
                </v:shape>
                <v:shape id="Kép 91" o:spid="_x0000_s1028" type="#_x0000_t75" style="position:absolute;top:15144;width:46761;height:1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">
                  <v:imagedata r:id="rId54" o:title="" croptop="8458f" cropbottom="11654f"/>
                </v:shape>
                <w10:wrap type="topAndBottom" anchorx="page"/>
              </v:group>
            </w:pict>
          </mc:Fallback>
        </mc:AlternateContent>
      </w:r>
    </w:p>
    <w:p w14:paraId="6A2C0D60" w14:textId="06BF07F4" w:rsidR="00432F0B" w:rsidRDefault="00DD297D" w:rsidP="00926263">
      <w:r>
        <w:t xml:space="preserve"> </w:t>
      </w:r>
      <w:r w:rsidR="00D967E4">
        <w:t>Az as</w:t>
      </w:r>
      <w:r w:rsidR="00050A8A">
        <w:t xml:space="preserve">ztalban </w:t>
      </w:r>
      <w:r w:rsidR="008C563D">
        <w:t>használt</w:t>
      </w:r>
      <w:r w:rsidR="00050A8A">
        <w:t xml:space="preserve"> </w:t>
      </w:r>
      <w:proofErr w:type="spellStart"/>
      <w:r w:rsidR="00050A8A">
        <w:t>arduino</w:t>
      </w:r>
      <w:r w:rsidR="00222AF7">
        <w:t>-</w:t>
      </w:r>
      <w:r w:rsidR="00050A8A">
        <w:t>nak</w:t>
      </w:r>
      <w:proofErr w:type="spellEnd"/>
      <w:r w:rsidR="00050A8A">
        <w:t xml:space="preserve"> van</w:t>
      </w:r>
      <w:r w:rsidR="00040E33">
        <w:t xml:space="preserve"> egy</w:t>
      </w:r>
      <w:r w:rsidR="00222AF7">
        <w:t xml:space="preserve"> beépített</w:t>
      </w:r>
      <w:r w:rsidR="00040E33">
        <w:t xml:space="preserve"> feszültség</w:t>
      </w:r>
      <w:r w:rsidR="000E1B5B">
        <w:t xml:space="preserve"> </w:t>
      </w:r>
      <w:proofErr w:type="spellStart"/>
      <w:r w:rsidR="00040E33">
        <w:t>regulátora</w:t>
      </w:r>
      <w:proofErr w:type="spellEnd"/>
      <w:r w:rsidR="00DA716E">
        <w:t>, amely képes e</w:t>
      </w:r>
      <w:r w:rsidR="00050A8A">
        <w:t>gy</w:t>
      </w:r>
      <w:r w:rsidR="00CE4A68">
        <w:t xml:space="preserve"> </w:t>
      </w:r>
      <w:proofErr w:type="spellStart"/>
      <w:r w:rsidR="00CE4A68">
        <w:t>max</w:t>
      </w:r>
      <w:proofErr w:type="spellEnd"/>
      <w:r w:rsidR="00CE4A68">
        <w:t>.</w:t>
      </w:r>
      <w:r w:rsidR="00050A8A">
        <w:t xml:space="preserve"> </w:t>
      </w:r>
      <w:r w:rsidR="00CE4A68">
        <w:t>20V</w:t>
      </w:r>
      <w:r w:rsidR="00C73929">
        <w:t>/DC</w:t>
      </w:r>
      <w:r w:rsidR="00CE4A68">
        <w:t xml:space="preserve"> </w:t>
      </w:r>
      <w:r w:rsidR="00DC38E3">
        <w:t>feszültségű</w:t>
      </w:r>
      <w:r w:rsidR="0089259B">
        <w:t xml:space="preserve"> áram</w:t>
      </w:r>
      <w:r w:rsidR="00DA716E">
        <w:t xml:space="preserve"> </w:t>
      </w:r>
      <w:r w:rsidR="00DC38E3">
        <w:t>5V-á alakítására</w:t>
      </w:r>
      <w:r w:rsidR="00AA0EFA">
        <w:t>,</w:t>
      </w:r>
      <w:r w:rsidR="00DC38E3">
        <w:t xml:space="preserve"> ha az áram erőssége nem nagyobb</w:t>
      </w:r>
      <w:r w:rsidR="00AA0EFA">
        <w:t>,</w:t>
      </w:r>
      <w:r w:rsidR="00DC38E3">
        <w:t xml:space="preserve"> mint 1A</w:t>
      </w:r>
      <w:r w:rsidR="00AA0EFA">
        <w:t>.</w:t>
      </w:r>
      <w:r w:rsidR="00927F07">
        <w:t xml:space="preserve"> </w:t>
      </w:r>
      <w:r w:rsidR="00175046">
        <w:t xml:space="preserve">Ezek a </w:t>
      </w:r>
      <w:r w:rsidR="00EE767D">
        <w:t xml:space="preserve">paraméterek megfelelnek a motor </w:t>
      </w:r>
      <w:r w:rsidR="0062099E">
        <w:t>tápjának</w:t>
      </w:r>
      <w:r w:rsidR="001D07A0">
        <w:t>,</w:t>
      </w:r>
      <w:r w:rsidR="0062099E">
        <w:t xml:space="preserve"> </w:t>
      </w:r>
      <w:r w:rsidR="001D07A0">
        <w:t>így megoldható volna</w:t>
      </w:r>
      <w:r w:rsidR="002C4B75">
        <w:t>,</w:t>
      </w:r>
      <w:r w:rsidR="001D07A0">
        <w:t xml:space="preserve"> </w:t>
      </w:r>
      <w:r w:rsidR="002C4B75">
        <w:t xml:space="preserve">hogy a motor és a vezérlése egy táplálásról </w:t>
      </w:r>
      <w:proofErr w:type="spellStart"/>
      <w:r w:rsidR="002C4B75">
        <w:t>műkö</w:t>
      </w:r>
      <w:r w:rsidR="00F07369">
        <w:t>d</w:t>
      </w:r>
      <w:r w:rsidR="002C4B75">
        <w:t>j</w:t>
      </w:r>
      <w:r w:rsidR="00F149A0">
        <w:t>ö</w:t>
      </w:r>
      <w:r w:rsidR="002C4B75">
        <w:t>n</w:t>
      </w:r>
      <w:proofErr w:type="spellEnd"/>
      <w:r w:rsidR="002C4B75">
        <w:t>.</w:t>
      </w:r>
      <w:r w:rsidR="00F149A0">
        <w:t xml:space="preserve"> </w:t>
      </w:r>
      <w:r w:rsidR="005B0111">
        <w:t>A próbák alapján</w:t>
      </w:r>
      <w:r w:rsidR="00470886">
        <w:t xml:space="preserve"> az </w:t>
      </w:r>
      <w:proofErr w:type="spellStart"/>
      <w:r w:rsidR="005B0111">
        <w:t>arduino</w:t>
      </w:r>
      <w:proofErr w:type="spellEnd"/>
      <w:r w:rsidR="00222AF7">
        <w:t>-</w:t>
      </w:r>
      <w:r w:rsidR="004E0D10">
        <w:t>n található kicsi</w:t>
      </w:r>
      <w:r w:rsidR="00433DA9">
        <w:t xml:space="preserve"> felületű</w:t>
      </w:r>
      <w:r w:rsidR="004E0D10">
        <w:t xml:space="preserve"> SMD feszültség regulátor nem képes </w:t>
      </w:r>
      <w:r w:rsidR="00886984">
        <w:t xml:space="preserve">elegendő hőt </w:t>
      </w:r>
      <w:proofErr w:type="spellStart"/>
      <w:r w:rsidR="00581842">
        <w:t>disszipálni</w:t>
      </w:r>
      <w:proofErr w:type="spellEnd"/>
      <w:r w:rsidR="00A8593B">
        <w:t>,</w:t>
      </w:r>
      <w:r w:rsidR="00886984">
        <w:t xml:space="preserve"> ezért az eszköz veszélyesen túlmelegedhet. </w:t>
      </w:r>
      <w:r w:rsidR="00E63DEC">
        <w:t>Ezt a problémát orvosol</w:t>
      </w:r>
      <w:r w:rsidR="008F67B6">
        <w:t xml:space="preserve">ja egy </w:t>
      </w:r>
      <w:r w:rsidR="006F7A53">
        <w:t>nagyobb</w:t>
      </w:r>
      <w:r w:rsidR="00D82C48">
        <w:t>,</w:t>
      </w:r>
      <w:r w:rsidR="008F67B6">
        <w:t xml:space="preserve"> </w:t>
      </w:r>
      <w:r w:rsidR="00E40826">
        <w:t>furatszerelt</w:t>
      </w:r>
      <w:r w:rsidR="005D4613">
        <w:t>, KA</w:t>
      </w:r>
      <w:r w:rsidR="005D4613" w:rsidRPr="002E7B7F">
        <w:t>7805</w:t>
      </w:r>
      <w:r w:rsidR="005D4613">
        <w:t>A megnevezésű</w:t>
      </w:r>
      <w:r w:rsidR="00E40826">
        <w:t xml:space="preserve"> </w:t>
      </w:r>
      <w:r w:rsidR="006F7A53">
        <w:t>feszültségszabályzó</w:t>
      </w:r>
      <w:r w:rsidR="00DF6B86">
        <w:t xml:space="preserve"> </w:t>
      </w:r>
      <w:r w:rsidR="0021599A">
        <w:t>beépítése</w:t>
      </w:r>
      <w:r w:rsidR="006F7A53">
        <w:t>.</w:t>
      </w:r>
      <w:r w:rsidR="0021599A">
        <w:t xml:space="preserve"> </w:t>
      </w:r>
      <w:r w:rsidR="00012C92">
        <w:t>A</w:t>
      </w:r>
      <w:r w:rsidR="002040EC">
        <w:t xml:space="preserve">z alkatrész </w:t>
      </w:r>
      <w:proofErr w:type="spellStart"/>
      <w:r w:rsidR="001A52E7">
        <w:t>Vin</w:t>
      </w:r>
      <w:proofErr w:type="spellEnd"/>
      <w:r w:rsidR="001A52E7">
        <w:t xml:space="preserve"> és </w:t>
      </w:r>
      <w:proofErr w:type="spellStart"/>
      <w:r w:rsidR="001A52E7">
        <w:t>Vout</w:t>
      </w:r>
      <w:proofErr w:type="spellEnd"/>
      <w:r w:rsidR="001A52E7">
        <w:t xml:space="preserve"> </w:t>
      </w:r>
      <w:r w:rsidR="003C05E5">
        <w:t>oldali</w:t>
      </w:r>
      <w:r w:rsidR="00AB363F">
        <w:t xml:space="preserve"> </w:t>
      </w:r>
      <w:r w:rsidR="0058502C">
        <w:t>kivezetéseit</w:t>
      </w:r>
      <w:r w:rsidR="002A26FC">
        <w:t xml:space="preserve"> a földdel</w:t>
      </w:r>
      <w:r w:rsidR="001A52E7">
        <w:t xml:space="preserve"> egy</w:t>
      </w:r>
      <w:r w:rsidR="002A26FC">
        <w:t>-egy</w:t>
      </w:r>
      <w:r w:rsidR="001A52E7">
        <w:t xml:space="preserve"> 0,47</w:t>
      </w:r>
      <w:r w:rsidR="00EB6702">
        <w:rPr>
          <w:rFonts w:ascii="Cambria Math" w:hAnsi="Cambria Math"/>
        </w:rPr>
        <w:t>μ</w:t>
      </w:r>
      <w:r w:rsidR="00EB6702">
        <w:t>F</w:t>
      </w:r>
      <w:r w:rsidR="002A26FC">
        <w:t>-os kondenzátor köti össze.</w:t>
      </w:r>
    </w:p>
    <w:p w14:paraId="674A9271" w14:textId="000F0906" w:rsidR="00BE74A3" w:rsidRDefault="00A50049" w:rsidP="00926263">
      <w:r>
        <w:t>A</w:t>
      </w:r>
      <w:r w:rsidR="00E203E9">
        <w:t>z asztal</w:t>
      </w:r>
      <w:r w:rsidR="00385704">
        <w:t xml:space="preserve"> megépítése után</w:t>
      </w:r>
      <w:r w:rsidR="006F5169">
        <w:t xml:space="preserve">i teszteken a </w:t>
      </w:r>
      <w:r w:rsidR="004C1EF4">
        <w:t>motor minden forgási frekvencián hangosnak bizonyult</w:t>
      </w:r>
      <w:r w:rsidR="006444A1">
        <w:t>,</w:t>
      </w:r>
      <w:r w:rsidR="004C1EF4">
        <w:t xml:space="preserve"> ezért a léptető driver </w:t>
      </w:r>
      <w:r w:rsidR="00E63B50">
        <w:t xml:space="preserve">lecserélődött egy </w:t>
      </w:r>
      <w:r w:rsidR="00C0172E" w:rsidRPr="00C0172E">
        <w:t xml:space="preserve">MKS LV8729 </w:t>
      </w:r>
      <w:r w:rsidR="00C0172E">
        <w:t>léptető vezérlőre</w:t>
      </w:r>
      <w:r w:rsidR="001E133F">
        <w:t>,</w:t>
      </w:r>
      <w:r w:rsidR="00C0172E">
        <w:t xml:space="preserve"> </w:t>
      </w:r>
      <w:r w:rsidR="00662E08">
        <w:t>amely „</w:t>
      </w:r>
      <w:r w:rsidR="000A558B" w:rsidRPr="000A558B">
        <w:t xml:space="preserve">ultra </w:t>
      </w:r>
      <w:proofErr w:type="spellStart"/>
      <w:r w:rsidR="000A558B" w:rsidRPr="000A558B">
        <w:t>quiet</w:t>
      </w:r>
      <w:proofErr w:type="spellEnd"/>
      <w:r w:rsidR="000A558B" w:rsidRPr="000A558B">
        <w:t xml:space="preserve"> </w:t>
      </w:r>
      <w:proofErr w:type="spellStart"/>
      <w:r w:rsidR="000A558B" w:rsidRPr="000A558B">
        <w:t>stepper</w:t>
      </w:r>
      <w:proofErr w:type="spellEnd"/>
      <w:r w:rsidR="000A558B" w:rsidRPr="000A558B">
        <w:t xml:space="preserve"> motor driver</w:t>
      </w:r>
      <w:r w:rsidR="00662E08">
        <w:t xml:space="preserve">” </w:t>
      </w:r>
      <w:r w:rsidR="00981B28">
        <w:t xml:space="preserve">címszóval van hirdetve. A </w:t>
      </w:r>
      <w:r w:rsidR="000549C9">
        <w:t xml:space="preserve">motor valóban jóval csendesebb lett </w:t>
      </w:r>
      <w:r w:rsidR="002F5189">
        <w:t>és a bekötés</w:t>
      </w:r>
      <w:r w:rsidR="000671A8">
        <w:t>e</w:t>
      </w:r>
      <w:r w:rsidR="005C36C5">
        <w:t xml:space="preserve"> is a </w:t>
      </w:r>
      <w:r w:rsidR="007F7AB1">
        <w:t>DRV8825 bekötésével megegyező, hiszen ezeket a</w:t>
      </w:r>
      <w:r w:rsidR="003F1505">
        <w:t>z áramköröket</w:t>
      </w:r>
      <w:r w:rsidR="006B2684">
        <w:t xml:space="preserve"> 3D nyomtat</w:t>
      </w:r>
      <w:r w:rsidR="002F459C">
        <w:t>ó léptetőmotorjainak</w:t>
      </w:r>
      <w:r w:rsidR="006B2684">
        <w:t xml:space="preserve"> </w:t>
      </w:r>
      <w:r w:rsidR="003F1505">
        <w:t>vezérlésé</w:t>
      </w:r>
      <w:r w:rsidR="003A0FDD">
        <w:t xml:space="preserve">hez </w:t>
      </w:r>
      <w:r w:rsidR="00380BA4">
        <w:t>készítik elsődlegesen</w:t>
      </w:r>
      <w:r w:rsidR="00B4168E">
        <w:t xml:space="preserve">, ezért ezeknek </w:t>
      </w:r>
      <w:r w:rsidR="007B4B58">
        <w:t>csereszabatosnak</w:t>
      </w:r>
      <w:r w:rsidR="00B4168E">
        <w:t xml:space="preserve"> kell lennie</w:t>
      </w:r>
      <w:r w:rsidR="00FF5356">
        <w:t>. Ami változott, hogy a</w:t>
      </w:r>
      <w:r w:rsidR="001646C2">
        <w:t>z</w:t>
      </w:r>
      <w:r w:rsidR="00FF5356">
        <w:t xml:space="preserve"> </w:t>
      </w:r>
      <w:r w:rsidR="001646C2">
        <w:t xml:space="preserve">új </w:t>
      </w:r>
      <w:r w:rsidR="007F7AB1">
        <w:t>típusú</w:t>
      </w:r>
      <w:r w:rsidR="001646C2">
        <w:t xml:space="preserve"> </w:t>
      </w:r>
      <w:r w:rsidR="00D9242F">
        <w:t>áramkör már</w:t>
      </w:r>
      <w:r w:rsidR="007F7AB1">
        <w:t xml:space="preserve"> </w:t>
      </w:r>
      <m:oMath>
        <m:f>
          <m:fPr>
            <m:ctrlPr>
              <w:rPr>
                <w:rFonts w:ascii="Cambria Math" w:hAnsi="Cambria Math"/>
                <w:i/>
              </w:rPr>
            </m:ctrlPr>
          </m:fPr>
          <m:num>
            <m:r>
              <w:rPr>
                <w:rFonts w:ascii="Cambria Math" w:hAnsi="Cambria Math"/>
              </w:rPr>
              <m:t>1</m:t>
            </m:r>
          </m:num>
          <m:den>
            <m:r>
              <w:rPr>
                <w:rFonts w:ascii="Cambria Math" w:hAnsi="Cambria Math"/>
              </w:rPr>
              <m:t>128</m:t>
            </m:r>
          </m:den>
        </m:f>
      </m:oMath>
      <w:r w:rsidR="007F7AB1">
        <w:t xml:space="preserve">  mikroléptetésre</w:t>
      </w:r>
      <w:r w:rsidR="00D9242F">
        <w:t xml:space="preserve"> is</w:t>
      </w:r>
      <w:r w:rsidR="007F7AB1">
        <w:t xml:space="preserve"> alkalma</w:t>
      </w:r>
      <w:r w:rsidR="00002511">
        <w:t>s</w:t>
      </w:r>
      <w:r w:rsidR="00840784">
        <w:t>,</w:t>
      </w:r>
      <w:r w:rsidR="001E60DB">
        <w:t xml:space="preserve"> így ezt implementálni kell a</w:t>
      </w:r>
      <w:r w:rsidR="00C447E7">
        <w:t xml:space="preserve">z </w:t>
      </w:r>
      <w:proofErr w:type="spellStart"/>
      <w:r w:rsidR="00C447E7">
        <w:t>arduino</w:t>
      </w:r>
      <w:proofErr w:type="spellEnd"/>
      <w:r w:rsidR="00C447E7">
        <w:t xml:space="preserve"> programjába</w:t>
      </w:r>
      <w:r w:rsidR="00D9242F">
        <w:t>.</w:t>
      </w:r>
    </w:p>
    <w:p w14:paraId="3AF7CE4B" w14:textId="74A7D93C" w:rsidR="00677B77" w:rsidRDefault="00F525B2" w:rsidP="00232D98">
      <w:pPr>
        <w:keepNext/>
      </w:pPr>
      <w:r>
        <w:rPr>
          <w:noProof/>
        </w:rPr>
        <w:lastRenderedPageBreak/>
        <w:drawing>
          <wp:anchor distT="0" distB="0" distL="114300" distR="114300" simplePos="0" relativeHeight="251783168" behindDoc="1" locked="0" layoutInCell="1" allowOverlap="1" wp14:anchorId="6645B6C0" wp14:editId="40DF9372">
            <wp:simplePos x="0" y="0"/>
            <wp:positionH relativeFrom="column">
              <wp:posOffset>2691765</wp:posOffset>
            </wp:positionH>
            <wp:positionV relativeFrom="paragraph">
              <wp:posOffset>1716405</wp:posOffset>
            </wp:positionV>
            <wp:extent cx="720090" cy="142875"/>
            <wp:effectExtent l="0" t="0" r="3810" b="9525"/>
            <wp:wrapTight wrapText="bothSides">
              <wp:wrapPolygon edited="0">
                <wp:start x="0" y="0"/>
                <wp:lineTo x="0" y="20160"/>
                <wp:lineTo x="21143" y="20160"/>
                <wp:lineTo x="21143" y="0"/>
                <wp:lineTo x="0" y="0"/>
              </wp:wrapPolygon>
            </wp:wrapTight>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20090" cy="142875"/>
                    </a:xfrm>
                    <a:prstGeom prst="rect">
                      <a:avLst/>
                    </a:prstGeom>
                  </pic:spPr>
                </pic:pic>
              </a:graphicData>
            </a:graphic>
            <wp14:sizeRelH relativeFrom="margin">
              <wp14:pctWidth>0</wp14:pctWidth>
            </wp14:sizeRelH>
            <wp14:sizeRelV relativeFrom="margin">
              <wp14:pctHeight>0</wp14:pctHeight>
            </wp14:sizeRelV>
          </wp:anchor>
        </w:drawing>
      </w:r>
      <w:r w:rsidR="00677B77">
        <w:rPr>
          <w:noProof/>
        </w:rPr>
        <w:drawing>
          <wp:anchor distT="0" distB="0" distL="114300" distR="114300" simplePos="0" relativeHeight="251771904" behindDoc="0" locked="0" layoutInCell="1" allowOverlap="1" wp14:anchorId="2533B364" wp14:editId="5C284A57">
            <wp:simplePos x="0" y="0"/>
            <wp:positionH relativeFrom="page">
              <wp:align>center</wp:align>
            </wp:positionH>
            <wp:positionV relativeFrom="paragraph">
              <wp:posOffset>0</wp:posOffset>
            </wp:positionV>
            <wp:extent cx="5760085" cy="2877185"/>
            <wp:effectExtent l="0" t="0" r="0" b="0"/>
            <wp:wrapTopAndBottom/>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085" cy="2877185"/>
                    </a:xfrm>
                    <a:prstGeom prst="rect">
                      <a:avLst/>
                    </a:prstGeom>
                  </pic:spPr>
                </pic:pic>
              </a:graphicData>
            </a:graphic>
            <wp14:sizeRelH relativeFrom="margin">
              <wp14:pctWidth>0</wp14:pctWidth>
            </wp14:sizeRelH>
            <wp14:sizeRelV relativeFrom="margin">
              <wp14:pctHeight>0</wp14:pctHeight>
            </wp14:sizeRelV>
          </wp:anchor>
        </w:drawing>
      </w:r>
      <w:r w:rsidR="00677B77">
        <w:rPr>
          <w:noProof/>
        </w:rPr>
        <mc:AlternateContent>
          <mc:Choice Requires="wps">
            <w:drawing>
              <wp:anchor distT="0" distB="0" distL="114300" distR="114300" simplePos="0" relativeHeight="251773952" behindDoc="0" locked="0" layoutInCell="1" allowOverlap="1" wp14:anchorId="555D3641" wp14:editId="10B8C1DA">
                <wp:simplePos x="0" y="0"/>
                <wp:positionH relativeFrom="margin">
                  <wp:align>right</wp:align>
                </wp:positionH>
                <wp:positionV relativeFrom="paragraph">
                  <wp:posOffset>2846705</wp:posOffset>
                </wp:positionV>
                <wp:extent cx="5760085" cy="635"/>
                <wp:effectExtent l="0" t="0" r="0" b="0"/>
                <wp:wrapTopAndBottom/>
                <wp:docPr id="94" name="Szövegdoboz 9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F354BAF" w14:textId="5386CD3D" w:rsidR="00232D98" w:rsidRPr="00240423" w:rsidRDefault="005A5EC1" w:rsidP="00232D98">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11</w:t>
                            </w:r>
                            <w:r>
                              <w:rPr>
                                <w:noProof/>
                              </w:rPr>
                              <w:fldChar w:fldCharType="end"/>
                            </w:r>
                            <w:r w:rsidR="00232D98">
                              <w:t>. ábra: Asztal áramköre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D3641" id="Szövegdoboz 94" o:spid="_x0000_s1057" type="#_x0000_t202" style="position:absolute;left:0;text-align:left;margin-left:402.35pt;margin-top:224.15pt;width:453.55pt;height:.05pt;z-index:2517739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" stroked="f">
                <v:textbox style="mso-fit-shape-to-text:t" inset="0,0,0,0">
                  <w:txbxContent>
                    <w:p w14:paraId="0F354BAF" w14:textId="5386CD3D" w:rsidR="00232D98" w:rsidRPr="00240423" w:rsidRDefault="005A5EC1" w:rsidP="00232D98">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11</w:t>
                      </w:r>
                      <w:r>
                        <w:rPr>
                          <w:noProof/>
                        </w:rPr>
                        <w:fldChar w:fldCharType="end"/>
                      </w:r>
                      <w:r w:rsidR="00232D98">
                        <w:t>. ábra: Asztal áramköre</w:t>
                      </w:r>
                    </w:p>
                  </w:txbxContent>
                </v:textbox>
                <w10:wrap type="topAndBottom" anchorx="margin"/>
              </v:shape>
            </w:pict>
          </mc:Fallback>
        </mc:AlternateContent>
      </w:r>
    </w:p>
    <w:p w14:paraId="24B41A91" w14:textId="09879704" w:rsidR="00173542" w:rsidRDefault="00173542" w:rsidP="00173542">
      <w:pPr>
        <w:pStyle w:val="Cmsor3"/>
      </w:pPr>
      <w:bookmarkStart w:id="37" w:name="_Toc27644458"/>
      <w:proofErr w:type="spellStart"/>
      <w:r>
        <w:t>Firmware</w:t>
      </w:r>
      <w:bookmarkEnd w:id="37"/>
      <w:proofErr w:type="spellEnd"/>
    </w:p>
    <w:p w14:paraId="120EB00B" w14:textId="22388641" w:rsidR="004A2092" w:rsidRDefault="00C260E8" w:rsidP="00902192">
      <w:r>
        <w:rPr>
          <w:noProof/>
        </w:rPr>
        <w:drawing>
          <wp:anchor distT="0" distB="0" distL="114300" distR="114300" simplePos="0" relativeHeight="251698176" behindDoc="1" locked="0" layoutInCell="1" allowOverlap="1" wp14:anchorId="76B165BC" wp14:editId="1AF17E4C">
            <wp:simplePos x="0" y="0"/>
            <wp:positionH relativeFrom="margin">
              <wp:align>left</wp:align>
            </wp:positionH>
            <wp:positionV relativeFrom="paragraph">
              <wp:posOffset>1353185</wp:posOffset>
            </wp:positionV>
            <wp:extent cx="1845945" cy="2924175"/>
            <wp:effectExtent l="0" t="0" r="1905" b="9525"/>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845945" cy="2924175"/>
                    </a:xfrm>
                    <a:prstGeom prst="rect">
                      <a:avLst/>
                    </a:prstGeom>
                  </pic:spPr>
                </pic:pic>
              </a:graphicData>
            </a:graphic>
            <wp14:sizeRelH relativeFrom="margin">
              <wp14:pctWidth>0</wp14:pctWidth>
            </wp14:sizeRelH>
            <wp14:sizeRelV relativeFrom="margin">
              <wp14:pctHeight>0</wp14:pctHeight>
            </wp14:sizeRelV>
          </wp:anchor>
        </w:drawing>
      </w:r>
      <w:r w:rsidR="00D15365">
        <w:t xml:space="preserve"> </w:t>
      </w:r>
      <w:proofErr w:type="spellStart"/>
      <w:r w:rsidR="00D15365">
        <w:t>Arduino</w:t>
      </w:r>
      <w:proofErr w:type="spellEnd"/>
      <w:r w:rsidR="00D15365">
        <w:t xml:space="preserve"> IDE-ben</w:t>
      </w:r>
      <w:r w:rsidR="00C34241">
        <w:t xml:space="preserve"> (</w:t>
      </w:r>
      <w:proofErr w:type="spellStart"/>
      <w:r w:rsidR="00C34241">
        <w:t>Arduino</w:t>
      </w:r>
      <w:proofErr w:type="spellEnd"/>
      <w:r w:rsidR="00C34241">
        <w:t xml:space="preserve"> </w:t>
      </w:r>
      <w:r w:rsidR="00206786">
        <w:t>programozására szánt fejlesztőkörnyezetben</w:t>
      </w:r>
      <w:r w:rsidR="00C34241">
        <w:t>)</w:t>
      </w:r>
      <w:r w:rsidR="00D15365">
        <w:t xml:space="preserve"> </w:t>
      </w:r>
      <w:r w:rsidR="00DC7664">
        <w:t xml:space="preserve">készült </w:t>
      </w:r>
      <w:r w:rsidR="00604281">
        <w:t xml:space="preserve">a </w:t>
      </w:r>
      <w:r w:rsidR="0047327D">
        <w:t>program</w:t>
      </w:r>
      <w:r w:rsidR="00184800">
        <w:t>,</w:t>
      </w:r>
      <w:r w:rsidR="0047327D">
        <w:t xml:space="preserve"> </w:t>
      </w:r>
      <w:r w:rsidR="00DC7664">
        <w:t>mert sok</w:t>
      </w:r>
      <w:r w:rsidR="00160439">
        <w:t>,</w:t>
      </w:r>
      <w:r w:rsidR="00DC7664">
        <w:t xml:space="preserve"> könnyen használható könyvtár</w:t>
      </w:r>
      <w:r w:rsidR="00A253D7">
        <w:t>áv</w:t>
      </w:r>
      <w:r w:rsidR="00924577">
        <w:t xml:space="preserve">al gyorsabbá teszi a </w:t>
      </w:r>
      <w:r w:rsidR="005012E8">
        <w:t>prototípustervezést</w:t>
      </w:r>
      <w:r w:rsidR="00924577">
        <w:t>.</w:t>
      </w:r>
      <w:r w:rsidR="00902192">
        <w:t xml:space="preserve"> </w:t>
      </w:r>
      <w:r w:rsidR="00821724">
        <w:t xml:space="preserve">Elsődlegesen </w:t>
      </w:r>
      <w:r w:rsidR="00F1302C">
        <w:t>betöltjük a</w:t>
      </w:r>
      <w:r w:rsidR="007E647B">
        <w:t xml:space="preserve">z </w:t>
      </w:r>
      <m:oMath>
        <m:sSup>
          <m:sSupPr>
            <m:ctrlPr>
              <w:rPr>
                <w:rFonts w:ascii="Cambria Math" w:hAnsi="Cambria Math"/>
              </w:rPr>
            </m:ctrlPr>
          </m:sSupPr>
          <m:e>
            <m:r>
              <w:rPr>
                <w:rFonts w:ascii="Cambria Math" w:hAnsi="Cambria Math"/>
              </w:rPr>
              <m:t>I</m:t>
            </m:r>
          </m:e>
          <m:sup>
            <m:r>
              <w:rPr>
                <w:rFonts w:ascii="Cambria Math" w:hAnsi="Cambria Math"/>
              </w:rPr>
              <m:t>2</m:t>
            </m:r>
          </m:sup>
        </m:sSup>
        <m:r>
          <w:rPr>
            <w:rFonts w:ascii="Cambria Math" w:hAnsi="Cambria Math"/>
          </w:rPr>
          <m:t>C</m:t>
        </m:r>
      </m:oMath>
      <w:r w:rsidR="007E647B">
        <w:t xml:space="preserve"> kommunikációt </w:t>
      </w:r>
      <w:r w:rsidR="00347BA0">
        <w:t xml:space="preserve">kezelő </w:t>
      </w:r>
      <w:proofErr w:type="spellStart"/>
      <w:r w:rsidR="00D66E51">
        <w:t>Wire</w:t>
      </w:r>
      <w:proofErr w:type="spellEnd"/>
      <w:r w:rsidR="00D66E51">
        <w:t xml:space="preserve"> nevű </w:t>
      </w:r>
      <w:proofErr w:type="spellStart"/>
      <w:r w:rsidR="00D66E51">
        <w:t>header</w:t>
      </w:r>
      <w:proofErr w:type="spellEnd"/>
      <w:r w:rsidR="00D66E51">
        <w:t xml:space="preserve"> </w:t>
      </w:r>
      <w:r w:rsidR="00CF3AEE">
        <w:t xml:space="preserve">fájlt, majd minden </w:t>
      </w:r>
      <w:r w:rsidR="003F2077">
        <w:t xml:space="preserve">használt </w:t>
      </w:r>
      <w:r w:rsidR="004B13B5">
        <w:t>ki és bemenetet</w:t>
      </w:r>
      <w:r w:rsidR="00C4466D">
        <w:t>,</w:t>
      </w:r>
      <w:r w:rsidR="004B13B5">
        <w:t xml:space="preserve"> </w:t>
      </w:r>
      <w:r w:rsidR="00826143">
        <w:t>ami</w:t>
      </w:r>
      <w:r w:rsidR="00C4466D">
        <w:t>nek értéke</w:t>
      </w:r>
      <w:r w:rsidR="00826143">
        <w:t xml:space="preserve"> a program </w:t>
      </w:r>
      <w:r w:rsidR="00C4466D">
        <w:t xml:space="preserve">futása </w:t>
      </w:r>
      <w:r w:rsidR="00826143">
        <w:t>során</w:t>
      </w:r>
      <w:r w:rsidR="00C4466D">
        <w:t xml:space="preserve"> nem változik </w:t>
      </w:r>
      <w:proofErr w:type="spellStart"/>
      <w:r w:rsidR="00C4466D">
        <w:t>define-nal</w:t>
      </w:r>
      <w:proofErr w:type="spellEnd"/>
      <w:r w:rsidR="00C4466D">
        <w:t xml:space="preserve"> </w:t>
      </w:r>
      <w:r w:rsidR="00B4049A">
        <w:t>létrehozzuk,</w:t>
      </w:r>
      <w:r w:rsidR="00C077FB">
        <w:t xml:space="preserve"> </w:t>
      </w:r>
      <w:r w:rsidR="00BC397B">
        <w:t xml:space="preserve">ezek után </w:t>
      </w:r>
      <w:r w:rsidR="00C077FB">
        <w:t>azoka</w:t>
      </w:r>
      <w:r w:rsidR="00B4049A">
        <w:t xml:space="preserve">t </w:t>
      </w:r>
      <w:r w:rsidR="006F683C">
        <w:t>a változ</w:t>
      </w:r>
      <w:r w:rsidR="002A284B">
        <w:t>ó</w:t>
      </w:r>
      <w:r w:rsidR="006F683C">
        <w:t>kat</w:t>
      </w:r>
      <w:r w:rsidR="002A284B">
        <w:t>,</w:t>
      </w:r>
      <w:r w:rsidR="006F683C">
        <w:t xml:space="preserve"> amiket használ a program </w:t>
      </w:r>
      <w:r w:rsidR="007069E3">
        <w:t>a megfelelő típusban inicializáljuk</w:t>
      </w:r>
      <w:r w:rsidR="00C077FB">
        <w:t>.</w:t>
      </w:r>
    </w:p>
    <w:p w14:paraId="2F176B0E" w14:textId="278C5F91" w:rsidR="00A96DC5" w:rsidRDefault="00C260E8" w:rsidP="00235EE9">
      <w:r>
        <w:rPr>
          <w:noProof/>
        </w:rPr>
        <w:lastRenderedPageBreak/>
        <w:drawing>
          <wp:anchor distT="0" distB="0" distL="114300" distR="114300" simplePos="0" relativeHeight="251699200" behindDoc="0" locked="0" layoutInCell="1" allowOverlap="1" wp14:anchorId="08DBA6DD" wp14:editId="3D86E2A1">
            <wp:simplePos x="0" y="0"/>
            <wp:positionH relativeFrom="margin">
              <wp:align>left</wp:align>
            </wp:positionH>
            <wp:positionV relativeFrom="paragraph">
              <wp:posOffset>1108710</wp:posOffset>
            </wp:positionV>
            <wp:extent cx="2358390" cy="2514600"/>
            <wp:effectExtent l="0" t="0" r="3810" b="0"/>
            <wp:wrapTopAndBottom/>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358390" cy="2514600"/>
                    </a:xfrm>
                    <a:prstGeom prst="rect">
                      <a:avLst/>
                    </a:prstGeom>
                  </pic:spPr>
                </pic:pic>
              </a:graphicData>
            </a:graphic>
            <wp14:sizeRelH relativeFrom="margin">
              <wp14:pctWidth>0</wp14:pctWidth>
            </wp14:sizeRelH>
            <wp14:sizeRelV relativeFrom="margin">
              <wp14:pctHeight>0</wp14:pctHeight>
            </wp14:sizeRelV>
          </wp:anchor>
        </w:drawing>
      </w:r>
      <w:r w:rsidR="00B00E0A">
        <w:t>A következő lépésként lef</w:t>
      </w:r>
      <w:r w:rsidR="005F5713">
        <w:t xml:space="preserve">ut a </w:t>
      </w:r>
      <w:proofErr w:type="spellStart"/>
      <w:r w:rsidR="005F5713">
        <w:t>setup</w:t>
      </w:r>
      <w:proofErr w:type="spellEnd"/>
      <w:r w:rsidR="005F5713">
        <w:t xml:space="preserve"> nev</w:t>
      </w:r>
      <w:r w:rsidR="00842527">
        <w:t>ű függvény</w:t>
      </w:r>
      <w:r w:rsidR="00D048A8">
        <w:t xml:space="preserve">, </w:t>
      </w:r>
      <w:r w:rsidR="00FD119E">
        <w:t xml:space="preserve">ebben </w:t>
      </w:r>
      <w:r w:rsidR="003654BE">
        <w:t>a függvény</w:t>
      </w:r>
      <w:r w:rsidR="00E25969">
        <w:t xml:space="preserve">ben létrehozzuk a </w:t>
      </w:r>
      <w:r w:rsidR="002C31EF">
        <w:t>Slave-</w:t>
      </w:r>
      <w:r w:rsidR="00442333">
        <w:t xml:space="preserve">ként funkcionáló </w:t>
      </w:r>
      <w:proofErr w:type="spellStart"/>
      <w:r w:rsidR="002C31EF">
        <w:t>A</w:t>
      </w:r>
      <w:r w:rsidR="00835792">
        <w:t>rduino</w:t>
      </w:r>
      <w:proofErr w:type="spellEnd"/>
      <w:r w:rsidR="00835792">
        <w:t xml:space="preserve"> címét</w:t>
      </w:r>
      <w:r w:rsidR="002C31EF">
        <w:t>,</w:t>
      </w:r>
      <w:r w:rsidR="00835792">
        <w:t xml:space="preserve"> amihez</w:t>
      </w:r>
      <w:r w:rsidR="002C31EF">
        <w:t xml:space="preserve"> a</w:t>
      </w:r>
      <w:r w:rsidR="00485999">
        <w:t xml:space="preserve"> Master</w:t>
      </w:r>
      <w:r w:rsidR="00835792">
        <w:t xml:space="preserve"> </w:t>
      </w:r>
      <w:proofErr w:type="spellStart"/>
      <w:r w:rsidR="002C31EF">
        <w:t>Raspberry</w:t>
      </w:r>
      <w:proofErr w:type="spellEnd"/>
      <w:r w:rsidR="002C31EF">
        <w:t xml:space="preserve"> </w:t>
      </w:r>
      <w:r w:rsidR="00485999">
        <w:t>kapcsolódni tud.</w:t>
      </w:r>
      <w:r w:rsidR="00483EEE">
        <w:t xml:space="preserve"> Létrehozunk tovább</w:t>
      </w:r>
      <w:r w:rsidR="00B27C31">
        <w:t>á</w:t>
      </w:r>
      <w:r w:rsidR="00483EEE">
        <w:t xml:space="preserve"> egy-egy eseményt</w:t>
      </w:r>
      <w:r w:rsidR="00B27C31">
        <w:t>,</w:t>
      </w:r>
      <w:r w:rsidR="00483EEE">
        <w:t xml:space="preserve"> ami akkor </w:t>
      </w:r>
      <w:proofErr w:type="spellStart"/>
      <w:r w:rsidR="00483EEE">
        <w:t>h</w:t>
      </w:r>
      <w:r w:rsidR="00171A97">
        <w:t>ív</w:t>
      </w:r>
      <w:r w:rsidR="00B27C31">
        <w:t>ódik</w:t>
      </w:r>
      <w:proofErr w:type="spellEnd"/>
      <w:r w:rsidR="00483EEE">
        <w:t xml:space="preserve"> meg, ha </w:t>
      </w:r>
      <w:r w:rsidR="00FA0880">
        <w:t xml:space="preserve">mester eszköz adatot küld vagy </w:t>
      </w:r>
      <w:r w:rsidR="000E746C">
        <w:t xml:space="preserve">ha </w:t>
      </w:r>
      <w:r w:rsidR="00B27C31">
        <w:t xml:space="preserve">adatot kíván </w:t>
      </w:r>
      <w:r w:rsidR="00BE6E55">
        <w:t xml:space="preserve">olvasni a </w:t>
      </w:r>
      <w:r w:rsidR="00FB62E4">
        <w:t>szolgaeszköz</w:t>
      </w:r>
      <w:r w:rsidR="001F235F">
        <w:t xml:space="preserve">ről. </w:t>
      </w:r>
      <w:r w:rsidR="00722420">
        <w:t>B</w:t>
      </w:r>
      <w:r w:rsidR="005F197E">
        <w:t>eállítjuk</w:t>
      </w:r>
      <w:r w:rsidR="009128D4">
        <w:t>, hogy</w:t>
      </w:r>
      <w:r w:rsidR="005F197E">
        <w:t xml:space="preserve"> az egyes lábak </w:t>
      </w:r>
      <w:r w:rsidR="009128D4">
        <w:t>ki vagy bemen</w:t>
      </w:r>
      <w:r w:rsidR="00722420">
        <w:t>e</w:t>
      </w:r>
      <w:r w:rsidR="009128D4">
        <w:t>tek legyenek</w:t>
      </w:r>
      <w:r w:rsidR="00206F22">
        <w:t xml:space="preserve"> és felvillant</w:t>
      </w:r>
      <w:r w:rsidR="00512590">
        <w:t>unk egy működést jelző LED-</w:t>
      </w:r>
      <w:proofErr w:type="spellStart"/>
      <w:r w:rsidR="00512590">
        <w:t>et</w:t>
      </w:r>
      <w:proofErr w:type="spellEnd"/>
      <w:r w:rsidR="00094D29">
        <w:t>.</w:t>
      </w:r>
      <w:r w:rsidR="00235EE9">
        <w:t xml:space="preserve"> </w:t>
      </w:r>
      <w:r w:rsidR="00722420">
        <w:t>Minden</w:t>
      </w:r>
      <w:r w:rsidR="003D442B">
        <w:t>,</w:t>
      </w:r>
      <w:r w:rsidR="00722420">
        <w:t xml:space="preserve"> amit a</w:t>
      </w:r>
      <w:r w:rsidR="003D442B">
        <w:t xml:space="preserve"> vezérlő</w:t>
      </w:r>
      <w:r w:rsidR="00B33174">
        <w:t xml:space="preserve"> végrehajt </w:t>
      </w:r>
      <w:r w:rsidR="00A4158E">
        <w:t>valamelyik</w:t>
      </w:r>
      <w:r w:rsidR="00394A4B">
        <w:t xml:space="preserve"> esemény </w:t>
      </w:r>
      <w:r w:rsidR="00A4158E">
        <w:t>meghív</w:t>
      </w:r>
      <w:r w:rsidR="00704C28">
        <w:t>ása következtében teszi.</w:t>
      </w:r>
      <w:r w:rsidR="003D442B">
        <w:t xml:space="preserve"> </w:t>
      </w:r>
      <w:r w:rsidR="00954BFD">
        <w:t>A</w:t>
      </w:r>
      <w:r w:rsidR="003D442B">
        <w:t>dato</w:t>
      </w:r>
      <w:r w:rsidR="004321F3">
        <w:t>k fogadá</w:t>
      </w:r>
      <w:r w:rsidR="00C62E93">
        <w:t xml:space="preserve">sakor </w:t>
      </w:r>
      <w:r w:rsidR="00FC5928">
        <w:t>3 byte</w:t>
      </w:r>
      <w:r w:rsidR="004349A6">
        <w:t xml:space="preserve"> adatmennyiség jön egyszere</w:t>
      </w:r>
      <w:r w:rsidR="00170EF8">
        <w:t>,</w:t>
      </w:r>
      <w:r w:rsidR="004349A6">
        <w:t xml:space="preserve"> ami </w:t>
      </w:r>
      <w:r w:rsidR="00170EF8">
        <w:t>egy parancsot kódol</w:t>
      </w:r>
      <w:r w:rsidR="004F166F">
        <w:t>. Az első byte</w:t>
      </w:r>
      <w:r w:rsidR="00FC5928">
        <w:t xml:space="preserve"> </w:t>
      </w:r>
      <w:r w:rsidR="004F166F">
        <w:t>egy karakter</w:t>
      </w:r>
      <w:r w:rsidR="00344E97">
        <w:t xml:space="preserve"> a másik kettő egy</w:t>
      </w:r>
      <w:r w:rsidR="008F1332">
        <w:t xml:space="preserve">-egy </w:t>
      </w:r>
      <w:r w:rsidR="00875731">
        <w:t>uint8 típusú szám, am</w:t>
      </w:r>
      <w:r w:rsidR="00AD3E83">
        <w:t>elyek</w:t>
      </w:r>
      <w:r w:rsidR="00875731">
        <w:t xml:space="preserve"> </w:t>
      </w:r>
      <w:r w:rsidR="00427578">
        <w:t>bitek eltolásával</w:t>
      </w:r>
      <w:r w:rsidR="00344E97">
        <w:t xml:space="preserve"> </w:t>
      </w:r>
      <w:r w:rsidR="00941C79">
        <w:t xml:space="preserve">uint16 </w:t>
      </w:r>
      <w:r w:rsidR="00427578">
        <w:t xml:space="preserve">típusúvá </w:t>
      </w:r>
      <w:r w:rsidR="00AD3E83">
        <w:t>alakítandó</w:t>
      </w:r>
      <w:r w:rsidR="00E962F6">
        <w:t xml:space="preserve"> így kapjuk meg a </w:t>
      </w:r>
      <w:proofErr w:type="spellStart"/>
      <w:r w:rsidR="00E962F6">
        <w:t>msg</w:t>
      </w:r>
      <w:proofErr w:type="spellEnd"/>
      <w:r w:rsidR="00E962F6">
        <w:t xml:space="preserve"> </w:t>
      </w:r>
      <w:r w:rsidR="00AC600F">
        <w:t>változó értékét</w:t>
      </w:r>
      <w:r w:rsidR="00AD3E83">
        <w:t>.</w:t>
      </w:r>
      <w:r w:rsidR="005A7426">
        <w:t xml:space="preserve"> </w:t>
      </w:r>
      <w:r w:rsidR="00D26944">
        <w:t xml:space="preserve">A </w:t>
      </w:r>
      <w:r w:rsidR="00DB4085">
        <w:t xml:space="preserve">128 </w:t>
      </w:r>
      <w:proofErr w:type="spellStart"/>
      <w:r w:rsidR="00D26944">
        <w:t>mikroléptetéses</w:t>
      </w:r>
      <w:proofErr w:type="spellEnd"/>
      <w:r w:rsidR="00D26944">
        <w:t xml:space="preserve"> üzemmódban egy </w:t>
      </w:r>
      <w:r w:rsidR="00DB4085">
        <w:t xml:space="preserve">egész </w:t>
      </w:r>
      <w:r w:rsidR="00655875">
        <w:t>fordulat</w:t>
      </w:r>
      <w:r w:rsidR="00D26944">
        <w:t xml:space="preserve"> </w:t>
      </w:r>
      <w:r w:rsidR="007C32B7">
        <w:t xml:space="preserve">25600 lépésből áll, mivel egész lépésekben </w:t>
      </w:r>
      <w:r w:rsidR="00D262E4">
        <w:t>200 lépés szükséges egy</w:t>
      </w:r>
      <w:r w:rsidR="004B4CE6">
        <w:t xml:space="preserve"> teljes</w:t>
      </w:r>
      <w:r w:rsidR="00D262E4">
        <w:t xml:space="preserve"> fordulat megtételéhez. </w:t>
      </w:r>
      <w:r w:rsidR="008A7A07">
        <w:t xml:space="preserve">Uint16 típussal </w:t>
      </w:r>
      <w:r w:rsidR="008A7A07" w:rsidRPr="00E816AC">
        <w:t>65535</w:t>
      </w:r>
      <w:r w:rsidR="008A7A07">
        <w:t>-ig tudjuk tárolni a számokat</w:t>
      </w:r>
      <w:r w:rsidR="000073F0">
        <w:t>,</w:t>
      </w:r>
      <w:r w:rsidR="001E5B61">
        <w:t xml:space="preserve"> ezért alkalmas </w:t>
      </w:r>
      <w:r w:rsidR="00E9277A">
        <w:t>a</w:t>
      </w:r>
      <w:r w:rsidR="00F51952">
        <w:t xml:space="preserve"> kívánt</w:t>
      </w:r>
      <w:r w:rsidR="00E9277A">
        <w:t xml:space="preserve"> </w:t>
      </w:r>
      <w:r w:rsidR="00F51952">
        <w:t>lépésszám megadására</w:t>
      </w:r>
      <w:r w:rsidR="00176E2B">
        <w:t>,</w:t>
      </w:r>
      <w:r w:rsidR="00F2274F">
        <w:t xml:space="preserve"> míg </w:t>
      </w:r>
      <w:r w:rsidR="00F33DA7">
        <w:t>1 byte kevés volna</w:t>
      </w:r>
      <w:r w:rsidR="00F51952">
        <w:t>.</w:t>
      </w:r>
      <w:r w:rsidR="007C32B7">
        <w:t xml:space="preserve"> </w:t>
      </w:r>
    </w:p>
    <w:p w14:paraId="5AE864BA" w14:textId="77777777" w:rsidR="00C260E8" w:rsidRDefault="00C260E8" w:rsidP="009F0C3F">
      <w:r>
        <w:rPr>
          <w:noProof/>
        </w:rPr>
        <w:drawing>
          <wp:anchor distT="0" distB="0" distL="114300" distR="114300" simplePos="0" relativeHeight="251700224" behindDoc="0" locked="0" layoutInCell="1" allowOverlap="1" wp14:anchorId="75F65357" wp14:editId="7AB11D17">
            <wp:simplePos x="0" y="0"/>
            <wp:positionH relativeFrom="margin">
              <wp:align>left</wp:align>
            </wp:positionH>
            <wp:positionV relativeFrom="paragraph">
              <wp:posOffset>230505</wp:posOffset>
            </wp:positionV>
            <wp:extent cx="2324100" cy="1771650"/>
            <wp:effectExtent l="0" t="0" r="0" b="0"/>
            <wp:wrapTopAndBottom/>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6517"/>
                    <a:stretch/>
                  </pic:blipFill>
                  <pic:spPr bwMode="auto">
                    <a:xfrm>
                      <a:off x="0" y="0"/>
                      <a:ext cx="232410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52BE">
        <w:t xml:space="preserve"> </w:t>
      </w:r>
    </w:p>
    <w:p w14:paraId="16823A76" w14:textId="77777777" w:rsidR="00C260E8" w:rsidRDefault="00C260E8" w:rsidP="009F0C3F"/>
    <w:p w14:paraId="0F92FC34" w14:textId="77777777" w:rsidR="00C260E8" w:rsidRDefault="00C260E8" w:rsidP="009F0C3F"/>
    <w:p w14:paraId="3F8C201F" w14:textId="77777777" w:rsidR="00C260E8" w:rsidRDefault="00C260E8" w:rsidP="009F0C3F"/>
    <w:p w14:paraId="41865EA5" w14:textId="77777777" w:rsidR="00C260E8" w:rsidRDefault="00C260E8" w:rsidP="009F0C3F"/>
    <w:p w14:paraId="52190FE2" w14:textId="77777777" w:rsidR="00C260E8" w:rsidRDefault="00C260E8" w:rsidP="009F0C3F"/>
    <w:p w14:paraId="0F92028E" w14:textId="77777777" w:rsidR="00C260E8" w:rsidRDefault="00C260E8" w:rsidP="009F0C3F"/>
    <w:p w14:paraId="0467F64C" w14:textId="123D0AB9" w:rsidR="00E20463" w:rsidRDefault="00C260E8" w:rsidP="00635AB5">
      <w:pPr>
        <w:rPr>
          <w:noProof/>
        </w:rPr>
      </w:pPr>
      <w:r>
        <w:rPr>
          <w:noProof/>
        </w:rPr>
        <w:drawing>
          <wp:anchor distT="0" distB="0" distL="114300" distR="114300" simplePos="0" relativeHeight="251782144" behindDoc="0" locked="0" layoutInCell="1" allowOverlap="1" wp14:anchorId="7BFD0D61" wp14:editId="77B5FD0E">
            <wp:simplePos x="0" y="0"/>
            <wp:positionH relativeFrom="margin">
              <wp:align>left</wp:align>
            </wp:positionH>
            <wp:positionV relativeFrom="paragraph">
              <wp:posOffset>240030</wp:posOffset>
            </wp:positionV>
            <wp:extent cx="2314575" cy="5080665"/>
            <wp:effectExtent l="0" t="0" r="0" b="5715"/>
            <wp:wrapTopAndBottom/>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837" t="1689" r="-1"/>
                    <a:stretch/>
                  </pic:blipFill>
                  <pic:spPr bwMode="auto">
                    <a:xfrm>
                      <a:off x="0" y="0"/>
                      <a:ext cx="2314575" cy="5080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0C3F">
        <w:t>A küldött karakter meghatározza mit szeretnénk csinálni az asztallal.</w:t>
      </w:r>
      <w:r w:rsidR="006C762C" w:rsidRPr="006C762C">
        <w:rPr>
          <w:noProof/>
        </w:rPr>
        <w:t xml:space="preserve"> </w:t>
      </w:r>
    </w:p>
    <w:p w14:paraId="416620BB" w14:textId="5392A1C1" w:rsidR="00912984" w:rsidRDefault="00CC43B5" w:rsidP="00B25098">
      <w:r>
        <w:t xml:space="preserve"> </w:t>
      </w:r>
      <w:r w:rsidR="00875ABE">
        <w:t xml:space="preserve">Ha a küldött karakter </w:t>
      </w:r>
      <w:r w:rsidR="00912984">
        <w:t>’t’</w:t>
      </w:r>
      <w:r w:rsidR="00875ABE">
        <w:t xml:space="preserve"> akkor az asztal annyit lép amennyi </w:t>
      </w:r>
      <w:r w:rsidR="00914619">
        <w:t>a küldött szám volt</w:t>
      </w:r>
      <w:r w:rsidR="00995916">
        <w:t>, eme</w:t>
      </w:r>
      <w:r w:rsidR="00D41F16">
        <w:t>llett</w:t>
      </w:r>
      <w:r w:rsidR="00CE1217">
        <w:t>,</w:t>
      </w:r>
      <w:r w:rsidR="00D41F16">
        <w:t xml:space="preserve"> ha az ’s’</w:t>
      </w:r>
      <w:r w:rsidR="00CE1217">
        <w:t>-</w:t>
      </w:r>
      <w:proofErr w:type="spellStart"/>
      <w:r w:rsidR="00CE1217">
        <w:t>sel</w:t>
      </w:r>
      <w:proofErr w:type="spellEnd"/>
      <w:r w:rsidR="00CE1217">
        <w:t xml:space="preserve"> a gyorsítás, lassítás en</w:t>
      </w:r>
      <w:r w:rsidR="00557C6E">
        <w:t xml:space="preserve">gedélyezve van akkor azt is elvégzi a </w:t>
      </w:r>
      <w:proofErr w:type="spellStart"/>
      <w:proofErr w:type="gramStart"/>
      <w:r w:rsidR="00115534">
        <w:t>rotate</w:t>
      </w:r>
      <w:proofErr w:type="spellEnd"/>
      <w:r w:rsidR="00115534">
        <w:t>(</w:t>
      </w:r>
      <w:proofErr w:type="gramEnd"/>
      <w:r w:rsidR="00115534">
        <w:t>) függvény</w:t>
      </w:r>
      <w:r w:rsidR="00C559EF">
        <w:t>:</w:t>
      </w:r>
    </w:p>
    <w:p w14:paraId="68E39F77" w14:textId="1E526C96" w:rsidR="00950FD0" w:rsidRDefault="00EA6908" w:rsidP="00B25098">
      <w:r>
        <w:rPr>
          <w:noProof/>
        </w:rPr>
        <w:lastRenderedPageBreak/>
        <w:drawing>
          <wp:anchor distT="0" distB="0" distL="114300" distR="114300" simplePos="0" relativeHeight="251780096" behindDoc="0" locked="0" layoutInCell="1" allowOverlap="1" wp14:anchorId="4CC81425" wp14:editId="1BB9EC1D">
            <wp:simplePos x="0" y="0"/>
            <wp:positionH relativeFrom="margin">
              <wp:posOffset>0</wp:posOffset>
            </wp:positionH>
            <wp:positionV relativeFrom="paragraph">
              <wp:posOffset>227965</wp:posOffset>
            </wp:positionV>
            <wp:extent cx="4840605" cy="3867150"/>
            <wp:effectExtent l="0" t="0" r="0" b="0"/>
            <wp:wrapTopAndBottom/>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40605" cy="3867150"/>
                    </a:xfrm>
                    <a:prstGeom prst="rect">
                      <a:avLst/>
                    </a:prstGeom>
                  </pic:spPr>
                </pic:pic>
              </a:graphicData>
            </a:graphic>
            <wp14:sizeRelH relativeFrom="margin">
              <wp14:pctWidth>0</wp14:pctWidth>
            </wp14:sizeRelH>
            <wp14:sizeRelV relativeFrom="margin">
              <wp14:pctHeight>0</wp14:pctHeight>
            </wp14:sizeRelV>
          </wp:anchor>
        </w:drawing>
      </w:r>
    </w:p>
    <w:p w14:paraId="6EEE9996" w14:textId="61AE3D96" w:rsidR="004E554F" w:rsidRDefault="00635AB5" w:rsidP="00B25098">
      <w:r>
        <w:rPr>
          <w:noProof/>
        </w:rPr>
        <w:drawing>
          <wp:anchor distT="0" distB="0" distL="114300" distR="114300" simplePos="0" relativeHeight="251702272" behindDoc="0" locked="0" layoutInCell="1" allowOverlap="1" wp14:anchorId="578F61E2" wp14:editId="46A3C8E9">
            <wp:simplePos x="0" y="0"/>
            <wp:positionH relativeFrom="margin">
              <wp:align>left</wp:align>
            </wp:positionH>
            <wp:positionV relativeFrom="paragraph">
              <wp:posOffset>4674870</wp:posOffset>
            </wp:positionV>
            <wp:extent cx="2266315" cy="3173095"/>
            <wp:effectExtent l="0" t="0" r="635" b="8255"/>
            <wp:wrapTopAndBottom/>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266315" cy="3173095"/>
                    </a:xfrm>
                    <a:prstGeom prst="rect">
                      <a:avLst/>
                    </a:prstGeom>
                  </pic:spPr>
                </pic:pic>
              </a:graphicData>
            </a:graphic>
            <wp14:sizeRelH relativeFrom="margin">
              <wp14:pctWidth>0</wp14:pctWidth>
            </wp14:sizeRelH>
            <wp14:sizeRelV relativeFrom="margin">
              <wp14:pctHeight>0</wp14:pctHeight>
            </wp14:sizeRelV>
          </wp:anchor>
        </w:drawing>
      </w:r>
      <w:r w:rsidR="00A33BDF">
        <w:t xml:space="preserve">Az </w:t>
      </w:r>
      <w:r w:rsidR="00603530">
        <w:t>’r’</w:t>
      </w:r>
      <w:r w:rsidR="00A33BDF">
        <w:t xml:space="preserve"> </w:t>
      </w:r>
      <w:r w:rsidR="00067F27">
        <w:t>(</w:t>
      </w:r>
      <w:proofErr w:type="spellStart"/>
      <w:r w:rsidR="00067F27">
        <w:t>resolution</w:t>
      </w:r>
      <w:proofErr w:type="spellEnd"/>
      <w:r w:rsidR="00067F27">
        <w:t xml:space="preserve">) </w:t>
      </w:r>
      <w:r w:rsidR="00603530">
        <w:t>esetén</w:t>
      </w:r>
      <w:r w:rsidR="00A33BDF">
        <w:t xml:space="preserve"> </w:t>
      </w:r>
      <w:r w:rsidR="00CA1E9E">
        <w:t xml:space="preserve">a felbontást szeretnénk megváltoztatni, </w:t>
      </w:r>
      <w:r w:rsidR="009B1929">
        <w:t>így</w:t>
      </w:r>
      <w:r w:rsidR="00123126">
        <w:t xml:space="preserve"> a küldött szá</w:t>
      </w:r>
      <w:r w:rsidR="00B25098">
        <w:t xml:space="preserve">m </w:t>
      </w:r>
      <w:r w:rsidR="009B1929">
        <w:t>meghatározza milyen léptetéssel dolgozunk tovább</w:t>
      </w:r>
      <w:r w:rsidR="00D06AA1">
        <w:t>,</w:t>
      </w:r>
      <w:r w:rsidR="009B1929">
        <w:t xml:space="preserve"> a </w:t>
      </w:r>
      <w:proofErr w:type="spellStart"/>
      <w:proofErr w:type="gramStart"/>
      <w:r w:rsidR="009B1929">
        <w:t>microstep</w:t>
      </w:r>
      <w:proofErr w:type="spellEnd"/>
      <w:r w:rsidR="00A1777B">
        <w:t>(</w:t>
      </w:r>
      <w:proofErr w:type="gramEnd"/>
      <w:r w:rsidR="00A1777B">
        <w:t>) függvény</w:t>
      </w:r>
      <w:r w:rsidR="00D06AA1">
        <w:t xml:space="preserve"> ez alapján</w:t>
      </w:r>
      <w:r w:rsidR="00B25098">
        <w:t xml:space="preserve"> átírja a driver </w:t>
      </w:r>
      <w:r w:rsidR="000B693F">
        <w:t xml:space="preserve">M0-M2 </w:t>
      </w:r>
      <w:r w:rsidR="00B25098">
        <w:t xml:space="preserve">lábaira </w:t>
      </w:r>
      <w:r w:rsidR="00E6261B">
        <w:t>adott</w:t>
      </w:r>
      <w:r w:rsidR="00343CCC">
        <w:t xml:space="preserve"> </w:t>
      </w:r>
      <w:r w:rsidR="00DC32FB">
        <w:t>logikai érték</w:t>
      </w:r>
      <w:r w:rsidR="000B693F">
        <w:t>ek</w:t>
      </w:r>
      <w:r w:rsidR="00DC32FB">
        <w:t>et</w:t>
      </w:r>
      <w:r w:rsidR="006927C6">
        <w:t xml:space="preserve"> és felvesz egy alap </w:t>
      </w:r>
      <w:r w:rsidR="008869D1">
        <w:t>lépésidőt</w:t>
      </w:r>
      <w:r w:rsidR="006927C6">
        <w:t>.</w:t>
      </w:r>
    </w:p>
    <w:p w14:paraId="729763CB" w14:textId="7AC31357" w:rsidR="00EC538E" w:rsidRDefault="00CC74E8" w:rsidP="00A33BDF">
      <w:r>
        <w:t>Az ’f’ karakter a frekvenciát a</w:t>
      </w:r>
      <w:r w:rsidR="00101FBF">
        <w:t xml:space="preserve"> ’d’ az irányt </w:t>
      </w:r>
      <w:r w:rsidR="00B11B3A">
        <w:t>változtatja meg</w:t>
      </w:r>
      <w:r w:rsidR="0001411F">
        <w:t xml:space="preserve">. </w:t>
      </w:r>
      <w:r w:rsidR="001D79A0">
        <w:t>A</w:t>
      </w:r>
      <w:r w:rsidR="00865BF9">
        <w:t xml:space="preserve"> driver</w:t>
      </w:r>
      <w:r w:rsidR="001D79A0">
        <w:t xml:space="preserve"> kikapcsolható, ha az</w:t>
      </w:r>
      <w:r w:rsidR="00865BF9">
        <w:t xml:space="preserve"> </w:t>
      </w:r>
      <w:proofErr w:type="spellStart"/>
      <w:r w:rsidR="00635AB5">
        <w:t>E</w:t>
      </w:r>
      <w:r w:rsidR="00865BF9">
        <w:t>nable</w:t>
      </w:r>
      <w:proofErr w:type="spellEnd"/>
      <w:r w:rsidR="00865BF9">
        <w:t xml:space="preserve"> lábára </w:t>
      </w:r>
      <w:r w:rsidR="002762D3">
        <w:t xml:space="preserve">igaz értékű </w:t>
      </w:r>
      <w:r w:rsidR="006B34A5">
        <w:t xml:space="preserve">logikai jelet küldünk </w:t>
      </w:r>
      <w:r w:rsidR="001D79A0">
        <w:t>ez megtehető a</w:t>
      </w:r>
      <w:r w:rsidR="007C517D">
        <w:t>z ’e’ karakterrel.</w:t>
      </w:r>
      <w:r w:rsidR="00B45F0F">
        <w:t xml:space="preserve"> </w:t>
      </w:r>
      <w:r w:rsidR="00B45F0F">
        <w:lastRenderedPageBreak/>
        <w:t xml:space="preserve">Az asztal alaphelyzetbe állítása </w:t>
      </w:r>
      <w:r w:rsidR="001C3171">
        <w:t>’a’ karakter segítségével</w:t>
      </w:r>
      <w:r w:rsidR="00637123">
        <w:t xml:space="preserve"> történik</w:t>
      </w:r>
      <w:r w:rsidR="007F5329">
        <w:t>,</w:t>
      </w:r>
      <w:r w:rsidR="00637123">
        <w:t xml:space="preserve"> ekkor lefut a</w:t>
      </w:r>
      <w:r w:rsidR="007F5329">
        <w:t xml:space="preserve">z </w:t>
      </w:r>
      <w:proofErr w:type="gramStart"/>
      <w:r w:rsidR="007F5329">
        <w:t>alap(</w:t>
      </w:r>
      <w:proofErr w:type="gramEnd"/>
      <w:r w:rsidR="007F5329">
        <w:t>) függvény</w:t>
      </w:r>
      <w:r w:rsidR="005F2FAB">
        <w:t>,</w:t>
      </w:r>
      <w:r w:rsidR="00FA0F5E">
        <w:t xml:space="preserve"> ami megkeresi</w:t>
      </w:r>
      <w:r w:rsidR="00B87E5D">
        <w:t xml:space="preserve"> </w:t>
      </w:r>
      <w:proofErr w:type="spellStart"/>
      <w:r w:rsidR="00B87E5D">
        <w:t>optokapu</w:t>
      </w:r>
      <w:proofErr w:type="spellEnd"/>
      <w:r w:rsidR="00B87E5D">
        <w:t xml:space="preserve"> </w:t>
      </w:r>
      <w:r w:rsidR="00D96ED1">
        <w:t>fény</w:t>
      </w:r>
      <w:r w:rsidR="00F27059">
        <w:t xml:space="preserve">ének </w:t>
      </w:r>
      <w:r w:rsidR="00DF4936">
        <w:t>kitakarására szolgáló alkatrész segítségével az alaphelyzet</w:t>
      </w:r>
      <w:r w:rsidR="003D670E">
        <w:t>et.</w:t>
      </w:r>
      <w:r w:rsidR="005F2E39">
        <w:t xml:space="preserve"> </w:t>
      </w:r>
    </w:p>
    <w:p w14:paraId="120C2FBB" w14:textId="4182BF2A" w:rsidR="000F4014" w:rsidRDefault="000F4014" w:rsidP="00A33BDF">
      <w:r>
        <w:rPr>
          <w:noProof/>
        </w:rPr>
        <w:drawing>
          <wp:anchor distT="0" distB="0" distL="114300" distR="114300" simplePos="0" relativeHeight="251706368" behindDoc="0" locked="0" layoutInCell="1" allowOverlap="1" wp14:anchorId="773952D1" wp14:editId="145F6B36">
            <wp:simplePos x="0" y="0"/>
            <wp:positionH relativeFrom="margin">
              <wp:align>left</wp:align>
            </wp:positionH>
            <wp:positionV relativeFrom="paragraph">
              <wp:posOffset>234315</wp:posOffset>
            </wp:positionV>
            <wp:extent cx="5903063" cy="5400675"/>
            <wp:effectExtent l="0" t="0" r="2540" b="0"/>
            <wp:wrapTopAndBottom/>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03063" cy="5400675"/>
                    </a:xfrm>
                    <a:prstGeom prst="rect">
                      <a:avLst/>
                    </a:prstGeom>
                  </pic:spPr>
                </pic:pic>
              </a:graphicData>
            </a:graphic>
          </wp:anchor>
        </w:drawing>
      </w:r>
    </w:p>
    <w:p w14:paraId="097D933D" w14:textId="339C2D0F" w:rsidR="009A1D98" w:rsidRDefault="009A1D98" w:rsidP="009A1D98">
      <w:bookmarkStart w:id="38" w:name="_Toc208583210"/>
    </w:p>
    <w:p w14:paraId="4117522D" w14:textId="77777777" w:rsidR="004C1057" w:rsidRDefault="004C1057" w:rsidP="009A1D98"/>
    <w:p w14:paraId="76AD3E1C" w14:textId="7D73B6FD" w:rsidR="009A1D98" w:rsidRDefault="00635AB5" w:rsidP="009A1D98">
      <w:r>
        <w:rPr>
          <w:noProof/>
        </w:rPr>
        <w:drawing>
          <wp:anchor distT="0" distB="0" distL="114300" distR="114300" simplePos="0" relativeHeight="251707392" behindDoc="0" locked="0" layoutInCell="1" allowOverlap="1" wp14:anchorId="7A6D700A" wp14:editId="2BA0C4EB">
            <wp:simplePos x="0" y="0"/>
            <wp:positionH relativeFrom="margin">
              <wp:align>left</wp:align>
            </wp:positionH>
            <wp:positionV relativeFrom="paragraph">
              <wp:posOffset>414655</wp:posOffset>
            </wp:positionV>
            <wp:extent cx="1695450" cy="538480"/>
            <wp:effectExtent l="0" t="0" r="0" b="0"/>
            <wp:wrapTopAndBottom/>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695450" cy="538480"/>
                    </a:xfrm>
                    <a:prstGeom prst="rect">
                      <a:avLst/>
                    </a:prstGeom>
                  </pic:spPr>
                </pic:pic>
              </a:graphicData>
            </a:graphic>
          </wp:anchor>
        </w:drawing>
      </w:r>
      <w:r w:rsidR="009A1D98">
        <w:t xml:space="preserve">Ha </w:t>
      </w:r>
      <w:r w:rsidR="00A35743">
        <w:t>a mestereszköz kéri a</w:t>
      </w:r>
      <w:r w:rsidR="00B41BBA">
        <w:t>z asztal visszaküldi, hogy elérte a</w:t>
      </w:r>
      <w:r w:rsidR="004C1057">
        <w:t>z alaphelyzetet.</w:t>
      </w:r>
    </w:p>
    <w:p w14:paraId="4563DD60" w14:textId="1C8D8D55" w:rsidR="00777A16" w:rsidRDefault="00777A16" w:rsidP="009A1D98"/>
    <w:p w14:paraId="1175B836" w14:textId="332B1087" w:rsidR="00777A16" w:rsidRDefault="00777A16" w:rsidP="009A1D98"/>
    <w:p w14:paraId="3D88F196" w14:textId="64969A3D" w:rsidR="00D048A8" w:rsidRDefault="00A74D6C" w:rsidP="00D048A8">
      <w:pPr>
        <w:pStyle w:val="Cmsor2"/>
      </w:pPr>
      <w:bookmarkStart w:id="39" w:name="_Toc27644459"/>
      <w:r>
        <w:lastRenderedPageBreak/>
        <w:t>Állvány</w:t>
      </w:r>
      <w:bookmarkEnd w:id="39"/>
    </w:p>
    <w:p w14:paraId="641B3E2D" w14:textId="7CCF9513" w:rsidR="00C950EE" w:rsidRDefault="00492B92" w:rsidP="00C950EE">
      <w:r>
        <w:rPr>
          <w:noProof/>
        </w:rPr>
        <mc:AlternateContent>
          <mc:Choice Requires="wps">
            <w:drawing>
              <wp:anchor distT="0" distB="0" distL="114300" distR="114300" simplePos="0" relativeHeight="251715584" behindDoc="0" locked="0" layoutInCell="1" allowOverlap="1" wp14:anchorId="11DB6E51" wp14:editId="51AF3E17">
                <wp:simplePos x="0" y="0"/>
                <wp:positionH relativeFrom="margin">
                  <wp:align>left</wp:align>
                </wp:positionH>
                <wp:positionV relativeFrom="paragraph">
                  <wp:posOffset>3590290</wp:posOffset>
                </wp:positionV>
                <wp:extent cx="5814060" cy="635"/>
                <wp:effectExtent l="0" t="0" r="0" b="0"/>
                <wp:wrapTopAndBottom/>
                <wp:docPr id="7" name="Szövegdoboz 7"/>
                <wp:cNvGraphicFramePr/>
                <a:graphic xmlns:a="http://schemas.openxmlformats.org/drawingml/2006/main">
                  <a:graphicData uri="http://schemas.microsoft.com/office/word/2010/wordprocessingShape">
                    <wps:wsp>
                      <wps:cNvSpPr txBox="1"/>
                      <wps:spPr>
                        <a:xfrm>
                          <a:off x="0" y="0"/>
                          <a:ext cx="5814060" cy="635"/>
                        </a:xfrm>
                        <a:prstGeom prst="rect">
                          <a:avLst/>
                        </a:prstGeom>
                        <a:solidFill>
                          <a:prstClr val="white"/>
                        </a:solidFill>
                        <a:ln>
                          <a:noFill/>
                        </a:ln>
                      </wps:spPr>
                      <wps:txbx>
                        <w:txbxContent>
                          <w:p w14:paraId="76734C71" w14:textId="5A583B53" w:rsidR="005E73C1" w:rsidRPr="00562027" w:rsidRDefault="005A5EC1" w:rsidP="005E73C1">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12</w:t>
                            </w:r>
                            <w:r>
                              <w:rPr>
                                <w:noProof/>
                              </w:rPr>
                              <w:fldChar w:fldCharType="end"/>
                            </w:r>
                            <w:r w:rsidR="005E73C1">
                              <w:t>. ábra: Csatlakozóablak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B6E51" id="Szövegdoboz 7" o:spid="_x0000_s1058" type="#_x0000_t202" style="position:absolute;left:0;text-align:left;margin-left:0;margin-top:282.7pt;width:457.8pt;height:.05pt;z-index:2517155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" stroked="f">
                <v:textbox style="mso-fit-shape-to-text:t" inset="0,0,0,0">
                  <w:txbxContent>
                    <w:p w14:paraId="76734C71" w14:textId="5A583B53" w:rsidR="005E73C1" w:rsidRPr="00562027" w:rsidRDefault="005A5EC1" w:rsidP="005E73C1">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12</w:t>
                      </w:r>
                      <w:r>
                        <w:rPr>
                          <w:noProof/>
                        </w:rPr>
                        <w:fldChar w:fldCharType="end"/>
                      </w:r>
                      <w:r w:rsidR="005E73C1">
                        <w:t>. ábra: Csatlakozóablak</w:t>
                      </w:r>
                    </w:p>
                  </w:txbxContent>
                </v:textbox>
                <w10:wrap type="topAndBottom" anchorx="margin"/>
              </v:shape>
            </w:pict>
          </mc:Fallback>
        </mc:AlternateContent>
      </w:r>
      <w:r>
        <w:rPr>
          <w:noProof/>
        </w:rPr>
        <w:drawing>
          <wp:anchor distT="0" distB="0" distL="114300" distR="114300" simplePos="0" relativeHeight="251713536" behindDoc="0" locked="0" layoutInCell="1" allowOverlap="1" wp14:anchorId="1F9E81E5" wp14:editId="4AEDE693">
            <wp:simplePos x="0" y="0"/>
            <wp:positionH relativeFrom="margin">
              <wp:posOffset>15240</wp:posOffset>
            </wp:positionH>
            <wp:positionV relativeFrom="paragraph">
              <wp:posOffset>1038225</wp:posOffset>
            </wp:positionV>
            <wp:extent cx="5514975" cy="2620010"/>
            <wp:effectExtent l="0" t="0" r="9525" b="8890"/>
            <wp:wrapTopAndBottom/>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1060" t="1208" r="12668"/>
                    <a:stretch/>
                  </pic:blipFill>
                  <pic:spPr bwMode="auto">
                    <a:xfrm>
                      <a:off x="0" y="0"/>
                      <a:ext cx="5514975" cy="2620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50EE">
        <w:t xml:space="preserve">Miután </w:t>
      </w:r>
      <w:r w:rsidR="00FB0EF5">
        <w:t>elkészült</w:t>
      </w:r>
      <w:r w:rsidR="00DB4C1B">
        <w:t xml:space="preserve"> a</w:t>
      </w:r>
      <w:r w:rsidR="00B619D1">
        <w:t xml:space="preserve">z elektronika és </w:t>
      </w:r>
      <w:r w:rsidR="009F12AA">
        <w:t>kialakulta</w:t>
      </w:r>
      <w:r w:rsidR="00F66F2E">
        <w:t>k</w:t>
      </w:r>
      <w:r w:rsidR="00B619D1">
        <w:t xml:space="preserve"> csatlakoz</w:t>
      </w:r>
      <w:r w:rsidR="009F12AA">
        <w:t>ók</w:t>
      </w:r>
      <w:r w:rsidR="00F66F2E">
        <w:t xml:space="preserve"> pozíciói</w:t>
      </w:r>
      <w:r w:rsidR="00EB2F78">
        <w:t>,</w:t>
      </w:r>
      <w:r w:rsidR="00D81708">
        <w:t xml:space="preserve"> minden adott a szkenner </w:t>
      </w:r>
      <w:r w:rsidR="001151F2">
        <w:t>és az állvány megtervezésé</w:t>
      </w:r>
      <w:r w:rsidR="00CE0292">
        <w:t>hez</w:t>
      </w:r>
      <w:r w:rsidR="00AC3A09">
        <w:t xml:space="preserve">. </w:t>
      </w:r>
      <w:r w:rsidR="00BA5DEE">
        <w:t>Elsődlegesen az asztalba került be a motor táplá</w:t>
      </w:r>
      <w:r w:rsidR="00E95A1C">
        <w:t>lá</w:t>
      </w:r>
      <w:r w:rsidR="00BA5DEE">
        <w:t xml:space="preserve">sának </w:t>
      </w:r>
      <w:r w:rsidR="00C058A6">
        <w:t xml:space="preserve">csatlakozója </w:t>
      </w:r>
      <w:r w:rsidR="00BA5DEE">
        <w:t xml:space="preserve">és a </w:t>
      </w:r>
      <w:r w:rsidR="00B70B4E">
        <w:t>kommunikációhoz szükséges</w:t>
      </w:r>
      <w:r w:rsidR="00BA5DEE">
        <w:t xml:space="preserve"> USB</w:t>
      </w:r>
      <w:r w:rsidR="00B70B4E">
        <w:t xml:space="preserve"> csatlakozó</w:t>
      </w:r>
      <w:r w:rsidR="00E95A1C">
        <w:t xml:space="preserve"> egy</w:t>
      </w:r>
      <w:r w:rsidR="00A54413">
        <w:t xml:space="preserve"> közös</w:t>
      </w:r>
      <w:r w:rsidR="00E95A1C">
        <w:t xml:space="preserve"> c</w:t>
      </w:r>
      <w:r w:rsidR="00A95A81">
        <w:t>s</w:t>
      </w:r>
      <w:r w:rsidR="00E95A1C">
        <w:t>atlakozóablak</w:t>
      </w:r>
      <w:r w:rsidR="00475A12">
        <w:t>ba rögzítve</w:t>
      </w:r>
      <w:r w:rsidR="00E95A1C">
        <w:t>.</w:t>
      </w:r>
    </w:p>
    <w:p w14:paraId="48564255" w14:textId="5C2B22FF" w:rsidR="0014423A" w:rsidRDefault="0014423A" w:rsidP="00C950EE"/>
    <w:p w14:paraId="6D7DFF26" w14:textId="654F1EFA" w:rsidR="00807183" w:rsidRDefault="00945D53" w:rsidP="009B052D">
      <w:r>
        <w:rPr>
          <w:noProof/>
        </w:rPr>
        <mc:AlternateContent>
          <mc:Choice Requires="wps">
            <w:drawing>
              <wp:anchor distT="0" distB="0" distL="114300" distR="114300" simplePos="0" relativeHeight="251720704" behindDoc="0" locked="0" layoutInCell="1" allowOverlap="1" wp14:anchorId="5586FD71" wp14:editId="23B376A9">
                <wp:simplePos x="0" y="0"/>
                <wp:positionH relativeFrom="margin">
                  <wp:align>right</wp:align>
                </wp:positionH>
                <wp:positionV relativeFrom="paragraph">
                  <wp:posOffset>3990340</wp:posOffset>
                </wp:positionV>
                <wp:extent cx="5762625" cy="635"/>
                <wp:effectExtent l="0" t="0" r="9525" b="0"/>
                <wp:wrapTopAndBottom/>
                <wp:docPr id="41" name="Szövegdoboz 4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06902A78" w14:textId="59CE235A" w:rsidR="00945D53" w:rsidRPr="00A45FA2" w:rsidRDefault="005A5EC1" w:rsidP="00945D53">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13</w:t>
                            </w:r>
                            <w:r>
                              <w:rPr>
                                <w:noProof/>
                              </w:rPr>
                              <w:fldChar w:fldCharType="end"/>
                            </w:r>
                            <w:r w:rsidR="00945D53">
                              <w:t xml:space="preserve">. ábra: </w:t>
                            </w:r>
                            <w:r w:rsidR="00E15B8E">
                              <w:t>Tengelyeket összekapcsoló elem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6FD71" id="Szövegdoboz 41" o:spid="_x0000_s1059" type="#_x0000_t202" style="position:absolute;left:0;text-align:left;margin-left:402.55pt;margin-top:314.2pt;width:453.75pt;height:.05pt;z-index:251720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" stroked="f">
                <v:textbox style="mso-fit-shape-to-text:t" inset="0,0,0,0">
                  <w:txbxContent>
                    <w:p w14:paraId="06902A78" w14:textId="59CE235A" w:rsidR="00945D53" w:rsidRPr="00A45FA2" w:rsidRDefault="005A5EC1" w:rsidP="00945D53">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13</w:t>
                      </w:r>
                      <w:r>
                        <w:rPr>
                          <w:noProof/>
                        </w:rPr>
                        <w:fldChar w:fldCharType="end"/>
                      </w:r>
                      <w:r w:rsidR="00945D53">
                        <w:t xml:space="preserve">. ábra: </w:t>
                      </w:r>
                      <w:r w:rsidR="00E15B8E">
                        <w:t>Tengelyeket összekapcsoló elem</w:t>
                      </w:r>
                    </w:p>
                  </w:txbxContent>
                </v:textbox>
                <w10:wrap type="topAndBottom" anchorx="margin"/>
              </v:shape>
            </w:pict>
          </mc:Fallback>
        </mc:AlternateContent>
      </w:r>
      <w:r>
        <w:rPr>
          <w:noProof/>
        </w:rPr>
        <mc:AlternateContent>
          <mc:Choice Requires="wpg">
            <w:drawing>
              <wp:anchor distT="0" distB="0" distL="114300" distR="114300" simplePos="0" relativeHeight="251718656" behindDoc="0" locked="0" layoutInCell="1" allowOverlap="1" wp14:anchorId="1F10033D" wp14:editId="36DC0265">
                <wp:simplePos x="0" y="0"/>
                <wp:positionH relativeFrom="margin">
                  <wp:align>left</wp:align>
                </wp:positionH>
                <wp:positionV relativeFrom="paragraph">
                  <wp:posOffset>1303655</wp:posOffset>
                </wp:positionV>
                <wp:extent cx="5762625" cy="2647315"/>
                <wp:effectExtent l="0" t="0" r="9525" b="635"/>
                <wp:wrapTopAndBottom/>
                <wp:docPr id="28" name="Csoportba foglalás 28"/>
                <wp:cNvGraphicFramePr/>
                <a:graphic xmlns:a="http://schemas.openxmlformats.org/drawingml/2006/main">
                  <a:graphicData uri="http://schemas.microsoft.com/office/word/2010/wordprocessingGroup">
                    <wpg:wgp>
                      <wpg:cNvGrpSpPr/>
                      <wpg:grpSpPr>
                        <a:xfrm>
                          <a:off x="0" y="0"/>
                          <a:ext cx="5762625" cy="2647315"/>
                          <a:chOff x="0" y="0"/>
                          <a:chExt cx="5762625" cy="2647315"/>
                        </a:xfrm>
                      </wpg:grpSpPr>
                      <pic:pic xmlns:pic="http://schemas.openxmlformats.org/drawingml/2006/picture">
                        <pic:nvPicPr>
                          <pic:cNvPr id="8" name="Kép 8"/>
                          <pic:cNvPicPr>
                            <a:picLocks noChangeAspect="1"/>
                          </pic:cNvPicPr>
                        </pic:nvPicPr>
                        <pic:blipFill rotWithShape="1">
                          <a:blip r:embed="rId66" cstate="print">
                            <a:extLst>
                              <a:ext uri="{28A0092B-C50C-407E-A947-70E740481C1C}">
                                <a14:useLocalDpi xmlns:a14="http://schemas.microsoft.com/office/drawing/2010/main" val="0"/>
                              </a:ext>
                            </a:extLst>
                          </a:blip>
                          <a:srcRect l="6491" t="3473" r="11948"/>
                          <a:stretch/>
                        </pic:blipFill>
                        <pic:spPr bwMode="auto">
                          <a:xfrm>
                            <a:off x="3009900" y="0"/>
                            <a:ext cx="2752725" cy="2647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Kép 13"/>
                          <pic:cNvPicPr>
                            <a:picLocks noChangeAspect="1"/>
                          </pic:cNvPicPr>
                        </pic:nvPicPr>
                        <pic:blipFill rotWithShape="1">
                          <a:blip r:embed="rId67" cstate="print">
                            <a:extLst>
                              <a:ext uri="{28A0092B-C50C-407E-A947-70E740481C1C}">
                                <a14:useLocalDpi xmlns:a14="http://schemas.microsoft.com/office/drawing/2010/main" val="0"/>
                              </a:ext>
                            </a:extLst>
                          </a:blip>
                          <a:srcRect l="6211" t="8053" r="11914"/>
                          <a:stretch/>
                        </pic:blipFill>
                        <pic:spPr bwMode="auto">
                          <a:xfrm>
                            <a:off x="0" y="95250"/>
                            <a:ext cx="2762250" cy="25012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ED5AD89" id="Csoportba foglalás 28" o:spid="_x0000_s1026" style="position:absolute;margin-left:0;margin-top:102.65pt;width:453.75pt;height:208.45pt;z-index:251718656;mso-position-horizontal:left;mso-position-horizontal-relative:margin" coordsize="57626,26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">
                <v:shape id="Kép 8" o:spid="_x0000_s1027" type="#_x0000_t75" style="position:absolute;left:30099;width:27527;height:26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">
                  <v:imagedata r:id="rId68" o:title="" croptop="2276f" cropleft="4254f" cropright="7830f"/>
                </v:shape>
                <v:shape id="Kép 13" o:spid="_x0000_s1028" type="#_x0000_t75" style="position:absolute;top:952;width:27622;height:25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">
                  <v:imagedata r:id="rId69" o:title="" croptop="5278f" cropleft="4070f" cropright="7808f"/>
                </v:shape>
                <w10:wrap type="topAndBottom" anchorx="margin"/>
              </v:group>
            </w:pict>
          </mc:Fallback>
        </mc:AlternateContent>
      </w:r>
      <w:r w:rsidR="00427FB2">
        <w:t xml:space="preserve">Ezek után a </w:t>
      </w:r>
      <w:proofErr w:type="spellStart"/>
      <w:r w:rsidR="00477293">
        <w:t>Raspberry</w:t>
      </w:r>
      <w:proofErr w:type="spellEnd"/>
      <w:r w:rsidR="00477293">
        <w:t xml:space="preserve"> és </w:t>
      </w:r>
      <w:r w:rsidR="00FD0EF0">
        <w:t>a kamerák elhelyezése következett</w:t>
      </w:r>
      <w:r w:rsidR="0061042E">
        <w:t>.</w:t>
      </w:r>
      <w:r w:rsidR="006F4DE8">
        <w:t xml:space="preserve"> </w:t>
      </w:r>
      <w:r w:rsidR="0061042E">
        <w:t>A</w:t>
      </w:r>
      <w:r w:rsidR="00E3551A">
        <w:t xml:space="preserve">z állvány harmadig tengelyének </w:t>
      </w:r>
      <w:r w:rsidR="006D03B7">
        <w:t>dönthetőnek és könnyen leszerelhetőnek kell lennie</w:t>
      </w:r>
      <w:r w:rsidR="00401EA9">
        <w:t xml:space="preserve"> úgy, hogy a magassága is állítható legyen.</w:t>
      </w:r>
      <w:r w:rsidR="00602782">
        <w:t xml:space="preserve"> Egy olyan </w:t>
      </w:r>
      <w:r w:rsidR="00A65BFC">
        <w:t>a kamera állványok</w:t>
      </w:r>
      <w:r w:rsidR="0060610C">
        <w:t>hoz hasonló</w:t>
      </w:r>
      <w:r w:rsidR="00025DFF">
        <w:t xml:space="preserve"> a</w:t>
      </w:r>
      <w:r w:rsidR="0060610C">
        <w:t xml:space="preserve"> </w:t>
      </w:r>
      <w:r w:rsidR="00166952">
        <w:t>tengelyeket össze</w:t>
      </w:r>
      <w:r w:rsidR="00677CB7">
        <w:t>kapcsoló</w:t>
      </w:r>
      <w:r w:rsidR="00166952">
        <w:t xml:space="preserve"> </w:t>
      </w:r>
      <w:r w:rsidR="00677CB7">
        <w:t>elem</w:t>
      </w:r>
      <w:r w:rsidR="008A669E">
        <w:t xml:space="preserve"> került nyomtatásra</w:t>
      </w:r>
      <w:r w:rsidR="00441966">
        <w:t>,</w:t>
      </w:r>
      <w:r w:rsidR="008A669E">
        <w:t xml:space="preserve"> </w:t>
      </w:r>
      <w:r w:rsidR="00441966">
        <w:t xml:space="preserve">aminél a </w:t>
      </w:r>
      <w:r w:rsidR="00E0158A">
        <w:t>rögzítés</w:t>
      </w:r>
      <w:r w:rsidR="00441966">
        <w:t xml:space="preserve"> szárnyascsavarokkal </w:t>
      </w:r>
      <w:r w:rsidR="00652CFB">
        <w:t xml:space="preserve">történik. </w:t>
      </w:r>
      <w:r w:rsidR="00441966">
        <w:t>A csavarok meghúzásakor a</w:t>
      </w:r>
      <w:r w:rsidR="00FB3705">
        <w:t>z oldalak közti</w:t>
      </w:r>
      <w:r w:rsidR="00441966">
        <w:t xml:space="preserve"> súrlódás megakadályozza </w:t>
      </w:r>
      <w:r w:rsidR="00070A22">
        <w:t>a beállított tengely elfordulását</w:t>
      </w:r>
      <w:r w:rsidR="00E0158A">
        <w:t>, de</w:t>
      </w:r>
      <w:r w:rsidR="00492B92">
        <w:t xml:space="preserve"> kézzel</w:t>
      </w:r>
      <w:r w:rsidR="00E0158A">
        <w:t xml:space="preserve"> könnyedén lazítható</w:t>
      </w:r>
      <w:r w:rsidR="00492B92">
        <w:t>, ha szükség van rá.</w:t>
      </w:r>
    </w:p>
    <w:p w14:paraId="208A028C" w14:textId="02069493" w:rsidR="003C466F" w:rsidRDefault="007705CA" w:rsidP="00C950EE">
      <w:r>
        <w:rPr>
          <w:noProof/>
        </w:rPr>
        <w:lastRenderedPageBreak/>
        <mc:AlternateContent>
          <mc:Choice Requires="wps">
            <w:drawing>
              <wp:anchor distT="0" distB="0" distL="114300" distR="114300" simplePos="0" relativeHeight="251725824" behindDoc="0" locked="0" layoutInCell="1" allowOverlap="1" wp14:anchorId="52A1237E" wp14:editId="31549DBB">
                <wp:simplePos x="0" y="0"/>
                <wp:positionH relativeFrom="margin">
                  <wp:align>right</wp:align>
                </wp:positionH>
                <wp:positionV relativeFrom="paragraph">
                  <wp:posOffset>4290060</wp:posOffset>
                </wp:positionV>
                <wp:extent cx="5760720" cy="635"/>
                <wp:effectExtent l="0" t="0" r="0" b="0"/>
                <wp:wrapTopAndBottom/>
                <wp:docPr id="50" name="Szövegdoboz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5EB611" w14:textId="0AF474FC" w:rsidR="00C742B0" w:rsidRPr="00656410" w:rsidRDefault="005A5EC1" w:rsidP="00C742B0">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14</w:t>
                            </w:r>
                            <w:r>
                              <w:rPr>
                                <w:noProof/>
                              </w:rPr>
                              <w:fldChar w:fldCharType="end"/>
                            </w:r>
                            <w:r w:rsidR="00C742B0">
                              <w:t>. ábra Szkenner ház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1237E" id="Szövegdoboz 50" o:spid="_x0000_s1060" type="#_x0000_t202" style="position:absolute;left:0;text-align:left;margin-left:402.4pt;margin-top:337.8pt;width:453.6pt;height:.0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" stroked="f">
                <v:textbox style="mso-fit-shape-to-text:t" inset="0,0,0,0">
                  <w:txbxContent>
                    <w:p w14:paraId="1A5EB611" w14:textId="0AF474FC" w:rsidR="00C742B0" w:rsidRPr="00656410" w:rsidRDefault="005A5EC1" w:rsidP="00C742B0">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14</w:t>
                      </w:r>
                      <w:r>
                        <w:rPr>
                          <w:noProof/>
                        </w:rPr>
                        <w:fldChar w:fldCharType="end"/>
                      </w:r>
                      <w:r w:rsidR="00C742B0">
                        <w:t>. ábra Szkenner ház</w:t>
                      </w:r>
                    </w:p>
                  </w:txbxContent>
                </v:textbox>
                <w10:wrap type="topAndBottom" anchorx="margin"/>
              </v:shape>
            </w:pict>
          </mc:Fallback>
        </mc:AlternateContent>
      </w:r>
      <w:r>
        <w:rPr>
          <w:noProof/>
        </w:rPr>
        <mc:AlternateContent>
          <mc:Choice Requires="wpg">
            <w:drawing>
              <wp:anchor distT="0" distB="0" distL="114300" distR="114300" simplePos="0" relativeHeight="251723776" behindDoc="0" locked="0" layoutInCell="1" allowOverlap="1" wp14:anchorId="2B90D4B2" wp14:editId="1633DBE3">
                <wp:simplePos x="0" y="0"/>
                <wp:positionH relativeFrom="margin">
                  <wp:align>right</wp:align>
                </wp:positionH>
                <wp:positionV relativeFrom="paragraph">
                  <wp:posOffset>1642110</wp:posOffset>
                </wp:positionV>
                <wp:extent cx="5760720" cy="2667000"/>
                <wp:effectExtent l="0" t="0" r="0" b="0"/>
                <wp:wrapTopAndBottom/>
                <wp:docPr id="48" name="Csoportba foglalás 48"/>
                <wp:cNvGraphicFramePr/>
                <a:graphic xmlns:a="http://schemas.openxmlformats.org/drawingml/2006/main">
                  <a:graphicData uri="http://schemas.microsoft.com/office/word/2010/wordprocessingGroup">
                    <wpg:wgp>
                      <wpg:cNvGrpSpPr/>
                      <wpg:grpSpPr>
                        <a:xfrm>
                          <a:off x="0" y="0"/>
                          <a:ext cx="5760720" cy="2667000"/>
                          <a:chOff x="0" y="0"/>
                          <a:chExt cx="5760720" cy="2667000"/>
                        </a:xfrm>
                      </wpg:grpSpPr>
                      <pic:pic xmlns:pic="http://schemas.openxmlformats.org/drawingml/2006/picture">
                        <pic:nvPicPr>
                          <pic:cNvPr id="44" name="Kép 44"/>
                          <pic:cNvPicPr>
                            <a:picLocks noChangeAspect="1"/>
                          </pic:cNvPicPr>
                        </pic:nvPicPr>
                        <pic:blipFill rotWithShape="1">
                          <a:blip r:embed="rId70">
                            <a:extLst>
                              <a:ext uri="{28A0092B-C50C-407E-A947-70E740481C1C}">
                                <a14:useLocalDpi xmlns:a14="http://schemas.microsoft.com/office/drawing/2010/main" val="0"/>
                              </a:ext>
                            </a:extLst>
                          </a:blip>
                          <a:srcRect l="13565" t="14744"/>
                          <a:stretch/>
                        </pic:blipFill>
                        <pic:spPr bwMode="auto">
                          <a:xfrm>
                            <a:off x="0" y="106680"/>
                            <a:ext cx="2976245" cy="24949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 name="Kép 47"/>
                          <pic:cNvPicPr>
                            <a:picLocks noChangeAspect="1"/>
                          </pic:cNvPicPr>
                        </pic:nvPicPr>
                        <pic:blipFill rotWithShape="1">
                          <a:blip r:embed="rId71">
                            <a:extLst>
                              <a:ext uri="{28A0092B-C50C-407E-A947-70E740481C1C}">
                                <a14:useLocalDpi xmlns:a14="http://schemas.microsoft.com/office/drawing/2010/main" val="0"/>
                              </a:ext>
                            </a:extLst>
                          </a:blip>
                          <a:srcRect l="3606" r="13461"/>
                          <a:stretch/>
                        </pic:blipFill>
                        <pic:spPr bwMode="auto">
                          <a:xfrm>
                            <a:off x="3131820" y="0"/>
                            <a:ext cx="2628900" cy="2667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FFB6771" id="Csoportba foglalás 48" o:spid="_x0000_s1026" style="position:absolute;margin-left:402.4pt;margin-top:129.3pt;width:453.6pt;height:210pt;z-index:251723776;mso-position-horizontal:right;mso-position-horizontal-relative:margin" coordsize="57607,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">
                <v:shape id="Kép 44" o:spid="_x0000_s1027" type="#_x0000_t75" style="position:absolute;top:1066;width:29762;height:2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">
                  <v:imagedata r:id="rId72" o:title="" croptop="9663f" cropleft="8890f"/>
                </v:shape>
                <v:shape id="Kép 47" o:spid="_x0000_s1028" type="#_x0000_t75" style="position:absolute;left:31318;width:2628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">
                  <v:imagedata r:id="rId73" o:title="" cropleft="2363f" cropright="8822f"/>
                </v:shape>
                <w10:wrap type="topAndBottom" anchorx="margin"/>
              </v:group>
            </w:pict>
          </mc:Fallback>
        </mc:AlternateContent>
      </w:r>
      <w:r w:rsidR="00ED71EF">
        <w:t>A vízszintes tengely ismét egy alum</w:t>
      </w:r>
      <w:r w:rsidR="00603FED">
        <w:t xml:space="preserve">ínium profilból </w:t>
      </w:r>
      <w:r w:rsidR="00C71D9A">
        <w:t>lett kialakítva. A profilt középen két csavarral lehet rögzíteni</w:t>
      </w:r>
      <w:r w:rsidR="00012E39">
        <w:t xml:space="preserve"> </w:t>
      </w:r>
      <w:r w:rsidR="00A05176">
        <w:t>az előbb bemutatott</w:t>
      </w:r>
      <w:r w:rsidR="0021177A">
        <w:t xml:space="preserve"> műanyag</w:t>
      </w:r>
      <w:r w:rsidR="00A05176">
        <w:t xml:space="preserve"> ele</w:t>
      </w:r>
      <w:r w:rsidR="0021177A">
        <w:t>mhez.</w:t>
      </w:r>
      <w:r w:rsidR="00684D5F">
        <w:t xml:space="preserve"> </w:t>
      </w:r>
      <w:proofErr w:type="spellStart"/>
      <w:r w:rsidR="00F20A9C">
        <w:t>Raspberry</w:t>
      </w:r>
      <w:proofErr w:type="spellEnd"/>
      <w:r w:rsidR="00F20A9C">
        <w:t xml:space="preserve"> esetében </w:t>
      </w:r>
      <w:r w:rsidR="00372578">
        <w:t xml:space="preserve">bonyolult volt a ház tervezése, mivel sok </w:t>
      </w:r>
      <w:proofErr w:type="spellStart"/>
      <w:r w:rsidR="006C650E">
        <w:t>porttal</w:t>
      </w:r>
      <w:proofErr w:type="spellEnd"/>
      <w:r w:rsidR="006C650E">
        <w:t xml:space="preserve"> és csatlakozási lehetőséggel </w:t>
      </w:r>
      <w:r w:rsidR="007371C1">
        <w:t>rendelkezik</w:t>
      </w:r>
      <w:r w:rsidR="00693826">
        <w:t>.</w:t>
      </w:r>
      <w:r w:rsidR="007371C1">
        <w:t xml:space="preserve"> </w:t>
      </w:r>
      <w:r w:rsidR="00693826">
        <w:t>E</w:t>
      </w:r>
      <w:r w:rsidR="007371C1">
        <w:t xml:space="preserve">zeket </w:t>
      </w:r>
      <w:r w:rsidR="00B7672A">
        <w:t>jó döntés nem elrejteni</w:t>
      </w:r>
      <w:r w:rsidR="006911C2">
        <w:t xml:space="preserve">, mert </w:t>
      </w:r>
      <w:r w:rsidR="0020016F">
        <w:t>az eszköz képes arra</w:t>
      </w:r>
      <w:r w:rsidR="000F6C13">
        <w:t>,</w:t>
      </w:r>
      <w:r w:rsidR="0020016F">
        <w:t xml:space="preserve"> </w:t>
      </w:r>
      <w:r w:rsidR="003B7AF8">
        <w:t>hogy</w:t>
      </w:r>
      <w:r w:rsidR="003520AD">
        <w:t xml:space="preserve"> HDMI kimeneté</w:t>
      </w:r>
      <w:r w:rsidR="000F6C13">
        <w:t>t monitorra kötve</w:t>
      </w:r>
      <w:r w:rsidR="003520AD">
        <w:t xml:space="preserve"> </w:t>
      </w:r>
      <w:r w:rsidR="000F6C13">
        <w:t xml:space="preserve">megjelenítsen egy </w:t>
      </w:r>
      <w:proofErr w:type="spellStart"/>
      <w:r w:rsidR="00C97D64">
        <w:t>desktop</w:t>
      </w:r>
      <w:proofErr w:type="spellEnd"/>
      <w:r w:rsidR="00C97D64">
        <w:t>-ot</w:t>
      </w:r>
      <w:r w:rsidR="000F6C13">
        <w:t xml:space="preserve"> </w:t>
      </w:r>
      <w:r w:rsidR="00171026">
        <w:t>és egere</w:t>
      </w:r>
      <w:r w:rsidR="0067426D">
        <w:t>t</w:t>
      </w:r>
      <w:r w:rsidR="008B29FE">
        <w:t>,</w:t>
      </w:r>
      <w:r w:rsidR="0067426D">
        <w:t xml:space="preserve"> valamint billentyűzetet kezelje</w:t>
      </w:r>
      <w:r w:rsidR="00B43F75">
        <w:t>n</w:t>
      </w:r>
      <w:r w:rsidR="00300847">
        <w:t>, így későbbiekben akár</w:t>
      </w:r>
      <w:r w:rsidR="0099340D">
        <w:t xml:space="preserve"> </w:t>
      </w:r>
      <w:r w:rsidR="00A55097">
        <w:t>külön</w:t>
      </w:r>
      <w:r w:rsidR="00300847">
        <w:t xml:space="preserve"> </w:t>
      </w:r>
      <w:r w:rsidR="00B17EB4">
        <w:t xml:space="preserve">számítógép nélkül is </w:t>
      </w:r>
      <w:r w:rsidR="0099340D">
        <w:t>működ</w:t>
      </w:r>
      <w:r w:rsidR="00435175">
        <w:t>het</w:t>
      </w:r>
      <w:r w:rsidR="0099340D">
        <w:t xml:space="preserve">. </w:t>
      </w:r>
      <w:r w:rsidR="00612B81">
        <w:t xml:space="preserve">A ház két </w:t>
      </w:r>
      <w:r w:rsidR="00644247">
        <w:t xml:space="preserve">részből csavarozható </w:t>
      </w:r>
      <w:r w:rsidR="000D4C8F">
        <w:t>össze és helyet kap benne az elek</w:t>
      </w:r>
      <w:r>
        <w:t>t</w:t>
      </w:r>
      <w:r w:rsidR="000D4C8F">
        <w:t xml:space="preserve">ronika és a </w:t>
      </w:r>
      <w:r>
        <w:t>lézer.</w:t>
      </w:r>
    </w:p>
    <w:p w14:paraId="1A2B6334" w14:textId="2F05E35F" w:rsidR="00652C06" w:rsidRDefault="00652C06" w:rsidP="00C950EE"/>
    <w:p w14:paraId="1517CB9C" w14:textId="4CE87C34" w:rsidR="000C58EF" w:rsidRDefault="00837BCC" w:rsidP="00C950EE">
      <w:r>
        <w:rPr>
          <w:noProof/>
        </w:rPr>
        <mc:AlternateContent>
          <mc:Choice Requires="wps">
            <w:drawing>
              <wp:anchor distT="0" distB="0" distL="114300" distR="114300" simplePos="0" relativeHeight="251731968" behindDoc="0" locked="0" layoutInCell="1" allowOverlap="1" wp14:anchorId="2D966EE5" wp14:editId="5E875BD8">
                <wp:simplePos x="0" y="0"/>
                <wp:positionH relativeFrom="column">
                  <wp:posOffset>120015</wp:posOffset>
                </wp:positionH>
                <wp:positionV relativeFrom="paragraph">
                  <wp:posOffset>3152140</wp:posOffset>
                </wp:positionV>
                <wp:extent cx="6000750" cy="635"/>
                <wp:effectExtent l="0" t="0" r="0" b="0"/>
                <wp:wrapTopAndBottom/>
                <wp:docPr id="59" name="Szövegdoboz 59"/>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7D431E19" w14:textId="4A7F9AE4" w:rsidR="00837BCC" w:rsidRPr="00844744" w:rsidRDefault="005A5EC1" w:rsidP="00837BCC">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15</w:t>
                            </w:r>
                            <w:r>
                              <w:rPr>
                                <w:noProof/>
                              </w:rPr>
                              <w:fldChar w:fldCharType="end"/>
                            </w:r>
                            <w:r w:rsidR="00837BCC">
                              <w:t xml:space="preserve">. ábra: Balra a </w:t>
                            </w:r>
                            <w:r w:rsidR="00165A0D">
                              <w:t>w</w:t>
                            </w:r>
                            <w:r w:rsidR="00837BCC">
                              <w:t>eb</w:t>
                            </w:r>
                            <w:r w:rsidR="00165A0D">
                              <w:t>k</w:t>
                            </w:r>
                            <w:r w:rsidR="00837BCC">
                              <w:t>amer</w:t>
                            </w:r>
                            <w:r w:rsidR="00165A0D">
                              <w:t xml:space="preserve">át tartó </w:t>
                            </w:r>
                            <w:r w:rsidR="005B39A6">
                              <w:t>jobbra a kamera modult tartó</w:t>
                            </w:r>
                            <w:r w:rsidR="00B96E69">
                              <w:t xml:space="preserve"> alkatrészek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66EE5" id="Szövegdoboz 59" o:spid="_x0000_s1061" type="#_x0000_t202" style="position:absolute;left:0;text-align:left;margin-left:9.45pt;margin-top:248.2pt;width:47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" stroked="f">
                <v:textbox style="mso-fit-shape-to-text:t" inset="0,0,0,0">
                  <w:txbxContent>
                    <w:p w14:paraId="7D431E19" w14:textId="4A7F9AE4" w:rsidR="00837BCC" w:rsidRPr="00844744" w:rsidRDefault="005A5EC1" w:rsidP="00837BCC">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15</w:t>
                      </w:r>
                      <w:r>
                        <w:rPr>
                          <w:noProof/>
                        </w:rPr>
                        <w:fldChar w:fldCharType="end"/>
                      </w:r>
                      <w:r w:rsidR="00837BCC">
                        <w:t xml:space="preserve">. ábra: Balra a </w:t>
                      </w:r>
                      <w:r w:rsidR="00165A0D">
                        <w:t>w</w:t>
                      </w:r>
                      <w:r w:rsidR="00837BCC">
                        <w:t>eb</w:t>
                      </w:r>
                      <w:r w:rsidR="00165A0D">
                        <w:t>k</w:t>
                      </w:r>
                      <w:r w:rsidR="00837BCC">
                        <w:t>amer</w:t>
                      </w:r>
                      <w:r w:rsidR="00165A0D">
                        <w:t xml:space="preserve">át tartó </w:t>
                      </w:r>
                      <w:r w:rsidR="005B39A6">
                        <w:t>jobbra a kamera modult tartó</w:t>
                      </w:r>
                      <w:r w:rsidR="00B96E69">
                        <w:t xml:space="preserve"> alkatrészek</w:t>
                      </w:r>
                    </w:p>
                  </w:txbxContent>
                </v:textbox>
                <w10:wrap type="topAndBottom"/>
              </v:shape>
            </w:pict>
          </mc:Fallback>
        </mc:AlternateContent>
      </w:r>
      <w:r>
        <w:rPr>
          <w:noProof/>
        </w:rPr>
        <mc:AlternateContent>
          <mc:Choice Requires="wpg">
            <w:drawing>
              <wp:anchor distT="0" distB="0" distL="114300" distR="114300" simplePos="0" relativeHeight="251729920" behindDoc="0" locked="0" layoutInCell="1" allowOverlap="1" wp14:anchorId="7589C3DE" wp14:editId="09DB5925">
                <wp:simplePos x="0" y="0"/>
                <wp:positionH relativeFrom="column">
                  <wp:posOffset>120015</wp:posOffset>
                </wp:positionH>
                <wp:positionV relativeFrom="paragraph">
                  <wp:posOffset>682625</wp:posOffset>
                </wp:positionV>
                <wp:extent cx="6000750" cy="2412365"/>
                <wp:effectExtent l="0" t="0" r="0" b="6985"/>
                <wp:wrapTopAndBottom/>
                <wp:docPr id="58" name="Csoportba foglalás 58"/>
                <wp:cNvGraphicFramePr/>
                <a:graphic xmlns:a="http://schemas.openxmlformats.org/drawingml/2006/main">
                  <a:graphicData uri="http://schemas.microsoft.com/office/word/2010/wordprocessingGroup">
                    <wpg:wgp>
                      <wpg:cNvGrpSpPr/>
                      <wpg:grpSpPr>
                        <a:xfrm>
                          <a:off x="0" y="0"/>
                          <a:ext cx="6000750" cy="2412365"/>
                          <a:chOff x="0" y="-17780"/>
                          <a:chExt cx="6000750" cy="2412365"/>
                        </a:xfrm>
                      </wpg:grpSpPr>
                      <pic:pic xmlns:pic="http://schemas.openxmlformats.org/drawingml/2006/picture">
                        <pic:nvPicPr>
                          <pic:cNvPr id="54" name="Kép 5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200400" y="-17780"/>
                            <a:ext cx="2800350" cy="2412365"/>
                          </a:xfrm>
                          <a:prstGeom prst="rect">
                            <a:avLst/>
                          </a:prstGeom>
                        </pic:spPr>
                      </pic:pic>
                      <pic:pic xmlns:pic="http://schemas.openxmlformats.org/drawingml/2006/picture">
                        <pic:nvPicPr>
                          <pic:cNvPr id="57" name="Kép 57"/>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05150" cy="2394585"/>
                          </a:xfrm>
                          <a:prstGeom prst="rect">
                            <a:avLst/>
                          </a:prstGeom>
                        </pic:spPr>
                      </pic:pic>
                    </wpg:wgp>
                  </a:graphicData>
                </a:graphic>
                <wp14:sizeRelV relativeFrom="margin">
                  <wp14:pctHeight>0</wp14:pctHeight>
                </wp14:sizeRelV>
              </wp:anchor>
            </w:drawing>
          </mc:Choice>
          <mc:Fallback>
            <w:pict>
              <v:group w14:anchorId="48021BB9" id="Csoportba foglalás 58" o:spid="_x0000_s1026" style="position:absolute;margin-left:9.45pt;margin-top:53.75pt;width:472.5pt;height:189.95pt;z-index:251729920;mso-height-relative:margin" coordorigin=",-177" coordsize="60007,24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">
                <v:shape id="Kép 54" o:spid="_x0000_s1027" type="#_x0000_t75" style="position:absolute;left:32004;top:-177;width:28003;height:2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">
                  <v:imagedata r:id="rId76" o:title=""/>
                </v:shape>
                <v:shape id="Kép 57" o:spid="_x0000_s1028" type="#_x0000_t75" style="position:absolute;width:31051;height:23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">
                  <v:imagedata r:id="rId77" o:title=""/>
                </v:shape>
                <w10:wrap type="topAndBottom"/>
              </v:group>
            </w:pict>
          </mc:Fallback>
        </mc:AlternateContent>
      </w:r>
      <w:r w:rsidR="0087213F" w:rsidRPr="0087213F">
        <w:rPr>
          <w:noProof/>
        </w:rPr>
        <w:t xml:space="preserve"> </w:t>
      </w:r>
      <w:r w:rsidR="0087213F">
        <w:t xml:space="preserve"> </w:t>
      </w:r>
      <w:r w:rsidR="000C58EF">
        <w:t xml:space="preserve">A kamerák a </w:t>
      </w:r>
      <w:proofErr w:type="spellStart"/>
      <w:r w:rsidR="0036144C">
        <w:t>Raspberry</w:t>
      </w:r>
      <w:proofErr w:type="spellEnd"/>
      <w:r w:rsidR="0036144C">
        <w:t xml:space="preserve"> ké</w:t>
      </w:r>
      <w:r w:rsidR="00192E8E">
        <w:t>t oldalára kerülnek</w:t>
      </w:r>
      <w:r w:rsidR="00652C06">
        <w:t>,</w:t>
      </w:r>
      <w:r w:rsidR="00192E8E">
        <w:t xml:space="preserve"> </w:t>
      </w:r>
      <w:r w:rsidR="001E7F01">
        <w:t xml:space="preserve">ezeknek </w:t>
      </w:r>
      <w:r w:rsidR="002D3166">
        <w:t>a profil mentén e</w:t>
      </w:r>
      <w:r w:rsidR="0059438E">
        <w:t>l</w:t>
      </w:r>
      <w:r w:rsidR="002D3166">
        <w:t>csúsz</w:t>
      </w:r>
      <w:r w:rsidR="0059438E">
        <w:t>t</w:t>
      </w:r>
      <w:r w:rsidR="002D3166">
        <w:t xml:space="preserve">athatónak és </w:t>
      </w:r>
      <w:r w:rsidR="00B82994">
        <w:t>el</w:t>
      </w:r>
      <w:r w:rsidR="00A24634">
        <w:t>forgathatónak kell lenni</w:t>
      </w:r>
      <w:r w:rsidR="00652C06">
        <w:t>ük</w:t>
      </w:r>
      <w:r w:rsidR="009073D4">
        <w:t>,</w:t>
      </w:r>
      <w:r w:rsidR="00954038">
        <w:t xml:space="preserve"> erre megoldás</w:t>
      </w:r>
      <w:r w:rsidR="00473CBA">
        <w:t>t nyújt</w:t>
      </w:r>
      <w:r>
        <w:t>anak</w:t>
      </w:r>
      <w:r w:rsidR="00473CBA">
        <w:t xml:space="preserve"> a 4-</w:t>
      </w:r>
      <w:r w:rsidR="005C3F6C">
        <w:t>14</w:t>
      </w:r>
      <w:r w:rsidR="00473CBA">
        <w:t>. ábrán látható alkatrész</w:t>
      </w:r>
      <w:r w:rsidR="001F3C01">
        <w:t>ek</w:t>
      </w:r>
      <w:r w:rsidR="00366189" w:rsidRPr="00366189">
        <w:rPr>
          <w:noProof/>
        </w:rPr>
        <w:t xml:space="preserve"> </w:t>
      </w:r>
    </w:p>
    <w:p w14:paraId="546FCF1A" w14:textId="72A52F1C" w:rsidR="00CE487D" w:rsidRDefault="00CE487D" w:rsidP="00C950EE"/>
    <w:p w14:paraId="460D496C" w14:textId="3F594E2C" w:rsidR="00664A20" w:rsidRDefault="00664A20" w:rsidP="00C950EE"/>
    <w:p w14:paraId="6018D0D0" w14:textId="249E932C" w:rsidR="00F23D6F" w:rsidRDefault="006B26C8" w:rsidP="00C950EE">
      <w:r>
        <w:rPr>
          <w:noProof/>
        </w:rPr>
        <w:lastRenderedPageBreak/>
        <mc:AlternateContent>
          <mc:Choice Requires="wps">
            <w:drawing>
              <wp:anchor distT="0" distB="0" distL="114300" distR="114300" simplePos="0" relativeHeight="251798528" behindDoc="0" locked="0" layoutInCell="1" allowOverlap="1" wp14:anchorId="7280B90D" wp14:editId="3EF79498">
                <wp:simplePos x="0" y="0"/>
                <wp:positionH relativeFrom="margin">
                  <wp:align>right</wp:align>
                </wp:positionH>
                <wp:positionV relativeFrom="paragraph">
                  <wp:posOffset>7610475</wp:posOffset>
                </wp:positionV>
                <wp:extent cx="5756275" cy="635"/>
                <wp:effectExtent l="0" t="0" r="0" b="0"/>
                <wp:wrapTopAndBottom/>
                <wp:docPr id="65" name="Szövegdoboz 65"/>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238E494B" w14:textId="1663DB76" w:rsidR="006B26C8" w:rsidRPr="002D710F" w:rsidRDefault="005A5EC1" w:rsidP="006B26C8">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16</w:t>
                            </w:r>
                            <w:r>
                              <w:rPr>
                                <w:noProof/>
                              </w:rPr>
                              <w:fldChar w:fldCharType="end"/>
                            </w:r>
                            <w:r w:rsidR="006B26C8">
                              <w:t xml:space="preserve">. ábra: Elkészült </w:t>
                            </w:r>
                            <w:r w:rsidR="00232960">
                              <w:t>szkenner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0B90D" id="Szövegdoboz 65" o:spid="_x0000_s1062" type="#_x0000_t202" style="position:absolute;left:0;text-align:left;margin-left:402.05pt;margin-top:599.25pt;width:453.25pt;height:.05pt;z-index:2517985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" stroked="f">
                <v:textbox style="mso-fit-shape-to-text:t" inset="0,0,0,0">
                  <w:txbxContent>
                    <w:p w14:paraId="238E494B" w14:textId="1663DB76" w:rsidR="006B26C8" w:rsidRPr="002D710F" w:rsidRDefault="005A5EC1" w:rsidP="006B26C8">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16</w:t>
                      </w:r>
                      <w:r>
                        <w:rPr>
                          <w:noProof/>
                        </w:rPr>
                        <w:fldChar w:fldCharType="end"/>
                      </w:r>
                      <w:r w:rsidR="006B26C8">
                        <w:t xml:space="preserve">. ábra: Elkészült </w:t>
                      </w:r>
                      <w:r w:rsidR="00232960">
                        <w:t>szkenner</w:t>
                      </w:r>
                    </w:p>
                  </w:txbxContent>
                </v:textbox>
                <w10:wrap type="topAndBottom" anchorx="margin"/>
              </v:shape>
            </w:pict>
          </mc:Fallback>
        </mc:AlternateContent>
      </w:r>
      <w:r>
        <w:rPr>
          <w:noProof/>
        </w:rPr>
        <w:drawing>
          <wp:anchor distT="0" distB="0" distL="114300" distR="114300" simplePos="0" relativeHeight="251796480" behindDoc="0" locked="0" layoutInCell="1" allowOverlap="1" wp14:anchorId="0B608F95" wp14:editId="3B0C4EE1">
            <wp:simplePos x="0" y="0"/>
            <wp:positionH relativeFrom="margin">
              <wp:posOffset>25581</wp:posOffset>
            </wp:positionH>
            <wp:positionV relativeFrom="paragraph">
              <wp:posOffset>3449592</wp:posOffset>
            </wp:positionV>
            <wp:extent cx="5756275" cy="4378325"/>
            <wp:effectExtent l="0" t="0" r="0" b="3175"/>
            <wp:wrapTopAndBottom/>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6275" cy="4378325"/>
                    </a:xfrm>
                    <a:prstGeom prst="rect">
                      <a:avLst/>
                    </a:prstGeom>
                    <a:noFill/>
                    <a:ln>
                      <a:noFill/>
                    </a:ln>
                  </pic:spPr>
                </pic:pic>
              </a:graphicData>
            </a:graphic>
          </wp:anchor>
        </w:drawing>
      </w:r>
      <w:r>
        <w:rPr>
          <w:noProof/>
        </w:rPr>
        <w:drawing>
          <wp:anchor distT="0" distB="0" distL="114300" distR="114300" simplePos="0" relativeHeight="251732992" behindDoc="0" locked="0" layoutInCell="1" allowOverlap="1" wp14:anchorId="164BFE65" wp14:editId="623AE866">
            <wp:simplePos x="0" y="0"/>
            <wp:positionH relativeFrom="page">
              <wp:posOffset>1645193</wp:posOffset>
            </wp:positionH>
            <wp:positionV relativeFrom="paragraph">
              <wp:posOffset>209550</wp:posOffset>
            </wp:positionV>
            <wp:extent cx="5617845" cy="3083560"/>
            <wp:effectExtent l="114300" t="209550" r="116205" b="212090"/>
            <wp:wrapTopAndBottom/>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6779"/>
                    <a:stretch/>
                  </pic:blipFill>
                  <pic:spPr bwMode="auto">
                    <a:xfrm rot="21346005">
                      <a:off x="0" y="0"/>
                      <a:ext cx="5617845" cy="3083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3D6F">
        <w:rPr>
          <w:noProof/>
        </w:rPr>
        <mc:AlternateContent>
          <mc:Choice Requires="wps">
            <w:drawing>
              <wp:anchor distT="0" distB="0" distL="114300" distR="114300" simplePos="0" relativeHeight="251787264" behindDoc="0" locked="0" layoutInCell="1" allowOverlap="1" wp14:anchorId="55FAABA3" wp14:editId="08F28905">
                <wp:simplePos x="0" y="0"/>
                <wp:positionH relativeFrom="column">
                  <wp:posOffset>-109855</wp:posOffset>
                </wp:positionH>
                <wp:positionV relativeFrom="paragraph">
                  <wp:posOffset>3140710</wp:posOffset>
                </wp:positionV>
                <wp:extent cx="5617845" cy="635"/>
                <wp:effectExtent l="0" t="0" r="0" b="0"/>
                <wp:wrapTopAndBottom/>
                <wp:docPr id="99" name="Szövegdoboz 99"/>
                <wp:cNvGraphicFramePr/>
                <a:graphic xmlns:a="http://schemas.openxmlformats.org/drawingml/2006/main">
                  <a:graphicData uri="http://schemas.microsoft.com/office/word/2010/wordprocessingShape">
                    <wps:wsp>
                      <wps:cNvSpPr txBox="1"/>
                      <wps:spPr>
                        <a:xfrm>
                          <a:off x="0" y="0"/>
                          <a:ext cx="5617845" cy="635"/>
                        </a:xfrm>
                        <a:prstGeom prst="rect">
                          <a:avLst/>
                        </a:prstGeom>
                        <a:solidFill>
                          <a:prstClr val="white"/>
                        </a:solidFill>
                        <a:ln>
                          <a:noFill/>
                        </a:ln>
                      </wps:spPr>
                      <wps:txbx>
                        <w:txbxContent>
                          <w:p w14:paraId="7FAEBA57" w14:textId="475F6E46" w:rsidR="00F23D6F" w:rsidRPr="00E83A7D" w:rsidRDefault="006B26C8" w:rsidP="00F23D6F">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sidR="002E6A43">
                              <w:rPr>
                                <w:noProof/>
                              </w:rPr>
                              <w:t>16</w:t>
                            </w:r>
                            <w:r w:rsidR="00F23D6F">
                              <w:t>. ábra</w:t>
                            </w:r>
                            <w:r w:rsidR="00E013C5">
                              <w:t xml:space="preserve"> Összeállítás</w:t>
                            </w:r>
                            <w:r w:rsidR="002B0286">
                              <w:t xml:space="preserve"> modellje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AABA3" id="Szövegdoboz 99" o:spid="_x0000_s1063" type="#_x0000_t202" style="position:absolute;left:0;text-align:left;margin-left:-8.65pt;margin-top:247.3pt;width:442.3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" stroked="f">
                <v:textbox style="mso-fit-shape-to-text:t" inset="0,0,0,0">
                  <w:txbxContent>
                    <w:p w14:paraId="7FAEBA57" w14:textId="475F6E46" w:rsidR="00F23D6F" w:rsidRPr="00E83A7D" w:rsidRDefault="006B26C8" w:rsidP="00F23D6F">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sidR="002E6A43">
                        <w:rPr>
                          <w:noProof/>
                        </w:rPr>
                        <w:t>16</w:t>
                      </w:r>
                      <w:r w:rsidR="00F23D6F">
                        <w:t>. ábra</w:t>
                      </w:r>
                      <w:r w:rsidR="00E013C5">
                        <w:t xml:space="preserve"> Összeállítás</w:t>
                      </w:r>
                      <w:r w:rsidR="002B0286">
                        <w:t xml:space="preserve"> modellje</w:t>
                      </w:r>
                    </w:p>
                  </w:txbxContent>
                </v:textbox>
                <w10:wrap type="topAndBottom"/>
              </v:shape>
            </w:pict>
          </mc:Fallback>
        </mc:AlternateContent>
      </w:r>
    </w:p>
    <w:p w14:paraId="1AE49540" w14:textId="12D02297" w:rsidR="002D510C" w:rsidRDefault="00AB681B" w:rsidP="00777A16">
      <w:pPr>
        <w:pStyle w:val="Cmsor1"/>
      </w:pPr>
      <w:bookmarkStart w:id="40" w:name="_Toc27644460"/>
      <w:r>
        <w:lastRenderedPageBreak/>
        <w:t>Képfeldolgozó szoftver</w:t>
      </w:r>
      <w:bookmarkEnd w:id="40"/>
    </w:p>
    <w:p w14:paraId="5BF6D955" w14:textId="382E7A01" w:rsidR="00AB681B" w:rsidRDefault="00DF3716" w:rsidP="00AB681B">
      <w:r>
        <w:t xml:space="preserve">A szoftver MATLAB nyelven íródik </w:t>
      </w:r>
      <w:r w:rsidR="00A405E0">
        <w:t xml:space="preserve">és a felhasználói felület a MATLAB által szolgáltatott </w:t>
      </w:r>
      <w:r w:rsidR="00085196">
        <w:t>A</w:t>
      </w:r>
      <w:r w:rsidR="00A405E0">
        <w:t xml:space="preserve">pp </w:t>
      </w:r>
      <w:proofErr w:type="spellStart"/>
      <w:r w:rsidR="00EC029E">
        <w:t>D</w:t>
      </w:r>
      <w:r w:rsidR="00A405E0">
        <w:t>esigner</w:t>
      </w:r>
      <w:proofErr w:type="spellEnd"/>
      <w:r w:rsidR="00A405E0">
        <w:t xml:space="preserve">-ben </w:t>
      </w:r>
      <w:r w:rsidR="00085196">
        <w:t>készül.</w:t>
      </w:r>
      <w:r w:rsidR="00A405E0">
        <w:t xml:space="preserve"> </w:t>
      </w:r>
      <w:r w:rsidR="000C2D2B">
        <w:t xml:space="preserve">A </w:t>
      </w:r>
      <w:r w:rsidR="000A209C">
        <w:t xml:space="preserve">kód túl </w:t>
      </w:r>
      <w:r w:rsidR="00A621AD">
        <w:t>hosszú ahhoz, hogy minden részlete bemutatásra kerüljön</w:t>
      </w:r>
      <w:r w:rsidR="00E4474B">
        <w:t>,</w:t>
      </w:r>
      <w:r w:rsidR="00A621AD">
        <w:t xml:space="preserve"> ezért csak </w:t>
      </w:r>
      <w:r w:rsidR="005F7C10">
        <w:t>a fontosabb</w:t>
      </w:r>
      <w:r w:rsidR="00E4474B">
        <w:t xml:space="preserve">, </w:t>
      </w:r>
      <w:r w:rsidR="00C50C6C">
        <w:t>képfeldolgozással kapcsolatos</w:t>
      </w:r>
      <w:r w:rsidR="005F7C10">
        <w:t xml:space="preserve"> részek</w:t>
      </w:r>
      <w:r w:rsidR="003A6806">
        <w:t xml:space="preserve">re </w:t>
      </w:r>
      <w:r w:rsidR="006D5FBA">
        <w:t>összpontosít</w:t>
      </w:r>
      <w:r w:rsidR="00AD3F73">
        <w:t xml:space="preserve"> a </w:t>
      </w:r>
      <w:r w:rsidR="00FC0FCB">
        <w:t>leírása</w:t>
      </w:r>
      <w:r w:rsidR="001D4243">
        <w:t>.</w:t>
      </w:r>
      <w:r w:rsidR="00A621AD">
        <w:t xml:space="preserve"> </w:t>
      </w:r>
    </w:p>
    <w:p w14:paraId="1A385C9E" w14:textId="70B066DD" w:rsidR="003F280A" w:rsidRPr="00AB681B" w:rsidRDefault="003F280A" w:rsidP="003F280A">
      <w:pPr>
        <w:pStyle w:val="Cmsor2"/>
      </w:pPr>
      <w:bookmarkStart w:id="41" w:name="_Toc27644461"/>
      <w:r>
        <w:t>Csatlakozás</w:t>
      </w:r>
      <w:bookmarkEnd w:id="41"/>
      <w:r>
        <w:t xml:space="preserve"> </w:t>
      </w:r>
    </w:p>
    <w:p w14:paraId="5B6EFCAD" w14:textId="47C7FEF6" w:rsidR="006F6DD3" w:rsidRDefault="004E7AC1" w:rsidP="0039236E">
      <w:r>
        <w:t xml:space="preserve">A </w:t>
      </w:r>
      <w:proofErr w:type="spellStart"/>
      <w:r w:rsidR="00B73E4B">
        <w:t>R</w:t>
      </w:r>
      <w:r w:rsidR="006F6DD3">
        <w:t>aspberryhez</w:t>
      </w:r>
      <w:proofErr w:type="spellEnd"/>
      <w:r w:rsidR="006F6DD3">
        <w:t xml:space="preserve"> való csatlakozás a</w:t>
      </w:r>
      <w:r w:rsidR="00B73E4B">
        <w:t xml:space="preserve"> MATLAB </w:t>
      </w:r>
      <w:proofErr w:type="spellStart"/>
      <w:r w:rsidR="00B73E4B">
        <w:t>Rasbian</w:t>
      </w:r>
      <w:proofErr w:type="spellEnd"/>
      <w:r w:rsidR="00B73E4B">
        <w:t xml:space="preserve"> </w:t>
      </w:r>
      <w:r w:rsidR="00465C3D">
        <w:t>módosított operációsrendszere segítségével egyszerűen megvalósítható</w:t>
      </w:r>
      <w:r w:rsidR="006F74F4">
        <w:t xml:space="preserve">. A </w:t>
      </w:r>
      <w:proofErr w:type="spellStart"/>
      <w:r w:rsidR="00EF18C6">
        <w:t>R</w:t>
      </w:r>
      <w:r w:rsidR="006F74F4">
        <w:t>aspberry</w:t>
      </w:r>
      <w:proofErr w:type="spellEnd"/>
      <w:r w:rsidR="00EF18C6">
        <w:t xml:space="preserve"> </w:t>
      </w:r>
      <w:r w:rsidR="00B46F6A">
        <w:t>memóriájára fel kell tölteni a módosított lemezképfájlt</w:t>
      </w:r>
      <w:r w:rsidR="00040CE6">
        <w:t xml:space="preserve">, majd az operációs rendszer telepítése után </w:t>
      </w:r>
      <w:r w:rsidR="00564872">
        <w:t>könnyedén csatlakozhatunk</w:t>
      </w:r>
      <w:r w:rsidR="00923661">
        <w:t xml:space="preserve"> és adhatunk parancsokat</w:t>
      </w:r>
      <w:r w:rsidR="00564872">
        <w:t xml:space="preserve"> a MATLAB-</w:t>
      </w:r>
      <w:proofErr w:type="spellStart"/>
      <w:r w:rsidR="00564872">
        <w:t>on</w:t>
      </w:r>
      <w:proofErr w:type="spellEnd"/>
      <w:r w:rsidR="00564872">
        <w:t xml:space="preserve"> keresztül az alábbi függvényekkel</w:t>
      </w:r>
      <w:r w:rsidR="005B5E9E">
        <w:t xml:space="preserve"> []</w:t>
      </w:r>
      <w:r w:rsidR="00FF0D49">
        <w:t>:</w:t>
      </w:r>
    </w:p>
    <w:p w14:paraId="21A84974" w14:textId="06684FFE" w:rsidR="005013D5" w:rsidRDefault="00FF0D49" w:rsidP="00BA6339">
      <w:pPr>
        <w:pStyle w:val="Listaszerbekezds"/>
        <w:numPr>
          <w:ilvl w:val="0"/>
          <w:numId w:val="4"/>
        </w:numPr>
      </w:pPr>
      <w:proofErr w:type="spellStart"/>
      <w:r>
        <w:t>r</w:t>
      </w:r>
      <w:r w:rsidRPr="00FF0D49">
        <w:t>aspi</w:t>
      </w:r>
      <w:proofErr w:type="spellEnd"/>
      <w:r>
        <w:t>(</w:t>
      </w:r>
      <w:r w:rsidR="00661E6F">
        <w:t>3DScanner</w:t>
      </w:r>
      <w:r>
        <w:t>)</w:t>
      </w:r>
      <w:r w:rsidR="00B90CC1">
        <w:t xml:space="preserve"> – csatlakozás az </w:t>
      </w:r>
      <w:r w:rsidR="005013D5">
        <w:t>eszközhöz.</w:t>
      </w:r>
    </w:p>
    <w:p w14:paraId="07C161B4" w14:textId="4E423C86" w:rsidR="00BE46F1" w:rsidRDefault="00BE46F1" w:rsidP="005013D5">
      <w:pPr>
        <w:pStyle w:val="Listaszerbekezds"/>
        <w:numPr>
          <w:ilvl w:val="0"/>
          <w:numId w:val="4"/>
        </w:numPr>
      </w:pPr>
      <w:proofErr w:type="spellStart"/>
      <w:proofErr w:type="gramStart"/>
      <w:r w:rsidRPr="00BE46F1">
        <w:t>writeDigitalPin</w:t>
      </w:r>
      <w:proofErr w:type="spellEnd"/>
      <w:r>
        <w:t>(</w:t>
      </w:r>
      <w:proofErr w:type="gramEnd"/>
      <w:r>
        <w:t>)</w:t>
      </w:r>
      <w:r w:rsidR="0007498D">
        <w:t xml:space="preserve"> - </w:t>
      </w:r>
      <w:proofErr w:type="spellStart"/>
      <w:r w:rsidR="00BA6339">
        <w:t>Raspberry</w:t>
      </w:r>
      <w:proofErr w:type="spellEnd"/>
      <w:r w:rsidR="00BA6339">
        <w:t xml:space="preserve"> GPIO lábána</w:t>
      </w:r>
      <w:r w:rsidR="0034197F">
        <w:t>k vezérlése</w:t>
      </w:r>
    </w:p>
    <w:p w14:paraId="1B5F278E" w14:textId="39ABEE0D" w:rsidR="00BE46F1" w:rsidRDefault="00923661" w:rsidP="005013D5">
      <w:pPr>
        <w:pStyle w:val="Listaszerbekezds"/>
        <w:numPr>
          <w:ilvl w:val="0"/>
          <w:numId w:val="4"/>
        </w:numPr>
      </w:pPr>
      <w:r w:rsidRPr="00923661">
        <w:t>i2</w:t>
      </w:r>
      <w:proofErr w:type="gramStart"/>
      <w:r w:rsidRPr="00923661">
        <w:t>cdev</w:t>
      </w:r>
      <w:r>
        <w:t>(</w:t>
      </w:r>
      <w:proofErr w:type="gramEnd"/>
      <w:r>
        <w:t>)</w:t>
      </w:r>
      <w:r w:rsidR="0034197F">
        <w:t xml:space="preserve"> </w:t>
      </w:r>
      <w:r w:rsidR="000A37CC">
        <w:t>–</w:t>
      </w:r>
      <w:r w:rsidR="0034197F">
        <w:t xml:space="preserve"> </w:t>
      </w:r>
      <w:r w:rsidR="000A37CC">
        <w:t xml:space="preserve">I2C </w:t>
      </w:r>
      <w:r w:rsidR="00C50F51">
        <w:t>eszközhöz való csatlakozás</w:t>
      </w:r>
      <w:r w:rsidR="000A37CC">
        <w:t xml:space="preserve"> </w:t>
      </w:r>
    </w:p>
    <w:p w14:paraId="743C86E7" w14:textId="0B076BEC" w:rsidR="003069C8" w:rsidRDefault="00EE71B3" w:rsidP="005013D5">
      <w:pPr>
        <w:pStyle w:val="Listaszerbekezds"/>
        <w:numPr>
          <w:ilvl w:val="0"/>
          <w:numId w:val="4"/>
        </w:numPr>
      </w:pPr>
      <w:proofErr w:type="spellStart"/>
      <w:proofErr w:type="gramStart"/>
      <w:r w:rsidRPr="00EE71B3">
        <w:t>write</w:t>
      </w:r>
      <w:proofErr w:type="spellEnd"/>
      <w:r w:rsidR="007F6C56">
        <w:t>(</w:t>
      </w:r>
      <w:proofErr w:type="gramEnd"/>
      <w:r w:rsidR="007F6C56">
        <w:t>)</w:t>
      </w:r>
      <w:r w:rsidR="00C50F51">
        <w:t xml:space="preserve"> – Adat küldés I2C eszköznek</w:t>
      </w:r>
    </w:p>
    <w:p w14:paraId="5CAD7DAF" w14:textId="14424C0B" w:rsidR="00EE71B3" w:rsidRDefault="0066639E" w:rsidP="005013D5">
      <w:pPr>
        <w:pStyle w:val="Listaszerbekezds"/>
        <w:numPr>
          <w:ilvl w:val="0"/>
          <w:numId w:val="4"/>
        </w:numPr>
      </w:pPr>
      <w:proofErr w:type="spellStart"/>
      <w:proofErr w:type="gramStart"/>
      <w:r w:rsidRPr="0066639E">
        <w:t>read</w:t>
      </w:r>
      <w:proofErr w:type="spellEnd"/>
      <w:r w:rsidR="007F6C56">
        <w:t>(</w:t>
      </w:r>
      <w:proofErr w:type="gramEnd"/>
      <w:r w:rsidR="007F6C56">
        <w:t>)</w:t>
      </w:r>
      <w:r w:rsidR="00435A18">
        <w:t xml:space="preserve"> – Adat fogadása I2C eszközről.</w:t>
      </w:r>
    </w:p>
    <w:p w14:paraId="1E0A241D" w14:textId="77777777" w:rsidR="005013D5" w:rsidRDefault="005013D5" w:rsidP="0039236E"/>
    <w:p w14:paraId="773002D9" w14:textId="77777777" w:rsidR="006F6DD3" w:rsidRDefault="006F6DD3" w:rsidP="0039236E"/>
    <w:p w14:paraId="621ACD48" w14:textId="26F7FABA" w:rsidR="00777A16" w:rsidRDefault="00F26976" w:rsidP="00F26976">
      <w:pPr>
        <w:ind w:firstLine="0"/>
      </w:pPr>
      <w:r>
        <w:t xml:space="preserve">A </w:t>
      </w:r>
      <w:r w:rsidR="006654FF">
        <w:t xml:space="preserve">program megnyitása után </w:t>
      </w:r>
      <w:r>
        <w:t xml:space="preserve">az </w:t>
      </w:r>
      <w:r w:rsidR="00B7310B">
        <w:t>5-1</w:t>
      </w:r>
      <w:r w:rsidR="00091A64">
        <w:t>. ábrán jelölt</w:t>
      </w:r>
      <w:r>
        <w:t xml:space="preserve"> ablak </w:t>
      </w:r>
      <w:r w:rsidR="00EC03AF">
        <w:t>látható</w:t>
      </w:r>
      <w:r w:rsidR="00795776">
        <w:t>.</w:t>
      </w:r>
    </w:p>
    <w:p w14:paraId="125A85A5" w14:textId="77777777" w:rsidR="00EC03AF" w:rsidRDefault="00EC03AF" w:rsidP="00F26976">
      <w:pPr>
        <w:ind w:firstLine="0"/>
      </w:pPr>
    </w:p>
    <w:p w14:paraId="1A813125" w14:textId="77777777" w:rsidR="00AB4CA5" w:rsidRDefault="00751ACC" w:rsidP="00AB4CA5">
      <w:pPr>
        <w:keepNext/>
      </w:pPr>
      <w:r>
        <w:rPr>
          <w:noProof/>
        </w:rPr>
        <w:drawing>
          <wp:inline distT="0" distB="0" distL="0" distR="0" wp14:anchorId="75AC541F" wp14:editId="25A1F6DB">
            <wp:extent cx="5686425" cy="2705100"/>
            <wp:effectExtent l="19050" t="19050" r="28575" b="19050"/>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96" r="782" b="1911"/>
                    <a:stretch/>
                  </pic:blipFill>
                  <pic:spPr bwMode="auto">
                    <a:xfrm>
                      <a:off x="0" y="0"/>
                      <a:ext cx="5686425" cy="2705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D42C60" w14:textId="578114D6" w:rsidR="00751ACC" w:rsidRDefault="005A5EC1" w:rsidP="00AB4CA5">
      <w:pPr>
        <w:pStyle w:val="Kpalrs"/>
      </w:pPr>
      <w:fldSimple w:instr=" STYLEREF 1 \s ">
        <w:r>
          <w:rPr>
            <w:noProof/>
          </w:rPr>
          <w:t>5</w:t>
        </w:r>
      </w:fldSimple>
      <w:r>
        <w:noBreakHyphen/>
      </w:r>
      <w:fldSimple w:instr=" SEQ ábra \* ARABIC \s 1 ">
        <w:r>
          <w:rPr>
            <w:noProof/>
          </w:rPr>
          <w:t>1</w:t>
        </w:r>
      </w:fldSimple>
      <w:r w:rsidR="00AB4CA5">
        <w:t>. ábra: Nyitó ablak</w:t>
      </w:r>
    </w:p>
    <w:p w14:paraId="17AD688A" w14:textId="72902EED" w:rsidR="00711C68" w:rsidRDefault="00711C68" w:rsidP="0039236E"/>
    <w:p w14:paraId="20652E2A" w14:textId="7A2A3556" w:rsidR="00711C68" w:rsidRDefault="00795776" w:rsidP="0039236E">
      <w:r>
        <w:t xml:space="preserve">Itt </w:t>
      </w:r>
      <w:r w:rsidR="00C27250">
        <w:t>a kék gombra kattintva lefut a csatlakozáshoz szükséges összes függvény</w:t>
      </w:r>
      <w:r w:rsidR="00DE319F">
        <w:t xml:space="preserve">, valamint </w:t>
      </w:r>
      <w:r w:rsidR="00BA4FC6">
        <w:t>az eszköz</w:t>
      </w:r>
      <w:r w:rsidR="00EB7DD3">
        <w:t xml:space="preserve"> nem</w:t>
      </w:r>
      <w:r w:rsidR="00BA4FC6">
        <w:t xml:space="preserve"> észlelése esetén</w:t>
      </w:r>
      <w:r w:rsidR="00B50ED9">
        <w:t xml:space="preserve"> hibaüzene</w:t>
      </w:r>
      <w:r w:rsidR="00EB7DD3">
        <w:t>t ugrik fel</w:t>
      </w:r>
      <w:r w:rsidR="00C27250">
        <w:t>.</w:t>
      </w:r>
    </w:p>
    <w:p w14:paraId="19D1A3B6" w14:textId="77777777" w:rsidR="0040154A" w:rsidRDefault="0040154A" w:rsidP="0040154A">
      <w:pPr>
        <w:keepNext/>
        <w:jc w:val="center"/>
      </w:pPr>
      <w:r>
        <w:rPr>
          <w:noProof/>
        </w:rPr>
        <w:lastRenderedPageBreak/>
        <w:drawing>
          <wp:inline distT="0" distB="0" distL="0" distR="0" wp14:anchorId="1CD5D243" wp14:editId="4517E412">
            <wp:extent cx="4295775" cy="2733460"/>
            <wp:effectExtent l="19050" t="19050" r="9525" b="1016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02461" cy="2737715"/>
                    </a:xfrm>
                    <a:prstGeom prst="rect">
                      <a:avLst/>
                    </a:prstGeom>
                    <a:ln>
                      <a:solidFill>
                        <a:schemeClr val="tx1"/>
                      </a:solidFill>
                    </a:ln>
                  </pic:spPr>
                </pic:pic>
              </a:graphicData>
            </a:graphic>
          </wp:inline>
        </w:drawing>
      </w:r>
    </w:p>
    <w:p w14:paraId="4BD19217" w14:textId="5DDE5CC5" w:rsidR="000D02D2" w:rsidRDefault="005A5EC1" w:rsidP="0040154A">
      <w:pPr>
        <w:pStyle w:val="Kpalrs"/>
      </w:pPr>
      <w:fldSimple w:instr=" STYLEREF 1 \s ">
        <w:r>
          <w:rPr>
            <w:noProof/>
          </w:rPr>
          <w:t>5</w:t>
        </w:r>
      </w:fldSimple>
      <w:r>
        <w:noBreakHyphen/>
      </w:r>
      <w:fldSimple w:instr=" SEQ ábra \* ARABIC \s 1 ">
        <w:r>
          <w:rPr>
            <w:noProof/>
          </w:rPr>
          <w:t>2</w:t>
        </w:r>
      </w:fldSimple>
      <w:r w:rsidR="0040154A">
        <w:t>. ábra: Hibaüzenet</w:t>
      </w:r>
    </w:p>
    <w:p w14:paraId="321F0C4B" w14:textId="77777777" w:rsidR="00C82871" w:rsidRDefault="00C82871" w:rsidP="0039236E"/>
    <w:p w14:paraId="598F7CEA" w14:textId="194C7222" w:rsidR="00DF527D" w:rsidRDefault="0040154A" w:rsidP="00086EC1">
      <w:r>
        <w:t>Ezt a hibakezelés egyszerű</w:t>
      </w:r>
      <w:r w:rsidR="00C82871">
        <w:t xml:space="preserve"> beépített</w:t>
      </w:r>
      <w:r>
        <w:t xml:space="preserve"> </w:t>
      </w:r>
      <w:proofErr w:type="spellStart"/>
      <w:r>
        <w:t>dialog</w:t>
      </w:r>
      <w:r w:rsidR="00C82871">
        <w:t>boxokkal</w:t>
      </w:r>
      <w:proofErr w:type="spellEnd"/>
      <w:r w:rsidR="00C82871">
        <w:t xml:space="preserve"> és a </w:t>
      </w:r>
      <w:proofErr w:type="spellStart"/>
      <w:r w:rsidR="00C82871">
        <w:t>try-catch</w:t>
      </w:r>
      <w:proofErr w:type="spellEnd"/>
      <w:r w:rsidR="00C82871">
        <w:t xml:space="preserve"> használatával </w:t>
      </w:r>
      <w:r w:rsidR="006645C8">
        <w:t>készült az eddig felismert minden hibatípusra.</w:t>
      </w:r>
    </w:p>
    <w:p w14:paraId="62162FCB" w14:textId="16492408" w:rsidR="008E42AA" w:rsidRDefault="00570047" w:rsidP="001B09FA">
      <w:r>
        <w:t xml:space="preserve">A </w:t>
      </w:r>
      <w:proofErr w:type="spellStart"/>
      <w:r w:rsidR="00C65B30">
        <w:t>Raspberry</w:t>
      </w:r>
      <w:proofErr w:type="spellEnd"/>
      <w:r w:rsidR="00C65B30">
        <w:t xml:space="preserve"> képes </w:t>
      </w:r>
      <w:proofErr w:type="spellStart"/>
      <w:r w:rsidR="00C65B30">
        <w:t>ethernet</w:t>
      </w:r>
      <w:proofErr w:type="spellEnd"/>
      <w:r w:rsidR="00C65B30">
        <w:t xml:space="preserve"> kábelen és hálózaton csatlakozni a számítógéphe</w:t>
      </w:r>
      <w:r w:rsidR="00726C2F">
        <w:t>z és ha már egyszer csatlakoztunk kábelen</w:t>
      </w:r>
      <w:r w:rsidR="003A281F">
        <w:t xml:space="preserve"> akkor a </w:t>
      </w:r>
      <w:r>
        <w:t>nyitó oldalon található zöld gomb megnyomásával</w:t>
      </w:r>
      <w:r w:rsidR="00BD4820">
        <w:t xml:space="preserve"> megadhatók </w:t>
      </w:r>
      <w:r w:rsidR="001218FB">
        <w:t>a hálózat adatai</w:t>
      </w:r>
      <w:r w:rsidR="00CE3968">
        <w:t>.</w:t>
      </w:r>
      <w:r w:rsidR="00603835">
        <w:t xml:space="preserve"> </w:t>
      </w:r>
      <w:r w:rsidR="002F5EBF">
        <w:t>E</w:t>
      </w:r>
      <w:r w:rsidR="003442D0">
        <w:t>h</w:t>
      </w:r>
      <w:r w:rsidR="002F5EBF">
        <w:t xml:space="preserve">hez a </w:t>
      </w:r>
      <w:proofErr w:type="spellStart"/>
      <w:r w:rsidR="002F5EBF">
        <w:t>Raspberry</w:t>
      </w:r>
      <w:proofErr w:type="spellEnd"/>
      <w:r w:rsidR="002F5EBF">
        <w:t xml:space="preserve"> </w:t>
      </w:r>
      <w:proofErr w:type="spellStart"/>
      <w:r w:rsidR="00D047C6">
        <w:t>linux</w:t>
      </w:r>
      <w:proofErr w:type="spellEnd"/>
      <w:r w:rsidR="00D047C6">
        <w:t xml:space="preserve"> alapú rendszerében kell dolgozni</w:t>
      </w:r>
      <w:r w:rsidR="008B387F">
        <w:t>, a MATLAB</w:t>
      </w:r>
      <w:r w:rsidR="005672BC">
        <w:t>,</w:t>
      </w:r>
      <w:r w:rsidR="008B387F">
        <w:t xml:space="preserve"> ezt is támogatja és kiadhatók</w:t>
      </w:r>
      <w:r w:rsidR="001128CA">
        <w:t xml:space="preserve"> </w:t>
      </w:r>
      <w:r w:rsidR="001D4C20">
        <w:t xml:space="preserve">a parancsok a </w:t>
      </w:r>
      <w:proofErr w:type="spellStart"/>
      <w:r w:rsidR="001D4C20">
        <w:t>system</w:t>
      </w:r>
      <w:proofErr w:type="spellEnd"/>
      <w:r w:rsidR="001D4C20">
        <w:t xml:space="preserve"> függvény </w:t>
      </w:r>
      <w:proofErr w:type="gramStart"/>
      <w:r w:rsidR="001D4C20">
        <w:t>segítségével</w:t>
      </w:r>
      <w:r w:rsidR="005B5E9E">
        <w:t>[</w:t>
      </w:r>
      <w:proofErr w:type="gramEnd"/>
      <w:r w:rsidR="005B5E9E">
        <w:t>]</w:t>
      </w:r>
      <w:r w:rsidR="001D4C20">
        <w:t>.</w:t>
      </w:r>
    </w:p>
    <w:p w14:paraId="6F25E0FF" w14:textId="77777777" w:rsidR="00086EC1" w:rsidRDefault="00086EC1" w:rsidP="001B09FA"/>
    <w:p w14:paraId="7C40F07D" w14:textId="5C94BD8C" w:rsidR="008E42AA" w:rsidRDefault="007C2AB9" w:rsidP="00E20BEE">
      <w:pPr>
        <w:ind w:firstLine="0"/>
      </w:pPr>
      <w:r>
        <w:t>P</w:t>
      </w:r>
      <w:r w:rsidR="00E20BEE">
        <w:t>l</w:t>
      </w:r>
      <w:r>
        <w:t xml:space="preserve">.: </w:t>
      </w:r>
      <w:proofErr w:type="spellStart"/>
      <w:proofErr w:type="gramStart"/>
      <w:r w:rsidR="001B09FA" w:rsidRPr="001B09FA">
        <w:t>system</w:t>
      </w:r>
      <w:proofErr w:type="spellEnd"/>
      <w:r w:rsidR="001B09FA" w:rsidRPr="001B09FA">
        <w:t>(</w:t>
      </w:r>
      <w:proofErr w:type="spellStart"/>
      <w:proofErr w:type="gramEnd"/>
      <w:r w:rsidR="003A3740">
        <w:t>r</w:t>
      </w:r>
      <w:r w:rsidR="001B09FA" w:rsidRPr="001B09FA">
        <w:t>pi</w:t>
      </w:r>
      <w:proofErr w:type="spellEnd"/>
      <w:r w:rsidR="001B09FA" w:rsidRPr="001B09FA">
        <w:t>,'</w:t>
      </w:r>
      <w:proofErr w:type="spellStart"/>
      <w:r w:rsidR="002F5EBF" w:rsidRPr="002F5EBF">
        <w:t>iwlist</w:t>
      </w:r>
      <w:proofErr w:type="spellEnd"/>
      <w:r w:rsidR="002F5EBF" w:rsidRPr="002F5EBF">
        <w:t xml:space="preserve"> wlan0 </w:t>
      </w:r>
      <w:proofErr w:type="spellStart"/>
      <w:r w:rsidR="002F5EBF" w:rsidRPr="002F5EBF">
        <w:t>scan</w:t>
      </w:r>
      <w:proofErr w:type="spellEnd"/>
      <w:r w:rsidR="002F5EBF" w:rsidRPr="002F5EBF">
        <w:t xml:space="preserve"> </w:t>
      </w:r>
      <w:r w:rsidR="001B09FA" w:rsidRPr="001B09FA">
        <w:t>','</w:t>
      </w:r>
      <w:proofErr w:type="spellStart"/>
      <w:r w:rsidR="001B09FA" w:rsidRPr="001B09FA">
        <w:t>sudo</w:t>
      </w:r>
      <w:proofErr w:type="spellEnd"/>
      <w:r w:rsidR="001B09FA" w:rsidRPr="001B09FA">
        <w:t>')</w:t>
      </w:r>
      <w:r w:rsidR="001D4C20">
        <w:t xml:space="preserve"> </w:t>
      </w:r>
      <w:r w:rsidR="00E26FEE">
        <w:t>–</w:t>
      </w:r>
      <w:r w:rsidR="001D4C20">
        <w:t xml:space="preserve"> </w:t>
      </w:r>
      <w:r w:rsidR="00E26FEE">
        <w:t>Hálózat keresése</w:t>
      </w:r>
      <w:r w:rsidR="00086EC1">
        <w:t xml:space="preserve"> a </w:t>
      </w:r>
      <w:proofErr w:type="spellStart"/>
      <w:r w:rsidR="00086EC1">
        <w:t>Raspberry</w:t>
      </w:r>
      <w:proofErr w:type="spellEnd"/>
      <w:r w:rsidR="00086EC1">
        <w:t>-n</w:t>
      </w:r>
    </w:p>
    <w:p w14:paraId="08D59CA7" w14:textId="05E75524" w:rsidR="00E73E26" w:rsidRDefault="00E73E26" w:rsidP="00E20BEE">
      <w:pPr>
        <w:ind w:firstLine="0"/>
      </w:pPr>
    </w:p>
    <w:p w14:paraId="16B9F3F9" w14:textId="6E9061A2" w:rsidR="00E73E26" w:rsidRDefault="00BC461F" w:rsidP="00E20BEE">
      <w:pPr>
        <w:ind w:firstLine="0"/>
      </w:pPr>
      <w:r>
        <w:rPr>
          <w:noProof/>
        </w:rPr>
        <mc:AlternateContent>
          <mc:Choice Requires="wps">
            <w:drawing>
              <wp:anchor distT="0" distB="0" distL="114300" distR="114300" simplePos="0" relativeHeight="251840512" behindDoc="0" locked="0" layoutInCell="1" allowOverlap="1" wp14:anchorId="33FE779E" wp14:editId="0A006915">
                <wp:simplePos x="0" y="0"/>
                <wp:positionH relativeFrom="column">
                  <wp:posOffset>527050</wp:posOffset>
                </wp:positionH>
                <wp:positionV relativeFrom="paragraph">
                  <wp:posOffset>2926080</wp:posOffset>
                </wp:positionV>
                <wp:extent cx="4702175" cy="635"/>
                <wp:effectExtent l="0" t="0" r="0" b="0"/>
                <wp:wrapTopAndBottom/>
                <wp:docPr id="139" name="Szövegdoboz 139"/>
                <wp:cNvGraphicFramePr/>
                <a:graphic xmlns:a="http://schemas.openxmlformats.org/drawingml/2006/main">
                  <a:graphicData uri="http://schemas.microsoft.com/office/word/2010/wordprocessingShape">
                    <wps:wsp>
                      <wps:cNvSpPr txBox="1"/>
                      <wps:spPr>
                        <a:xfrm>
                          <a:off x="0" y="0"/>
                          <a:ext cx="4702175" cy="635"/>
                        </a:xfrm>
                        <a:prstGeom prst="rect">
                          <a:avLst/>
                        </a:prstGeom>
                        <a:solidFill>
                          <a:prstClr val="white"/>
                        </a:solidFill>
                        <a:ln>
                          <a:noFill/>
                        </a:ln>
                      </wps:spPr>
                      <wps:txbx>
                        <w:txbxContent>
                          <w:p w14:paraId="650EB29F" w14:textId="60E20DE4" w:rsidR="00BC461F" w:rsidRPr="00FD4926" w:rsidRDefault="005A5EC1" w:rsidP="00BC461F">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3</w:t>
                            </w:r>
                            <w:r>
                              <w:rPr>
                                <w:noProof/>
                              </w:rPr>
                              <w:fldChar w:fldCharType="end"/>
                            </w:r>
                            <w:r w:rsidR="00BC461F">
                              <w:t xml:space="preserve">. ábra: Csatlakozási </w:t>
                            </w:r>
                            <w:proofErr w:type="spellStart"/>
                            <w:r w:rsidR="00BC461F">
                              <w:t>dialogbox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E779E" id="Szövegdoboz 139" o:spid="_x0000_s1064" type="#_x0000_t202" style="position:absolute;left:0;text-align:left;margin-left:41.5pt;margin-top:230.4pt;width:370.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" stroked="f">
                <v:textbox style="mso-fit-shape-to-text:t" inset="0,0,0,0">
                  <w:txbxContent>
                    <w:p w14:paraId="650EB29F" w14:textId="60E20DE4" w:rsidR="00BC461F" w:rsidRPr="00FD4926" w:rsidRDefault="005A5EC1" w:rsidP="00BC461F">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3</w:t>
                      </w:r>
                      <w:r>
                        <w:rPr>
                          <w:noProof/>
                        </w:rPr>
                        <w:fldChar w:fldCharType="end"/>
                      </w:r>
                      <w:r w:rsidR="00BC461F">
                        <w:t xml:space="preserve">. ábra: Csatlakozási </w:t>
                      </w:r>
                      <w:proofErr w:type="spellStart"/>
                      <w:r w:rsidR="00BC461F">
                        <w:t>dialogbox</w:t>
                      </w:r>
                      <w:proofErr w:type="spellEnd"/>
                    </w:p>
                  </w:txbxContent>
                </v:textbox>
                <w10:wrap type="topAndBottom"/>
              </v:shape>
            </w:pict>
          </mc:Fallback>
        </mc:AlternateContent>
      </w:r>
      <w:r w:rsidR="006F30AF">
        <w:rPr>
          <w:noProof/>
        </w:rPr>
        <w:drawing>
          <wp:anchor distT="0" distB="0" distL="114300" distR="114300" simplePos="0" relativeHeight="251788288" behindDoc="0" locked="0" layoutInCell="1" allowOverlap="1" wp14:anchorId="1B86AC86" wp14:editId="3F7A5A43">
            <wp:simplePos x="0" y="0"/>
            <wp:positionH relativeFrom="margin">
              <wp:align>center</wp:align>
            </wp:positionH>
            <wp:positionV relativeFrom="paragraph">
              <wp:posOffset>621030</wp:posOffset>
            </wp:positionV>
            <wp:extent cx="4702175" cy="2247900"/>
            <wp:effectExtent l="19050" t="19050" r="22225" b="19050"/>
            <wp:wrapTopAndBottom/>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6746" t="11054" r="6075" b="14857"/>
                    <a:stretch/>
                  </pic:blipFill>
                  <pic:spPr bwMode="auto">
                    <a:xfrm>
                      <a:off x="0" y="0"/>
                      <a:ext cx="4702175" cy="2247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E26">
        <w:t xml:space="preserve">Ha már kommunikál a számítógép a </w:t>
      </w:r>
      <w:r w:rsidR="00CC5522">
        <w:t>p</w:t>
      </w:r>
      <w:r w:rsidR="00E73E26">
        <w:t>anellal</w:t>
      </w:r>
      <w:r w:rsidR="007D4613">
        <w:t>, akkor</w:t>
      </w:r>
      <w:r w:rsidR="008629BC">
        <w:t xml:space="preserve"> jelezve ezt</w:t>
      </w:r>
      <w:r w:rsidR="007D4613">
        <w:t xml:space="preserve"> </w:t>
      </w:r>
      <w:r w:rsidR="008629BC">
        <w:t>villogtatja gomb LED-</w:t>
      </w:r>
      <w:proofErr w:type="spellStart"/>
      <w:r w:rsidR="008629BC">
        <w:t>jeit</w:t>
      </w:r>
      <w:proofErr w:type="spellEnd"/>
      <w:r w:rsidR="00CC5522">
        <w:t xml:space="preserve"> és </w:t>
      </w:r>
      <w:r w:rsidR="00C133D0">
        <w:t xml:space="preserve">kiírja a </w:t>
      </w:r>
      <w:r w:rsidR="001F1927">
        <w:t>felhasználónak</w:t>
      </w:r>
      <w:r w:rsidR="008629BC">
        <w:t>.</w:t>
      </w:r>
      <w:r w:rsidR="006F30AF" w:rsidRPr="006F30AF">
        <w:rPr>
          <w:noProof/>
        </w:rPr>
        <w:t xml:space="preserve"> </w:t>
      </w:r>
    </w:p>
    <w:p w14:paraId="2AAF60D9" w14:textId="24B86691" w:rsidR="00E20BEE" w:rsidRDefault="00E20BEE" w:rsidP="00E20BEE">
      <w:pPr>
        <w:pStyle w:val="Cmsor2"/>
      </w:pPr>
      <w:bookmarkStart w:id="42" w:name="_Toc27644462"/>
      <w:r>
        <w:lastRenderedPageBreak/>
        <w:t>Kamerák</w:t>
      </w:r>
      <w:bookmarkEnd w:id="42"/>
    </w:p>
    <w:p w14:paraId="06C9F2AF" w14:textId="2208A598" w:rsidR="002D10DF" w:rsidRDefault="000F0574" w:rsidP="002D10DF">
      <w:r w:rsidRPr="000F0574">
        <w:rPr>
          <w:rStyle w:val="Finomkiemels"/>
          <w:i w:val="0"/>
          <w:iCs w:val="0"/>
        </w:rPr>
        <w:t>Csatlakozás</w:t>
      </w:r>
      <w:r w:rsidRPr="00A86628">
        <w:t xml:space="preserve"> után </w:t>
      </w:r>
      <w:r w:rsidR="00A86628">
        <w:t>megjelenik a főoldal</w:t>
      </w:r>
      <w:r w:rsidR="003A45A4">
        <w:t>, ahol kiválasztható</w:t>
      </w:r>
      <w:r w:rsidR="009E0F77">
        <w:t>,</w:t>
      </w:r>
      <w:r w:rsidR="003A45A4">
        <w:t xml:space="preserve"> </w:t>
      </w:r>
      <w:r w:rsidR="001F4BF6">
        <w:t>mely</w:t>
      </w:r>
      <w:r w:rsidR="00BC26E8">
        <w:t xml:space="preserve"> kamerákat szeretnénk használni az</w:t>
      </w:r>
      <w:r w:rsidR="001F4BF6">
        <w:t xml:space="preserve"> </w:t>
      </w:r>
      <w:r w:rsidR="009E0F77">
        <w:t>elérhető</w:t>
      </w:r>
      <w:r w:rsidR="00BC26E8">
        <w:t>ek közül</w:t>
      </w:r>
      <w:r w:rsidR="00F37063">
        <w:t xml:space="preserve"> és milyen felbontásban</w:t>
      </w:r>
      <w:r w:rsidR="009E0F77">
        <w:t>.</w:t>
      </w:r>
      <w:r w:rsidR="00D01C1A">
        <w:t xml:space="preserve"> </w:t>
      </w:r>
      <w:r w:rsidR="00DE5313">
        <w:t>Fontos, hogy a kés</w:t>
      </w:r>
      <w:r w:rsidR="00EF0A20">
        <w:t>ő</w:t>
      </w:r>
      <w:r w:rsidR="00DE5313">
        <w:t>bb</w:t>
      </w:r>
      <w:r w:rsidR="00EF0A20">
        <w:t xml:space="preserve"> </w:t>
      </w:r>
      <w:r w:rsidR="00F04613">
        <w:t>használt</w:t>
      </w:r>
      <w:r w:rsidR="004F7659">
        <w:t xml:space="preserve"> </w:t>
      </w:r>
      <w:r w:rsidR="00031DB4">
        <w:t>kalibráció típustól függően</w:t>
      </w:r>
      <w:r w:rsidR="0030490E">
        <w:t>, lehet</w:t>
      </w:r>
      <w:r w:rsidR="002E078F">
        <w:t>, hogy</w:t>
      </w:r>
      <w:r w:rsidR="0030490E">
        <w:t xml:space="preserve"> csak két azonos felbontású kamerával</w:t>
      </w:r>
      <w:r w:rsidR="002E078F">
        <w:t xml:space="preserve"> működik a szkennelés. A kamerák külön kalibrálása eset</w:t>
      </w:r>
      <w:r w:rsidR="0054460D">
        <w:t>én nincs ilyen megszorítás, csak sztere</w:t>
      </w:r>
      <w:r w:rsidR="00BB0E4C">
        <w:t>ó</w:t>
      </w:r>
      <w:r w:rsidR="0054460D">
        <w:t>kalibrációnál.</w:t>
      </w:r>
      <w:r w:rsidR="00B636E7">
        <w:t xml:space="preserve"> Ugyanezen az oldalon </w:t>
      </w:r>
      <w:r w:rsidR="00AA6C65">
        <w:t>beállítható</w:t>
      </w:r>
      <w:r w:rsidR="00584943">
        <w:t>, ha szükséges</w:t>
      </w:r>
      <w:r w:rsidR="004534EF">
        <w:t>,</w:t>
      </w:r>
      <w:r w:rsidR="00584943">
        <w:t xml:space="preserve"> a lézer</w:t>
      </w:r>
      <w:r w:rsidR="00AB6F04">
        <w:t xml:space="preserve"> láthatóságát növelő </w:t>
      </w:r>
      <w:r w:rsidR="00BA026F">
        <w:t>kép</w:t>
      </w:r>
      <w:r w:rsidR="00F91688">
        <w:t>szűrés</w:t>
      </w:r>
      <w:r w:rsidR="006E49AA">
        <w:t>.</w:t>
      </w:r>
      <w:r w:rsidR="00F91688">
        <w:t xml:space="preserve"> A kamera ikonnal rendelkező gombok</w:t>
      </w:r>
      <w:r w:rsidR="00C50C6C">
        <w:t xml:space="preserve">kal </w:t>
      </w:r>
      <w:r w:rsidR="000E4EE5">
        <w:t>előképet vagy fot</w:t>
      </w:r>
      <w:r w:rsidR="00375765">
        <w:t>ó</w:t>
      </w:r>
      <w:r w:rsidR="000E4EE5">
        <w:t>t tehetünk a képernyőre</w:t>
      </w:r>
      <w:r w:rsidR="00AA59BE">
        <w:t>,</w:t>
      </w:r>
      <w:r w:rsidR="000E4EE5">
        <w:t xml:space="preserve"> hogy láthatóvá váljon a változás.</w:t>
      </w:r>
    </w:p>
    <w:p w14:paraId="4F0C2673" w14:textId="53A4E3BC" w:rsidR="003D74D6" w:rsidRDefault="00BC461F" w:rsidP="003D74D6">
      <w:pPr>
        <w:ind w:firstLine="0"/>
      </w:pPr>
      <w:r>
        <w:rPr>
          <w:noProof/>
        </w:rPr>
        <mc:AlternateContent>
          <mc:Choice Requires="wps">
            <w:drawing>
              <wp:anchor distT="0" distB="0" distL="114300" distR="114300" simplePos="0" relativeHeight="251838464" behindDoc="0" locked="0" layoutInCell="1" allowOverlap="1" wp14:anchorId="77C1800E" wp14:editId="2D4BC68E">
                <wp:simplePos x="0" y="0"/>
                <wp:positionH relativeFrom="column">
                  <wp:posOffset>19050</wp:posOffset>
                </wp:positionH>
                <wp:positionV relativeFrom="paragraph">
                  <wp:posOffset>2989580</wp:posOffset>
                </wp:positionV>
                <wp:extent cx="5803900" cy="635"/>
                <wp:effectExtent l="0" t="0" r="0" b="0"/>
                <wp:wrapTopAndBottom/>
                <wp:docPr id="138" name="Szövegdoboz 138"/>
                <wp:cNvGraphicFramePr/>
                <a:graphic xmlns:a="http://schemas.openxmlformats.org/drawingml/2006/main">
                  <a:graphicData uri="http://schemas.microsoft.com/office/word/2010/wordprocessingShape">
                    <wps:wsp>
                      <wps:cNvSpPr txBox="1"/>
                      <wps:spPr>
                        <a:xfrm>
                          <a:off x="0" y="0"/>
                          <a:ext cx="5803900" cy="635"/>
                        </a:xfrm>
                        <a:prstGeom prst="rect">
                          <a:avLst/>
                        </a:prstGeom>
                        <a:solidFill>
                          <a:prstClr val="white"/>
                        </a:solidFill>
                        <a:ln>
                          <a:noFill/>
                        </a:ln>
                      </wps:spPr>
                      <wps:txbx>
                        <w:txbxContent>
                          <w:p w14:paraId="59551195" w14:textId="429ED968" w:rsidR="00BC461F" w:rsidRPr="003D7711" w:rsidRDefault="005A5EC1" w:rsidP="00BC461F">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4</w:t>
                            </w:r>
                            <w:r>
                              <w:rPr>
                                <w:noProof/>
                              </w:rPr>
                              <w:fldChar w:fldCharType="end"/>
                            </w:r>
                            <w:r w:rsidR="00BC461F">
                              <w:t>. ábra: kamerák beállítása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1800E" id="Szövegdoboz 138" o:spid="_x0000_s1065" type="#_x0000_t202" style="position:absolute;left:0;text-align:left;margin-left:1.5pt;margin-top:235.4pt;width:457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" stroked="f">
                <v:textbox style="mso-fit-shape-to-text:t" inset="0,0,0,0">
                  <w:txbxContent>
                    <w:p w14:paraId="59551195" w14:textId="429ED968" w:rsidR="00BC461F" w:rsidRPr="003D7711" w:rsidRDefault="005A5EC1" w:rsidP="00BC461F">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4</w:t>
                      </w:r>
                      <w:r>
                        <w:rPr>
                          <w:noProof/>
                        </w:rPr>
                        <w:fldChar w:fldCharType="end"/>
                      </w:r>
                      <w:r w:rsidR="00BC461F">
                        <w:t>. ábra: kamerák beállítása</w:t>
                      </w:r>
                    </w:p>
                  </w:txbxContent>
                </v:textbox>
                <w10:wrap type="topAndBottom"/>
              </v:shape>
            </w:pict>
          </mc:Fallback>
        </mc:AlternateContent>
      </w:r>
      <w:r w:rsidR="003D74D6">
        <w:rPr>
          <w:noProof/>
        </w:rPr>
        <w:drawing>
          <wp:anchor distT="0" distB="0" distL="114300" distR="114300" simplePos="0" relativeHeight="251789312" behindDoc="0" locked="0" layoutInCell="1" allowOverlap="1" wp14:anchorId="1E7F00E5" wp14:editId="0C06D823">
            <wp:simplePos x="0" y="0"/>
            <wp:positionH relativeFrom="margin">
              <wp:align>left</wp:align>
            </wp:positionH>
            <wp:positionV relativeFrom="paragraph">
              <wp:posOffset>212090</wp:posOffset>
            </wp:positionV>
            <wp:extent cx="5803900" cy="2720340"/>
            <wp:effectExtent l="19050" t="19050" r="25400" b="22860"/>
            <wp:wrapTopAndBottom/>
            <wp:docPr id="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6597" t="10819" r="5810" b="17821"/>
                    <a:stretch/>
                  </pic:blipFill>
                  <pic:spPr bwMode="auto">
                    <a:xfrm>
                      <a:off x="0" y="0"/>
                      <a:ext cx="5803900" cy="27203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CCBDA6" w14:textId="3C937854" w:rsidR="008E42AA" w:rsidRDefault="00375765" w:rsidP="00375765">
      <w:pPr>
        <w:pStyle w:val="Cmsor2"/>
      </w:pPr>
      <w:bookmarkStart w:id="43" w:name="_Toc27644463"/>
      <w:r>
        <w:t>Kalibráció</w:t>
      </w:r>
      <w:bookmarkEnd w:id="43"/>
    </w:p>
    <w:p w14:paraId="00371831" w14:textId="036FEB77" w:rsidR="00322A2F" w:rsidRPr="00322A2F" w:rsidRDefault="001D4396" w:rsidP="00322A2F">
      <w:pPr>
        <w:pStyle w:val="Normlcmsorutn"/>
      </w:pPr>
      <w:r>
        <w:rPr>
          <w:noProof/>
        </w:rPr>
        <mc:AlternateContent>
          <mc:Choice Requires="wps">
            <w:drawing>
              <wp:anchor distT="0" distB="0" distL="114300" distR="114300" simplePos="0" relativeHeight="251809792" behindDoc="0" locked="0" layoutInCell="1" allowOverlap="1" wp14:anchorId="77A8D486" wp14:editId="4B48C1C9">
                <wp:simplePos x="0" y="0"/>
                <wp:positionH relativeFrom="column">
                  <wp:posOffset>60960</wp:posOffset>
                </wp:positionH>
                <wp:positionV relativeFrom="paragraph">
                  <wp:posOffset>1255395</wp:posOffset>
                </wp:positionV>
                <wp:extent cx="5699125" cy="635"/>
                <wp:effectExtent l="0" t="0" r="0" b="0"/>
                <wp:wrapTopAndBottom/>
                <wp:docPr id="110" name="Szövegdoboz 110"/>
                <wp:cNvGraphicFramePr/>
                <a:graphic xmlns:a="http://schemas.openxmlformats.org/drawingml/2006/main">
                  <a:graphicData uri="http://schemas.microsoft.com/office/word/2010/wordprocessingShape">
                    <wps:wsp>
                      <wps:cNvSpPr txBox="1"/>
                      <wps:spPr>
                        <a:xfrm>
                          <a:off x="0" y="0"/>
                          <a:ext cx="5699125" cy="635"/>
                        </a:xfrm>
                        <a:prstGeom prst="rect">
                          <a:avLst/>
                        </a:prstGeom>
                        <a:solidFill>
                          <a:prstClr val="white"/>
                        </a:solidFill>
                        <a:ln>
                          <a:noFill/>
                        </a:ln>
                      </wps:spPr>
                      <wps:txbx>
                        <w:txbxContent>
                          <w:p w14:paraId="5F972D40" w14:textId="0AF7D780" w:rsidR="001D4396" w:rsidRPr="00960636" w:rsidRDefault="005A5EC1" w:rsidP="001D4396">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5</w:t>
                            </w:r>
                            <w:r>
                              <w:rPr>
                                <w:noProof/>
                              </w:rPr>
                              <w:fldChar w:fldCharType="end"/>
                            </w:r>
                            <w:r w:rsidR="001D4396">
                              <w:t>. ábra: kalibráció menüje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D486" id="Szövegdoboz 110" o:spid="_x0000_s1066" type="#_x0000_t202" style="position:absolute;left:0;text-align:left;margin-left:4.8pt;margin-top:98.85pt;width:448.7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" stroked="f">
                <v:textbox style="mso-fit-shape-to-text:t" inset="0,0,0,0">
                  <w:txbxContent>
                    <w:p w14:paraId="5F972D40" w14:textId="0AF7D780" w:rsidR="001D4396" w:rsidRPr="00960636" w:rsidRDefault="005A5EC1" w:rsidP="001D4396">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5</w:t>
                      </w:r>
                      <w:r>
                        <w:rPr>
                          <w:noProof/>
                        </w:rPr>
                        <w:fldChar w:fldCharType="end"/>
                      </w:r>
                      <w:r w:rsidR="001D4396">
                        <w:t>. ábra: kalibráció menüje</w:t>
                      </w:r>
                    </w:p>
                  </w:txbxContent>
                </v:textbox>
                <w10:wrap type="topAndBottom"/>
              </v:shape>
            </w:pict>
          </mc:Fallback>
        </mc:AlternateContent>
      </w:r>
      <w:r w:rsidR="005C7756">
        <w:rPr>
          <w:noProof/>
        </w:rPr>
        <w:drawing>
          <wp:anchor distT="0" distB="0" distL="114300" distR="114300" simplePos="0" relativeHeight="251799552" behindDoc="0" locked="0" layoutInCell="1" allowOverlap="1" wp14:anchorId="1CF1F602" wp14:editId="6AB86FB3">
            <wp:simplePos x="0" y="0"/>
            <wp:positionH relativeFrom="margin">
              <wp:align>right</wp:align>
            </wp:positionH>
            <wp:positionV relativeFrom="paragraph">
              <wp:posOffset>369570</wp:posOffset>
            </wp:positionV>
            <wp:extent cx="5699125" cy="828675"/>
            <wp:effectExtent l="0" t="0" r="0" b="9525"/>
            <wp:wrapTopAndBottom/>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396" r="25526"/>
                    <a:stretch/>
                  </pic:blipFill>
                  <pic:spPr bwMode="auto">
                    <a:xfrm>
                      <a:off x="0" y="0"/>
                      <a:ext cx="5699125" cy="828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945028" w14:textId="19DF676E" w:rsidR="003D74D6" w:rsidRDefault="003D74D6" w:rsidP="005C7756">
      <w:pPr>
        <w:ind w:firstLine="0"/>
      </w:pPr>
    </w:p>
    <w:p w14:paraId="2982D8C5" w14:textId="3510DA52" w:rsidR="003149E1" w:rsidRDefault="0058580E" w:rsidP="00D64439">
      <w:r>
        <w:t>Ezen az oldalon az első fontos lépés a</w:t>
      </w:r>
      <w:r w:rsidR="00B07DE8">
        <w:t>z asztal alaphelyzetbe állítása</w:t>
      </w:r>
      <w:r w:rsidR="006C19D4">
        <w:t xml:space="preserve"> a Home </w:t>
      </w:r>
      <w:proofErr w:type="spellStart"/>
      <w:r w:rsidR="006C19D4">
        <w:t>pos</w:t>
      </w:r>
      <w:proofErr w:type="spellEnd"/>
      <w:r w:rsidR="006C19D4">
        <w:t xml:space="preserve">. </w:t>
      </w:r>
      <w:r w:rsidR="00D216D2">
        <w:t>G</w:t>
      </w:r>
      <w:r w:rsidR="006C19D4">
        <w:t>ombbal</w:t>
      </w:r>
      <w:r w:rsidR="00D216D2">
        <w:t>.</w:t>
      </w:r>
      <w:r w:rsidR="00EF6767">
        <w:t xml:space="preserve"> </w:t>
      </w:r>
      <w:r w:rsidR="003F72A5">
        <w:t>Ennek</w:t>
      </w:r>
      <w:r w:rsidR="003149E1">
        <w:t xml:space="preserve"> megnyomásakor </w:t>
      </w:r>
      <w:r w:rsidR="00832676">
        <w:t xml:space="preserve">lefutó </w:t>
      </w:r>
      <w:r w:rsidR="00435BB2">
        <w:t xml:space="preserve">függvény legfontosabb </w:t>
      </w:r>
      <w:r w:rsidR="006771F4">
        <w:t>r</w:t>
      </w:r>
      <w:r w:rsidR="00CD30F1">
        <w:t xml:space="preserve">észlete látható az ábrán ekkor az asztalnak </w:t>
      </w:r>
      <w:r w:rsidR="00EC4883">
        <w:t xml:space="preserve">’a’ karaktert küldve </w:t>
      </w:r>
      <w:r w:rsidR="006771F4">
        <w:t>az alaphelyzetbe</w:t>
      </w:r>
      <w:r w:rsidR="00D216D2">
        <w:t xml:space="preserve"> állást</w:t>
      </w:r>
      <w:r w:rsidR="006771F4">
        <w:t xml:space="preserve"> adjuk parancsba</w:t>
      </w:r>
      <w:r w:rsidR="00EF6767">
        <w:t>.</w:t>
      </w:r>
    </w:p>
    <w:p w14:paraId="1C67071C" w14:textId="44145309" w:rsidR="003149E1" w:rsidRDefault="00DE7708" w:rsidP="00D64439">
      <w:r>
        <w:rPr>
          <w:noProof/>
        </w:rPr>
        <w:lastRenderedPageBreak/>
        <w:drawing>
          <wp:inline distT="0" distB="0" distL="0" distR="0" wp14:anchorId="5AC261FA" wp14:editId="63631077">
            <wp:extent cx="4693920" cy="2118499"/>
            <wp:effectExtent l="0" t="0" r="0" b="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8322" cy="2124999"/>
                    </a:xfrm>
                    <a:prstGeom prst="rect">
                      <a:avLst/>
                    </a:prstGeom>
                  </pic:spPr>
                </pic:pic>
              </a:graphicData>
            </a:graphic>
          </wp:inline>
        </w:drawing>
      </w:r>
    </w:p>
    <w:p w14:paraId="5C8628D7" w14:textId="77777777" w:rsidR="0063465D" w:rsidRDefault="0063465D" w:rsidP="00D64439"/>
    <w:p w14:paraId="67B4A40F" w14:textId="148C1173" w:rsidR="00F95D63" w:rsidRDefault="00F95D63" w:rsidP="00D64439">
      <w:r>
        <w:t xml:space="preserve">Három másodpercenként </w:t>
      </w:r>
      <w:r w:rsidR="00F50150">
        <w:t>lekérdezi a</w:t>
      </w:r>
      <w:r w:rsidR="00EA1855">
        <w:t>z asztal</w:t>
      </w:r>
      <w:r w:rsidR="00F50150">
        <w:t xml:space="preserve"> helyzet</w:t>
      </w:r>
      <w:r w:rsidR="00EA1855">
        <w:t>é</w:t>
      </w:r>
      <w:r w:rsidR="00F50150">
        <w:t xml:space="preserve">t és ha nem sikerül a </w:t>
      </w:r>
      <w:r w:rsidR="00A312DF">
        <w:t>m</w:t>
      </w:r>
      <w:r w:rsidR="00F50150">
        <w:t>űvelet kilép és értesíti a felhasználót.</w:t>
      </w:r>
    </w:p>
    <w:p w14:paraId="7AA5AB5C" w14:textId="77777777" w:rsidR="00796B87" w:rsidRDefault="00796B87" w:rsidP="00D64439"/>
    <w:p w14:paraId="3CE54EE7" w14:textId="1A7318BD" w:rsidR="006C02D6" w:rsidRDefault="00EF6767" w:rsidP="00D64439">
      <w:r>
        <w:t xml:space="preserve"> </w:t>
      </w:r>
      <w:r w:rsidR="001D5B18">
        <w:t xml:space="preserve">A kalibráció során kiválaszthatjuk, hogy egy vagy két kamerás kalibrációt szeretnénk végezni, utóbbi esetében a </w:t>
      </w:r>
      <w:r w:rsidR="007872E2">
        <w:t xml:space="preserve">program meghatározza </w:t>
      </w:r>
      <w:r w:rsidR="00C01E1D">
        <w:t>a két kamera egymáshoz képesti helyzetét is.</w:t>
      </w:r>
      <w:r w:rsidR="00335F86">
        <w:t xml:space="preserve"> </w:t>
      </w:r>
      <w:r w:rsidR="00EC6696">
        <w:t xml:space="preserve">Mivel a két kamera </w:t>
      </w:r>
      <w:r w:rsidR="00784359">
        <w:t>tulajdonképpen két ugyanazt a fényforrást használó külön szkenner ezért választásnak ebben a helyzetben nincs jelenősége</w:t>
      </w:r>
      <w:r w:rsidR="000E3BB7">
        <w:t>.</w:t>
      </w:r>
      <w:r w:rsidR="002F7418">
        <w:t xml:space="preserve"> </w:t>
      </w:r>
      <w:r w:rsidR="000E3BB7">
        <w:t>C</w:t>
      </w:r>
      <w:r w:rsidR="002F7418">
        <w:t>supán az számít</w:t>
      </w:r>
      <w:r w:rsidR="00F205BF">
        <w:t>,</w:t>
      </w:r>
      <w:r w:rsidR="002F7418">
        <w:t xml:space="preserve"> hog</w:t>
      </w:r>
      <w:r w:rsidR="00233590">
        <w:t>y az lézer síkja hogy</w:t>
      </w:r>
      <w:r w:rsidR="00F205BF">
        <w:t>an</w:t>
      </w:r>
      <w:r w:rsidR="00233590">
        <w:t xml:space="preserve"> helyez</w:t>
      </w:r>
      <w:r w:rsidR="00F205BF">
        <w:t>kedik el</w:t>
      </w:r>
      <w:r w:rsidR="00784359">
        <w:t>.</w:t>
      </w:r>
      <w:r w:rsidR="00FC6F5A">
        <w:t xml:space="preserve"> Későbbiekben azonban, a két kamera képé</w:t>
      </w:r>
      <w:r w:rsidR="00F161E0">
        <w:t>n</w:t>
      </w:r>
      <w:r w:rsidR="008C1333">
        <w:t xml:space="preserve"> közös</w:t>
      </w:r>
      <w:r w:rsidR="00F161E0">
        <w:t xml:space="preserve"> pontmegfeleltetéssel</w:t>
      </w:r>
      <w:r w:rsidR="00F205BF">
        <w:t xml:space="preserve"> és</w:t>
      </w:r>
      <w:r w:rsidR="00F918A7">
        <w:t xml:space="preserve"> kétkamerás háromszögeléssel</w:t>
      </w:r>
      <w:r w:rsidR="00F161E0">
        <w:t xml:space="preserve"> </w:t>
      </w:r>
      <w:r w:rsidR="004250BA">
        <w:t>egy másik mérési módszer is használható lehet</w:t>
      </w:r>
      <w:r w:rsidR="005141B1">
        <w:t>, ezért érdemes beépíteni a sztere</w:t>
      </w:r>
      <w:r w:rsidR="00BB0E4C">
        <w:t>ó</w:t>
      </w:r>
      <w:r w:rsidR="005141B1">
        <w:t>kalibrál</w:t>
      </w:r>
      <w:r w:rsidR="00BB0E4C">
        <w:t>á</w:t>
      </w:r>
      <w:r w:rsidR="005141B1">
        <w:t>st is</w:t>
      </w:r>
      <w:r w:rsidR="004250BA">
        <w:t>.</w:t>
      </w:r>
    </w:p>
    <w:p w14:paraId="6C125650" w14:textId="6E1614BA" w:rsidR="00951417" w:rsidRDefault="006260FD" w:rsidP="006260FD">
      <w:pPr>
        <w:ind w:firstLine="0"/>
      </w:pPr>
      <w:r>
        <w:tab/>
      </w:r>
      <w:r w:rsidR="00FC09A8">
        <w:t>Az automatikus kalibrációnál a mint</w:t>
      </w:r>
      <w:r w:rsidR="00D601CF">
        <w:t>át az asztal bizonyos pozícióba forgatja, hogy a</w:t>
      </w:r>
      <w:r w:rsidR="00A74F2E">
        <w:t xml:space="preserve"> minta</w:t>
      </w:r>
      <w:r w:rsidR="00D601CF">
        <w:t xml:space="preserve"> különböző helyzet</w:t>
      </w:r>
      <w:r w:rsidR="00A74F2E">
        <w:t xml:space="preserve">ében talált </w:t>
      </w:r>
      <w:r w:rsidR="009C4B08">
        <w:t>kép</w:t>
      </w:r>
      <w:r w:rsidR="00A74F2E">
        <w:t>pontok</w:t>
      </w:r>
      <w:r w:rsidR="00270823">
        <w:t>ka</w:t>
      </w:r>
      <w:r w:rsidR="009C4B08">
        <w:t xml:space="preserve">l </w:t>
      </w:r>
      <w:r w:rsidR="00A40ADB">
        <w:t>elvégezze a kamera paramétereinek meghatározását a matematikai háttérben leírtak szerint.</w:t>
      </w:r>
      <w:r w:rsidR="00241708">
        <w:t xml:space="preserve"> A </w:t>
      </w:r>
      <w:r w:rsidR="00157F3C">
        <w:t>programot</w:t>
      </w:r>
      <w:r w:rsidR="00B4254C">
        <w:t xml:space="preserve"> tartalmazó mappába </w:t>
      </w:r>
      <w:r w:rsidR="00196BD6">
        <w:t xml:space="preserve">elkészít a program két </w:t>
      </w:r>
      <w:r w:rsidR="007C647D">
        <w:t>al</w:t>
      </w:r>
      <w:r w:rsidR="00196BD6">
        <w:t>mappát a kamerák által alkotott képek tárolására</w:t>
      </w:r>
      <w:r w:rsidR="008E014B">
        <w:t>,</w:t>
      </w:r>
      <w:r w:rsidR="00196BD6">
        <w:t xml:space="preserve"> ezeket kés</w:t>
      </w:r>
      <w:r w:rsidR="00C06097">
        <w:t xml:space="preserve">őbb újra fel lehet használni </w:t>
      </w:r>
      <w:r w:rsidR="00072BDA">
        <w:t>í</w:t>
      </w:r>
      <w:r w:rsidR="00C06097">
        <w:t>gy nem szükséges az újra</w:t>
      </w:r>
      <w:r w:rsidR="00AB323B">
        <w:t xml:space="preserve"> </w:t>
      </w:r>
      <w:r w:rsidR="00C06097">
        <w:t>kalibráció</w:t>
      </w:r>
      <w:r w:rsidR="00657768">
        <w:t xml:space="preserve"> minden szkennelés elején</w:t>
      </w:r>
      <w:r w:rsidR="00AB323B">
        <w:t>.</w:t>
      </w:r>
    </w:p>
    <w:p w14:paraId="60260C78" w14:textId="77777777" w:rsidR="00CA5EF7" w:rsidRPr="00CA5EF7" w:rsidRDefault="00CA5EF7" w:rsidP="006260FD">
      <w:pPr>
        <w:ind w:firstLine="0"/>
        <w:rPr>
          <w:sz w:val="8"/>
          <w:szCs w:val="8"/>
        </w:rPr>
      </w:pPr>
    </w:p>
    <w:p w14:paraId="0D6B4572" w14:textId="780EBD6A" w:rsidR="00AB323B" w:rsidRDefault="004910AA" w:rsidP="00196BD6">
      <w:r>
        <w:rPr>
          <w:noProof/>
        </w:rPr>
        <w:drawing>
          <wp:inline distT="0" distB="0" distL="0" distR="0" wp14:anchorId="688578E7" wp14:editId="7F63B5F0">
            <wp:extent cx="3830443" cy="2748155"/>
            <wp:effectExtent l="0" t="0" r="0"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43405" cy="2757455"/>
                    </a:xfrm>
                    <a:prstGeom prst="rect">
                      <a:avLst/>
                    </a:prstGeom>
                  </pic:spPr>
                </pic:pic>
              </a:graphicData>
            </a:graphic>
          </wp:inline>
        </w:drawing>
      </w:r>
    </w:p>
    <w:p w14:paraId="4A1CE99D" w14:textId="0005D769" w:rsidR="00E21BF1" w:rsidRDefault="00B068B1" w:rsidP="001B09FA">
      <w:r>
        <w:lastRenderedPageBreak/>
        <w:t>Csak a</w:t>
      </w:r>
      <w:r w:rsidR="007D1516">
        <w:t xml:space="preserve"> sztereókalibráció bemutatására kerül sor</w:t>
      </w:r>
      <w:r>
        <w:t xml:space="preserve">, </w:t>
      </w:r>
      <w:r w:rsidR="007D1516">
        <w:t>mivel a m</w:t>
      </w:r>
      <w:r>
        <w:t>á</w:t>
      </w:r>
      <w:r w:rsidR="007D1516">
        <w:t>sik t</w:t>
      </w:r>
      <w:r>
        <w:t>í</w:t>
      </w:r>
      <w:r w:rsidR="007D1516">
        <w:t xml:space="preserve">pusnak is </w:t>
      </w:r>
      <w:r>
        <w:t>ugyanez az alapelve.</w:t>
      </w:r>
      <w:r w:rsidR="006A3602">
        <w:t xml:space="preserve"> </w:t>
      </w:r>
      <w:r w:rsidR="006D23A6">
        <w:t>A menüben k</w:t>
      </w:r>
      <w:r w:rsidR="006A3602">
        <w:t>iválaszthatjuk a forgatás</w:t>
      </w:r>
      <w:r w:rsidR="00A72456">
        <w:t xml:space="preserve"> teljes</w:t>
      </w:r>
      <w:r w:rsidR="00E011B3">
        <w:t xml:space="preserve"> szögét és </w:t>
      </w:r>
      <w:proofErr w:type="spellStart"/>
      <w:r w:rsidR="006A3602">
        <w:t>lépésidejét</w:t>
      </w:r>
      <w:proofErr w:type="spellEnd"/>
      <w:r w:rsidR="00E011B3">
        <w:t xml:space="preserve"> </w:t>
      </w:r>
      <w:r w:rsidR="00A72456">
        <w:t>azt</w:t>
      </w:r>
      <w:r w:rsidR="009E2D9A">
        <w:t>,</w:t>
      </w:r>
      <w:r w:rsidR="00A72456">
        <w:t xml:space="preserve"> hogy hány képet készítsen a kamera és hogy a minta milyen távol van az asztallaptól.</w:t>
      </w:r>
      <w:r w:rsidR="005B1269">
        <w:t xml:space="preserve"> Ezek után a forgatás </w:t>
      </w:r>
      <w:r w:rsidR="002B3F39">
        <w:t>során készített képeken</w:t>
      </w:r>
      <w:r w:rsidR="00BE1C09">
        <w:t xml:space="preserve"> (a programban </w:t>
      </w:r>
      <w:proofErr w:type="spellStart"/>
      <w:r w:rsidR="00D13572">
        <w:t>iml</w:t>
      </w:r>
      <w:proofErr w:type="spellEnd"/>
      <w:r w:rsidR="00D13572">
        <w:t xml:space="preserve"> és </w:t>
      </w:r>
      <w:proofErr w:type="spellStart"/>
      <w:r w:rsidR="00D13572">
        <w:t>imr</w:t>
      </w:r>
      <w:proofErr w:type="spellEnd"/>
      <w:r w:rsidR="00BE1C09">
        <w:t>)</w:t>
      </w:r>
      <w:r w:rsidR="002B3F39">
        <w:t xml:space="preserve"> detektáljuk a </w:t>
      </w:r>
      <w:r w:rsidR="008909AF">
        <w:t>pontokat</w:t>
      </w:r>
      <w:r w:rsidR="00076F4D">
        <w:t>,</w:t>
      </w:r>
      <w:r w:rsidR="008909AF">
        <w:t xml:space="preserve"> majd </w:t>
      </w:r>
      <w:r w:rsidR="00076F4D">
        <w:t xml:space="preserve">megbecsüljük a </w:t>
      </w:r>
      <w:r w:rsidR="00316B3A">
        <w:t>belső</w:t>
      </w:r>
      <w:r w:rsidR="0054766C">
        <w:t xml:space="preserve"> és külső </w:t>
      </w:r>
      <w:r w:rsidR="00316B3A">
        <w:t>paramétereket</w:t>
      </w:r>
      <w:r w:rsidR="00223B07">
        <w:t xml:space="preserve">. A belső paraméterek számításánál </w:t>
      </w:r>
      <w:r w:rsidR="002B53D7">
        <w:t>megadható</w:t>
      </w:r>
      <w:r w:rsidR="00610191">
        <w:t>,</w:t>
      </w:r>
      <w:r w:rsidR="002B53D7">
        <w:t xml:space="preserve"> hogy a kamera torzítás</w:t>
      </w:r>
      <w:r w:rsidR="00DF104A">
        <w:t>ának meghatározásához hány együtthatót használjon az algoritmus.</w:t>
      </w:r>
    </w:p>
    <w:p w14:paraId="01BF17B9" w14:textId="3F753FFA" w:rsidR="0061643B" w:rsidRDefault="0061643B" w:rsidP="001B09FA">
      <w:r>
        <w:rPr>
          <w:noProof/>
        </w:rPr>
        <w:drawing>
          <wp:inline distT="0" distB="0" distL="0" distR="0" wp14:anchorId="6975E5C0" wp14:editId="7B21A511">
            <wp:extent cx="5760085" cy="2308860"/>
            <wp:effectExtent l="0" t="0" r="0" b="0"/>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36699"/>
                    <a:stretch/>
                  </pic:blipFill>
                  <pic:spPr bwMode="auto">
                    <a:xfrm>
                      <a:off x="0" y="0"/>
                      <a:ext cx="5760085" cy="2308860"/>
                    </a:xfrm>
                    <a:prstGeom prst="rect">
                      <a:avLst/>
                    </a:prstGeom>
                    <a:ln>
                      <a:noFill/>
                    </a:ln>
                    <a:extLst>
                      <a:ext uri="{53640926-AAD7-44D8-BBD7-CCE9431645EC}">
                        <a14:shadowObscured xmlns:a14="http://schemas.microsoft.com/office/drawing/2010/main"/>
                      </a:ext>
                    </a:extLst>
                  </pic:spPr>
                </pic:pic>
              </a:graphicData>
            </a:graphic>
          </wp:inline>
        </w:drawing>
      </w:r>
    </w:p>
    <w:p w14:paraId="10241E15" w14:textId="6147623B" w:rsidR="003472DD" w:rsidRDefault="003472DD" w:rsidP="00BA5CF8">
      <w:r>
        <w:t>Mivel sztere</w:t>
      </w:r>
      <w:r w:rsidR="00BA5CF8">
        <w:t>ó</w:t>
      </w:r>
      <w:r>
        <w:t>kalibr</w:t>
      </w:r>
      <w:r w:rsidR="003E606A">
        <w:t>ációról van szó</w:t>
      </w:r>
      <w:r w:rsidR="00BA5CF8">
        <w:t>,</w:t>
      </w:r>
      <w:r w:rsidR="00F56FA0">
        <w:t xml:space="preserve"> </w:t>
      </w:r>
      <w:r w:rsidR="003F70A7">
        <w:t>olyan helyzetbe kell állítani a mintát</w:t>
      </w:r>
      <w:r w:rsidR="004059EC">
        <w:t>,</w:t>
      </w:r>
      <w:r w:rsidR="003F70A7">
        <w:t xml:space="preserve"> hogy mindkét kamera </w:t>
      </w:r>
      <w:r w:rsidR="00BA5CF8">
        <w:t>detektálni tudja a pontokat</w:t>
      </w:r>
      <w:r w:rsidR="00854C6D">
        <w:t xml:space="preserve"> a minta azonos helyze</w:t>
      </w:r>
      <w:r w:rsidR="002C3FEE">
        <w:t>tében készült képeken</w:t>
      </w:r>
      <w:r w:rsidR="00BA5CF8">
        <w:t xml:space="preserve">. </w:t>
      </w:r>
      <w:r w:rsidR="008602A9">
        <w:t xml:space="preserve">Ezek után ki </w:t>
      </w:r>
      <w:r w:rsidR="00F56FA0">
        <w:t xml:space="preserve">kell számítani a lézer síkjának helyét </w:t>
      </w:r>
      <w:r w:rsidR="008602A9">
        <w:t xml:space="preserve">a </w:t>
      </w:r>
      <w:r w:rsidR="00C57B17">
        <w:t>minták</w:t>
      </w:r>
      <w:r w:rsidR="00406574">
        <w:t xml:space="preserve"> közé</w:t>
      </w:r>
      <w:r w:rsidR="004059EC">
        <w:t xml:space="preserve"> lineáris regresszióval síkot illesztve</w:t>
      </w:r>
      <w:r w:rsidR="009D6DB4">
        <w:t>.</w:t>
      </w:r>
      <w:r w:rsidR="00BC3791">
        <w:t xml:space="preserve"> </w:t>
      </w:r>
      <w:r w:rsidR="00EF23E2">
        <w:t>Az ezeket</w:t>
      </w:r>
      <w:r w:rsidR="00BC3791">
        <w:t xml:space="preserve"> megvalósító </w:t>
      </w:r>
      <w:r w:rsidR="005E398A">
        <w:t>függvények láthatók</w:t>
      </w:r>
      <w:r w:rsidR="00E16CC3">
        <w:t xml:space="preserve"> alább</w:t>
      </w:r>
      <w:r w:rsidR="005E398A">
        <w:t>.</w:t>
      </w:r>
    </w:p>
    <w:p w14:paraId="0544C10F" w14:textId="6423B778" w:rsidR="003472DD" w:rsidRDefault="0062310F" w:rsidP="001B09FA">
      <w:r>
        <w:rPr>
          <w:noProof/>
        </w:rPr>
        <w:drawing>
          <wp:inline distT="0" distB="0" distL="0" distR="0" wp14:anchorId="65203D01" wp14:editId="12A6C662">
            <wp:extent cx="5760085" cy="1120140"/>
            <wp:effectExtent l="0" t="0" r="0" b="381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66853" b="2437"/>
                    <a:stretch/>
                  </pic:blipFill>
                  <pic:spPr bwMode="auto">
                    <a:xfrm>
                      <a:off x="0" y="0"/>
                      <a:ext cx="5760085" cy="1120140"/>
                    </a:xfrm>
                    <a:prstGeom prst="rect">
                      <a:avLst/>
                    </a:prstGeom>
                    <a:ln>
                      <a:noFill/>
                    </a:ln>
                    <a:extLst>
                      <a:ext uri="{53640926-AAD7-44D8-BBD7-CCE9431645EC}">
                        <a14:shadowObscured xmlns:a14="http://schemas.microsoft.com/office/drawing/2010/main"/>
                      </a:ext>
                    </a:extLst>
                  </pic:spPr>
                </pic:pic>
              </a:graphicData>
            </a:graphic>
          </wp:inline>
        </w:drawing>
      </w:r>
    </w:p>
    <w:p w14:paraId="7257BB30" w14:textId="77777777" w:rsidR="005D16B9" w:rsidRDefault="005D16B9" w:rsidP="001B09FA"/>
    <w:p w14:paraId="0B593067" w14:textId="3C0B6D43" w:rsidR="003472DD" w:rsidRDefault="00BC461F" w:rsidP="001B09FA">
      <w:r>
        <w:rPr>
          <w:noProof/>
        </w:rPr>
        <mc:AlternateContent>
          <mc:Choice Requires="wps">
            <w:drawing>
              <wp:anchor distT="0" distB="0" distL="114300" distR="114300" simplePos="0" relativeHeight="251836416" behindDoc="0" locked="0" layoutInCell="1" allowOverlap="1" wp14:anchorId="1D6B87F9" wp14:editId="2BAC2864">
                <wp:simplePos x="0" y="0"/>
                <wp:positionH relativeFrom="column">
                  <wp:posOffset>830580</wp:posOffset>
                </wp:positionH>
                <wp:positionV relativeFrom="paragraph">
                  <wp:posOffset>2145030</wp:posOffset>
                </wp:positionV>
                <wp:extent cx="4099560" cy="635"/>
                <wp:effectExtent l="0" t="0" r="0" b="0"/>
                <wp:wrapTopAndBottom/>
                <wp:docPr id="137" name="Szövegdoboz 137"/>
                <wp:cNvGraphicFramePr/>
                <a:graphic xmlns:a="http://schemas.openxmlformats.org/drawingml/2006/main">
                  <a:graphicData uri="http://schemas.microsoft.com/office/word/2010/wordprocessingShape">
                    <wps:wsp>
                      <wps:cNvSpPr txBox="1"/>
                      <wps:spPr>
                        <a:xfrm>
                          <a:off x="0" y="0"/>
                          <a:ext cx="4099560" cy="635"/>
                        </a:xfrm>
                        <a:prstGeom prst="rect">
                          <a:avLst/>
                        </a:prstGeom>
                        <a:solidFill>
                          <a:prstClr val="white"/>
                        </a:solidFill>
                        <a:ln>
                          <a:noFill/>
                        </a:ln>
                      </wps:spPr>
                      <wps:txbx>
                        <w:txbxContent>
                          <w:p w14:paraId="221F8BE4" w14:textId="4A82D02D" w:rsidR="00BC461F" w:rsidRPr="008F0B80" w:rsidRDefault="005A5EC1" w:rsidP="00BC461F">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6</w:t>
                            </w:r>
                            <w:r>
                              <w:rPr>
                                <w:noProof/>
                              </w:rPr>
                              <w:fldChar w:fldCharType="end"/>
                            </w:r>
                            <w:r w:rsidR="00BC461F">
                              <w:t xml:space="preserve">. ábra: Kalibrációs </w:t>
                            </w:r>
                            <w:proofErr w:type="spellStart"/>
                            <w:r w:rsidR="00BC461F">
                              <w:t>dialogbox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B87F9" id="Szövegdoboz 137" o:spid="_x0000_s1067" type="#_x0000_t202" style="position:absolute;left:0;text-align:left;margin-left:65.4pt;margin-top:168.9pt;width:322.8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" stroked="f">
                <v:textbox style="mso-fit-shape-to-text:t" inset="0,0,0,0">
                  <w:txbxContent>
                    <w:p w14:paraId="221F8BE4" w14:textId="4A82D02D" w:rsidR="00BC461F" w:rsidRPr="008F0B80" w:rsidRDefault="005A5EC1" w:rsidP="00BC461F">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6</w:t>
                      </w:r>
                      <w:r>
                        <w:rPr>
                          <w:noProof/>
                        </w:rPr>
                        <w:fldChar w:fldCharType="end"/>
                      </w:r>
                      <w:r w:rsidR="00BC461F">
                        <w:t xml:space="preserve">. ábra: Kalibrációs </w:t>
                      </w:r>
                      <w:proofErr w:type="spellStart"/>
                      <w:r w:rsidR="00BC461F">
                        <w:t>dialogbox</w:t>
                      </w:r>
                      <w:proofErr w:type="spellEnd"/>
                    </w:p>
                  </w:txbxContent>
                </v:textbox>
                <w10:wrap type="topAndBottom"/>
              </v:shape>
            </w:pict>
          </mc:Fallback>
        </mc:AlternateContent>
      </w:r>
      <w:r w:rsidR="005D16B9">
        <w:rPr>
          <w:noProof/>
        </w:rPr>
        <w:drawing>
          <wp:anchor distT="0" distB="0" distL="114300" distR="114300" simplePos="0" relativeHeight="251807744" behindDoc="0" locked="0" layoutInCell="1" allowOverlap="1" wp14:anchorId="09C0234D" wp14:editId="5B6E2DAE">
            <wp:simplePos x="0" y="0"/>
            <wp:positionH relativeFrom="margin">
              <wp:align>center</wp:align>
            </wp:positionH>
            <wp:positionV relativeFrom="paragraph">
              <wp:posOffset>323099</wp:posOffset>
            </wp:positionV>
            <wp:extent cx="4099560" cy="1765396"/>
            <wp:effectExtent l="0" t="0" r="0" b="6350"/>
            <wp:wrapTopAndBottom/>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99560" cy="1765396"/>
                    </a:xfrm>
                    <a:prstGeom prst="rect">
                      <a:avLst/>
                    </a:prstGeom>
                  </pic:spPr>
                </pic:pic>
              </a:graphicData>
            </a:graphic>
          </wp:anchor>
        </w:drawing>
      </w:r>
      <w:r w:rsidR="005E398A">
        <w:t>A</w:t>
      </w:r>
      <w:r w:rsidR="003F3920">
        <w:t xml:space="preserve"> </w:t>
      </w:r>
      <w:r w:rsidR="00C673AE">
        <w:t>kalibráció során a program jelzi mennyi képet kell még elkészíte</w:t>
      </w:r>
      <w:r w:rsidR="005D16B9">
        <w:t>n</w:t>
      </w:r>
      <w:r w:rsidR="00C673AE">
        <w:t>i</w:t>
      </w:r>
      <w:r w:rsidR="005D16B9">
        <w:t>.</w:t>
      </w:r>
    </w:p>
    <w:p w14:paraId="34CA3744" w14:textId="26913BEF" w:rsidR="003472DD" w:rsidRDefault="003472DD" w:rsidP="001B09FA"/>
    <w:p w14:paraId="0185D8AE" w14:textId="24C5709E" w:rsidR="008E42AA" w:rsidRDefault="005D16B9" w:rsidP="001B09FA">
      <w:r>
        <w:lastRenderedPageBreak/>
        <w:t xml:space="preserve">Ha befejeződött a művelet a </w:t>
      </w:r>
      <w:r w:rsidR="00EC4108">
        <w:t>program</w:t>
      </w:r>
      <w:r w:rsidR="00331D3F">
        <w:t xml:space="preserve"> megmutatja</w:t>
      </w:r>
      <w:r w:rsidR="00EC4108">
        <w:t xml:space="preserve"> a </w:t>
      </w:r>
      <w:r w:rsidR="00CD7D74">
        <w:t>kalibráció becsült hibáit és a</w:t>
      </w:r>
      <w:r w:rsidR="00196D83">
        <w:t xml:space="preserve">z </w:t>
      </w:r>
      <w:r w:rsidR="00B64ED1">
        <w:t>é</w:t>
      </w:r>
      <w:r w:rsidR="00196D83">
        <w:t>szle</w:t>
      </w:r>
      <w:r w:rsidR="00B64ED1">
        <w:t>l</w:t>
      </w:r>
      <w:r w:rsidR="00196D83">
        <w:t>t síkok elhelyezkedését</w:t>
      </w:r>
      <w:r w:rsidR="000A53D1">
        <w:t>. Ezzel a kalibráció kész.</w:t>
      </w:r>
    </w:p>
    <w:p w14:paraId="19A22ABE" w14:textId="77777777" w:rsidR="00BC461F" w:rsidRDefault="00391A4A" w:rsidP="00BC461F">
      <w:pPr>
        <w:keepNext/>
      </w:pPr>
      <w:r>
        <w:rPr>
          <w:noProof/>
        </w:rPr>
        <w:drawing>
          <wp:inline distT="0" distB="0" distL="0" distR="0" wp14:anchorId="4049300F" wp14:editId="263B40C2">
            <wp:extent cx="5745527" cy="2834640"/>
            <wp:effectExtent l="0" t="0" r="7620" b="3810"/>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a:extLst>
                        <a:ext uri="{28A0092B-C50C-407E-A947-70E740481C1C}">
                          <a14:useLocalDpi xmlns:a14="http://schemas.microsoft.com/office/drawing/2010/main" val="0"/>
                        </a:ext>
                      </a:extLst>
                    </a:blip>
                    <a:srcRect l="241" t="1445"/>
                    <a:stretch/>
                  </pic:blipFill>
                  <pic:spPr bwMode="auto">
                    <a:xfrm>
                      <a:off x="0" y="0"/>
                      <a:ext cx="5746228" cy="2834986"/>
                    </a:xfrm>
                    <a:prstGeom prst="rect">
                      <a:avLst/>
                    </a:prstGeom>
                    <a:noFill/>
                    <a:ln>
                      <a:noFill/>
                    </a:ln>
                    <a:extLst>
                      <a:ext uri="{53640926-AAD7-44D8-BBD7-CCE9431645EC}">
                        <a14:shadowObscured xmlns:a14="http://schemas.microsoft.com/office/drawing/2010/main"/>
                      </a:ext>
                    </a:extLst>
                  </pic:spPr>
                </pic:pic>
              </a:graphicData>
            </a:graphic>
          </wp:inline>
        </w:drawing>
      </w:r>
    </w:p>
    <w:p w14:paraId="088E1858" w14:textId="158FBE51" w:rsidR="0058580E" w:rsidRDefault="005A5EC1" w:rsidP="00BC461F">
      <w:pPr>
        <w:pStyle w:val="Kpalrs"/>
      </w:pPr>
      <w:fldSimple w:instr=" STYLEREF 1 \s ">
        <w:r>
          <w:rPr>
            <w:noProof/>
          </w:rPr>
          <w:t>5</w:t>
        </w:r>
      </w:fldSimple>
      <w:r>
        <w:noBreakHyphen/>
      </w:r>
      <w:fldSimple w:instr=" SEQ ábra \* ARABIC \s 1 ">
        <w:r>
          <w:rPr>
            <w:noProof/>
          </w:rPr>
          <w:t>7</w:t>
        </w:r>
      </w:fldSimple>
      <w:r w:rsidR="00BC461F">
        <w:t>. ábra: Kalibrációs eredmény</w:t>
      </w:r>
    </w:p>
    <w:p w14:paraId="5493FE29" w14:textId="695DB317" w:rsidR="0058580E" w:rsidRDefault="0058580E" w:rsidP="0058580E">
      <w:pPr>
        <w:pStyle w:val="Cmsor2"/>
      </w:pPr>
      <w:bookmarkStart w:id="44" w:name="_Toc27644464"/>
      <w:r>
        <w:t>Szkennelés</w:t>
      </w:r>
      <w:bookmarkEnd w:id="44"/>
    </w:p>
    <w:p w14:paraId="11B4AC2C" w14:textId="0DC9DAD6" w:rsidR="009E2D9A" w:rsidRDefault="00991036" w:rsidP="001B09FA">
      <w:r>
        <w:rPr>
          <w:noProof/>
        </w:rPr>
        <w:drawing>
          <wp:anchor distT="0" distB="0" distL="114300" distR="114300" simplePos="0" relativeHeight="251813888" behindDoc="0" locked="0" layoutInCell="1" allowOverlap="1" wp14:anchorId="52D329C9" wp14:editId="625FD8C6">
            <wp:simplePos x="0" y="0"/>
            <wp:positionH relativeFrom="margin">
              <wp:posOffset>40005</wp:posOffset>
            </wp:positionH>
            <wp:positionV relativeFrom="paragraph">
              <wp:posOffset>283845</wp:posOffset>
            </wp:positionV>
            <wp:extent cx="5721985" cy="835660"/>
            <wp:effectExtent l="0" t="0" r="0" b="2540"/>
            <wp:wrapTopAndBottom/>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662"/>
                    <a:stretch/>
                  </pic:blipFill>
                  <pic:spPr bwMode="auto">
                    <a:xfrm>
                      <a:off x="0" y="0"/>
                      <a:ext cx="5721985" cy="835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73143">
        <w:rPr>
          <w:noProof/>
        </w:rPr>
        <mc:AlternateContent>
          <mc:Choice Requires="wps">
            <w:drawing>
              <wp:anchor distT="0" distB="0" distL="114300" distR="114300" simplePos="0" relativeHeight="251812864" behindDoc="0" locked="0" layoutInCell="1" allowOverlap="1" wp14:anchorId="0C184624" wp14:editId="5E84B0CF">
                <wp:simplePos x="0" y="0"/>
                <wp:positionH relativeFrom="margin">
                  <wp:align>right</wp:align>
                </wp:positionH>
                <wp:positionV relativeFrom="paragraph">
                  <wp:posOffset>1204595</wp:posOffset>
                </wp:positionV>
                <wp:extent cx="5760085" cy="635"/>
                <wp:effectExtent l="0" t="0" r="0" b="0"/>
                <wp:wrapTopAndBottom/>
                <wp:docPr id="112" name="Szövegdoboz 11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7576242" w14:textId="375EEC86" w:rsidR="006946B4" w:rsidRPr="00AD1ED4" w:rsidRDefault="005A5EC1" w:rsidP="006946B4">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8</w:t>
                            </w:r>
                            <w:r>
                              <w:rPr>
                                <w:noProof/>
                              </w:rPr>
                              <w:fldChar w:fldCharType="end"/>
                            </w:r>
                            <w:r w:rsidR="006946B4">
                              <w:t>. ábra: Szkennelés menüje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84624" id="Szövegdoboz 112" o:spid="_x0000_s1068" type="#_x0000_t202" style="position:absolute;left:0;text-align:left;margin-left:402.35pt;margin-top:94.85pt;width:453.55pt;height:.05pt;z-index:251812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" stroked="f">
                <v:textbox style="mso-fit-shape-to-text:t" inset="0,0,0,0">
                  <w:txbxContent>
                    <w:p w14:paraId="07576242" w14:textId="375EEC86" w:rsidR="006946B4" w:rsidRPr="00AD1ED4" w:rsidRDefault="005A5EC1" w:rsidP="006946B4">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8</w:t>
                      </w:r>
                      <w:r>
                        <w:rPr>
                          <w:noProof/>
                        </w:rPr>
                        <w:fldChar w:fldCharType="end"/>
                      </w:r>
                      <w:r w:rsidR="006946B4">
                        <w:t>. ábra: Szkennelés menüje</w:t>
                      </w:r>
                    </w:p>
                  </w:txbxContent>
                </v:textbox>
                <w10:wrap type="topAndBottom" anchorx="margin"/>
              </v:shape>
            </w:pict>
          </mc:Fallback>
        </mc:AlternateContent>
      </w:r>
      <w:r w:rsidRPr="00991036">
        <w:rPr>
          <w:noProof/>
        </w:rPr>
        <w:t xml:space="preserve"> </w:t>
      </w:r>
      <w:r w:rsidR="00373143">
        <w:rPr>
          <w:noProof/>
        </w:rPr>
        <w:t xml:space="preserve"> </w:t>
      </w:r>
      <w:r w:rsidR="008C4F7A">
        <w:t>A</w:t>
      </w:r>
      <w:r w:rsidR="00476B99">
        <w:t xml:space="preserve"> kalibráció</w:t>
      </w:r>
      <w:r w:rsidR="008C4F7A">
        <w:t xml:space="preserve"> után</w:t>
      </w:r>
      <w:r w:rsidR="00476B99">
        <w:t xml:space="preserve"> </w:t>
      </w:r>
      <w:r w:rsidR="0021205D">
        <w:t>el lehet kezdeni a szkennelést</w:t>
      </w:r>
      <w:r w:rsidR="008C4F7A">
        <w:t>.</w:t>
      </w:r>
    </w:p>
    <w:p w14:paraId="27A55A48" w14:textId="6794EC08" w:rsidR="002301A0" w:rsidRDefault="002301A0" w:rsidP="00EF6A85">
      <w:pPr>
        <w:ind w:firstLine="0"/>
      </w:pPr>
    </w:p>
    <w:p w14:paraId="799282D2" w14:textId="77777777" w:rsidR="009440B1" w:rsidRDefault="003E349F" w:rsidP="001B09FA">
      <w:r>
        <w:t>Itt</w:t>
      </w:r>
      <w:r w:rsidR="00EF6A85">
        <w:t xml:space="preserve"> </w:t>
      </w:r>
      <w:r w:rsidR="00933017">
        <w:t xml:space="preserve">a Tárgy kivágása gombbal </w:t>
      </w:r>
      <w:r w:rsidR="00EF6A85">
        <w:t>az első készült képen kijelölhető a</w:t>
      </w:r>
      <w:r w:rsidR="00773F39">
        <w:t xml:space="preserve">z a </w:t>
      </w:r>
      <w:r w:rsidR="00824845">
        <w:t>kép</w:t>
      </w:r>
      <w:r w:rsidR="00773F39">
        <w:t>terület</w:t>
      </w:r>
      <w:r w:rsidR="00CA26F2">
        <w:t>,</w:t>
      </w:r>
      <w:r w:rsidR="00773F39">
        <w:t xml:space="preserve"> ami fontos számunkra</w:t>
      </w:r>
      <w:r w:rsidR="00CA26F2">
        <w:t>,</w:t>
      </w:r>
      <w:r w:rsidR="00773F39">
        <w:t xml:space="preserve"> hogy a többivel ne kell</w:t>
      </w:r>
      <w:r w:rsidR="00CA26F2">
        <w:t>jen számolnia a szoftvernek.</w:t>
      </w:r>
      <w:r>
        <w:t xml:space="preserve"> </w:t>
      </w:r>
      <w:r w:rsidR="00CA26F2">
        <w:t>Ki</w:t>
      </w:r>
      <w:r>
        <w:t>választható</w:t>
      </w:r>
      <w:r w:rsidR="002301A0">
        <w:t>,</w:t>
      </w:r>
      <w:r>
        <w:t xml:space="preserve"> </w:t>
      </w:r>
      <w:r w:rsidR="00AC41D4">
        <w:t>milyen felbontással dolgozzon a szkenner</w:t>
      </w:r>
      <w:r w:rsidR="00CA26F2">
        <w:t>.</w:t>
      </w:r>
      <w:r w:rsidR="00445F1F">
        <w:t xml:space="preserve"> </w:t>
      </w:r>
      <w:r w:rsidR="00824845">
        <w:t>A folyamat</w:t>
      </w:r>
      <w:r w:rsidR="00445F1F">
        <w:t xml:space="preserve"> első lépéseként az előzőleg meghatározott </w:t>
      </w:r>
      <w:r w:rsidR="00AE6009">
        <w:t>lézersík és a</w:t>
      </w:r>
      <w:r w:rsidR="00C2495C">
        <w:t xml:space="preserve"> hozzá tart</w:t>
      </w:r>
      <w:r w:rsidR="00293EBA">
        <w:t>ozó</w:t>
      </w:r>
      <w:r w:rsidR="00AE6009">
        <w:t xml:space="preserve"> kamerán észlelt </w:t>
      </w:r>
      <w:r w:rsidR="001855C0">
        <w:t>pontok</w:t>
      </w:r>
      <w:r w:rsidR="00C34259">
        <w:t xml:space="preserve"> között megkeresi a </w:t>
      </w:r>
      <w:r w:rsidR="00F059A8">
        <w:t>transzformációt</w:t>
      </w:r>
      <w:r w:rsidR="00C166E7">
        <w:t>.</w:t>
      </w:r>
      <w:r w:rsidR="00F059A8">
        <w:t xml:space="preserve"> </w:t>
      </w:r>
    </w:p>
    <w:p w14:paraId="314A0FD0" w14:textId="77777777" w:rsidR="009440B1" w:rsidRDefault="009440B1" w:rsidP="001B09FA"/>
    <w:p w14:paraId="12D1C773" w14:textId="6C26D06A" w:rsidR="009440B1" w:rsidRDefault="00B6556B" w:rsidP="001B09FA">
      <w:r>
        <w:rPr>
          <w:noProof/>
        </w:rPr>
        <w:lastRenderedPageBreak/>
        <w:drawing>
          <wp:inline distT="0" distB="0" distL="0" distR="0" wp14:anchorId="281654AA" wp14:editId="52D6E759">
            <wp:extent cx="5760085" cy="3457575"/>
            <wp:effectExtent l="0" t="0" r="0" b="9525"/>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457575"/>
                    </a:xfrm>
                    <a:prstGeom prst="rect">
                      <a:avLst/>
                    </a:prstGeom>
                  </pic:spPr>
                </pic:pic>
              </a:graphicData>
            </a:graphic>
          </wp:inline>
        </w:drawing>
      </w:r>
    </w:p>
    <w:p w14:paraId="058F529C" w14:textId="77777777" w:rsidR="009440B1" w:rsidRDefault="009440B1" w:rsidP="001B09FA"/>
    <w:p w14:paraId="0203DD84" w14:textId="6FA2DB0A" w:rsidR="00B17A91" w:rsidRDefault="00C166E7" w:rsidP="001B09FA">
      <w:r>
        <w:t>A transzformált képen</w:t>
      </w:r>
      <w:r w:rsidR="00F059A8">
        <w:t xml:space="preserve"> </w:t>
      </w:r>
      <w:r w:rsidR="00EF5C94">
        <w:t>mérhető a tárgyak</w:t>
      </w:r>
      <w:r w:rsidR="00725ED4">
        <w:t>ra vetülő lézer</w:t>
      </w:r>
      <w:r w:rsidR="000E0A24">
        <w:t xml:space="preserve"> és a</w:t>
      </w:r>
      <w:r w:rsidR="003260F0">
        <w:t xml:space="preserve"> tengelyek</w:t>
      </w:r>
      <w:r>
        <w:t xml:space="preserve"> közötti távolság.</w:t>
      </w:r>
      <w:r w:rsidR="00115517">
        <w:t xml:space="preserve"> </w:t>
      </w:r>
      <w:r w:rsidR="00CB0040">
        <w:t>A</w:t>
      </w:r>
      <w:r w:rsidR="006C4B45">
        <w:t xml:space="preserve"> szkenner</w:t>
      </w:r>
      <w:r w:rsidR="00CB0040">
        <w:t xml:space="preserve"> egys</w:t>
      </w:r>
      <w:r w:rsidR="00897273">
        <w:t>z</w:t>
      </w:r>
      <w:r w:rsidR="00CB0040">
        <w:t>er körbe</w:t>
      </w:r>
      <w:r w:rsidR="00897273">
        <w:t xml:space="preserve"> </w:t>
      </w:r>
      <w:r w:rsidR="00CB0040">
        <w:t xml:space="preserve">forgatja a </w:t>
      </w:r>
      <w:r w:rsidR="00897273">
        <w:t xml:space="preserve">tárgyat a szeletek </w:t>
      </w:r>
      <w:r w:rsidR="001B62AD">
        <w:t>számánál</w:t>
      </w:r>
      <w:r w:rsidR="00897273">
        <w:t xml:space="preserve"> megadott lépésszámmal</w:t>
      </w:r>
      <w:r w:rsidR="006C4B45">
        <w:t>, minden pozícióban képet készítve</w:t>
      </w:r>
      <w:r w:rsidR="00AA7BE1">
        <w:t>.</w:t>
      </w:r>
      <w:r w:rsidR="00A35047">
        <w:t xml:space="preserve"> Majd a transzformációt az egyes képekre alka</w:t>
      </w:r>
      <w:r w:rsidR="006C4B45">
        <w:t>lmazva elk</w:t>
      </w:r>
      <w:r w:rsidR="00F76FB5">
        <w:t>észülnek a mérésre alkalmas minták.</w:t>
      </w:r>
      <w:r w:rsidR="00AD79D9">
        <w:t xml:space="preserve"> A képek egyes </w:t>
      </w:r>
      <w:r w:rsidR="00E37100">
        <w:t xml:space="preserve">pixelei </w:t>
      </w:r>
      <w:r w:rsidR="002C2A9F">
        <w:t>1</w:t>
      </w:r>
      <w:r w:rsidR="00E37100">
        <w:t xml:space="preserve"> mm távolságnak felelnek meg</w:t>
      </w:r>
      <w:r w:rsidR="002C2A9F">
        <w:t xml:space="preserve"> </w:t>
      </w:r>
      <w:r w:rsidR="00482275">
        <w:t>í</w:t>
      </w:r>
      <w:r w:rsidR="002C2A9F">
        <w:t xml:space="preserve">gy a program </w:t>
      </w:r>
      <w:r w:rsidR="00CF2F28">
        <w:t>csupán megszámolja a képen</w:t>
      </w:r>
      <w:r w:rsidR="00482275">
        <w:t xml:space="preserve"> egy sorban</w:t>
      </w:r>
      <w:r w:rsidR="00CF2F28">
        <w:t xml:space="preserve"> talált lézer</w:t>
      </w:r>
      <w:r w:rsidR="00925A4E">
        <w:t xml:space="preserve"> pixeltávolságát a transzformált origótól.</w:t>
      </w:r>
      <w:r w:rsidR="001F7743">
        <w:t xml:space="preserve"> Ezek</w:t>
      </w:r>
      <w:r w:rsidR="00482275">
        <w:t>nek</w:t>
      </w:r>
      <w:r w:rsidR="001F7743">
        <w:t xml:space="preserve"> a távolságok</w:t>
      </w:r>
      <w:r w:rsidR="00482275">
        <w:t>nak az ismeretében</w:t>
      </w:r>
      <w:r w:rsidR="007078A0">
        <w:t xml:space="preserve"> a pontok elhelyezhetők egy közös </w:t>
      </w:r>
      <w:proofErr w:type="spellStart"/>
      <w:r w:rsidR="002239B1">
        <w:t>polár</w:t>
      </w:r>
      <w:r w:rsidR="007078A0">
        <w:t>koordináta</w:t>
      </w:r>
      <w:proofErr w:type="spellEnd"/>
      <w:r w:rsidR="007078A0">
        <w:t xml:space="preserve"> rendszerben.</w:t>
      </w:r>
    </w:p>
    <w:p w14:paraId="55B9F223" w14:textId="77777777" w:rsidR="002239B1" w:rsidRDefault="002239B1" w:rsidP="001B09FA"/>
    <w:p w14:paraId="12114741" w14:textId="526BD039" w:rsidR="00C92428" w:rsidRDefault="00C92428" w:rsidP="001B09FA">
      <w:r>
        <w:rPr>
          <w:noProof/>
        </w:rPr>
        <w:lastRenderedPageBreak/>
        <w:drawing>
          <wp:inline distT="0" distB="0" distL="0" distR="0" wp14:anchorId="0D1FF141" wp14:editId="2E41DEF5">
            <wp:extent cx="2893108" cy="3413760"/>
            <wp:effectExtent l="0" t="0" r="2540" b="0"/>
            <wp:docPr id="11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06412" cy="3429458"/>
                    </a:xfrm>
                    <a:prstGeom prst="rect">
                      <a:avLst/>
                    </a:prstGeom>
                  </pic:spPr>
                </pic:pic>
              </a:graphicData>
            </a:graphic>
          </wp:inline>
        </w:drawing>
      </w:r>
    </w:p>
    <w:p w14:paraId="5AF39EBB" w14:textId="77777777" w:rsidR="00AA42E2" w:rsidRDefault="00AA42E2" w:rsidP="001B09FA"/>
    <w:p w14:paraId="1A3DE30F" w14:textId="4BE8624E" w:rsidR="00B17A91" w:rsidRDefault="0038218E" w:rsidP="00B17A91">
      <w:pPr>
        <w:pStyle w:val="Cmsor2"/>
      </w:pPr>
      <w:bookmarkStart w:id="45" w:name="_Toc27644465"/>
      <w:r>
        <w:t>Utómunka</w:t>
      </w:r>
      <w:bookmarkEnd w:id="45"/>
    </w:p>
    <w:p w14:paraId="20125159" w14:textId="77777777" w:rsidR="001627B8" w:rsidRDefault="001627B8" w:rsidP="001627B8">
      <w:pPr>
        <w:ind w:firstLine="0"/>
      </w:pPr>
    </w:p>
    <w:p w14:paraId="0DBC5B86" w14:textId="6100899B" w:rsidR="008C3453" w:rsidRDefault="002239B1" w:rsidP="005A5EC1">
      <w:r>
        <w:t xml:space="preserve">Az így elkészült két </w:t>
      </w:r>
      <w:r w:rsidR="0067214B">
        <w:t>pont</w:t>
      </w:r>
      <w:r w:rsidR="00EB6ECB">
        <w:t xml:space="preserve">felhő </w:t>
      </w:r>
      <w:r w:rsidR="006D33FC">
        <w:t>megtekinthető az utómunkák f</w:t>
      </w:r>
      <w:r w:rsidR="00906900">
        <w:t>ü</w:t>
      </w:r>
      <w:r w:rsidR="006D33FC">
        <w:t>lben</w:t>
      </w:r>
      <w:r w:rsidR="008C3453">
        <w:t xml:space="preserve"> egy új ablak nyitásával</w:t>
      </w:r>
      <w:r w:rsidR="00906900">
        <w:t>.</w:t>
      </w:r>
    </w:p>
    <w:p w14:paraId="463EFE1B" w14:textId="77777777" w:rsidR="005A5EC1" w:rsidRDefault="004609FC" w:rsidP="005A5EC1">
      <w:pPr>
        <w:keepNext/>
      </w:pPr>
      <w:r>
        <w:rPr>
          <w:noProof/>
        </w:rPr>
        <w:drawing>
          <wp:inline distT="0" distB="0" distL="0" distR="0" wp14:anchorId="0F3F14BB" wp14:editId="7FBCD956">
            <wp:extent cx="5722620" cy="2674620"/>
            <wp:effectExtent l="0" t="0" r="0" b="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64" t="544" r="385" b="-272"/>
                    <a:stretch/>
                  </pic:blipFill>
                  <pic:spPr bwMode="auto">
                    <a:xfrm>
                      <a:off x="0" y="0"/>
                      <a:ext cx="5722620" cy="2674620"/>
                    </a:xfrm>
                    <a:prstGeom prst="rect">
                      <a:avLst/>
                    </a:prstGeom>
                    <a:ln>
                      <a:noFill/>
                    </a:ln>
                    <a:extLst>
                      <a:ext uri="{53640926-AAD7-44D8-BBD7-CCE9431645EC}">
                        <a14:shadowObscured xmlns:a14="http://schemas.microsoft.com/office/drawing/2010/main"/>
                      </a:ext>
                    </a:extLst>
                  </pic:spPr>
                </pic:pic>
              </a:graphicData>
            </a:graphic>
          </wp:inline>
        </w:drawing>
      </w:r>
    </w:p>
    <w:p w14:paraId="69E39CE3" w14:textId="62190F0A" w:rsidR="005A5EC1" w:rsidRPr="005A5EC1" w:rsidRDefault="005A5EC1" w:rsidP="005A5EC1">
      <w:pPr>
        <w:pStyle w:val="Kpalrs"/>
      </w:pPr>
      <w:r>
        <w:rPr>
          <w:b/>
          <w:bCs w:val="0"/>
        </w:rPr>
        <w:fldChar w:fldCharType="begin"/>
      </w:r>
      <w:r>
        <w:rPr>
          <w:b/>
          <w:bCs w:val="0"/>
        </w:rPr>
        <w:instrText xml:space="preserve"> STYLEREF 1 \s </w:instrText>
      </w:r>
      <w:r>
        <w:rPr>
          <w:b/>
          <w:bCs w:val="0"/>
        </w:rPr>
        <w:fldChar w:fldCharType="separate"/>
      </w:r>
      <w:r>
        <w:rPr>
          <w:b/>
          <w:bCs w:val="0"/>
          <w:noProof/>
        </w:rPr>
        <w:t>5</w:t>
      </w:r>
      <w:r>
        <w:rPr>
          <w:b/>
          <w:bCs w:val="0"/>
        </w:rPr>
        <w:fldChar w:fldCharType="end"/>
      </w:r>
      <w:r>
        <w:rPr>
          <w:b/>
          <w:bCs w:val="0"/>
        </w:rPr>
        <w:noBreakHyphen/>
      </w:r>
      <w:r>
        <w:rPr>
          <w:b/>
          <w:bCs w:val="0"/>
        </w:rPr>
        <w:fldChar w:fldCharType="begin"/>
      </w:r>
      <w:r>
        <w:rPr>
          <w:b/>
          <w:bCs w:val="0"/>
        </w:rPr>
        <w:instrText xml:space="preserve"> SEQ ábra \* ARABIC \s 1 </w:instrText>
      </w:r>
      <w:r>
        <w:rPr>
          <w:b/>
          <w:bCs w:val="0"/>
        </w:rPr>
        <w:fldChar w:fldCharType="separate"/>
      </w:r>
      <w:r>
        <w:rPr>
          <w:b/>
          <w:bCs w:val="0"/>
          <w:noProof/>
        </w:rPr>
        <w:t>9</w:t>
      </w:r>
      <w:r>
        <w:rPr>
          <w:b/>
          <w:bCs w:val="0"/>
        </w:rPr>
        <w:fldChar w:fldCharType="end"/>
      </w:r>
      <w:r>
        <w:t>. ábra: Utómunka felülete</w:t>
      </w:r>
    </w:p>
    <w:p w14:paraId="064C4900" w14:textId="2D5EF095" w:rsidR="00FF5209" w:rsidRDefault="00FF5209" w:rsidP="001B09FA">
      <w:r w:rsidRPr="00FF5209">
        <w:t xml:space="preserve">A két kamera által készített </w:t>
      </w:r>
      <w:r w:rsidR="00876F45">
        <w:t xml:space="preserve">pontok </w:t>
      </w:r>
      <w:r w:rsidR="00AE2F64">
        <w:t>illeszt</w:t>
      </w:r>
      <w:r w:rsidR="003C44FB">
        <w:t>éséről a M</w:t>
      </w:r>
      <w:r w:rsidR="008E21C0">
        <w:t>ATLAB</w:t>
      </w:r>
      <w:r w:rsidR="005A718D">
        <w:t>-</w:t>
      </w:r>
      <w:proofErr w:type="spellStart"/>
      <w:r w:rsidR="005A718D">
        <w:t>ba</w:t>
      </w:r>
      <w:proofErr w:type="spellEnd"/>
      <w:r w:rsidR="005A718D">
        <w:t xml:space="preserve"> épített pontfelhő kezelését </w:t>
      </w:r>
      <w:r w:rsidR="00513BE4">
        <w:t>megkönnyítő csomag segített. Ebben találhat</w:t>
      </w:r>
      <w:r w:rsidR="005C1A23">
        <w:t>óak különböző algoritmusok</w:t>
      </w:r>
      <w:r w:rsidR="00897457">
        <w:t>,</w:t>
      </w:r>
      <w:r w:rsidR="005C1A23">
        <w:t xml:space="preserve"> amelyek</w:t>
      </w:r>
      <w:r w:rsidR="00853684">
        <w:t xml:space="preserve"> segítségével a kis eltérésekkel rendelkező pontfelhők könnyedén egy közös </w:t>
      </w:r>
      <w:r w:rsidR="00853684">
        <w:lastRenderedPageBreak/>
        <w:t xml:space="preserve">koordinátarendszerbe </w:t>
      </w:r>
      <w:r w:rsidR="00897457">
        <w:t xml:space="preserve">konvertálhatók. Fontos megjegyezni, hogy nagy eltérések esetén a program </w:t>
      </w:r>
      <w:r w:rsidR="00AF287C">
        <w:t>nem alkalmas a</w:t>
      </w:r>
      <w:r w:rsidR="005375B4">
        <w:t>z illesztésre</w:t>
      </w:r>
      <w:r w:rsidR="00D412BF">
        <w:t>,</w:t>
      </w:r>
      <w:r w:rsidR="005375B4">
        <w:t xml:space="preserve"> mivel </w:t>
      </w:r>
      <w:r w:rsidR="00D412BF">
        <w:t xml:space="preserve">ezt </w:t>
      </w:r>
      <w:r w:rsidR="005375B4">
        <w:t>ilyen</w:t>
      </w:r>
      <w:r w:rsidR="00D412BF">
        <w:t>kor</w:t>
      </w:r>
      <w:r w:rsidR="005375B4">
        <w:t xml:space="preserve"> </w:t>
      </w:r>
      <w:r w:rsidR="00C50401">
        <w:t>a két modellen kijelölhető pontme</w:t>
      </w:r>
      <w:r w:rsidR="00DB4D5B">
        <w:t>gfeleltetéssel szokták</w:t>
      </w:r>
      <w:r w:rsidR="00D412BF">
        <w:t xml:space="preserve"> megoldani</w:t>
      </w:r>
      <w:r w:rsidR="0062420F">
        <w:t>, ehhez interaktívabb a</w:t>
      </w:r>
      <w:r w:rsidR="00677503">
        <w:t>blak szükséges a fel</w:t>
      </w:r>
      <w:r w:rsidR="00EB1DE7" w:rsidRPr="00EB1DE7">
        <w:rPr>
          <w:noProof/>
        </w:rPr>
        <w:t xml:space="preserve"> </w:t>
      </w:r>
      <w:r w:rsidR="00EB1DE7">
        <w:t xml:space="preserve"> </w:t>
      </w:r>
      <w:r w:rsidR="00EB1DE7">
        <w:rPr>
          <w:noProof/>
        </w:rPr>
        <w:drawing>
          <wp:anchor distT="0" distB="0" distL="114300" distR="114300" simplePos="0" relativeHeight="251814912" behindDoc="0" locked="0" layoutInCell="1" allowOverlap="1" wp14:anchorId="375C6A7E" wp14:editId="48398E32">
            <wp:simplePos x="0" y="0"/>
            <wp:positionH relativeFrom="margin">
              <wp:posOffset>131445</wp:posOffset>
            </wp:positionH>
            <wp:positionV relativeFrom="paragraph">
              <wp:posOffset>1131570</wp:posOffset>
            </wp:positionV>
            <wp:extent cx="3947160" cy="1258570"/>
            <wp:effectExtent l="0" t="0" r="0" b="0"/>
            <wp:wrapTopAndBottom/>
            <wp:docPr id="124" name="Kép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947160" cy="1258570"/>
                    </a:xfrm>
                    <a:prstGeom prst="rect">
                      <a:avLst/>
                    </a:prstGeom>
                  </pic:spPr>
                </pic:pic>
              </a:graphicData>
            </a:graphic>
            <wp14:sizeRelH relativeFrom="margin">
              <wp14:pctWidth>0</wp14:pctWidth>
            </wp14:sizeRelH>
            <wp14:sizeRelV relativeFrom="margin">
              <wp14:pctHeight>0</wp14:pctHeight>
            </wp14:sizeRelV>
          </wp:anchor>
        </w:drawing>
      </w:r>
      <w:r w:rsidR="00677503">
        <w:t>használóval</w:t>
      </w:r>
      <w:r w:rsidR="00D412BF">
        <w:t>.</w:t>
      </w:r>
      <w:r w:rsidR="00677503">
        <w:t xml:space="preserve"> </w:t>
      </w:r>
    </w:p>
    <w:p w14:paraId="021AD96F" w14:textId="7D97F974" w:rsidR="00EB1DE7" w:rsidRDefault="00EB1DE7" w:rsidP="001B09FA"/>
    <w:p w14:paraId="4CCFC2E1" w14:textId="49941BC4" w:rsidR="00EB1DE7" w:rsidRDefault="002E4779" w:rsidP="001B09FA">
      <w:r>
        <w:t xml:space="preserve">A keletkező pontfelhő </w:t>
      </w:r>
      <w:proofErr w:type="gramStart"/>
      <w:r>
        <w:t>ki</w:t>
      </w:r>
      <w:r w:rsidR="00231DDB">
        <w:t>ex</w:t>
      </w:r>
      <w:r>
        <w:t xml:space="preserve">portálható </w:t>
      </w:r>
      <w:r w:rsidR="00231DDB">
        <w:t>.</w:t>
      </w:r>
      <w:proofErr w:type="spellStart"/>
      <w:r w:rsidR="00231DDB">
        <w:t>ply</w:t>
      </w:r>
      <w:proofErr w:type="spellEnd"/>
      <w:proofErr w:type="gramEnd"/>
      <w:r w:rsidR="00231DDB">
        <w:t xml:space="preserve"> fájl formátumban az export gombbal.</w:t>
      </w:r>
      <w:r w:rsidR="00D25C4A">
        <w:t xml:space="preserve"> Ehhez a </w:t>
      </w:r>
      <w:proofErr w:type="spellStart"/>
      <w:r w:rsidR="00753850" w:rsidRPr="00753850">
        <w:t>pcwrite</w:t>
      </w:r>
      <w:proofErr w:type="spellEnd"/>
      <w:r w:rsidR="00753850" w:rsidRPr="00753850">
        <w:t>(</w:t>
      </w:r>
      <w:proofErr w:type="gramStart"/>
      <w:r w:rsidR="00753850" w:rsidRPr="00753850">
        <w:t>ptCloud,</w:t>
      </w:r>
      <w:proofErr w:type="spellStart"/>
      <w:r w:rsidR="00753850" w:rsidRPr="00753850">
        <w:t>filename</w:t>
      </w:r>
      <w:proofErr w:type="spellEnd"/>
      <w:proofErr w:type="gramEnd"/>
      <w:r w:rsidR="00E333F1" w:rsidRPr="00E333F1">
        <w:t>,'</w:t>
      </w:r>
      <w:proofErr w:type="spellStart"/>
      <w:r w:rsidR="00E333F1" w:rsidRPr="00E333F1">
        <w:t>PLYFormat</w:t>
      </w:r>
      <w:proofErr w:type="spellEnd"/>
      <w:r w:rsidR="00E333F1" w:rsidRPr="00E333F1">
        <w:t>','</w:t>
      </w:r>
      <w:proofErr w:type="spellStart"/>
      <w:r w:rsidR="00E333F1" w:rsidRPr="00E333F1">
        <w:t>binary</w:t>
      </w:r>
      <w:proofErr w:type="spellEnd"/>
      <w:r w:rsidR="00E333F1" w:rsidRPr="00E333F1">
        <w:t>'</w:t>
      </w:r>
      <w:r w:rsidR="00753850" w:rsidRPr="00753850">
        <w:t>)</w:t>
      </w:r>
      <w:r w:rsidR="00753850">
        <w:t xml:space="preserve"> </w:t>
      </w:r>
      <w:r w:rsidR="008E3996">
        <w:t>beépítet</w:t>
      </w:r>
      <w:r w:rsidR="000457E2">
        <w:t>t</w:t>
      </w:r>
      <w:r w:rsidR="008E3996">
        <w:t xml:space="preserve"> parancs</w:t>
      </w:r>
      <w:r w:rsidR="00E333F1">
        <w:t xml:space="preserve"> került felhasználásra</w:t>
      </w:r>
      <w:r w:rsidR="008E21C0">
        <w:t>[]</w:t>
      </w:r>
      <w:r w:rsidR="00D25F41">
        <w:t>.</w:t>
      </w:r>
    </w:p>
    <w:p w14:paraId="3B1D6BAA" w14:textId="02A5AD85" w:rsidR="00E333F1" w:rsidRDefault="00BC461F" w:rsidP="001B09FA">
      <w:r>
        <w:rPr>
          <w:noProof/>
        </w:rPr>
        <w:drawing>
          <wp:anchor distT="0" distB="0" distL="114300" distR="114300" simplePos="0" relativeHeight="251815936" behindDoc="0" locked="0" layoutInCell="1" allowOverlap="1" wp14:anchorId="14CA9C72" wp14:editId="13D673C8">
            <wp:simplePos x="0" y="0"/>
            <wp:positionH relativeFrom="page">
              <wp:align>center</wp:align>
            </wp:positionH>
            <wp:positionV relativeFrom="paragraph">
              <wp:posOffset>984885</wp:posOffset>
            </wp:positionV>
            <wp:extent cx="2720340" cy="3311998"/>
            <wp:effectExtent l="0" t="0" r="3810" b="3175"/>
            <wp:wrapTopAndBottom/>
            <wp:docPr id="128"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720340" cy="3311998"/>
                    </a:xfrm>
                    <a:prstGeom prst="rect">
                      <a:avLst/>
                    </a:prstGeom>
                  </pic:spPr>
                </pic:pic>
              </a:graphicData>
            </a:graphic>
          </wp:anchor>
        </w:drawing>
      </w:r>
      <w:r w:rsidR="00012990">
        <w:t xml:space="preserve">Ez a fájl formátum már lehetővé teszi a pontok megnyitását egy másik program számára. Egy ilyen </w:t>
      </w:r>
      <w:r w:rsidR="00423E22">
        <w:t xml:space="preserve">program például a </w:t>
      </w:r>
      <w:proofErr w:type="spellStart"/>
      <w:proofErr w:type="gramStart"/>
      <w:r w:rsidR="00423E22">
        <w:t>Meshlab</w:t>
      </w:r>
      <w:proofErr w:type="spellEnd"/>
      <w:proofErr w:type="gramEnd"/>
      <w:r w:rsidR="00423E22">
        <w:t xml:space="preserve"> </w:t>
      </w:r>
      <w:r w:rsidR="00836CC1">
        <w:t>amely képes a megnyitásra és a</w:t>
      </w:r>
      <w:r w:rsidR="007F7F0A">
        <w:t xml:space="preserve"> pontok hálózásával, háromszögelésével </w:t>
      </w:r>
      <w:proofErr w:type="spellStart"/>
      <w:r w:rsidR="007F7F0A">
        <w:t>stl</w:t>
      </w:r>
      <w:proofErr w:type="spellEnd"/>
      <w:r w:rsidR="007F7F0A">
        <w:t xml:space="preserve">. fájl </w:t>
      </w:r>
      <w:proofErr w:type="gramStart"/>
      <w:r w:rsidR="007F7F0A">
        <w:t>k</w:t>
      </w:r>
      <w:r w:rsidR="00C7282B">
        <w:t>é</w:t>
      </w:r>
      <w:r w:rsidR="007F7F0A">
        <w:t>szíthető</w:t>
      </w:r>
      <w:r w:rsidR="008E21C0">
        <w:t>[</w:t>
      </w:r>
      <w:proofErr w:type="gramEnd"/>
      <w:r w:rsidR="008E21C0">
        <w:t>]</w:t>
      </w:r>
      <w:r w:rsidR="007F7F0A">
        <w:t>.</w:t>
      </w:r>
      <w:r w:rsidR="00200942">
        <w:t xml:space="preserve"> Ez fájl típus alkalmas </w:t>
      </w:r>
      <w:r w:rsidR="008D0B7A">
        <w:t>arra, hogy</w:t>
      </w:r>
      <w:r w:rsidR="005463A7">
        <w:t xml:space="preserve"> megnyissuk </w:t>
      </w:r>
      <w:r w:rsidR="00105DD6">
        <w:t>CAD programban vagy egy 3D nyomtatható modellt készítsünk.</w:t>
      </w:r>
    </w:p>
    <w:p w14:paraId="57839B69" w14:textId="6A7F66FC" w:rsidR="00E540D9" w:rsidRPr="00FF5209" w:rsidRDefault="00E540D9" w:rsidP="001B09FA"/>
    <w:p w14:paraId="3EAEA4C2" w14:textId="77777777" w:rsidR="00501C3E" w:rsidRDefault="00501C3E" w:rsidP="000A55FC">
      <w:pPr>
        <w:pStyle w:val="Cmsor1"/>
      </w:pPr>
      <w:bookmarkStart w:id="46" w:name="_Toc208583211"/>
      <w:bookmarkStart w:id="47" w:name="_Toc27644466"/>
      <w:bookmarkEnd w:id="38"/>
      <w:r>
        <w:lastRenderedPageBreak/>
        <w:t>Eredmények</w:t>
      </w:r>
      <w:bookmarkEnd w:id="46"/>
      <w:bookmarkEnd w:id="47"/>
    </w:p>
    <w:p w14:paraId="517D46DB" w14:textId="63C718C6" w:rsidR="00C22259" w:rsidRDefault="007630CD" w:rsidP="003F58F7">
      <w:pPr>
        <w:pStyle w:val="Normlcmsorutn"/>
      </w:pPr>
      <w:r>
        <w:tab/>
      </w:r>
      <w:r w:rsidR="00105DD6">
        <w:t xml:space="preserve">A program megírása után néhány tesztnek vettetem alá </w:t>
      </w:r>
      <w:r w:rsidR="00237BFF">
        <w:t>szkennert az első ilyen teszt egy</w:t>
      </w:r>
      <w:r w:rsidR="00C70C75">
        <w:t xml:space="preserve"> 30</w:t>
      </w:r>
      <w:r w:rsidR="00D553D8">
        <w:t>x35x60mm es téglatest szkennelése volt a méret</w:t>
      </w:r>
      <w:r w:rsidR="00912E90">
        <w:t>pontosság megállapítása miatt.</w:t>
      </w:r>
      <w:r w:rsidR="00CE7296">
        <w:t xml:space="preserve"> Ennek eredménye alább látható.</w:t>
      </w:r>
    </w:p>
    <w:p w14:paraId="07EAC051" w14:textId="77777777" w:rsidR="00CE7296" w:rsidRPr="00CE7296" w:rsidRDefault="00CE7296" w:rsidP="00CE7296"/>
    <w:tbl>
      <w:tblPr>
        <w:tblStyle w:val="Rcsostblzat"/>
        <w:tblW w:w="0" w:type="auto"/>
        <w:tblLook w:val="04A0" w:firstRow="1" w:lastRow="0" w:firstColumn="1" w:lastColumn="0" w:noHBand="0" w:noVBand="1"/>
      </w:tblPr>
      <w:tblGrid>
        <w:gridCol w:w="4106"/>
        <w:gridCol w:w="1559"/>
        <w:gridCol w:w="1560"/>
        <w:gridCol w:w="1559"/>
      </w:tblGrid>
      <w:tr w:rsidR="00801247" w14:paraId="1D6B95E4" w14:textId="77777777" w:rsidTr="00AA1894">
        <w:tc>
          <w:tcPr>
            <w:tcW w:w="4106" w:type="dxa"/>
          </w:tcPr>
          <w:p w14:paraId="12FA3D14" w14:textId="77777777" w:rsidR="00801247" w:rsidRDefault="00801247" w:rsidP="003F58F7">
            <w:pPr>
              <w:pStyle w:val="Normlcmsorutn"/>
            </w:pPr>
          </w:p>
        </w:tc>
        <w:tc>
          <w:tcPr>
            <w:tcW w:w="1559" w:type="dxa"/>
          </w:tcPr>
          <w:p w14:paraId="2505D5AD" w14:textId="581BD2F8" w:rsidR="00801247" w:rsidRDefault="00E0413E" w:rsidP="003F58F7">
            <w:pPr>
              <w:pStyle w:val="Normlcmsorutn"/>
            </w:pPr>
            <w:r>
              <w:t>X (mm)</w:t>
            </w:r>
          </w:p>
        </w:tc>
        <w:tc>
          <w:tcPr>
            <w:tcW w:w="1560" w:type="dxa"/>
          </w:tcPr>
          <w:p w14:paraId="6BE3042B" w14:textId="1CB7FFFC" w:rsidR="00801247" w:rsidRDefault="00E0413E" w:rsidP="003F58F7">
            <w:pPr>
              <w:pStyle w:val="Normlcmsorutn"/>
            </w:pPr>
            <w:r>
              <w:t>Y (mm)</w:t>
            </w:r>
          </w:p>
        </w:tc>
        <w:tc>
          <w:tcPr>
            <w:tcW w:w="1559" w:type="dxa"/>
          </w:tcPr>
          <w:p w14:paraId="7F23D9E8" w14:textId="284791B7" w:rsidR="00801247" w:rsidRDefault="00E0413E" w:rsidP="003F58F7">
            <w:pPr>
              <w:pStyle w:val="Normlcmsorutn"/>
            </w:pPr>
            <w:r>
              <w:t>Z (mm)</w:t>
            </w:r>
          </w:p>
        </w:tc>
      </w:tr>
      <w:tr w:rsidR="00C22259" w14:paraId="4CC0EE85" w14:textId="77777777" w:rsidTr="00AA1894">
        <w:tc>
          <w:tcPr>
            <w:tcW w:w="4106" w:type="dxa"/>
          </w:tcPr>
          <w:p w14:paraId="2F6183A3" w14:textId="4D3D69B9" w:rsidR="00C22259" w:rsidRDefault="00CE7296" w:rsidP="003F58F7">
            <w:pPr>
              <w:pStyle w:val="Normlcmsorutn"/>
            </w:pPr>
            <w:r>
              <w:t>500mm-ről szkennelve</w:t>
            </w:r>
            <w:r w:rsidR="00AA1894">
              <w:t xml:space="preserve"> (1280</w:t>
            </w:r>
            <w:r w:rsidR="00D22455">
              <w:t>x720p</w:t>
            </w:r>
            <w:r w:rsidR="00AA1894">
              <w:t>)</w:t>
            </w:r>
          </w:p>
        </w:tc>
        <w:tc>
          <w:tcPr>
            <w:tcW w:w="1559" w:type="dxa"/>
          </w:tcPr>
          <w:p w14:paraId="4B03E2B3" w14:textId="3140AB37" w:rsidR="00C22259" w:rsidRDefault="004C4C93" w:rsidP="003F58F7">
            <w:pPr>
              <w:pStyle w:val="Normlcmsorutn"/>
            </w:pPr>
            <w:r>
              <w:t>29,</w:t>
            </w:r>
            <w:r w:rsidR="00924AD6">
              <w:t>2</w:t>
            </w:r>
          </w:p>
        </w:tc>
        <w:tc>
          <w:tcPr>
            <w:tcW w:w="1560" w:type="dxa"/>
          </w:tcPr>
          <w:p w14:paraId="6F1CC8BD" w14:textId="328DD24D" w:rsidR="00C22259" w:rsidRDefault="005312D2" w:rsidP="003F58F7">
            <w:pPr>
              <w:pStyle w:val="Normlcmsorutn"/>
            </w:pPr>
            <w:r>
              <w:t>3</w:t>
            </w:r>
            <w:r w:rsidR="00003C87">
              <w:t>5</w:t>
            </w:r>
            <w:r w:rsidR="00924AD6">
              <w:t>,</w:t>
            </w:r>
            <w:r w:rsidR="00942C15">
              <w:t>3</w:t>
            </w:r>
          </w:p>
        </w:tc>
        <w:tc>
          <w:tcPr>
            <w:tcW w:w="1559" w:type="dxa"/>
          </w:tcPr>
          <w:p w14:paraId="3E4DE116" w14:textId="45640A75" w:rsidR="00C22259" w:rsidRDefault="00003C87" w:rsidP="003F58F7">
            <w:pPr>
              <w:pStyle w:val="Normlcmsorutn"/>
            </w:pPr>
            <w:r>
              <w:t>62</w:t>
            </w:r>
            <w:r w:rsidR="005312D2">
              <w:t>,1</w:t>
            </w:r>
          </w:p>
        </w:tc>
      </w:tr>
      <w:tr w:rsidR="00C22259" w14:paraId="729925AC" w14:textId="77777777" w:rsidTr="00AA1894">
        <w:tc>
          <w:tcPr>
            <w:tcW w:w="4106" w:type="dxa"/>
          </w:tcPr>
          <w:p w14:paraId="208B42E1" w14:textId="0FAE27BA" w:rsidR="00C22259" w:rsidRDefault="00801247" w:rsidP="003F58F7">
            <w:pPr>
              <w:pStyle w:val="Normlcmsorutn"/>
            </w:pPr>
            <w:r>
              <w:t>400mm-ről szkennelve</w:t>
            </w:r>
            <w:r w:rsidR="00D22455">
              <w:t xml:space="preserve"> (1280x720p)</w:t>
            </w:r>
          </w:p>
        </w:tc>
        <w:tc>
          <w:tcPr>
            <w:tcW w:w="1559" w:type="dxa"/>
          </w:tcPr>
          <w:p w14:paraId="19916E0F" w14:textId="38F40914" w:rsidR="00C22259" w:rsidRDefault="00942C15" w:rsidP="003F58F7">
            <w:pPr>
              <w:pStyle w:val="Normlcmsorutn"/>
            </w:pPr>
            <w:r>
              <w:t>29,</w:t>
            </w:r>
            <w:r w:rsidR="0051139E">
              <w:t>5</w:t>
            </w:r>
          </w:p>
        </w:tc>
        <w:tc>
          <w:tcPr>
            <w:tcW w:w="1560" w:type="dxa"/>
          </w:tcPr>
          <w:p w14:paraId="7B37F163" w14:textId="69FED9F9" w:rsidR="00C22259" w:rsidRDefault="002709D8" w:rsidP="003F58F7">
            <w:pPr>
              <w:pStyle w:val="Normlcmsorutn"/>
            </w:pPr>
            <w:r>
              <w:t>3</w:t>
            </w:r>
            <w:r w:rsidR="0051139E">
              <w:t>4</w:t>
            </w:r>
            <w:r>
              <w:t>,</w:t>
            </w:r>
            <w:r w:rsidR="0051139E">
              <w:t>8</w:t>
            </w:r>
          </w:p>
        </w:tc>
        <w:tc>
          <w:tcPr>
            <w:tcW w:w="1559" w:type="dxa"/>
          </w:tcPr>
          <w:p w14:paraId="2C346F28" w14:textId="32F12650" w:rsidR="00C22259" w:rsidRDefault="0051139E" w:rsidP="003F58F7">
            <w:pPr>
              <w:pStyle w:val="Normlcmsorutn"/>
            </w:pPr>
            <w:r>
              <w:t>6</w:t>
            </w:r>
            <w:r w:rsidR="00B050BF">
              <w:t>0</w:t>
            </w:r>
            <w:r w:rsidR="008A717F">
              <w:t>,9</w:t>
            </w:r>
          </w:p>
        </w:tc>
      </w:tr>
      <w:tr w:rsidR="00C22259" w14:paraId="01180D84" w14:textId="77777777" w:rsidTr="00AA1894">
        <w:tc>
          <w:tcPr>
            <w:tcW w:w="4106" w:type="dxa"/>
          </w:tcPr>
          <w:p w14:paraId="78473702" w14:textId="2EA87570" w:rsidR="00C22259" w:rsidRDefault="00801247" w:rsidP="003F58F7">
            <w:pPr>
              <w:pStyle w:val="Normlcmsorutn"/>
            </w:pPr>
            <w:r>
              <w:t>300mm-ről szkennelve</w:t>
            </w:r>
            <w:r w:rsidR="00D22455">
              <w:t xml:space="preserve"> (1280x720p)</w:t>
            </w:r>
          </w:p>
        </w:tc>
        <w:tc>
          <w:tcPr>
            <w:tcW w:w="1559" w:type="dxa"/>
          </w:tcPr>
          <w:p w14:paraId="5F164DEC" w14:textId="55C47EFE" w:rsidR="00C22259" w:rsidRDefault="002709D8" w:rsidP="003F58F7">
            <w:pPr>
              <w:pStyle w:val="Normlcmsorutn"/>
            </w:pPr>
            <w:r>
              <w:t>2</w:t>
            </w:r>
            <w:r w:rsidR="004D251E">
              <w:t>9</w:t>
            </w:r>
            <w:r>
              <w:t>,</w:t>
            </w:r>
            <w:r w:rsidR="004D251E">
              <w:t>1</w:t>
            </w:r>
          </w:p>
        </w:tc>
        <w:tc>
          <w:tcPr>
            <w:tcW w:w="1560" w:type="dxa"/>
          </w:tcPr>
          <w:p w14:paraId="75B83CDC" w14:textId="0D21A54C" w:rsidR="00C22259" w:rsidRDefault="00A60637" w:rsidP="003F58F7">
            <w:pPr>
              <w:pStyle w:val="Normlcmsorutn"/>
            </w:pPr>
            <w:r>
              <w:t>3</w:t>
            </w:r>
            <w:r w:rsidR="003857B8">
              <w:t>3</w:t>
            </w:r>
            <w:r>
              <w:t>,</w:t>
            </w:r>
            <w:r w:rsidR="003857B8">
              <w:t>9</w:t>
            </w:r>
          </w:p>
        </w:tc>
        <w:tc>
          <w:tcPr>
            <w:tcW w:w="1559" w:type="dxa"/>
          </w:tcPr>
          <w:p w14:paraId="3803B3DE" w14:textId="0A63648D" w:rsidR="00C22259" w:rsidRDefault="008A717F" w:rsidP="003F58F7">
            <w:pPr>
              <w:pStyle w:val="Normlcmsorutn"/>
            </w:pPr>
            <w:r>
              <w:t>6</w:t>
            </w:r>
            <w:r w:rsidR="0096054F">
              <w:t>1</w:t>
            </w:r>
            <w:r>
              <w:t>,</w:t>
            </w:r>
            <w:r w:rsidR="0096054F">
              <w:t>1</w:t>
            </w:r>
          </w:p>
        </w:tc>
      </w:tr>
    </w:tbl>
    <w:p w14:paraId="70AED4A3" w14:textId="63C926B6" w:rsidR="00E87688" w:rsidRDefault="00E87688" w:rsidP="003F58F7">
      <w:pPr>
        <w:pStyle w:val="Normlcmsorutn"/>
      </w:pPr>
    </w:p>
    <w:p w14:paraId="3B2524CB" w14:textId="6CA19A54" w:rsidR="00E87688" w:rsidRDefault="005C4C22" w:rsidP="001C7C70">
      <w:pPr>
        <w:tabs>
          <w:tab w:val="left" w:pos="7836"/>
        </w:tabs>
      </w:pPr>
      <w:r>
        <w:t xml:space="preserve">A tesztekből jól látható, hogy </w:t>
      </w:r>
      <w:r w:rsidR="0003052F">
        <w:t xml:space="preserve">400 mm-es távolságból </w:t>
      </w:r>
      <w:r w:rsidR="00AA1894">
        <w:t>mm alatt</w:t>
      </w:r>
      <w:r w:rsidR="003D63A0">
        <w:t>i szkennelés végezhető el.</w:t>
      </w:r>
      <w:r w:rsidR="001C7C70">
        <w:t xml:space="preserve"> A következő teszt egy bonyolult felületű test beszkennelése és nyomtatása volt.</w:t>
      </w:r>
    </w:p>
    <w:p w14:paraId="1B1940B9" w14:textId="7FC53121" w:rsidR="00E87688" w:rsidRDefault="001C7C70" w:rsidP="00E87688">
      <w:r>
        <w:rPr>
          <w:noProof/>
        </w:rPr>
        <mc:AlternateContent>
          <mc:Choice Requires="wps">
            <w:drawing>
              <wp:anchor distT="0" distB="0" distL="114300" distR="114300" simplePos="0" relativeHeight="251820032" behindDoc="0" locked="0" layoutInCell="1" allowOverlap="1" wp14:anchorId="4AFAB42D" wp14:editId="023B7177">
                <wp:simplePos x="0" y="0"/>
                <wp:positionH relativeFrom="column">
                  <wp:posOffset>877570</wp:posOffset>
                </wp:positionH>
                <wp:positionV relativeFrom="paragraph">
                  <wp:posOffset>3535045</wp:posOffset>
                </wp:positionV>
                <wp:extent cx="4065270" cy="635"/>
                <wp:effectExtent l="0" t="0" r="0" b="0"/>
                <wp:wrapTopAndBottom/>
                <wp:docPr id="129" name="Szövegdoboz 129"/>
                <wp:cNvGraphicFramePr/>
                <a:graphic xmlns:a="http://schemas.openxmlformats.org/drawingml/2006/main">
                  <a:graphicData uri="http://schemas.microsoft.com/office/word/2010/wordprocessingShape">
                    <wps:wsp>
                      <wps:cNvSpPr txBox="1"/>
                      <wps:spPr>
                        <a:xfrm>
                          <a:off x="0" y="0"/>
                          <a:ext cx="4065270" cy="635"/>
                        </a:xfrm>
                        <a:prstGeom prst="rect">
                          <a:avLst/>
                        </a:prstGeom>
                        <a:solidFill>
                          <a:prstClr val="white"/>
                        </a:solidFill>
                        <a:ln>
                          <a:noFill/>
                        </a:ln>
                      </wps:spPr>
                      <wps:txbx>
                        <w:txbxContent>
                          <w:p w14:paraId="5978864E" w14:textId="5DC23FF6" w:rsidR="001C7C70" w:rsidRPr="001D50C4" w:rsidRDefault="005A5EC1" w:rsidP="001C7C70">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1</w:t>
                            </w:r>
                            <w:r>
                              <w:rPr>
                                <w:noProof/>
                              </w:rPr>
                              <w:fldChar w:fldCharType="end"/>
                            </w:r>
                            <w:r w:rsidR="001C7C70">
                              <w:t>. ábra: Szkennelt szobor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AB42D" id="Szövegdoboz 129" o:spid="_x0000_s1069" type="#_x0000_t202" style="position:absolute;left:0;text-align:left;margin-left:69.1pt;margin-top:278.35pt;width:320.1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" stroked="f">
                <v:textbox style="mso-fit-shape-to-text:t" inset="0,0,0,0">
                  <w:txbxContent>
                    <w:p w14:paraId="5978864E" w14:textId="5DC23FF6" w:rsidR="001C7C70" w:rsidRPr="001D50C4" w:rsidRDefault="005A5EC1" w:rsidP="001C7C70">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1</w:t>
                      </w:r>
                      <w:r>
                        <w:rPr>
                          <w:noProof/>
                        </w:rPr>
                        <w:fldChar w:fldCharType="end"/>
                      </w:r>
                      <w:r w:rsidR="001C7C70">
                        <w:t>. ábra: Szkennelt szobor</w:t>
                      </w:r>
                    </w:p>
                  </w:txbxContent>
                </v:textbox>
                <w10:wrap type="topAndBottom"/>
              </v:shape>
            </w:pict>
          </mc:Fallback>
        </mc:AlternateContent>
      </w:r>
      <w:r>
        <w:rPr>
          <w:noProof/>
        </w:rPr>
        <w:drawing>
          <wp:anchor distT="0" distB="0" distL="114300" distR="114300" simplePos="0" relativeHeight="251801600" behindDoc="0" locked="0" layoutInCell="1" allowOverlap="1" wp14:anchorId="44F2739D" wp14:editId="0662BF43">
            <wp:simplePos x="0" y="0"/>
            <wp:positionH relativeFrom="margin">
              <wp:posOffset>877570</wp:posOffset>
            </wp:positionH>
            <wp:positionV relativeFrom="paragraph">
              <wp:posOffset>323215</wp:posOffset>
            </wp:positionV>
            <wp:extent cx="4065270" cy="3154680"/>
            <wp:effectExtent l="0" t="0" r="0" b="7620"/>
            <wp:wrapTopAndBottom/>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65270" cy="3154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16BA0F" w14:textId="5CCFF0C2" w:rsidR="00E87688" w:rsidRDefault="00E87688" w:rsidP="00E87688"/>
    <w:p w14:paraId="53E247B3" w14:textId="2531FD3B" w:rsidR="00E87688" w:rsidRDefault="001C7C70" w:rsidP="00E87688">
      <w:r>
        <w:t xml:space="preserve">A </w:t>
      </w:r>
      <w:r w:rsidR="004E3B0E">
        <w:t xml:space="preserve">generált pontokat </w:t>
      </w:r>
      <w:proofErr w:type="spellStart"/>
      <w:r w:rsidR="004E3B0E">
        <w:t>Meshlab-ba</w:t>
      </w:r>
      <w:proofErr w:type="spellEnd"/>
      <w:r w:rsidR="004E3B0E">
        <w:t xml:space="preserve"> helyezve </w:t>
      </w:r>
      <w:r w:rsidR="00B8760C">
        <w:t xml:space="preserve">először újra számoltam a </w:t>
      </w:r>
      <w:r w:rsidR="00EA2322">
        <w:t>pontokhoz illeszkedő normálisokat majd egy</w:t>
      </w:r>
      <w:r w:rsidR="001A6756">
        <w:t xml:space="preserve"> Poisson Surface </w:t>
      </w:r>
      <w:proofErr w:type="spellStart"/>
      <w:r w:rsidR="001A6756">
        <w:t>Reconstruction</w:t>
      </w:r>
      <w:proofErr w:type="spellEnd"/>
      <w:r w:rsidR="00EA2322">
        <w:t xml:space="preserve"> </w:t>
      </w:r>
      <w:r w:rsidR="001A6756">
        <w:t xml:space="preserve">nevű paranccsal </w:t>
      </w:r>
      <w:proofErr w:type="spellStart"/>
      <w:r w:rsidR="00E23DBB">
        <w:t>stl</w:t>
      </w:r>
      <w:proofErr w:type="spellEnd"/>
      <w:r w:rsidR="00E23DBB">
        <w:t xml:space="preserve"> fájlként </w:t>
      </w:r>
      <w:r w:rsidR="0048391D">
        <w:t xml:space="preserve">menthetővé tettem a modellt. Ezek után </w:t>
      </w:r>
      <w:proofErr w:type="spellStart"/>
      <w:r w:rsidR="0048391D">
        <w:t>Cura</w:t>
      </w:r>
      <w:proofErr w:type="spellEnd"/>
      <w:r w:rsidR="0048391D">
        <w:t xml:space="preserve"> nevű </w:t>
      </w:r>
      <w:proofErr w:type="spellStart"/>
      <w:r w:rsidR="0048391D">
        <w:t>Slicer</w:t>
      </w:r>
      <w:proofErr w:type="spellEnd"/>
      <w:r w:rsidR="0048391D">
        <w:t xml:space="preserve"> </w:t>
      </w:r>
      <w:r w:rsidR="00AE3BCF">
        <w:t>programban megalkottam a nyomtatási szeleteket</w:t>
      </w:r>
      <w:r w:rsidR="00530147">
        <w:t>.</w:t>
      </w:r>
    </w:p>
    <w:p w14:paraId="41C6BF37" w14:textId="371D6A40" w:rsidR="00E87688" w:rsidRPr="00E87688" w:rsidRDefault="00E87688" w:rsidP="00E87688"/>
    <w:p w14:paraId="3557AC0C" w14:textId="64630D54" w:rsidR="00501C3E" w:rsidRDefault="00501C3E"/>
    <w:p w14:paraId="2CCF19AC" w14:textId="77777777" w:rsidR="00DF37B8" w:rsidRDefault="00DF37B8"/>
    <w:p w14:paraId="7DB68AA5" w14:textId="77777777" w:rsidR="00DF37B8" w:rsidRDefault="00DF37B8"/>
    <w:p w14:paraId="3710C8D3" w14:textId="42B32C0E" w:rsidR="00DF37B8" w:rsidRDefault="00DF37B8">
      <w:r>
        <w:rPr>
          <w:noProof/>
        </w:rPr>
        <w:lastRenderedPageBreak/>
        <mc:AlternateContent>
          <mc:Choice Requires="wps">
            <w:drawing>
              <wp:anchor distT="0" distB="0" distL="114300" distR="114300" simplePos="0" relativeHeight="251822080" behindDoc="0" locked="0" layoutInCell="1" allowOverlap="1" wp14:anchorId="653C9A4D" wp14:editId="6EADEACD">
                <wp:simplePos x="0" y="0"/>
                <wp:positionH relativeFrom="margin">
                  <wp:align>center</wp:align>
                </wp:positionH>
                <wp:positionV relativeFrom="paragraph">
                  <wp:posOffset>2966085</wp:posOffset>
                </wp:positionV>
                <wp:extent cx="3781425" cy="635"/>
                <wp:effectExtent l="0" t="0" r="9525" b="0"/>
                <wp:wrapTopAndBottom/>
                <wp:docPr id="130" name="Szövegdoboz 130"/>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wps:spPr>
                      <wps:txbx>
                        <w:txbxContent>
                          <w:p w14:paraId="4DF5AA1C" w14:textId="7A7C8FE5" w:rsidR="003B7578" w:rsidRPr="00C43FA2" w:rsidRDefault="005A5EC1" w:rsidP="003B7578">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2</w:t>
                            </w:r>
                            <w:r>
                              <w:rPr>
                                <w:noProof/>
                              </w:rPr>
                              <w:fldChar w:fldCharType="end"/>
                            </w:r>
                            <w:r w:rsidR="003B7578">
                              <w:t>. ábra: Nyomtatási eredmény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C9A4D" id="Szövegdoboz 130" o:spid="_x0000_s1070" type="#_x0000_t202" style="position:absolute;left:0;text-align:left;margin-left:0;margin-top:233.55pt;width:297.75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" stroked="f">
                <v:textbox style="mso-fit-shape-to-text:t" inset="0,0,0,0">
                  <w:txbxContent>
                    <w:p w14:paraId="4DF5AA1C" w14:textId="7A7C8FE5" w:rsidR="003B7578" w:rsidRPr="00C43FA2" w:rsidRDefault="005A5EC1" w:rsidP="003B7578">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2</w:t>
                      </w:r>
                      <w:r>
                        <w:rPr>
                          <w:noProof/>
                        </w:rPr>
                        <w:fldChar w:fldCharType="end"/>
                      </w:r>
                      <w:r w:rsidR="003B7578">
                        <w:t>. ábra: Nyomtatási eredmény</w:t>
                      </w:r>
                    </w:p>
                  </w:txbxContent>
                </v:textbox>
                <w10:wrap type="topAndBottom" anchorx="margin"/>
              </v:shape>
            </w:pict>
          </mc:Fallback>
        </mc:AlternateContent>
      </w:r>
      <w:r>
        <w:rPr>
          <w:noProof/>
        </w:rPr>
        <w:drawing>
          <wp:anchor distT="0" distB="0" distL="114300" distR="114300" simplePos="0" relativeHeight="251824128" behindDoc="0" locked="0" layoutInCell="1" allowOverlap="1" wp14:anchorId="6D91193E" wp14:editId="443C40C8">
            <wp:simplePos x="0" y="0"/>
            <wp:positionH relativeFrom="margin">
              <wp:align>center</wp:align>
            </wp:positionH>
            <wp:positionV relativeFrom="paragraph">
              <wp:posOffset>121285</wp:posOffset>
            </wp:positionV>
            <wp:extent cx="3781425" cy="2859405"/>
            <wp:effectExtent l="0" t="0" r="9525" b="0"/>
            <wp:wrapTopAndBottom/>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781425" cy="2859405"/>
                    </a:xfrm>
                    <a:prstGeom prst="rect">
                      <a:avLst/>
                    </a:prstGeom>
                  </pic:spPr>
                </pic:pic>
              </a:graphicData>
            </a:graphic>
            <wp14:sizeRelH relativeFrom="margin">
              <wp14:pctWidth>0</wp14:pctWidth>
            </wp14:sizeRelH>
            <wp14:sizeRelV relativeFrom="margin">
              <wp14:pctHeight>0</wp14:pctHeight>
            </wp14:sizeRelV>
          </wp:anchor>
        </w:drawing>
      </w:r>
    </w:p>
    <w:p w14:paraId="7F700DD0" w14:textId="23DEA78E" w:rsidR="00501C3E" w:rsidRDefault="00571430">
      <w:r>
        <w:rPr>
          <w:noProof/>
        </w:rPr>
        <w:drawing>
          <wp:anchor distT="0" distB="0" distL="114300" distR="114300" simplePos="0" relativeHeight="251825152" behindDoc="0" locked="0" layoutInCell="1" allowOverlap="1" wp14:anchorId="5DFC3D56" wp14:editId="3E908AEF">
            <wp:simplePos x="0" y="0"/>
            <wp:positionH relativeFrom="margin">
              <wp:align>center</wp:align>
            </wp:positionH>
            <wp:positionV relativeFrom="paragraph">
              <wp:posOffset>605155</wp:posOffset>
            </wp:positionV>
            <wp:extent cx="3686861" cy="3535680"/>
            <wp:effectExtent l="0" t="0" r="8890" b="7620"/>
            <wp:wrapTopAndBottom/>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86861" cy="3535680"/>
                    </a:xfrm>
                    <a:prstGeom prst="rect">
                      <a:avLst/>
                    </a:prstGeom>
                    <a:noFill/>
                    <a:ln>
                      <a:noFill/>
                    </a:ln>
                  </pic:spPr>
                </pic:pic>
              </a:graphicData>
            </a:graphic>
          </wp:anchor>
        </w:drawing>
      </w:r>
      <w:r w:rsidR="00FB6ACD">
        <w:rPr>
          <w:noProof/>
        </w:rPr>
        <mc:AlternateContent>
          <mc:Choice Requires="wps">
            <w:drawing>
              <wp:anchor distT="0" distB="0" distL="114300" distR="114300" simplePos="0" relativeHeight="251827200" behindDoc="0" locked="0" layoutInCell="1" allowOverlap="1" wp14:anchorId="6035F6EE" wp14:editId="01A5C3CF">
                <wp:simplePos x="0" y="0"/>
                <wp:positionH relativeFrom="column">
                  <wp:posOffset>1031875</wp:posOffset>
                </wp:positionH>
                <wp:positionV relativeFrom="paragraph">
                  <wp:posOffset>4106545</wp:posOffset>
                </wp:positionV>
                <wp:extent cx="3686810" cy="635"/>
                <wp:effectExtent l="0" t="0" r="0" b="0"/>
                <wp:wrapTopAndBottom/>
                <wp:docPr id="132" name="Szövegdoboz 132"/>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0390B527" w14:textId="62A5EE3F" w:rsidR="00FB6ACD" w:rsidRPr="00167E1C" w:rsidRDefault="005A5EC1" w:rsidP="00FB6ACD">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3</w:t>
                            </w:r>
                            <w:r>
                              <w:rPr>
                                <w:noProof/>
                              </w:rPr>
                              <w:fldChar w:fldCharType="end"/>
                            </w:r>
                            <w:r w:rsidR="00FB6ACD">
                              <w:t>. ábra: Szkennelt bagolyszobor</w:t>
                            </w:r>
                            <w:r w:rsidR="00174C5D">
                              <w:t xml:space="preserve"> fektetve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5F6EE" id="Szövegdoboz 132" o:spid="_x0000_s1071" type="#_x0000_t202" style="position:absolute;left:0;text-align:left;margin-left:81.25pt;margin-top:323.35pt;width:290.3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" stroked="f">
                <v:textbox style="mso-fit-shape-to-text:t" inset="0,0,0,0">
                  <w:txbxContent>
                    <w:p w14:paraId="0390B527" w14:textId="62A5EE3F" w:rsidR="00FB6ACD" w:rsidRPr="00167E1C" w:rsidRDefault="005A5EC1" w:rsidP="00FB6ACD">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3</w:t>
                      </w:r>
                      <w:r>
                        <w:rPr>
                          <w:noProof/>
                        </w:rPr>
                        <w:fldChar w:fldCharType="end"/>
                      </w:r>
                      <w:r w:rsidR="00FB6ACD">
                        <w:t>. ábra: Szkennelt bagolyszobor</w:t>
                      </w:r>
                      <w:r w:rsidR="00174C5D">
                        <w:t xml:space="preserve"> fektetve</w:t>
                      </w:r>
                    </w:p>
                  </w:txbxContent>
                </v:textbox>
                <w10:wrap type="topAndBottom"/>
              </v:shape>
            </w:pict>
          </mc:Fallback>
        </mc:AlternateContent>
      </w:r>
      <w:r w:rsidR="00726D22">
        <w:t>Az elkészült elemen jól látszik</w:t>
      </w:r>
      <w:r w:rsidR="00DF37B8">
        <w:t>,</w:t>
      </w:r>
      <w:r w:rsidR="00726D22">
        <w:t xml:space="preserve"> hogy méret és alakpontos</w:t>
      </w:r>
      <w:r w:rsidR="00AA2F3D">
        <w:t>,</w:t>
      </w:r>
      <w:r w:rsidR="00DF37B8">
        <w:t xml:space="preserve"> a </w:t>
      </w:r>
      <w:r w:rsidR="00E61FB0">
        <w:t>mélyebb r</w:t>
      </w:r>
      <w:r w:rsidR="003B2137">
        <w:t>edők</w:t>
      </w:r>
      <w:r w:rsidR="00E61FB0">
        <w:t xml:space="preserve"> láthatóságát még </w:t>
      </w:r>
      <w:r w:rsidR="00AA2F3D">
        <w:t>a technika finomításával növelni kell.</w:t>
      </w:r>
    </w:p>
    <w:p w14:paraId="58AF206A" w14:textId="77777777" w:rsidR="00571430" w:rsidRDefault="00571430"/>
    <w:p w14:paraId="34873442" w14:textId="77777777" w:rsidR="00790EB7" w:rsidRDefault="00790EB7"/>
    <w:p w14:paraId="53E5D189" w14:textId="0C6BC2D0" w:rsidR="000457E2" w:rsidRDefault="000457E2" w:rsidP="00A73914">
      <w:pPr>
        <w:ind w:firstLine="0"/>
      </w:pPr>
    </w:p>
    <w:p w14:paraId="717F0A4F" w14:textId="44386C77" w:rsidR="00AA2F3D" w:rsidRDefault="00AA2F3D" w:rsidP="00AA2F3D">
      <w:pPr>
        <w:ind w:firstLine="0"/>
      </w:pPr>
    </w:p>
    <w:p w14:paraId="43A5F6D5" w14:textId="50FB2EE8" w:rsidR="00FB6ACD" w:rsidRDefault="00FB6ACD" w:rsidP="00AA2F3D">
      <w:pPr>
        <w:ind w:firstLine="0"/>
      </w:pPr>
    </w:p>
    <w:p w14:paraId="4F4358D7" w14:textId="59D499F2" w:rsidR="00FB6ACD" w:rsidRDefault="00FB6ACD" w:rsidP="00AA2F3D">
      <w:pPr>
        <w:ind w:firstLine="0"/>
      </w:pPr>
    </w:p>
    <w:p w14:paraId="1F1126CF" w14:textId="71F8706B" w:rsidR="00790EB7" w:rsidRDefault="00790EB7" w:rsidP="00AA2F3D">
      <w:pPr>
        <w:ind w:firstLine="0"/>
      </w:pPr>
      <w:r>
        <w:rPr>
          <w:noProof/>
        </w:rPr>
        <mc:AlternateContent>
          <mc:Choice Requires="wps">
            <w:drawing>
              <wp:anchor distT="0" distB="0" distL="114300" distR="114300" simplePos="0" relativeHeight="251834368" behindDoc="0" locked="0" layoutInCell="1" allowOverlap="1" wp14:anchorId="5459B38F" wp14:editId="62FDAA16">
                <wp:simplePos x="0" y="0"/>
                <wp:positionH relativeFrom="margin">
                  <wp:align>center</wp:align>
                </wp:positionH>
                <wp:positionV relativeFrom="paragraph">
                  <wp:posOffset>3613785</wp:posOffset>
                </wp:positionV>
                <wp:extent cx="3009900" cy="635"/>
                <wp:effectExtent l="0" t="0" r="0" b="0"/>
                <wp:wrapTopAndBottom/>
                <wp:docPr id="136" name="Szövegdoboz 136"/>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49DE3980" w14:textId="70526D1D" w:rsidR="00790EB7" w:rsidRPr="00C85E67" w:rsidRDefault="005A5EC1" w:rsidP="00790EB7">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4</w:t>
                            </w:r>
                            <w:r>
                              <w:rPr>
                                <w:noProof/>
                              </w:rPr>
                              <w:fldChar w:fldCharType="end"/>
                            </w:r>
                            <w:r w:rsidR="00790EB7">
                              <w:t xml:space="preserve">. ábra: Szkennelt bagoly szobor álló-fekvő </w:t>
                            </w:r>
                            <w:r w:rsidR="007B6FAA">
                              <w:t xml:space="preserve">ponthalmaz </w:t>
                            </w:r>
                            <w:r w:rsidR="00790EB7">
                              <w:t>illesztve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9B38F" id="Szövegdoboz 136" o:spid="_x0000_s1072" type="#_x0000_t202" style="position:absolute;left:0;text-align:left;margin-left:0;margin-top:284.55pt;width:237pt;height:.05pt;z-index:251834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" stroked="f">
                <v:textbox style="mso-fit-shape-to-text:t" inset="0,0,0,0">
                  <w:txbxContent>
                    <w:p w14:paraId="49DE3980" w14:textId="70526D1D" w:rsidR="00790EB7" w:rsidRPr="00C85E67" w:rsidRDefault="005A5EC1" w:rsidP="00790EB7">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4</w:t>
                      </w:r>
                      <w:r>
                        <w:rPr>
                          <w:noProof/>
                        </w:rPr>
                        <w:fldChar w:fldCharType="end"/>
                      </w:r>
                      <w:r w:rsidR="00790EB7">
                        <w:t xml:space="preserve">. ábra: Szkennelt bagoly szobor álló-fekvő </w:t>
                      </w:r>
                      <w:r w:rsidR="007B6FAA">
                        <w:t xml:space="preserve">ponthalmaz </w:t>
                      </w:r>
                      <w:r w:rsidR="00790EB7">
                        <w:t>illesztve</w:t>
                      </w:r>
                    </w:p>
                  </w:txbxContent>
                </v:textbox>
                <w10:wrap type="topAndBottom" anchorx="margin"/>
              </v:shape>
            </w:pict>
          </mc:Fallback>
        </mc:AlternateContent>
      </w:r>
      <w:r>
        <w:rPr>
          <w:noProof/>
        </w:rPr>
        <w:drawing>
          <wp:anchor distT="0" distB="0" distL="114300" distR="114300" simplePos="0" relativeHeight="251832320" behindDoc="0" locked="0" layoutInCell="1" allowOverlap="1" wp14:anchorId="0237283B" wp14:editId="349C2C6B">
            <wp:simplePos x="0" y="0"/>
            <wp:positionH relativeFrom="margin">
              <wp:align>center</wp:align>
            </wp:positionH>
            <wp:positionV relativeFrom="paragraph">
              <wp:posOffset>0</wp:posOffset>
            </wp:positionV>
            <wp:extent cx="3306445" cy="3589020"/>
            <wp:effectExtent l="0" t="0" r="8255" b="0"/>
            <wp:wrapTopAndBottom/>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06445" cy="3589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22CD94" w14:textId="22E6A4C1" w:rsidR="00790EB7" w:rsidRDefault="00790EB7" w:rsidP="00AA2F3D">
      <w:pPr>
        <w:ind w:firstLine="0"/>
      </w:pPr>
      <w:r>
        <w:rPr>
          <w:noProof/>
        </w:rPr>
        <mc:AlternateContent>
          <mc:Choice Requires="wps">
            <w:drawing>
              <wp:anchor distT="0" distB="0" distL="114300" distR="114300" simplePos="0" relativeHeight="251830272" behindDoc="0" locked="0" layoutInCell="1" allowOverlap="1" wp14:anchorId="0E1BB0A5" wp14:editId="054B3AF0">
                <wp:simplePos x="0" y="0"/>
                <wp:positionH relativeFrom="margin">
                  <wp:align>center</wp:align>
                </wp:positionH>
                <wp:positionV relativeFrom="paragraph">
                  <wp:posOffset>3065145</wp:posOffset>
                </wp:positionV>
                <wp:extent cx="3025140" cy="635"/>
                <wp:effectExtent l="0" t="0" r="3810" b="0"/>
                <wp:wrapTopAndBottom/>
                <wp:docPr id="134" name="Szövegdoboz 134"/>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5A0C5A54" w14:textId="7249C7EF" w:rsidR="00174C5D" w:rsidRPr="009F2960" w:rsidRDefault="005A5EC1" w:rsidP="00174C5D">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5</w:t>
                            </w:r>
                            <w:r>
                              <w:rPr>
                                <w:noProof/>
                              </w:rPr>
                              <w:fldChar w:fldCharType="end"/>
                            </w:r>
                            <w:r w:rsidR="00174C5D">
                              <w:t>. ábra: Szkennelt elefánt szobor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BB0A5" id="Szövegdoboz 134" o:spid="_x0000_s1073" type="#_x0000_t202" style="position:absolute;left:0;text-align:left;margin-left:0;margin-top:241.35pt;width:238.2pt;height:.05pt;z-index:251830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" stroked="f">
                <v:textbox style="mso-fit-shape-to-text:t" inset="0,0,0,0">
                  <w:txbxContent>
                    <w:p w14:paraId="5A0C5A54" w14:textId="7249C7EF" w:rsidR="00174C5D" w:rsidRPr="009F2960" w:rsidRDefault="005A5EC1" w:rsidP="00174C5D">
                      <w:pPr>
                        <w:pStyle w:val="Kpalrs"/>
                        <w:rPr>
                          <w:noProof/>
                          <w:sz w:val="24"/>
                          <w:szCs w:val="24"/>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ábra \* ARABIC \s 1 </w:instrText>
                      </w:r>
                      <w:r>
                        <w:rPr>
                          <w:noProof/>
                        </w:rPr>
                        <w:fldChar w:fldCharType="separate"/>
                      </w:r>
                      <w:r>
                        <w:rPr>
                          <w:noProof/>
                        </w:rPr>
                        <w:t>5</w:t>
                      </w:r>
                      <w:r>
                        <w:rPr>
                          <w:noProof/>
                        </w:rPr>
                        <w:fldChar w:fldCharType="end"/>
                      </w:r>
                      <w:r w:rsidR="00174C5D">
                        <w:t>. ábra: Szkennelt elefánt szobor</w:t>
                      </w:r>
                    </w:p>
                  </w:txbxContent>
                </v:textbox>
                <w10:wrap type="topAndBottom" anchorx="margin"/>
              </v:shape>
            </w:pict>
          </mc:Fallback>
        </mc:AlternateContent>
      </w:r>
      <w:r>
        <w:rPr>
          <w:noProof/>
        </w:rPr>
        <w:drawing>
          <wp:anchor distT="0" distB="0" distL="114300" distR="114300" simplePos="0" relativeHeight="251828224" behindDoc="0" locked="0" layoutInCell="1" allowOverlap="1" wp14:anchorId="580A26C2" wp14:editId="611F2C2C">
            <wp:simplePos x="0" y="0"/>
            <wp:positionH relativeFrom="margin">
              <wp:align>center</wp:align>
            </wp:positionH>
            <wp:positionV relativeFrom="paragraph">
              <wp:posOffset>247015</wp:posOffset>
            </wp:positionV>
            <wp:extent cx="3402965" cy="2727960"/>
            <wp:effectExtent l="0" t="0" r="6985" b="0"/>
            <wp:wrapTopAndBottom/>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02965"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02BD1C" w14:textId="2D8A67B2" w:rsidR="00790EB7" w:rsidRDefault="00790EB7" w:rsidP="00AA2F3D">
      <w:pPr>
        <w:ind w:firstLine="0"/>
      </w:pPr>
    </w:p>
    <w:p w14:paraId="41481CA3" w14:textId="0D63803A" w:rsidR="00790EB7" w:rsidRDefault="00790EB7" w:rsidP="00AA2F3D">
      <w:pPr>
        <w:ind w:firstLine="0"/>
      </w:pPr>
    </w:p>
    <w:p w14:paraId="08CEF361" w14:textId="6EDD742B" w:rsidR="00501C3E" w:rsidRDefault="00501C3E">
      <w:pPr>
        <w:pStyle w:val="Cmsor2"/>
      </w:pPr>
      <w:bookmarkStart w:id="48" w:name="_Toc208583212"/>
      <w:bookmarkStart w:id="49" w:name="_Toc27644467"/>
      <w:r>
        <w:lastRenderedPageBreak/>
        <w:t>Következtetések</w:t>
      </w:r>
      <w:bookmarkEnd w:id="48"/>
      <w:r w:rsidR="00D544A9" w:rsidRPr="00D544A9">
        <w:t xml:space="preserve"> </w:t>
      </w:r>
      <w:r w:rsidR="00D544A9">
        <w:t>és javaslatok</w:t>
      </w:r>
      <w:bookmarkEnd w:id="49"/>
    </w:p>
    <w:p w14:paraId="010F4730" w14:textId="64F141C0" w:rsidR="00501C3E" w:rsidRDefault="00501C3E"/>
    <w:p w14:paraId="16745624" w14:textId="11E820DA" w:rsidR="00AA2F3D" w:rsidRDefault="00AA2F3D">
      <w:r>
        <w:t>Az elkészült szkenner első prototípushoz mérten</w:t>
      </w:r>
      <w:r w:rsidR="00446944">
        <w:t xml:space="preserve"> jól működik,</w:t>
      </w:r>
      <w:r>
        <w:t xml:space="preserve"> bizonyos</w:t>
      </w:r>
      <w:r w:rsidR="00446944">
        <w:t xml:space="preserve"> körülmények között és hozzáértéssel szép</w:t>
      </w:r>
      <w:r w:rsidR="005709C4">
        <w:t xml:space="preserve"> modelleket lehet készíteni. </w:t>
      </w:r>
      <w:r w:rsidR="007549AA">
        <w:t xml:space="preserve">További fejlesztésre </w:t>
      </w:r>
      <w:r w:rsidR="00BA3F4B">
        <w:t>leginkább a képfeldolgozó szoftver szorul. Első lépésként érdemes lenne a már működő</w:t>
      </w:r>
      <w:r w:rsidR="000D7C8C">
        <w:t>k</w:t>
      </w:r>
      <w:r w:rsidR="00BA3F4B">
        <w:t xml:space="preserve">épes elemeket </w:t>
      </w:r>
      <w:r w:rsidR="0072304A">
        <w:t>M</w:t>
      </w:r>
      <w:r w:rsidR="00427CEE">
        <w:t>ATLAB</w:t>
      </w:r>
      <w:r w:rsidR="0072304A">
        <w:t>-</w:t>
      </w:r>
      <w:proofErr w:type="spellStart"/>
      <w:r w:rsidR="0072304A">
        <w:t>ról</w:t>
      </w:r>
      <w:proofErr w:type="spellEnd"/>
      <w:r w:rsidR="0072304A">
        <w:t xml:space="preserve"> átírni egy olyan nyelvre</w:t>
      </w:r>
      <w:r w:rsidR="000D7C8C">
        <w:t>,</w:t>
      </w:r>
      <w:r w:rsidR="0072304A">
        <w:t xml:space="preserve"> ami </w:t>
      </w:r>
      <w:r w:rsidR="00D42B82">
        <w:t>szintén rendelkezik hasznos könyvtárakkal a képfeldolgozás terén</w:t>
      </w:r>
      <w:r w:rsidR="008351AF">
        <w:t>,</w:t>
      </w:r>
      <w:r w:rsidR="00D42B82">
        <w:t xml:space="preserve"> de</w:t>
      </w:r>
      <w:r w:rsidR="00950354">
        <w:t xml:space="preserve"> ugyanakkor képes jobban</w:t>
      </w:r>
      <w:r w:rsidR="000B59DC">
        <w:t>, gyorsabban</w:t>
      </w:r>
      <w:r w:rsidR="00950354">
        <w:t xml:space="preserve"> kezelni a </w:t>
      </w:r>
      <w:r w:rsidR="000B59DC">
        <w:t>szkenner és a számítógép kapcsolatát.</w:t>
      </w:r>
      <w:r w:rsidR="00F86B76">
        <w:t xml:space="preserve"> </w:t>
      </w:r>
      <w:r w:rsidR="001F7ECD">
        <w:t>Fontos</w:t>
      </w:r>
      <w:r w:rsidR="00864C63">
        <w:t xml:space="preserve">, hogy könnyen kezelhető </w:t>
      </w:r>
      <w:r w:rsidR="00A900B9">
        <w:t>grafikus megjelenítést lehessen megvalósítani</w:t>
      </w:r>
      <w:r w:rsidR="00793149">
        <w:t>.</w:t>
      </w:r>
      <w:r w:rsidR="009055C1">
        <w:t xml:space="preserve"> </w:t>
      </w:r>
      <w:r w:rsidR="00793149">
        <w:t>E</w:t>
      </w:r>
      <w:r w:rsidR="009055C1">
        <w:t xml:space="preserve">rre alkalmas lenne egy Python-ban írt </w:t>
      </w:r>
      <w:r w:rsidR="00793149">
        <w:t>szoftver, ami esetleg kisebb</w:t>
      </w:r>
      <w:r w:rsidR="009B4C4D">
        <w:t>-nagyobb</w:t>
      </w:r>
      <w:r w:rsidR="00793149">
        <w:t xml:space="preserve"> </w:t>
      </w:r>
      <w:r w:rsidR="009B4C4D">
        <w:t xml:space="preserve">módosításokkal a </w:t>
      </w:r>
      <w:proofErr w:type="spellStart"/>
      <w:r w:rsidR="009B4C4D">
        <w:t>Raspberryre</w:t>
      </w:r>
      <w:proofErr w:type="spellEnd"/>
      <w:r w:rsidR="009B4C4D">
        <w:t xml:space="preserve"> is felkerülne így a felhasznál</w:t>
      </w:r>
      <w:r w:rsidR="00D42E70">
        <w:t>ó közvetlenül csatlakoztathat monitort és egeret a szkennerhez.</w:t>
      </w:r>
    </w:p>
    <w:p w14:paraId="422ABEC0" w14:textId="23E62B2E" w:rsidR="00501C3E" w:rsidRDefault="00561469">
      <w:pPr>
        <w:pStyle w:val="Cmsor1"/>
        <w:tabs>
          <w:tab w:val="clear" w:pos="1134"/>
        </w:tabs>
      </w:pPr>
      <w:bookmarkStart w:id="50" w:name="_Toc208583213"/>
      <w:bookmarkStart w:id="51" w:name="_Toc27644468"/>
      <w:r>
        <w:lastRenderedPageBreak/>
        <w:t>Felhasznált források</w:t>
      </w:r>
      <w:bookmarkEnd w:id="50"/>
      <w:bookmarkEnd w:id="51"/>
    </w:p>
    <w:p w14:paraId="193C4916" w14:textId="5A4B7A65" w:rsidR="00707514" w:rsidRPr="00BC461F" w:rsidRDefault="009B7BF8" w:rsidP="00BC461F">
      <w:pPr>
        <w:pStyle w:val="Irodalomjegyzkbejegyzs"/>
        <w:rPr>
          <w:rStyle w:val="Hiperhivatkozs"/>
          <w:color w:val="auto"/>
          <w:u w:val="none"/>
        </w:rPr>
      </w:pPr>
      <w:hyperlink r:id="rId101" w:history="1">
        <w:r w:rsidR="005374C5">
          <w:rPr>
            <w:rStyle w:val="Hiperhivatkozs"/>
          </w:rPr>
          <w:t>https://www.aniwaa.com/best-3d-scanner/</w:t>
        </w:r>
      </w:hyperlink>
      <w:r w:rsidR="00BC461F">
        <w:rPr>
          <w:rStyle w:val="Hiperhivatkozs"/>
          <w:color w:val="auto"/>
          <w:u w:val="none"/>
        </w:rPr>
        <w:t>w</w:t>
      </w:r>
    </w:p>
    <w:p w14:paraId="617F5EA2" w14:textId="53C65534" w:rsidR="00D079F8" w:rsidRDefault="009B7BF8">
      <w:pPr>
        <w:pStyle w:val="Irodalomjegyzkbejegyzs"/>
      </w:pPr>
      <w:hyperlink r:id="rId102" w:history="1">
        <w:r w:rsidR="00B23D10">
          <w:rPr>
            <w:rStyle w:val="Hiperhivatkozs"/>
          </w:rPr>
          <w:t>https://www.3dnatives.com/en/3d-scanner-laser-triangulation080920174-99/</w:t>
        </w:r>
      </w:hyperlink>
    </w:p>
    <w:p w14:paraId="6366DABD" w14:textId="43091630" w:rsidR="003D3143" w:rsidRDefault="009B7BF8" w:rsidP="00EA3871">
      <w:pPr>
        <w:pStyle w:val="Irodalomjegyzkbejegyzs"/>
      </w:pPr>
      <w:hyperlink r:id="rId103" w:history="1">
        <w:r w:rsidR="003D3143">
          <w:rPr>
            <w:rStyle w:val="Hiperhivatkozs"/>
          </w:rPr>
          <w:t>http://www.mogi.bme.hu/letoltes/BIOMECHATRONIKAI%20&amp;%20BIOMECHANIKAI%20T%c3%81RGYAK/Biomechatronika_Projekt/Info/3D_lezerszkenner_dokumentacio_tard_bognarm_vargar.pdf</w:t>
        </w:r>
      </w:hyperlink>
    </w:p>
    <w:p w14:paraId="6AD05749" w14:textId="3977AFA2" w:rsidR="00501C3E" w:rsidRDefault="009B7BF8" w:rsidP="00EA3871">
      <w:pPr>
        <w:pStyle w:val="Irodalomjegyzkbejegyzs"/>
      </w:pPr>
      <w:hyperlink r:id="rId104" w:history="1">
        <w:r w:rsidR="003D3143" w:rsidRPr="00824226">
          <w:rPr>
            <w:rStyle w:val="Hiperhivatkozs"/>
          </w:rPr>
          <w:t>https://www.3dnatives.com/en/structured-light-projection-3d-scanning/</w:t>
        </w:r>
      </w:hyperlink>
    </w:p>
    <w:p w14:paraId="58392D9C" w14:textId="3142656B" w:rsidR="006B33A4" w:rsidRDefault="00CF3302" w:rsidP="00CF3302">
      <w:pPr>
        <w:pStyle w:val="Irodalomjegyzkbejegyzs"/>
      </w:pPr>
      <w:r>
        <w:t>A távérzékelés fogalma, a fotogrammetria és a távérzékelés kapcsolata</w:t>
      </w:r>
      <w:r w:rsidR="00937110">
        <w:t xml:space="preserve">   - </w:t>
      </w:r>
      <w:proofErr w:type="spellStart"/>
      <w:r>
        <w:t>Balázsik</w:t>
      </w:r>
      <w:proofErr w:type="spellEnd"/>
      <w:r>
        <w:t xml:space="preserve"> Valéria (2010)</w:t>
      </w:r>
    </w:p>
    <w:p w14:paraId="3E462A90" w14:textId="4FF72AFE" w:rsidR="00EA3871" w:rsidRDefault="009B7BF8" w:rsidP="00EA3871">
      <w:pPr>
        <w:pStyle w:val="Irodalomjegyzkbejegyzs"/>
      </w:pPr>
      <w:hyperlink r:id="rId105" w:history="1">
        <w:r w:rsidR="006B33A4" w:rsidRPr="00824226">
          <w:rPr>
            <w:rStyle w:val="Hiperhivatkozs"/>
          </w:rPr>
          <w:t>https://3dee.hu/product-category/3d-scanner/</w:t>
        </w:r>
      </w:hyperlink>
    </w:p>
    <w:p w14:paraId="00C86A50" w14:textId="47C548FE" w:rsidR="00EE3D2F" w:rsidRDefault="009B7BF8" w:rsidP="00EA3871">
      <w:pPr>
        <w:pStyle w:val="Irodalomjegyzkbejegyzs"/>
      </w:pPr>
      <w:hyperlink r:id="rId106" w:history="1">
        <w:r w:rsidR="00F7595C">
          <w:rPr>
            <w:rStyle w:val="Hiperhivatkozs"/>
          </w:rPr>
          <w:t>https://matterandform.net/scanner</w:t>
        </w:r>
      </w:hyperlink>
    </w:p>
    <w:p w14:paraId="29B883A9" w14:textId="77777777" w:rsidR="00881B08" w:rsidRDefault="00EE3D2F" w:rsidP="00881B08">
      <w:pPr>
        <w:pStyle w:val="Irodalomjegyzkbejegyzs"/>
      </w:pPr>
      <w:proofErr w:type="spellStart"/>
      <w:r w:rsidRPr="00EE3D2F">
        <w:t>Zhengyou</w:t>
      </w:r>
      <w:proofErr w:type="spellEnd"/>
      <w:r w:rsidRPr="00EE3D2F">
        <w:t xml:space="preserve"> </w:t>
      </w:r>
      <w:proofErr w:type="spellStart"/>
      <w:r w:rsidRPr="00EE3D2F">
        <w:t>Zhang</w:t>
      </w:r>
      <w:proofErr w:type="spellEnd"/>
      <w:r w:rsidRPr="00EE3D2F">
        <w:t xml:space="preserve">, A </w:t>
      </w:r>
      <w:proofErr w:type="spellStart"/>
      <w:r w:rsidRPr="00EE3D2F">
        <w:t>Flexible</w:t>
      </w:r>
      <w:proofErr w:type="spellEnd"/>
      <w:r w:rsidRPr="00EE3D2F">
        <w:t xml:space="preserve"> New </w:t>
      </w:r>
      <w:proofErr w:type="spellStart"/>
      <w:r w:rsidRPr="00EE3D2F">
        <w:t>Technique</w:t>
      </w:r>
      <w:proofErr w:type="spellEnd"/>
      <w:r w:rsidRPr="00EE3D2F">
        <w:t xml:space="preserve"> </w:t>
      </w:r>
      <w:proofErr w:type="spellStart"/>
      <w:r w:rsidRPr="00EE3D2F">
        <w:t>for</w:t>
      </w:r>
      <w:proofErr w:type="spellEnd"/>
      <w:r w:rsidRPr="00EE3D2F">
        <w:t xml:space="preserve"> Camera </w:t>
      </w:r>
      <w:proofErr w:type="spellStart"/>
      <w:r w:rsidRPr="00EE3D2F">
        <w:t>Calibration</w:t>
      </w:r>
      <w:proofErr w:type="spellEnd"/>
      <w:r w:rsidRPr="00EE3D2F">
        <w:t xml:space="preserve">. Microsoft Research </w:t>
      </w:r>
      <w:proofErr w:type="spellStart"/>
      <w:r w:rsidRPr="00EE3D2F">
        <w:t>Technical</w:t>
      </w:r>
      <w:proofErr w:type="spellEnd"/>
      <w:r w:rsidRPr="00EE3D2F">
        <w:t xml:space="preserve"> </w:t>
      </w:r>
      <w:proofErr w:type="spellStart"/>
      <w:r w:rsidRPr="00EE3D2F">
        <w:t>Report</w:t>
      </w:r>
      <w:proofErr w:type="spellEnd"/>
      <w:r w:rsidRPr="00EE3D2F">
        <w:t xml:space="preserve"> MSR-TR-98-71, Microsoft Corporation, Redmond, WA 98052, 2 </w:t>
      </w:r>
      <w:proofErr w:type="gramStart"/>
      <w:r w:rsidRPr="00EE3D2F">
        <w:t>December</w:t>
      </w:r>
      <w:proofErr w:type="gramEnd"/>
      <w:r w:rsidRPr="00EE3D2F">
        <w:t>, 1998.</w:t>
      </w:r>
    </w:p>
    <w:p w14:paraId="06560303" w14:textId="20C852C2" w:rsidR="00881B08" w:rsidRDefault="00881B08" w:rsidP="00881B08">
      <w:pPr>
        <w:pStyle w:val="Irodalomjegyzkbejegyzs"/>
      </w:pPr>
      <w:r>
        <w:t>A gépi látás és képfeldolgozás párhuzamos modelljei és algoritmusai</w:t>
      </w:r>
      <w:r w:rsidR="0094172F">
        <w:t xml:space="preserve"> - </w:t>
      </w:r>
      <w:r w:rsidRPr="00881B08">
        <w:t xml:space="preserve">Dr. Rövid András, Dr. </w:t>
      </w:r>
      <w:proofErr w:type="spellStart"/>
      <w:r w:rsidRPr="00881B08">
        <w:t>Vámossy</w:t>
      </w:r>
      <w:proofErr w:type="spellEnd"/>
      <w:r w:rsidRPr="00881B08">
        <w:t xml:space="preserve"> Zoltán, Dr. </w:t>
      </w:r>
      <w:proofErr w:type="spellStart"/>
      <w:r w:rsidRPr="00881B08">
        <w:t>Sergyán</w:t>
      </w:r>
      <w:proofErr w:type="spellEnd"/>
      <w:r w:rsidRPr="00881B08">
        <w:t xml:space="preserve"> Szabolcs (2014) </w:t>
      </w:r>
      <w:proofErr w:type="spellStart"/>
      <w:r w:rsidRPr="00881B08">
        <w:t>Typotex</w:t>
      </w:r>
      <w:proofErr w:type="spellEnd"/>
      <w:r w:rsidRPr="00881B08">
        <w:t xml:space="preserve"> Kiadó</w:t>
      </w:r>
    </w:p>
    <w:p w14:paraId="611C7951" w14:textId="63B9FBCD" w:rsidR="00C44292" w:rsidRDefault="0094172F" w:rsidP="00C44292">
      <w:pPr>
        <w:pStyle w:val="Irodalomjegyzkbejegyzs"/>
      </w:pPr>
      <w:r>
        <w:t xml:space="preserve">Számitógépes Látás-Kató Zoltán </w:t>
      </w:r>
      <w:proofErr w:type="spellStart"/>
      <w:r>
        <w:t>Czúni</w:t>
      </w:r>
      <w:proofErr w:type="spellEnd"/>
      <w:r>
        <w:t xml:space="preserve"> László</w:t>
      </w:r>
      <w:r w:rsidR="00C44292">
        <w:t xml:space="preserve"> </w:t>
      </w:r>
      <w:r w:rsidR="00C44292" w:rsidRPr="00881B08">
        <w:t>(201</w:t>
      </w:r>
      <w:r w:rsidR="00C44292">
        <w:t>1</w:t>
      </w:r>
      <w:r w:rsidR="00C44292" w:rsidRPr="00881B08">
        <w:t xml:space="preserve">) </w:t>
      </w:r>
      <w:proofErr w:type="spellStart"/>
      <w:r w:rsidR="00C44292" w:rsidRPr="00881B08">
        <w:t>Typotex</w:t>
      </w:r>
      <w:proofErr w:type="spellEnd"/>
      <w:r w:rsidR="00C44292" w:rsidRPr="00881B08">
        <w:t xml:space="preserve"> Kiadó</w:t>
      </w:r>
    </w:p>
    <w:p w14:paraId="70FDC14F" w14:textId="78BE8C50" w:rsidR="00C44292" w:rsidRDefault="009B7BF8" w:rsidP="00C44292">
      <w:pPr>
        <w:pStyle w:val="Irodalomjegyzkbejegyzs"/>
      </w:pPr>
      <w:hyperlink r:id="rId107" w:history="1">
        <w:r w:rsidR="00D75D43">
          <w:rPr>
            <w:rStyle w:val="Hiperhivatkozs"/>
          </w:rPr>
          <w:t>https://uk.mathworks.com/discovery/raspberry-pi-programming-matlab-simulink.html</w:t>
        </w:r>
      </w:hyperlink>
    </w:p>
    <w:p w14:paraId="771FB7C6" w14:textId="20E918B5" w:rsidR="00881B08" w:rsidRDefault="009B7BF8" w:rsidP="00881B08">
      <w:pPr>
        <w:pStyle w:val="Irodalomjegyzkbejegyzs"/>
      </w:pPr>
      <w:hyperlink r:id="rId108" w:history="1">
        <w:r w:rsidR="00117BB8">
          <w:rPr>
            <w:rStyle w:val="Hiperhivatkozs"/>
          </w:rPr>
          <w:t>http://www.meshlab.net/</w:t>
        </w:r>
      </w:hyperlink>
    </w:p>
    <w:p w14:paraId="16DA2C9B" w14:textId="3D651487" w:rsidR="00881B08" w:rsidRDefault="009B7BF8" w:rsidP="00881B08">
      <w:pPr>
        <w:pStyle w:val="Irodalomjegyzkbejegyzs"/>
      </w:pPr>
      <w:hyperlink r:id="rId109" w:history="1">
        <w:r w:rsidR="001719D7">
          <w:rPr>
            <w:rStyle w:val="Hiperhivatkozs"/>
          </w:rPr>
          <w:t>https://ultimaker.com/software/ultimaker-cura</w:t>
        </w:r>
      </w:hyperlink>
    </w:p>
    <w:p w14:paraId="66F2B379" w14:textId="77777777" w:rsidR="00881B08" w:rsidRDefault="00881B08" w:rsidP="00DB7D6D">
      <w:pPr>
        <w:pStyle w:val="Irodalomjegyzkbejegyzs"/>
        <w:numPr>
          <w:ilvl w:val="0"/>
          <w:numId w:val="0"/>
        </w:numPr>
        <w:ind w:left="1134"/>
      </w:pPr>
    </w:p>
    <w:p w14:paraId="55B16BE0" w14:textId="77777777" w:rsidR="00501C3E" w:rsidRDefault="00501C3E">
      <w:pPr>
        <w:pStyle w:val="Irodalomjegyzkbejegyzs"/>
        <w:numPr>
          <w:ilvl w:val="0"/>
          <w:numId w:val="0"/>
        </w:numPr>
        <w:ind w:left="947" w:hanging="360"/>
      </w:pPr>
    </w:p>
    <w:p w14:paraId="128460FF" w14:textId="77777777" w:rsidR="00501C3E" w:rsidRDefault="00501C3E">
      <w:pPr>
        <w:pStyle w:val="Irodalomjegyzkbejegyzs"/>
        <w:numPr>
          <w:ilvl w:val="0"/>
          <w:numId w:val="0"/>
        </w:numPr>
        <w:ind w:left="947" w:hanging="360"/>
      </w:pPr>
    </w:p>
    <w:p w14:paraId="7B89CA55" w14:textId="77777777" w:rsidR="00501C3E" w:rsidRDefault="00501C3E"/>
    <w:p w14:paraId="70242BD1" w14:textId="77777777" w:rsidR="000D16ED" w:rsidRDefault="000D16ED" w:rsidP="000D16ED">
      <w:pPr>
        <w:pStyle w:val="Cmsor1"/>
      </w:pPr>
      <w:bookmarkStart w:id="52" w:name="_Toc208583214"/>
      <w:bookmarkStart w:id="53" w:name="_Toc27644469"/>
      <w:r>
        <w:lastRenderedPageBreak/>
        <w:t>Summary</w:t>
      </w:r>
      <w:bookmarkEnd w:id="52"/>
      <w:bookmarkEnd w:id="53"/>
    </w:p>
    <w:p w14:paraId="489AEB14" w14:textId="77777777" w:rsidR="003E6BEC" w:rsidRDefault="003E6BEC" w:rsidP="003E6BEC">
      <w:pPr>
        <w:pStyle w:val="Normlcmsorutn"/>
      </w:pPr>
      <w:r>
        <w:t>Ez a dolgozat azért íródott, hogy bemutassa egy 3D lézerszkenner prototípustervezésének fázisait, az alapötletek mérnöki megvalósításának menetét és az eredmények kritikai elemzését.</w:t>
      </w:r>
    </w:p>
    <w:p w14:paraId="6193A6B8" w14:textId="3A488E7A" w:rsidR="000D16ED" w:rsidRDefault="003E6BEC" w:rsidP="003E6BEC">
      <w:r w:rsidRPr="00077BF0">
        <w:t>Az iparban, egészségügyben és a művészet világában is találkozhatunk 3D szkennerekkel.</w:t>
      </w:r>
      <w:r>
        <w:t xml:space="preserve"> </w:t>
      </w:r>
      <w:r w:rsidRPr="00077BF0">
        <w:t>Ezek különböző elven működnek attól függően, hogy milyen feladatot látnak el</w:t>
      </w:r>
      <w:r>
        <w:t>. P</w:t>
      </w:r>
      <w:r w:rsidRPr="00077BF0">
        <w:t>éldául egy épület digitalizálásához más berendezés szükséges, mint egy kisebb részletes alkatrész vagy az emberi test szkenneléséhez. Azonban alapvetően minden eszköz kamerából vagy kamerákból és legtöbbször valamilyen speciális fényforrásból áll. Kamerák által rögzíthető a tárgyról visszaverődő fény, ami hasznos információval rendelkezik annak alakjáról</w:t>
      </w:r>
      <w:r>
        <w:t xml:space="preserve"> vagy megjelenéséről</w:t>
      </w:r>
      <w:r w:rsidRPr="00077BF0">
        <w:t>. Ez az információ a képekből képfeldolgozó szoftver segítségével nyerhető ki</w:t>
      </w:r>
      <w:r w:rsidR="00571430">
        <w:t>.</w:t>
      </w:r>
    </w:p>
    <w:p w14:paraId="48BBBD30" w14:textId="379D498E" w:rsidR="00E81437" w:rsidRPr="005C2FC8" w:rsidRDefault="00E81437" w:rsidP="003E6BEC">
      <w:pPr>
        <w:ind w:firstLine="0"/>
        <w:rPr>
          <w:i/>
        </w:rPr>
      </w:pPr>
    </w:p>
    <w:sectPr w:rsidR="00E81437" w:rsidRPr="005C2FC8" w:rsidSect="003F1903">
      <w:type w:val="continuous"/>
      <w:pgSz w:w="11906" w:h="16838" w:code="9"/>
      <w:pgMar w:top="1134" w:right="1134" w:bottom="1418" w:left="1134" w:header="1418" w:footer="1134"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83AF1A" w14:textId="77777777" w:rsidR="00D32301" w:rsidRDefault="00D32301">
      <w:r>
        <w:separator/>
      </w:r>
    </w:p>
  </w:endnote>
  <w:endnote w:type="continuationSeparator" w:id="0">
    <w:p w14:paraId="3950C613" w14:textId="77777777" w:rsidR="00D32301" w:rsidRDefault="00D323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EE"/>
    <w:family w:val="roman"/>
    <w:pitch w:val="variable"/>
    <w:sig w:usb0="E0000287" w:usb1="40000013" w:usb2="00000000" w:usb3="00000000" w:csb0="0000019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MathJax_Main">
    <w:altName w:val="Cambria"/>
    <w:panose1 w:val="00000000000000000000"/>
    <w:charset w:val="00"/>
    <w:family w:val="roman"/>
    <w:notTrueType/>
    <w:pitch w:val="default"/>
  </w:font>
  <w:font w:name="Helvetica">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C3E986" w14:textId="77777777" w:rsidR="00D667FE" w:rsidRDefault="00D667FE" w:rsidP="00E739C5">
    <w:pPr>
      <w:pStyle w:val="llb"/>
      <w:jc w:val="center"/>
    </w:pPr>
    <w:r>
      <w:rPr>
        <w:rStyle w:val="Oldalszm"/>
      </w:rPr>
      <w:fldChar w:fldCharType="begin"/>
    </w:r>
    <w:r>
      <w:rPr>
        <w:rStyle w:val="Oldalszm"/>
      </w:rPr>
      <w:instrText xml:space="preserve"> PAGE </w:instrText>
    </w:r>
    <w:r>
      <w:rPr>
        <w:rStyle w:val="Oldalszm"/>
      </w:rPr>
      <w:fldChar w:fldCharType="separate"/>
    </w:r>
    <w:r>
      <w:rPr>
        <w:rStyle w:val="Oldalszm"/>
        <w:noProof/>
      </w:rPr>
      <w:t>8</w:t>
    </w:r>
    <w:r>
      <w:rPr>
        <w:rStyle w:val="Oldalszm"/>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402CE2" w14:textId="77777777" w:rsidR="00D667FE" w:rsidRDefault="00D667FE" w:rsidP="005F3CBD">
    <w:pPr>
      <w:pStyle w:val="llb"/>
      <w:jc w:val="center"/>
    </w:pPr>
    <w:r>
      <w:rPr>
        <w:rStyle w:val="Oldalszm"/>
      </w:rPr>
      <w:fldChar w:fldCharType="begin"/>
    </w:r>
    <w:r>
      <w:rPr>
        <w:rStyle w:val="Oldalszm"/>
      </w:rPr>
      <w:instrText xml:space="preserve"> PAGE </w:instrText>
    </w:r>
    <w:r>
      <w:rPr>
        <w:rStyle w:val="Oldalszm"/>
      </w:rPr>
      <w:fldChar w:fldCharType="separate"/>
    </w:r>
    <w:r>
      <w:rPr>
        <w:rStyle w:val="Oldalszm"/>
        <w:noProof/>
      </w:rPr>
      <w:t>vi</w:t>
    </w:r>
    <w:r>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C4BCD8" w14:textId="77777777" w:rsidR="00D32301" w:rsidRDefault="00D32301">
      <w:r>
        <w:separator/>
      </w:r>
    </w:p>
  </w:footnote>
  <w:footnote w:type="continuationSeparator" w:id="0">
    <w:p w14:paraId="223A4003" w14:textId="77777777" w:rsidR="00D32301" w:rsidRDefault="00D323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BCD11E" w14:textId="77777777" w:rsidR="00D667FE" w:rsidRDefault="00D667FE">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CC4C4A" w14:textId="77777777" w:rsidR="00D667FE" w:rsidRDefault="00D667FE">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3pt;height:10.5pt;visibility:visible;mso-wrap-style:square" o:bullet="t">
        <v:imagedata r:id="rId1" o:title=""/>
      </v:shape>
    </w:pict>
  </w:numPicBullet>
  <w:abstractNum w:abstractNumId="0" w15:restartNumberingAfterBreak="0">
    <w:nsid w:val="FFFFFFFB"/>
    <w:multiLevelType w:val="multilevel"/>
    <w:tmpl w:val="79FA0B34"/>
    <w:lvl w:ilvl="0">
      <w:start w:val="1"/>
      <w:numFmt w:val="decimal"/>
      <w:suff w:val="space"/>
      <w:lvlText w:val="%1."/>
      <w:lvlJc w:val="left"/>
      <w:pPr>
        <w:ind w:left="284" w:hanging="284"/>
      </w:pPr>
      <w:rPr>
        <w:rFonts w:hint="default"/>
      </w:rPr>
    </w:lvl>
    <w:lvl w:ilvl="1">
      <w:start w:val="1"/>
      <w:numFmt w:val="decimal"/>
      <w:suff w:val="space"/>
      <w:lvlText w:val="%1.%2."/>
      <w:lvlJc w:val="left"/>
      <w:pPr>
        <w:ind w:left="568" w:hanging="568"/>
      </w:pPr>
      <w:rPr>
        <w:rFonts w:hint="default"/>
      </w:rPr>
    </w:lvl>
    <w:lvl w:ilvl="2">
      <w:start w:val="1"/>
      <w:numFmt w:val="decimal"/>
      <w:suff w:val="space"/>
      <w:lvlText w:val="%1.%2.%3."/>
      <w:lvlJc w:val="left"/>
      <w:pPr>
        <w:ind w:left="284" w:hanging="284"/>
      </w:pPr>
      <w:rPr>
        <w:rFonts w:hint="default"/>
      </w:rPr>
    </w:lvl>
    <w:lvl w:ilvl="3">
      <w:start w:val="1"/>
      <w:numFmt w:val="decimal"/>
      <w:suff w:val="space"/>
      <w:lvlText w:val="%1.%2.%3.%4."/>
      <w:lvlJc w:val="left"/>
      <w:pPr>
        <w:ind w:left="284" w:hanging="284"/>
      </w:pPr>
      <w:rPr>
        <w:rFonts w:hint="default"/>
      </w:rPr>
    </w:lvl>
    <w:lvl w:ilvl="4">
      <w:start w:val="1"/>
      <w:numFmt w:val="decimal"/>
      <w:lvlText w:val="%1.%2.%3.%4.%5."/>
      <w:lvlJc w:val="left"/>
      <w:pPr>
        <w:tabs>
          <w:tab w:val="num" w:pos="2576"/>
        </w:tabs>
        <w:ind w:left="1844" w:hanging="708"/>
      </w:pPr>
      <w:rPr>
        <w:rFonts w:hint="default"/>
      </w:rPr>
    </w:lvl>
    <w:lvl w:ilvl="5">
      <w:start w:val="1"/>
      <w:numFmt w:val="decimal"/>
      <w:lvlText w:val="%1.%2.%3.%4.%5.%6."/>
      <w:lvlJc w:val="left"/>
      <w:pPr>
        <w:tabs>
          <w:tab w:val="num" w:pos="3284"/>
        </w:tabs>
        <w:ind w:left="2552" w:hanging="708"/>
      </w:pPr>
      <w:rPr>
        <w:rFonts w:hint="default"/>
      </w:rPr>
    </w:lvl>
    <w:lvl w:ilvl="6">
      <w:start w:val="1"/>
      <w:numFmt w:val="decimal"/>
      <w:lvlText w:val="%1.%2.%3.%4.%5.%6.%7."/>
      <w:lvlJc w:val="left"/>
      <w:pPr>
        <w:tabs>
          <w:tab w:val="num" w:pos="4352"/>
        </w:tabs>
        <w:ind w:left="3260" w:hanging="708"/>
      </w:pPr>
      <w:rPr>
        <w:rFonts w:hint="default"/>
      </w:rPr>
    </w:lvl>
    <w:lvl w:ilvl="7">
      <w:start w:val="1"/>
      <w:numFmt w:val="decimal"/>
      <w:lvlText w:val="%1.%2.%3.%4.%5.%6.%7.%8."/>
      <w:lvlJc w:val="left"/>
      <w:pPr>
        <w:tabs>
          <w:tab w:val="num" w:pos="5420"/>
        </w:tabs>
        <w:ind w:left="3968" w:hanging="708"/>
      </w:pPr>
      <w:rPr>
        <w:rFonts w:hint="default"/>
      </w:rPr>
    </w:lvl>
    <w:lvl w:ilvl="8">
      <w:start w:val="1"/>
      <w:numFmt w:val="decimal"/>
      <w:lvlText w:val="%1.%2.%3.%4.%5.%6.%7.%8.%9."/>
      <w:lvlJc w:val="left"/>
      <w:pPr>
        <w:tabs>
          <w:tab w:val="num" w:pos="6128"/>
        </w:tabs>
        <w:ind w:left="4676" w:hanging="708"/>
      </w:pPr>
      <w:rPr>
        <w:rFonts w:hint="default"/>
      </w:rPr>
    </w:lvl>
  </w:abstractNum>
  <w:abstractNum w:abstractNumId="1" w15:restartNumberingAfterBreak="0">
    <w:nsid w:val="06186A5B"/>
    <w:multiLevelType w:val="hybridMultilevel"/>
    <w:tmpl w:val="F1365DC4"/>
    <w:lvl w:ilvl="0" w:tplc="040E0001">
      <w:start w:val="1"/>
      <w:numFmt w:val="bullet"/>
      <w:lvlText w:val=""/>
      <w:lvlJc w:val="left"/>
      <w:pPr>
        <w:ind w:left="947" w:hanging="360"/>
      </w:pPr>
      <w:rPr>
        <w:rFonts w:ascii="Symbol" w:hAnsi="Symbol" w:hint="default"/>
      </w:rPr>
    </w:lvl>
    <w:lvl w:ilvl="1" w:tplc="040E0003" w:tentative="1">
      <w:start w:val="1"/>
      <w:numFmt w:val="bullet"/>
      <w:lvlText w:val="o"/>
      <w:lvlJc w:val="left"/>
      <w:pPr>
        <w:ind w:left="1667" w:hanging="360"/>
      </w:pPr>
      <w:rPr>
        <w:rFonts w:ascii="Courier New" w:hAnsi="Courier New" w:cs="Courier New" w:hint="default"/>
      </w:rPr>
    </w:lvl>
    <w:lvl w:ilvl="2" w:tplc="040E0005" w:tentative="1">
      <w:start w:val="1"/>
      <w:numFmt w:val="bullet"/>
      <w:lvlText w:val=""/>
      <w:lvlJc w:val="left"/>
      <w:pPr>
        <w:ind w:left="2387" w:hanging="360"/>
      </w:pPr>
      <w:rPr>
        <w:rFonts w:ascii="Wingdings" w:hAnsi="Wingdings" w:hint="default"/>
      </w:rPr>
    </w:lvl>
    <w:lvl w:ilvl="3" w:tplc="040E0001" w:tentative="1">
      <w:start w:val="1"/>
      <w:numFmt w:val="bullet"/>
      <w:lvlText w:val=""/>
      <w:lvlJc w:val="left"/>
      <w:pPr>
        <w:ind w:left="3107" w:hanging="360"/>
      </w:pPr>
      <w:rPr>
        <w:rFonts w:ascii="Symbol" w:hAnsi="Symbol" w:hint="default"/>
      </w:rPr>
    </w:lvl>
    <w:lvl w:ilvl="4" w:tplc="040E0003" w:tentative="1">
      <w:start w:val="1"/>
      <w:numFmt w:val="bullet"/>
      <w:lvlText w:val="o"/>
      <w:lvlJc w:val="left"/>
      <w:pPr>
        <w:ind w:left="3827" w:hanging="360"/>
      </w:pPr>
      <w:rPr>
        <w:rFonts w:ascii="Courier New" w:hAnsi="Courier New" w:cs="Courier New" w:hint="default"/>
      </w:rPr>
    </w:lvl>
    <w:lvl w:ilvl="5" w:tplc="040E0005" w:tentative="1">
      <w:start w:val="1"/>
      <w:numFmt w:val="bullet"/>
      <w:lvlText w:val=""/>
      <w:lvlJc w:val="left"/>
      <w:pPr>
        <w:ind w:left="4547" w:hanging="360"/>
      </w:pPr>
      <w:rPr>
        <w:rFonts w:ascii="Wingdings" w:hAnsi="Wingdings" w:hint="default"/>
      </w:rPr>
    </w:lvl>
    <w:lvl w:ilvl="6" w:tplc="040E0001" w:tentative="1">
      <w:start w:val="1"/>
      <w:numFmt w:val="bullet"/>
      <w:lvlText w:val=""/>
      <w:lvlJc w:val="left"/>
      <w:pPr>
        <w:ind w:left="5267" w:hanging="360"/>
      </w:pPr>
      <w:rPr>
        <w:rFonts w:ascii="Symbol" w:hAnsi="Symbol" w:hint="default"/>
      </w:rPr>
    </w:lvl>
    <w:lvl w:ilvl="7" w:tplc="040E0003" w:tentative="1">
      <w:start w:val="1"/>
      <w:numFmt w:val="bullet"/>
      <w:lvlText w:val="o"/>
      <w:lvlJc w:val="left"/>
      <w:pPr>
        <w:ind w:left="5987" w:hanging="360"/>
      </w:pPr>
      <w:rPr>
        <w:rFonts w:ascii="Courier New" w:hAnsi="Courier New" w:cs="Courier New" w:hint="default"/>
      </w:rPr>
    </w:lvl>
    <w:lvl w:ilvl="8" w:tplc="040E0005" w:tentative="1">
      <w:start w:val="1"/>
      <w:numFmt w:val="bullet"/>
      <w:lvlText w:val=""/>
      <w:lvlJc w:val="left"/>
      <w:pPr>
        <w:ind w:left="6707" w:hanging="360"/>
      </w:pPr>
      <w:rPr>
        <w:rFonts w:ascii="Wingdings" w:hAnsi="Wingdings" w:hint="default"/>
      </w:rPr>
    </w:lvl>
  </w:abstractNum>
  <w:abstractNum w:abstractNumId="2" w15:restartNumberingAfterBreak="0">
    <w:nsid w:val="14082A4C"/>
    <w:multiLevelType w:val="hybridMultilevel"/>
    <w:tmpl w:val="C65897D4"/>
    <w:lvl w:ilvl="0" w:tplc="040E000F">
      <w:start w:val="1"/>
      <w:numFmt w:val="decimal"/>
      <w:lvlText w:val="%1."/>
      <w:lvlJc w:val="left"/>
      <w:pPr>
        <w:ind w:left="947" w:hanging="360"/>
      </w:pPr>
    </w:lvl>
    <w:lvl w:ilvl="1" w:tplc="040E0019" w:tentative="1">
      <w:start w:val="1"/>
      <w:numFmt w:val="lowerLetter"/>
      <w:lvlText w:val="%2."/>
      <w:lvlJc w:val="left"/>
      <w:pPr>
        <w:ind w:left="1667" w:hanging="360"/>
      </w:pPr>
    </w:lvl>
    <w:lvl w:ilvl="2" w:tplc="040E001B" w:tentative="1">
      <w:start w:val="1"/>
      <w:numFmt w:val="lowerRoman"/>
      <w:lvlText w:val="%3."/>
      <w:lvlJc w:val="right"/>
      <w:pPr>
        <w:ind w:left="2387" w:hanging="180"/>
      </w:pPr>
    </w:lvl>
    <w:lvl w:ilvl="3" w:tplc="040E000F" w:tentative="1">
      <w:start w:val="1"/>
      <w:numFmt w:val="decimal"/>
      <w:lvlText w:val="%4."/>
      <w:lvlJc w:val="left"/>
      <w:pPr>
        <w:ind w:left="3107" w:hanging="360"/>
      </w:pPr>
    </w:lvl>
    <w:lvl w:ilvl="4" w:tplc="040E0019" w:tentative="1">
      <w:start w:val="1"/>
      <w:numFmt w:val="lowerLetter"/>
      <w:lvlText w:val="%5."/>
      <w:lvlJc w:val="left"/>
      <w:pPr>
        <w:ind w:left="3827" w:hanging="360"/>
      </w:pPr>
    </w:lvl>
    <w:lvl w:ilvl="5" w:tplc="040E001B" w:tentative="1">
      <w:start w:val="1"/>
      <w:numFmt w:val="lowerRoman"/>
      <w:lvlText w:val="%6."/>
      <w:lvlJc w:val="right"/>
      <w:pPr>
        <w:ind w:left="4547" w:hanging="180"/>
      </w:pPr>
    </w:lvl>
    <w:lvl w:ilvl="6" w:tplc="040E000F" w:tentative="1">
      <w:start w:val="1"/>
      <w:numFmt w:val="decimal"/>
      <w:lvlText w:val="%7."/>
      <w:lvlJc w:val="left"/>
      <w:pPr>
        <w:ind w:left="5267" w:hanging="360"/>
      </w:pPr>
    </w:lvl>
    <w:lvl w:ilvl="7" w:tplc="040E0019" w:tentative="1">
      <w:start w:val="1"/>
      <w:numFmt w:val="lowerLetter"/>
      <w:lvlText w:val="%8."/>
      <w:lvlJc w:val="left"/>
      <w:pPr>
        <w:ind w:left="5987" w:hanging="360"/>
      </w:pPr>
    </w:lvl>
    <w:lvl w:ilvl="8" w:tplc="040E001B" w:tentative="1">
      <w:start w:val="1"/>
      <w:numFmt w:val="lowerRoman"/>
      <w:lvlText w:val="%9."/>
      <w:lvlJc w:val="right"/>
      <w:pPr>
        <w:ind w:left="6707" w:hanging="180"/>
      </w:pPr>
    </w:lvl>
  </w:abstractNum>
  <w:abstractNum w:abstractNumId="3" w15:restartNumberingAfterBreak="0">
    <w:nsid w:val="25F43A44"/>
    <w:multiLevelType w:val="multilevel"/>
    <w:tmpl w:val="EED62AD4"/>
    <w:lvl w:ilvl="0">
      <w:start w:val="1"/>
      <w:numFmt w:val="decimal"/>
      <w:pStyle w:val="Cmsor1"/>
      <w:suff w:val="space"/>
      <w:lvlText w:val="%1."/>
      <w:lvlJc w:val="left"/>
      <w:pPr>
        <w:ind w:left="432" w:hanging="432"/>
      </w:pPr>
      <w:rPr>
        <w:rFonts w:hint="default"/>
      </w:rPr>
    </w:lvl>
    <w:lvl w:ilvl="1">
      <w:start w:val="1"/>
      <w:numFmt w:val="decimal"/>
      <w:pStyle w:val="Cmsor2"/>
      <w:suff w:val="space"/>
      <w:lvlText w:val="%1.%2."/>
      <w:lvlJc w:val="left"/>
      <w:pPr>
        <w:ind w:left="576" w:hanging="576"/>
      </w:pPr>
      <w:rPr>
        <w:rFonts w:hint="default"/>
      </w:rPr>
    </w:lvl>
    <w:lvl w:ilvl="2">
      <w:start w:val="1"/>
      <w:numFmt w:val="decimal"/>
      <w:pStyle w:val="Cmsor3"/>
      <w:suff w:val="space"/>
      <w:lvlText w:val="%1.%2.%3."/>
      <w:lvlJc w:val="left"/>
      <w:pPr>
        <w:ind w:left="720" w:hanging="720"/>
      </w:pPr>
      <w:rPr>
        <w:rFonts w:hint="default"/>
      </w:rPr>
    </w:lvl>
    <w:lvl w:ilvl="3">
      <w:start w:val="1"/>
      <w:numFmt w:val="decimal"/>
      <w:pStyle w:val="Cmsor4"/>
      <w:suff w:val="space"/>
      <w:lvlText w:val="%1.%2.%3.%4."/>
      <w:lvlJc w:val="left"/>
      <w:pPr>
        <w:ind w:left="864" w:hanging="864"/>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 w15:restartNumberingAfterBreak="0">
    <w:nsid w:val="3C972DDE"/>
    <w:multiLevelType w:val="hybridMultilevel"/>
    <w:tmpl w:val="C3DC7ACE"/>
    <w:lvl w:ilvl="0" w:tplc="040E000F">
      <w:start w:val="1"/>
      <w:numFmt w:val="decimal"/>
      <w:lvlText w:val="%1."/>
      <w:lvlJc w:val="left"/>
      <w:pPr>
        <w:ind w:left="1894" w:hanging="360"/>
      </w:pPr>
    </w:lvl>
    <w:lvl w:ilvl="1" w:tplc="040E0019" w:tentative="1">
      <w:start w:val="1"/>
      <w:numFmt w:val="lowerLetter"/>
      <w:lvlText w:val="%2."/>
      <w:lvlJc w:val="left"/>
      <w:pPr>
        <w:ind w:left="2387" w:hanging="360"/>
      </w:pPr>
    </w:lvl>
    <w:lvl w:ilvl="2" w:tplc="040E001B" w:tentative="1">
      <w:start w:val="1"/>
      <w:numFmt w:val="lowerRoman"/>
      <w:lvlText w:val="%3."/>
      <w:lvlJc w:val="right"/>
      <w:pPr>
        <w:ind w:left="3107" w:hanging="180"/>
      </w:pPr>
    </w:lvl>
    <w:lvl w:ilvl="3" w:tplc="040E000F" w:tentative="1">
      <w:start w:val="1"/>
      <w:numFmt w:val="decimal"/>
      <w:lvlText w:val="%4."/>
      <w:lvlJc w:val="left"/>
      <w:pPr>
        <w:ind w:left="3827" w:hanging="360"/>
      </w:pPr>
    </w:lvl>
    <w:lvl w:ilvl="4" w:tplc="040E0019" w:tentative="1">
      <w:start w:val="1"/>
      <w:numFmt w:val="lowerLetter"/>
      <w:lvlText w:val="%5."/>
      <w:lvlJc w:val="left"/>
      <w:pPr>
        <w:ind w:left="4547" w:hanging="360"/>
      </w:pPr>
    </w:lvl>
    <w:lvl w:ilvl="5" w:tplc="040E001B" w:tentative="1">
      <w:start w:val="1"/>
      <w:numFmt w:val="lowerRoman"/>
      <w:lvlText w:val="%6."/>
      <w:lvlJc w:val="right"/>
      <w:pPr>
        <w:ind w:left="5267" w:hanging="180"/>
      </w:pPr>
    </w:lvl>
    <w:lvl w:ilvl="6" w:tplc="040E000F" w:tentative="1">
      <w:start w:val="1"/>
      <w:numFmt w:val="decimal"/>
      <w:lvlText w:val="%7."/>
      <w:lvlJc w:val="left"/>
      <w:pPr>
        <w:ind w:left="5987" w:hanging="360"/>
      </w:pPr>
    </w:lvl>
    <w:lvl w:ilvl="7" w:tplc="040E0019" w:tentative="1">
      <w:start w:val="1"/>
      <w:numFmt w:val="lowerLetter"/>
      <w:lvlText w:val="%8."/>
      <w:lvlJc w:val="left"/>
      <w:pPr>
        <w:ind w:left="6707" w:hanging="360"/>
      </w:pPr>
    </w:lvl>
    <w:lvl w:ilvl="8" w:tplc="040E001B" w:tentative="1">
      <w:start w:val="1"/>
      <w:numFmt w:val="lowerRoman"/>
      <w:lvlText w:val="%9."/>
      <w:lvlJc w:val="right"/>
      <w:pPr>
        <w:ind w:left="7427" w:hanging="180"/>
      </w:pPr>
    </w:lvl>
  </w:abstractNum>
  <w:abstractNum w:abstractNumId="5" w15:restartNumberingAfterBreak="0">
    <w:nsid w:val="6FA721B3"/>
    <w:multiLevelType w:val="hybridMultilevel"/>
    <w:tmpl w:val="2DEE5A62"/>
    <w:lvl w:ilvl="0" w:tplc="4FBA023A">
      <w:start w:val="1"/>
      <w:numFmt w:val="decimal"/>
      <w:pStyle w:val="Irodalomjegyzkbejegyzs"/>
      <w:lvlText w:val="%1."/>
      <w:lvlJc w:val="left"/>
      <w:pPr>
        <w:tabs>
          <w:tab w:val="num" w:pos="1134"/>
        </w:tabs>
        <w:ind w:left="1134" w:hanging="567"/>
      </w:pPr>
      <w:rPr>
        <w:rFonts w:hint="default"/>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num w:numId="1">
    <w:abstractNumId w:val="0"/>
  </w:num>
  <w:num w:numId="2">
    <w:abstractNumId w:val="3"/>
  </w:num>
  <w:num w:numId="3">
    <w:abstractNumId w:val="5"/>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185"/>
    <w:rsid w:val="000002E8"/>
    <w:rsid w:val="00000812"/>
    <w:rsid w:val="00000B3B"/>
    <w:rsid w:val="00000DFA"/>
    <w:rsid w:val="00002511"/>
    <w:rsid w:val="000026A2"/>
    <w:rsid w:val="00002FBB"/>
    <w:rsid w:val="00003355"/>
    <w:rsid w:val="00003C87"/>
    <w:rsid w:val="00004139"/>
    <w:rsid w:val="00005DE4"/>
    <w:rsid w:val="000073F0"/>
    <w:rsid w:val="00007566"/>
    <w:rsid w:val="0001042F"/>
    <w:rsid w:val="0001177F"/>
    <w:rsid w:val="00012990"/>
    <w:rsid w:val="00012C92"/>
    <w:rsid w:val="00012E39"/>
    <w:rsid w:val="00012FC6"/>
    <w:rsid w:val="000139FD"/>
    <w:rsid w:val="0001411F"/>
    <w:rsid w:val="000143EB"/>
    <w:rsid w:val="00016089"/>
    <w:rsid w:val="000167D0"/>
    <w:rsid w:val="00016D7D"/>
    <w:rsid w:val="00016FE1"/>
    <w:rsid w:val="000170B4"/>
    <w:rsid w:val="00017B87"/>
    <w:rsid w:val="00023800"/>
    <w:rsid w:val="0002493C"/>
    <w:rsid w:val="00025DFF"/>
    <w:rsid w:val="00026E9C"/>
    <w:rsid w:val="00027134"/>
    <w:rsid w:val="00027A88"/>
    <w:rsid w:val="0003052F"/>
    <w:rsid w:val="0003071A"/>
    <w:rsid w:val="000316F0"/>
    <w:rsid w:val="00031DB4"/>
    <w:rsid w:val="00032DC3"/>
    <w:rsid w:val="000338EE"/>
    <w:rsid w:val="000339FA"/>
    <w:rsid w:val="00033A48"/>
    <w:rsid w:val="00033CA1"/>
    <w:rsid w:val="0003494B"/>
    <w:rsid w:val="00034DF2"/>
    <w:rsid w:val="00035E1E"/>
    <w:rsid w:val="00035E84"/>
    <w:rsid w:val="00040CE6"/>
    <w:rsid w:val="00040E33"/>
    <w:rsid w:val="00041083"/>
    <w:rsid w:val="00042676"/>
    <w:rsid w:val="000435E3"/>
    <w:rsid w:val="0004399C"/>
    <w:rsid w:val="0004409B"/>
    <w:rsid w:val="0004470B"/>
    <w:rsid w:val="000457E2"/>
    <w:rsid w:val="000472FD"/>
    <w:rsid w:val="00047A9A"/>
    <w:rsid w:val="000500DD"/>
    <w:rsid w:val="00050A8A"/>
    <w:rsid w:val="00051236"/>
    <w:rsid w:val="00052CC9"/>
    <w:rsid w:val="0005307A"/>
    <w:rsid w:val="0005447A"/>
    <w:rsid w:val="00054496"/>
    <w:rsid w:val="00054923"/>
    <w:rsid w:val="000549C9"/>
    <w:rsid w:val="0005751C"/>
    <w:rsid w:val="00063DDA"/>
    <w:rsid w:val="00064FF3"/>
    <w:rsid w:val="0006607B"/>
    <w:rsid w:val="00066245"/>
    <w:rsid w:val="00066FA5"/>
    <w:rsid w:val="000671A8"/>
    <w:rsid w:val="00067F27"/>
    <w:rsid w:val="00070A22"/>
    <w:rsid w:val="000715D6"/>
    <w:rsid w:val="00071AB0"/>
    <w:rsid w:val="000720C7"/>
    <w:rsid w:val="00072BDA"/>
    <w:rsid w:val="000744DD"/>
    <w:rsid w:val="0007498D"/>
    <w:rsid w:val="000764AF"/>
    <w:rsid w:val="00076F4D"/>
    <w:rsid w:val="00077915"/>
    <w:rsid w:val="00077BF0"/>
    <w:rsid w:val="000810C8"/>
    <w:rsid w:val="000812F0"/>
    <w:rsid w:val="00081BDA"/>
    <w:rsid w:val="00081F95"/>
    <w:rsid w:val="000823A0"/>
    <w:rsid w:val="00082563"/>
    <w:rsid w:val="0008391F"/>
    <w:rsid w:val="00084173"/>
    <w:rsid w:val="00085196"/>
    <w:rsid w:val="00086DA0"/>
    <w:rsid w:val="00086EC1"/>
    <w:rsid w:val="00090A28"/>
    <w:rsid w:val="00091A64"/>
    <w:rsid w:val="00091E23"/>
    <w:rsid w:val="0009210F"/>
    <w:rsid w:val="0009301C"/>
    <w:rsid w:val="00094D29"/>
    <w:rsid w:val="00095AE4"/>
    <w:rsid w:val="000972AE"/>
    <w:rsid w:val="00097AC7"/>
    <w:rsid w:val="00097C46"/>
    <w:rsid w:val="000A0E00"/>
    <w:rsid w:val="000A1ECB"/>
    <w:rsid w:val="000A209C"/>
    <w:rsid w:val="000A248B"/>
    <w:rsid w:val="000A37CC"/>
    <w:rsid w:val="000A42EE"/>
    <w:rsid w:val="000A4BCB"/>
    <w:rsid w:val="000A53D1"/>
    <w:rsid w:val="000A558B"/>
    <w:rsid w:val="000A55FC"/>
    <w:rsid w:val="000A5EA6"/>
    <w:rsid w:val="000A6DF3"/>
    <w:rsid w:val="000B037E"/>
    <w:rsid w:val="000B0386"/>
    <w:rsid w:val="000B0559"/>
    <w:rsid w:val="000B0DC2"/>
    <w:rsid w:val="000B141D"/>
    <w:rsid w:val="000B16FC"/>
    <w:rsid w:val="000B50C3"/>
    <w:rsid w:val="000B51C9"/>
    <w:rsid w:val="000B59DC"/>
    <w:rsid w:val="000B5BF9"/>
    <w:rsid w:val="000B6719"/>
    <w:rsid w:val="000B693F"/>
    <w:rsid w:val="000B6B4B"/>
    <w:rsid w:val="000C11C6"/>
    <w:rsid w:val="000C1587"/>
    <w:rsid w:val="000C2D2B"/>
    <w:rsid w:val="000C3C0B"/>
    <w:rsid w:val="000C3D5D"/>
    <w:rsid w:val="000C50B5"/>
    <w:rsid w:val="000C518C"/>
    <w:rsid w:val="000C57D2"/>
    <w:rsid w:val="000C58EF"/>
    <w:rsid w:val="000C6674"/>
    <w:rsid w:val="000C6A8A"/>
    <w:rsid w:val="000C7010"/>
    <w:rsid w:val="000D02D2"/>
    <w:rsid w:val="000D0D19"/>
    <w:rsid w:val="000D1283"/>
    <w:rsid w:val="000D16ED"/>
    <w:rsid w:val="000D25B3"/>
    <w:rsid w:val="000D43E8"/>
    <w:rsid w:val="000D4684"/>
    <w:rsid w:val="000D46A0"/>
    <w:rsid w:val="000D49BF"/>
    <w:rsid w:val="000D4C8F"/>
    <w:rsid w:val="000D5665"/>
    <w:rsid w:val="000D66E1"/>
    <w:rsid w:val="000D7555"/>
    <w:rsid w:val="000D7C8C"/>
    <w:rsid w:val="000E0695"/>
    <w:rsid w:val="000E0A24"/>
    <w:rsid w:val="000E1B5B"/>
    <w:rsid w:val="000E1E4D"/>
    <w:rsid w:val="000E35C7"/>
    <w:rsid w:val="000E3BB7"/>
    <w:rsid w:val="000E4EE5"/>
    <w:rsid w:val="000E5252"/>
    <w:rsid w:val="000E6B18"/>
    <w:rsid w:val="000E7057"/>
    <w:rsid w:val="000E746C"/>
    <w:rsid w:val="000F0574"/>
    <w:rsid w:val="000F1252"/>
    <w:rsid w:val="000F15BD"/>
    <w:rsid w:val="000F17C9"/>
    <w:rsid w:val="000F1B3B"/>
    <w:rsid w:val="000F2120"/>
    <w:rsid w:val="000F254D"/>
    <w:rsid w:val="000F26C2"/>
    <w:rsid w:val="000F33F6"/>
    <w:rsid w:val="000F38B2"/>
    <w:rsid w:val="000F4014"/>
    <w:rsid w:val="000F67FA"/>
    <w:rsid w:val="000F6C13"/>
    <w:rsid w:val="000F738E"/>
    <w:rsid w:val="000F7A91"/>
    <w:rsid w:val="00101FBA"/>
    <w:rsid w:val="00101FBF"/>
    <w:rsid w:val="00101FCF"/>
    <w:rsid w:val="0010250D"/>
    <w:rsid w:val="001037D3"/>
    <w:rsid w:val="00103991"/>
    <w:rsid w:val="001054A4"/>
    <w:rsid w:val="00105DD6"/>
    <w:rsid w:val="00107268"/>
    <w:rsid w:val="001073B3"/>
    <w:rsid w:val="00107989"/>
    <w:rsid w:val="0011120D"/>
    <w:rsid w:val="001128CA"/>
    <w:rsid w:val="001137BC"/>
    <w:rsid w:val="00114749"/>
    <w:rsid w:val="001151F2"/>
    <w:rsid w:val="00115517"/>
    <w:rsid w:val="00115534"/>
    <w:rsid w:val="00115DBD"/>
    <w:rsid w:val="00116930"/>
    <w:rsid w:val="00116B22"/>
    <w:rsid w:val="00116FDA"/>
    <w:rsid w:val="00117164"/>
    <w:rsid w:val="00117BB8"/>
    <w:rsid w:val="00117BBC"/>
    <w:rsid w:val="00120F7D"/>
    <w:rsid w:val="00120FEC"/>
    <w:rsid w:val="00121540"/>
    <w:rsid w:val="0012183B"/>
    <w:rsid w:val="001218FB"/>
    <w:rsid w:val="00122452"/>
    <w:rsid w:val="00123126"/>
    <w:rsid w:val="00123197"/>
    <w:rsid w:val="001237C3"/>
    <w:rsid w:val="00124B27"/>
    <w:rsid w:val="00124E16"/>
    <w:rsid w:val="0012528C"/>
    <w:rsid w:val="00125A24"/>
    <w:rsid w:val="00125C5F"/>
    <w:rsid w:val="00125D2D"/>
    <w:rsid w:val="00126162"/>
    <w:rsid w:val="0012623C"/>
    <w:rsid w:val="001265E7"/>
    <w:rsid w:val="00127EE8"/>
    <w:rsid w:val="00132D05"/>
    <w:rsid w:val="00135523"/>
    <w:rsid w:val="00135B28"/>
    <w:rsid w:val="001375E2"/>
    <w:rsid w:val="001376EF"/>
    <w:rsid w:val="001406CB"/>
    <w:rsid w:val="00140B60"/>
    <w:rsid w:val="00142ACE"/>
    <w:rsid w:val="00142AEB"/>
    <w:rsid w:val="0014423A"/>
    <w:rsid w:val="00146B29"/>
    <w:rsid w:val="00147570"/>
    <w:rsid w:val="0015029E"/>
    <w:rsid w:val="00150CEB"/>
    <w:rsid w:val="00151D75"/>
    <w:rsid w:val="0015267C"/>
    <w:rsid w:val="00153027"/>
    <w:rsid w:val="0015335D"/>
    <w:rsid w:val="0015381C"/>
    <w:rsid w:val="00155131"/>
    <w:rsid w:val="00155EE6"/>
    <w:rsid w:val="00156E3A"/>
    <w:rsid w:val="00157861"/>
    <w:rsid w:val="00157F3C"/>
    <w:rsid w:val="00160439"/>
    <w:rsid w:val="001608CC"/>
    <w:rsid w:val="001627B8"/>
    <w:rsid w:val="00162E1B"/>
    <w:rsid w:val="00162E8E"/>
    <w:rsid w:val="001646C2"/>
    <w:rsid w:val="00164F41"/>
    <w:rsid w:val="00165A0D"/>
    <w:rsid w:val="00165BCE"/>
    <w:rsid w:val="00165CD6"/>
    <w:rsid w:val="00166952"/>
    <w:rsid w:val="00167B27"/>
    <w:rsid w:val="00170EF8"/>
    <w:rsid w:val="00171026"/>
    <w:rsid w:val="001719D7"/>
    <w:rsid w:val="00171A97"/>
    <w:rsid w:val="00173542"/>
    <w:rsid w:val="00173F45"/>
    <w:rsid w:val="00174AE0"/>
    <w:rsid w:val="00174C5D"/>
    <w:rsid w:val="00174F8E"/>
    <w:rsid w:val="00175046"/>
    <w:rsid w:val="00175F9F"/>
    <w:rsid w:val="00176E2B"/>
    <w:rsid w:val="00177B92"/>
    <w:rsid w:val="00181052"/>
    <w:rsid w:val="00181D97"/>
    <w:rsid w:val="00184746"/>
    <w:rsid w:val="00184800"/>
    <w:rsid w:val="00184D81"/>
    <w:rsid w:val="00184EBF"/>
    <w:rsid w:val="001855C0"/>
    <w:rsid w:val="00186915"/>
    <w:rsid w:val="00186AFB"/>
    <w:rsid w:val="00186F2E"/>
    <w:rsid w:val="00187350"/>
    <w:rsid w:val="0019047B"/>
    <w:rsid w:val="00190678"/>
    <w:rsid w:val="001907D0"/>
    <w:rsid w:val="00192E8E"/>
    <w:rsid w:val="0019529A"/>
    <w:rsid w:val="00195A2D"/>
    <w:rsid w:val="00195BEE"/>
    <w:rsid w:val="001961CC"/>
    <w:rsid w:val="001965C5"/>
    <w:rsid w:val="00196BD6"/>
    <w:rsid w:val="00196D83"/>
    <w:rsid w:val="001978DA"/>
    <w:rsid w:val="001A00DD"/>
    <w:rsid w:val="001A1B08"/>
    <w:rsid w:val="001A2045"/>
    <w:rsid w:val="001A2498"/>
    <w:rsid w:val="001A2AB1"/>
    <w:rsid w:val="001A2D2C"/>
    <w:rsid w:val="001A3347"/>
    <w:rsid w:val="001A3E61"/>
    <w:rsid w:val="001A529A"/>
    <w:rsid w:val="001A52E7"/>
    <w:rsid w:val="001A5AC9"/>
    <w:rsid w:val="001A613D"/>
    <w:rsid w:val="001A6528"/>
    <w:rsid w:val="001A6756"/>
    <w:rsid w:val="001A6E3D"/>
    <w:rsid w:val="001A7062"/>
    <w:rsid w:val="001B09FA"/>
    <w:rsid w:val="001B0B5A"/>
    <w:rsid w:val="001B1A59"/>
    <w:rsid w:val="001B2EF3"/>
    <w:rsid w:val="001B336D"/>
    <w:rsid w:val="001B3F3D"/>
    <w:rsid w:val="001B496E"/>
    <w:rsid w:val="001B541E"/>
    <w:rsid w:val="001B59E1"/>
    <w:rsid w:val="001B5BA6"/>
    <w:rsid w:val="001B5D17"/>
    <w:rsid w:val="001B6072"/>
    <w:rsid w:val="001B62AD"/>
    <w:rsid w:val="001B7509"/>
    <w:rsid w:val="001C19C1"/>
    <w:rsid w:val="001C1E72"/>
    <w:rsid w:val="001C1FE0"/>
    <w:rsid w:val="001C3171"/>
    <w:rsid w:val="001C43CD"/>
    <w:rsid w:val="001C4C63"/>
    <w:rsid w:val="001C53DA"/>
    <w:rsid w:val="001C6604"/>
    <w:rsid w:val="001C740D"/>
    <w:rsid w:val="001C7C70"/>
    <w:rsid w:val="001C7D57"/>
    <w:rsid w:val="001D07A0"/>
    <w:rsid w:val="001D149B"/>
    <w:rsid w:val="001D32EF"/>
    <w:rsid w:val="001D33B8"/>
    <w:rsid w:val="001D37C5"/>
    <w:rsid w:val="001D4243"/>
    <w:rsid w:val="001D4396"/>
    <w:rsid w:val="001D483C"/>
    <w:rsid w:val="001D4C20"/>
    <w:rsid w:val="001D4FCB"/>
    <w:rsid w:val="001D5B18"/>
    <w:rsid w:val="001D601E"/>
    <w:rsid w:val="001D79A0"/>
    <w:rsid w:val="001E12CC"/>
    <w:rsid w:val="001E132E"/>
    <w:rsid w:val="001E133F"/>
    <w:rsid w:val="001E1433"/>
    <w:rsid w:val="001E1787"/>
    <w:rsid w:val="001E2C53"/>
    <w:rsid w:val="001E43A2"/>
    <w:rsid w:val="001E4601"/>
    <w:rsid w:val="001E599E"/>
    <w:rsid w:val="001E5B61"/>
    <w:rsid w:val="001E60DB"/>
    <w:rsid w:val="001E6920"/>
    <w:rsid w:val="001E7617"/>
    <w:rsid w:val="001E7F01"/>
    <w:rsid w:val="001F1927"/>
    <w:rsid w:val="001F2359"/>
    <w:rsid w:val="001F235F"/>
    <w:rsid w:val="001F2520"/>
    <w:rsid w:val="001F3BEB"/>
    <w:rsid w:val="001F3C01"/>
    <w:rsid w:val="001F4BF6"/>
    <w:rsid w:val="001F581A"/>
    <w:rsid w:val="001F6994"/>
    <w:rsid w:val="001F6B9E"/>
    <w:rsid w:val="001F70C9"/>
    <w:rsid w:val="001F7743"/>
    <w:rsid w:val="001F7A63"/>
    <w:rsid w:val="001F7ECD"/>
    <w:rsid w:val="0020016F"/>
    <w:rsid w:val="00200520"/>
    <w:rsid w:val="00200683"/>
    <w:rsid w:val="00200942"/>
    <w:rsid w:val="00202BFF"/>
    <w:rsid w:val="002040EC"/>
    <w:rsid w:val="002049E5"/>
    <w:rsid w:val="00204DCE"/>
    <w:rsid w:val="0020613C"/>
    <w:rsid w:val="00206717"/>
    <w:rsid w:val="00206786"/>
    <w:rsid w:val="00206F22"/>
    <w:rsid w:val="00207C26"/>
    <w:rsid w:val="00211499"/>
    <w:rsid w:val="0021177A"/>
    <w:rsid w:val="00211F50"/>
    <w:rsid w:val="0021205D"/>
    <w:rsid w:val="00212FC9"/>
    <w:rsid w:val="00213727"/>
    <w:rsid w:val="00214910"/>
    <w:rsid w:val="002154EE"/>
    <w:rsid w:val="0021582F"/>
    <w:rsid w:val="0021599A"/>
    <w:rsid w:val="0021614A"/>
    <w:rsid w:val="00216D25"/>
    <w:rsid w:val="002204B2"/>
    <w:rsid w:val="00221A04"/>
    <w:rsid w:val="00222AF7"/>
    <w:rsid w:val="00222CCC"/>
    <w:rsid w:val="00223509"/>
    <w:rsid w:val="002239B1"/>
    <w:rsid w:val="00223B07"/>
    <w:rsid w:val="002245E8"/>
    <w:rsid w:val="002301A0"/>
    <w:rsid w:val="002304A2"/>
    <w:rsid w:val="00231DDB"/>
    <w:rsid w:val="002326D9"/>
    <w:rsid w:val="00232960"/>
    <w:rsid w:val="00232D98"/>
    <w:rsid w:val="00233590"/>
    <w:rsid w:val="00235EE9"/>
    <w:rsid w:val="0023738B"/>
    <w:rsid w:val="00237BFF"/>
    <w:rsid w:val="00240342"/>
    <w:rsid w:val="002405ED"/>
    <w:rsid w:val="00240DE0"/>
    <w:rsid w:val="00241708"/>
    <w:rsid w:val="00242F96"/>
    <w:rsid w:val="0024312C"/>
    <w:rsid w:val="00244494"/>
    <w:rsid w:val="002452C0"/>
    <w:rsid w:val="002459F5"/>
    <w:rsid w:val="00246426"/>
    <w:rsid w:val="00246F34"/>
    <w:rsid w:val="002478DA"/>
    <w:rsid w:val="00251E8D"/>
    <w:rsid w:val="00252D8E"/>
    <w:rsid w:val="00253392"/>
    <w:rsid w:val="00253DCF"/>
    <w:rsid w:val="00253F44"/>
    <w:rsid w:val="002552E5"/>
    <w:rsid w:val="0025611E"/>
    <w:rsid w:val="00256C87"/>
    <w:rsid w:val="00260429"/>
    <w:rsid w:val="002616DF"/>
    <w:rsid w:val="00262487"/>
    <w:rsid w:val="00262A0A"/>
    <w:rsid w:val="0026429E"/>
    <w:rsid w:val="00264916"/>
    <w:rsid w:val="002663C7"/>
    <w:rsid w:val="00266E32"/>
    <w:rsid w:val="00270823"/>
    <w:rsid w:val="002709D8"/>
    <w:rsid w:val="00270E8F"/>
    <w:rsid w:val="00273BB2"/>
    <w:rsid w:val="00275DC4"/>
    <w:rsid w:val="002762D3"/>
    <w:rsid w:val="002767E3"/>
    <w:rsid w:val="00277D99"/>
    <w:rsid w:val="002800BB"/>
    <w:rsid w:val="002814EC"/>
    <w:rsid w:val="0028289C"/>
    <w:rsid w:val="00282F8F"/>
    <w:rsid w:val="002832D5"/>
    <w:rsid w:val="002837A6"/>
    <w:rsid w:val="00283FBE"/>
    <w:rsid w:val="002842BD"/>
    <w:rsid w:val="002848C3"/>
    <w:rsid w:val="00284A71"/>
    <w:rsid w:val="00284C70"/>
    <w:rsid w:val="00285187"/>
    <w:rsid w:val="0028520D"/>
    <w:rsid w:val="00285533"/>
    <w:rsid w:val="00286935"/>
    <w:rsid w:val="002904E1"/>
    <w:rsid w:val="00290F55"/>
    <w:rsid w:val="00291994"/>
    <w:rsid w:val="00293EBA"/>
    <w:rsid w:val="00294BFD"/>
    <w:rsid w:val="00295553"/>
    <w:rsid w:val="00295F10"/>
    <w:rsid w:val="00295FFC"/>
    <w:rsid w:val="00296B97"/>
    <w:rsid w:val="00296F2A"/>
    <w:rsid w:val="002A0D79"/>
    <w:rsid w:val="002A1DB5"/>
    <w:rsid w:val="002A26FC"/>
    <w:rsid w:val="002A284B"/>
    <w:rsid w:val="002A339A"/>
    <w:rsid w:val="002A4564"/>
    <w:rsid w:val="002A4D31"/>
    <w:rsid w:val="002A5EB0"/>
    <w:rsid w:val="002A66B6"/>
    <w:rsid w:val="002A688E"/>
    <w:rsid w:val="002A7CFD"/>
    <w:rsid w:val="002B0286"/>
    <w:rsid w:val="002B0FC9"/>
    <w:rsid w:val="002B1848"/>
    <w:rsid w:val="002B3F39"/>
    <w:rsid w:val="002B53D7"/>
    <w:rsid w:val="002B6CF0"/>
    <w:rsid w:val="002B7389"/>
    <w:rsid w:val="002B774D"/>
    <w:rsid w:val="002C142A"/>
    <w:rsid w:val="002C1F58"/>
    <w:rsid w:val="002C2104"/>
    <w:rsid w:val="002C2A9F"/>
    <w:rsid w:val="002C3185"/>
    <w:rsid w:val="002C31EF"/>
    <w:rsid w:val="002C3FAE"/>
    <w:rsid w:val="002C3FEE"/>
    <w:rsid w:val="002C4AAA"/>
    <w:rsid w:val="002C4B75"/>
    <w:rsid w:val="002C4CCF"/>
    <w:rsid w:val="002C587A"/>
    <w:rsid w:val="002C598D"/>
    <w:rsid w:val="002C5B03"/>
    <w:rsid w:val="002C6428"/>
    <w:rsid w:val="002C698C"/>
    <w:rsid w:val="002C6E1E"/>
    <w:rsid w:val="002D0651"/>
    <w:rsid w:val="002D0E89"/>
    <w:rsid w:val="002D10DF"/>
    <w:rsid w:val="002D256D"/>
    <w:rsid w:val="002D30DA"/>
    <w:rsid w:val="002D3166"/>
    <w:rsid w:val="002D33A5"/>
    <w:rsid w:val="002D3667"/>
    <w:rsid w:val="002D4EBF"/>
    <w:rsid w:val="002D510C"/>
    <w:rsid w:val="002D5DC5"/>
    <w:rsid w:val="002D644D"/>
    <w:rsid w:val="002D7DA4"/>
    <w:rsid w:val="002D7F67"/>
    <w:rsid w:val="002E03C6"/>
    <w:rsid w:val="002E078F"/>
    <w:rsid w:val="002E28EA"/>
    <w:rsid w:val="002E37DD"/>
    <w:rsid w:val="002E456D"/>
    <w:rsid w:val="002E4779"/>
    <w:rsid w:val="002E484E"/>
    <w:rsid w:val="002E4883"/>
    <w:rsid w:val="002E6A43"/>
    <w:rsid w:val="002E6E46"/>
    <w:rsid w:val="002E70C3"/>
    <w:rsid w:val="002E7B7F"/>
    <w:rsid w:val="002E7F05"/>
    <w:rsid w:val="002F088D"/>
    <w:rsid w:val="002F0A65"/>
    <w:rsid w:val="002F1762"/>
    <w:rsid w:val="002F274C"/>
    <w:rsid w:val="002F2D7D"/>
    <w:rsid w:val="002F3A80"/>
    <w:rsid w:val="002F459C"/>
    <w:rsid w:val="002F4A08"/>
    <w:rsid w:val="002F4CEA"/>
    <w:rsid w:val="002F5189"/>
    <w:rsid w:val="002F5DB5"/>
    <w:rsid w:val="002F5EBF"/>
    <w:rsid w:val="002F64E6"/>
    <w:rsid w:val="002F7418"/>
    <w:rsid w:val="003003A6"/>
    <w:rsid w:val="00300847"/>
    <w:rsid w:val="003008C7"/>
    <w:rsid w:val="00302A3C"/>
    <w:rsid w:val="0030488E"/>
    <w:rsid w:val="0030490E"/>
    <w:rsid w:val="00304A12"/>
    <w:rsid w:val="00304BE4"/>
    <w:rsid w:val="003051EA"/>
    <w:rsid w:val="00305250"/>
    <w:rsid w:val="003053A6"/>
    <w:rsid w:val="0030541F"/>
    <w:rsid w:val="0030543F"/>
    <w:rsid w:val="00306396"/>
    <w:rsid w:val="003069C8"/>
    <w:rsid w:val="00306CA3"/>
    <w:rsid w:val="0031037D"/>
    <w:rsid w:val="00311E5A"/>
    <w:rsid w:val="0031233C"/>
    <w:rsid w:val="003142BC"/>
    <w:rsid w:val="003149E1"/>
    <w:rsid w:val="00315A91"/>
    <w:rsid w:val="003160CE"/>
    <w:rsid w:val="003163CC"/>
    <w:rsid w:val="00316610"/>
    <w:rsid w:val="00316B3A"/>
    <w:rsid w:val="00317564"/>
    <w:rsid w:val="00320911"/>
    <w:rsid w:val="003209A4"/>
    <w:rsid w:val="0032102E"/>
    <w:rsid w:val="00321CDE"/>
    <w:rsid w:val="00322A2F"/>
    <w:rsid w:val="0032333B"/>
    <w:rsid w:val="0032393F"/>
    <w:rsid w:val="0032409C"/>
    <w:rsid w:val="003249D3"/>
    <w:rsid w:val="00324F00"/>
    <w:rsid w:val="003260F0"/>
    <w:rsid w:val="0032650F"/>
    <w:rsid w:val="00326ECA"/>
    <w:rsid w:val="00327310"/>
    <w:rsid w:val="00330385"/>
    <w:rsid w:val="00330722"/>
    <w:rsid w:val="003310B7"/>
    <w:rsid w:val="003311A9"/>
    <w:rsid w:val="00331D3F"/>
    <w:rsid w:val="00333934"/>
    <w:rsid w:val="00333B64"/>
    <w:rsid w:val="00333BB8"/>
    <w:rsid w:val="00335F86"/>
    <w:rsid w:val="00336FC2"/>
    <w:rsid w:val="003373E2"/>
    <w:rsid w:val="003375F3"/>
    <w:rsid w:val="00337B4F"/>
    <w:rsid w:val="003408C6"/>
    <w:rsid w:val="003409D2"/>
    <w:rsid w:val="003409F5"/>
    <w:rsid w:val="0034197F"/>
    <w:rsid w:val="00341B08"/>
    <w:rsid w:val="00342067"/>
    <w:rsid w:val="00342978"/>
    <w:rsid w:val="00342D67"/>
    <w:rsid w:val="00343CCC"/>
    <w:rsid w:val="003442D0"/>
    <w:rsid w:val="00344AA3"/>
    <w:rsid w:val="00344B34"/>
    <w:rsid w:val="00344CA7"/>
    <w:rsid w:val="00344E97"/>
    <w:rsid w:val="00345BEC"/>
    <w:rsid w:val="00346067"/>
    <w:rsid w:val="00346244"/>
    <w:rsid w:val="0034716D"/>
    <w:rsid w:val="003472DD"/>
    <w:rsid w:val="003478F8"/>
    <w:rsid w:val="00347BA0"/>
    <w:rsid w:val="003520AD"/>
    <w:rsid w:val="0035213C"/>
    <w:rsid w:val="00352808"/>
    <w:rsid w:val="00353CE7"/>
    <w:rsid w:val="0035578E"/>
    <w:rsid w:val="003567D7"/>
    <w:rsid w:val="0036144C"/>
    <w:rsid w:val="00361AE7"/>
    <w:rsid w:val="0036392C"/>
    <w:rsid w:val="00363F57"/>
    <w:rsid w:val="003649D0"/>
    <w:rsid w:val="00364B76"/>
    <w:rsid w:val="003650C0"/>
    <w:rsid w:val="003654BE"/>
    <w:rsid w:val="00366189"/>
    <w:rsid w:val="0036671F"/>
    <w:rsid w:val="00367915"/>
    <w:rsid w:val="0037015A"/>
    <w:rsid w:val="00370C9D"/>
    <w:rsid w:val="00370D97"/>
    <w:rsid w:val="00370EEE"/>
    <w:rsid w:val="003722CB"/>
    <w:rsid w:val="00372578"/>
    <w:rsid w:val="00373143"/>
    <w:rsid w:val="00375765"/>
    <w:rsid w:val="00380BA4"/>
    <w:rsid w:val="00381AEA"/>
    <w:rsid w:val="0038217F"/>
    <w:rsid w:val="0038218E"/>
    <w:rsid w:val="00382F74"/>
    <w:rsid w:val="003849BF"/>
    <w:rsid w:val="00384FA1"/>
    <w:rsid w:val="00385704"/>
    <w:rsid w:val="003857B8"/>
    <w:rsid w:val="00387885"/>
    <w:rsid w:val="00391720"/>
    <w:rsid w:val="00391A4A"/>
    <w:rsid w:val="0039236E"/>
    <w:rsid w:val="00392546"/>
    <w:rsid w:val="003929A2"/>
    <w:rsid w:val="00393D1F"/>
    <w:rsid w:val="0039462B"/>
    <w:rsid w:val="00394A4B"/>
    <w:rsid w:val="00395030"/>
    <w:rsid w:val="003959AA"/>
    <w:rsid w:val="003A004F"/>
    <w:rsid w:val="003A0204"/>
    <w:rsid w:val="003A0FDD"/>
    <w:rsid w:val="003A11CD"/>
    <w:rsid w:val="003A20E2"/>
    <w:rsid w:val="003A2189"/>
    <w:rsid w:val="003A281F"/>
    <w:rsid w:val="003A3740"/>
    <w:rsid w:val="003A3920"/>
    <w:rsid w:val="003A405E"/>
    <w:rsid w:val="003A45A4"/>
    <w:rsid w:val="003A630E"/>
    <w:rsid w:val="003A6806"/>
    <w:rsid w:val="003A686B"/>
    <w:rsid w:val="003B0235"/>
    <w:rsid w:val="003B0500"/>
    <w:rsid w:val="003B0B3E"/>
    <w:rsid w:val="003B1111"/>
    <w:rsid w:val="003B1C24"/>
    <w:rsid w:val="003B2137"/>
    <w:rsid w:val="003B2FFF"/>
    <w:rsid w:val="003B4724"/>
    <w:rsid w:val="003B4ABF"/>
    <w:rsid w:val="003B588D"/>
    <w:rsid w:val="003B637D"/>
    <w:rsid w:val="003B673B"/>
    <w:rsid w:val="003B7578"/>
    <w:rsid w:val="003B7AF8"/>
    <w:rsid w:val="003C05E5"/>
    <w:rsid w:val="003C115C"/>
    <w:rsid w:val="003C1EE5"/>
    <w:rsid w:val="003C2C24"/>
    <w:rsid w:val="003C2F52"/>
    <w:rsid w:val="003C4438"/>
    <w:rsid w:val="003C44FB"/>
    <w:rsid w:val="003C466F"/>
    <w:rsid w:val="003C4955"/>
    <w:rsid w:val="003C5EB0"/>
    <w:rsid w:val="003C7FBF"/>
    <w:rsid w:val="003D0566"/>
    <w:rsid w:val="003D1010"/>
    <w:rsid w:val="003D1E12"/>
    <w:rsid w:val="003D20F2"/>
    <w:rsid w:val="003D262A"/>
    <w:rsid w:val="003D3143"/>
    <w:rsid w:val="003D31E9"/>
    <w:rsid w:val="003D442B"/>
    <w:rsid w:val="003D493D"/>
    <w:rsid w:val="003D5CA7"/>
    <w:rsid w:val="003D63A0"/>
    <w:rsid w:val="003D670E"/>
    <w:rsid w:val="003D68D1"/>
    <w:rsid w:val="003D74D6"/>
    <w:rsid w:val="003D77AA"/>
    <w:rsid w:val="003E0252"/>
    <w:rsid w:val="003E0AC1"/>
    <w:rsid w:val="003E2EEA"/>
    <w:rsid w:val="003E349F"/>
    <w:rsid w:val="003E385E"/>
    <w:rsid w:val="003E3F22"/>
    <w:rsid w:val="003E40A2"/>
    <w:rsid w:val="003E5413"/>
    <w:rsid w:val="003E606A"/>
    <w:rsid w:val="003E6BEC"/>
    <w:rsid w:val="003F0BF5"/>
    <w:rsid w:val="003F1505"/>
    <w:rsid w:val="003F1903"/>
    <w:rsid w:val="003F19B4"/>
    <w:rsid w:val="003F1A99"/>
    <w:rsid w:val="003F2077"/>
    <w:rsid w:val="003F2659"/>
    <w:rsid w:val="003F280A"/>
    <w:rsid w:val="003F2B47"/>
    <w:rsid w:val="003F3920"/>
    <w:rsid w:val="003F41B5"/>
    <w:rsid w:val="003F4530"/>
    <w:rsid w:val="003F58F7"/>
    <w:rsid w:val="003F6036"/>
    <w:rsid w:val="003F6357"/>
    <w:rsid w:val="003F70A7"/>
    <w:rsid w:val="003F72A5"/>
    <w:rsid w:val="003F7305"/>
    <w:rsid w:val="003F7A76"/>
    <w:rsid w:val="0040154A"/>
    <w:rsid w:val="0040189A"/>
    <w:rsid w:val="00401EA9"/>
    <w:rsid w:val="004025FC"/>
    <w:rsid w:val="00403816"/>
    <w:rsid w:val="00403AED"/>
    <w:rsid w:val="00404072"/>
    <w:rsid w:val="0040502F"/>
    <w:rsid w:val="00405646"/>
    <w:rsid w:val="004059EC"/>
    <w:rsid w:val="00406574"/>
    <w:rsid w:val="00410904"/>
    <w:rsid w:val="0041101C"/>
    <w:rsid w:val="00412713"/>
    <w:rsid w:val="00413D27"/>
    <w:rsid w:val="004147D0"/>
    <w:rsid w:val="00414B19"/>
    <w:rsid w:val="0041559C"/>
    <w:rsid w:val="00416D03"/>
    <w:rsid w:val="0041721D"/>
    <w:rsid w:val="004226B1"/>
    <w:rsid w:val="004228A0"/>
    <w:rsid w:val="0042309A"/>
    <w:rsid w:val="00423B72"/>
    <w:rsid w:val="00423E22"/>
    <w:rsid w:val="004250BA"/>
    <w:rsid w:val="004272F2"/>
    <w:rsid w:val="00427578"/>
    <w:rsid w:val="00427CEE"/>
    <w:rsid w:val="00427FB2"/>
    <w:rsid w:val="0043033C"/>
    <w:rsid w:val="00430C7F"/>
    <w:rsid w:val="00430E01"/>
    <w:rsid w:val="00431F19"/>
    <w:rsid w:val="004321F3"/>
    <w:rsid w:val="00432B25"/>
    <w:rsid w:val="00432F0B"/>
    <w:rsid w:val="004335AA"/>
    <w:rsid w:val="00433DA9"/>
    <w:rsid w:val="004349A6"/>
    <w:rsid w:val="00435175"/>
    <w:rsid w:val="00435347"/>
    <w:rsid w:val="00435401"/>
    <w:rsid w:val="00435A18"/>
    <w:rsid w:val="00435BB2"/>
    <w:rsid w:val="004363A2"/>
    <w:rsid w:val="004366BE"/>
    <w:rsid w:val="00436E31"/>
    <w:rsid w:val="00440598"/>
    <w:rsid w:val="004405B4"/>
    <w:rsid w:val="00441966"/>
    <w:rsid w:val="00442333"/>
    <w:rsid w:val="00442616"/>
    <w:rsid w:val="004426C6"/>
    <w:rsid w:val="00442C0A"/>
    <w:rsid w:val="00444D6A"/>
    <w:rsid w:val="00445F1F"/>
    <w:rsid w:val="00446001"/>
    <w:rsid w:val="004466A5"/>
    <w:rsid w:val="004466B7"/>
    <w:rsid w:val="004466C3"/>
    <w:rsid w:val="00446944"/>
    <w:rsid w:val="00446C82"/>
    <w:rsid w:val="00450029"/>
    <w:rsid w:val="00451499"/>
    <w:rsid w:val="0045153C"/>
    <w:rsid w:val="004534B2"/>
    <w:rsid w:val="004534EF"/>
    <w:rsid w:val="00455093"/>
    <w:rsid w:val="004552DC"/>
    <w:rsid w:val="0045565D"/>
    <w:rsid w:val="004558EB"/>
    <w:rsid w:val="00457435"/>
    <w:rsid w:val="004609FC"/>
    <w:rsid w:val="00460D9F"/>
    <w:rsid w:val="00461370"/>
    <w:rsid w:val="004646F6"/>
    <w:rsid w:val="00464BA3"/>
    <w:rsid w:val="00465105"/>
    <w:rsid w:val="00465C3D"/>
    <w:rsid w:val="00465DA7"/>
    <w:rsid w:val="00466256"/>
    <w:rsid w:val="00466313"/>
    <w:rsid w:val="00466F04"/>
    <w:rsid w:val="00467181"/>
    <w:rsid w:val="00470650"/>
    <w:rsid w:val="00470886"/>
    <w:rsid w:val="0047327D"/>
    <w:rsid w:val="00473CBA"/>
    <w:rsid w:val="00474D25"/>
    <w:rsid w:val="00474D33"/>
    <w:rsid w:val="00475A12"/>
    <w:rsid w:val="00476B99"/>
    <w:rsid w:val="00476CE6"/>
    <w:rsid w:val="0047721E"/>
    <w:rsid w:val="00477293"/>
    <w:rsid w:val="00477C55"/>
    <w:rsid w:val="00477CA9"/>
    <w:rsid w:val="00482275"/>
    <w:rsid w:val="004822EC"/>
    <w:rsid w:val="0048391D"/>
    <w:rsid w:val="00483EDE"/>
    <w:rsid w:val="00483EEE"/>
    <w:rsid w:val="00484230"/>
    <w:rsid w:val="00485908"/>
    <w:rsid w:val="00485999"/>
    <w:rsid w:val="004878AA"/>
    <w:rsid w:val="00487A35"/>
    <w:rsid w:val="00487B11"/>
    <w:rsid w:val="004910AA"/>
    <w:rsid w:val="00492B68"/>
    <w:rsid w:val="00492B92"/>
    <w:rsid w:val="00494D21"/>
    <w:rsid w:val="004974D4"/>
    <w:rsid w:val="004A14F0"/>
    <w:rsid w:val="004A1557"/>
    <w:rsid w:val="004A17B9"/>
    <w:rsid w:val="004A1BD4"/>
    <w:rsid w:val="004A2092"/>
    <w:rsid w:val="004A2AF4"/>
    <w:rsid w:val="004A2CEC"/>
    <w:rsid w:val="004A3168"/>
    <w:rsid w:val="004A3CA1"/>
    <w:rsid w:val="004A3CE3"/>
    <w:rsid w:val="004A4471"/>
    <w:rsid w:val="004A511E"/>
    <w:rsid w:val="004A52AE"/>
    <w:rsid w:val="004A6B83"/>
    <w:rsid w:val="004B03BF"/>
    <w:rsid w:val="004B13B5"/>
    <w:rsid w:val="004B3246"/>
    <w:rsid w:val="004B4CE6"/>
    <w:rsid w:val="004B4EBC"/>
    <w:rsid w:val="004B55BB"/>
    <w:rsid w:val="004B59C4"/>
    <w:rsid w:val="004B6260"/>
    <w:rsid w:val="004C1057"/>
    <w:rsid w:val="004C1A3A"/>
    <w:rsid w:val="004C1EF4"/>
    <w:rsid w:val="004C259A"/>
    <w:rsid w:val="004C31CB"/>
    <w:rsid w:val="004C3946"/>
    <w:rsid w:val="004C4215"/>
    <w:rsid w:val="004C4C93"/>
    <w:rsid w:val="004C5E9C"/>
    <w:rsid w:val="004D0827"/>
    <w:rsid w:val="004D251E"/>
    <w:rsid w:val="004D30E1"/>
    <w:rsid w:val="004D56D0"/>
    <w:rsid w:val="004D6D56"/>
    <w:rsid w:val="004D7143"/>
    <w:rsid w:val="004D796A"/>
    <w:rsid w:val="004D7BAD"/>
    <w:rsid w:val="004E0007"/>
    <w:rsid w:val="004E0A35"/>
    <w:rsid w:val="004E0AC1"/>
    <w:rsid w:val="004E0D10"/>
    <w:rsid w:val="004E1BBE"/>
    <w:rsid w:val="004E3B0E"/>
    <w:rsid w:val="004E3B68"/>
    <w:rsid w:val="004E3D02"/>
    <w:rsid w:val="004E3E7B"/>
    <w:rsid w:val="004E554F"/>
    <w:rsid w:val="004E65BA"/>
    <w:rsid w:val="004E7AC1"/>
    <w:rsid w:val="004E7D8A"/>
    <w:rsid w:val="004F166F"/>
    <w:rsid w:val="004F1C33"/>
    <w:rsid w:val="004F2097"/>
    <w:rsid w:val="004F3DD4"/>
    <w:rsid w:val="004F4A7B"/>
    <w:rsid w:val="004F4AD3"/>
    <w:rsid w:val="004F5CCD"/>
    <w:rsid w:val="004F7659"/>
    <w:rsid w:val="0050037A"/>
    <w:rsid w:val="00500412"/>
    <w:rsid w:val="00500CFA"/>
    <w:rsid w:val="005012E8"/>
    <w:rsid w:val="005013D5"/>
    <w:rsid w:val="00501C3E"/>
    <w:rsid w:val="00502169"/>
    <w:rsid w:val="00502A61"/>
    <w:rsid w:val="005033E6"/>
    <w:rsid w:val="00504C8B"/>
    <w:rsid w:val="00505579"/>
    <w:rsid w:val="005064B4"/>
    <w:rsid w:val="0050712B"/>
    <w:rsid w:val="005071BE"/>
    <w:rsid w:val="005106ED"/>
    <w:rsid w:val="00510981"/>
    <w:rsid w:val="00510CA2"/>
    <w:rsid w:val="00510ED8"/>
    <w:rsid w:val="0051139E"/>
    <w:rsid w:val="00512590"/>
    <w:rsid w:val="0051259F"/>
    <w:rsid w:val="00512E61"/>
    <w:rsid w:val="00513BE4"/>
    <w:rsid w:val="00513E59"/>
    <w:rsid w:val="00513FD0"/>
    <w:rsid w:val="005141B1"/>
    <w:rsid w:val="005148D1"/>
    <w:rsid w:val="00514D51"/>
    <w:rsid w:val="005159B8"/>
    <w:rsid w:val="00515B4C"/>
    <w:rsid w:val="00515EA0"/>
    <w:rsid w:val="00515EC7"/>
    <w:rsid w:val="0051762B"/>
    <w:rsid w:val="005209BB"/>
    <w:rsid w:val="00522025"/>
    <w:rsid w:val="0052232C"/>
    <w:rsid w:val="005226CB"/>
    <w:rsid w:val="00523912"/>
    <w:rsid w:val="00526899"/>
    <w:rsid w:val="00526AC6"/>
    <w:rsid w:val="005278EA"/>
    <w:rsid w:val="00527B8D"/>
    <w:rsid w:val="00527EB5"/>
    <w:rsid w:val="00530147"/>
    <w:rsid w:val="0053073A"/>
    <w:rsid w:val="005312D2"/>
    <w:rsid w:val="005312F9"/>
    <w:rsid w:val="00531DDC"/>
    <w:rsid w:val="00531E90"/>
    <w:rsid w:val="005329F6"/>
    <w:rsid w:val="00533083"/>
    <w:rsid w:val="00533106"/>
    <w:rsid w:val="0053411F"/>
    <w:rsid w:val="00536666"/>
    <w:rsid w:val="005374C5"/>
    <w:rsid w:val="005375B4"/>
    <w:rsid w:val="00537FA8"/>
    <w:rsid w:val="00537FCD"/>
    <w:rsid w:val="005410C8"/>
    <w:rsid w:val="00542315"/>
    <w:rsid w:val="00542391"/>
    <w:rsid w:val="00543037"/>
    <w:rsid w:val="0054334E"/>
    <w:rsid w:val="00543BFB"/>
    <w:rsid w:val="0054460D"/>
    <w:rsid w:val="0054561A"/>
    <w:rsid w:val="005461EB"/>
    <w:rsid w:val="005463A7"/>
    <w:rsid w:val="0054766C"/>
    <w:rsid w:val="00550165"/>
    <w:rsid w:val="005508A1"/>
    <w:rsid w:val="005536E9"/>
    <w:rsid w:val="005557FD"/>
    <w:rsid w:val="00556580"/>
    <w:rsid w:val="005569E7"/>
    <w:rsid w:val="00556E43"/>
    <w:rsid w:val="00557C6E"/>
    <w:rsid w:val="005603DF"/>
    <w:rsid w:val="0056053B"/>
    <w:rsid w:val="005610C1"/>
    <w:rsid w:val="005611C4"/>
    <w:rsid w:val="00561469"/>
    <w:rsid w:val="005622A5"/>
    <w:rsid w:val="00562F53"/>
    <w:rsid w:val="00563D8A"/>
    <w:rsid w:val="00563ED7"/>
    <w:rsid w:val="00564872"/>
    <w:rsid w:val="00564CCF"/>
    <w:rsid w:val="00564F94"/>
    <w:rsid w:val="00567010"/>
    <w:rsid w:val="005672BC"/>
    <w:rsid w:val="005672D9"/>
    <w:rsid w:val="00570047"/>
    <w:rsid w:val="005709C4"/>
    <w:rsid w:val="00571430"/>
    <w:rsid w:val="005718EE"/>
    <w:rsid w:val="0057353A"/>
    <w:rsid w:val="005740B8"/>
    <w:rsid w:val="00574684"/>
    <w:rsid w:val="00577F88"/>
    <w:rsid w:val="00581842"/>
    <w:rsid w:val="00582948"/>
    <w:rsid w:val="00583A5F"/>
    <w:rsid w:val="00584943"/>
    <w:rsid w:val="0058502C"/>
    <w:rsid w:val="0058580E"/>
    <w:rsid w:val="00587025"/>
    <w:rsid w:val="00587FE1"/>
    <w:rsid w:val="00590AE5"/>
    <w:rsid w:val="00592F64"/>
    <w:rsid w:val="0059438E"/>
    <w:rsid w:val="00594E33"/>
    <w:rsid w:val="00595A88"/>
    <w:rsid w:val="005962A4"/>
    <w:rsid w:val="00596845"/>
    <w:rsid w:val="005979D7"/>
    <w:rsid w:val="005A17E9"/>
    <w:rsid w:val="005A22C8"/>
    <w:rsid w:val="005A2833"/>
    <w:rsid w:val="005A2AFC"/>
    <w:rsid w:val="005A2B9E"/>
    <w:rsid w:val="005A4A29"/>
    <w:rsid w:val="005A5451"/>
    <w:rsid w:val="005A5EC1"/>
    <w:rsid w:val="005A6BAE"/>
    <w:rsid w:val="005A718D"/>
    <w:rsid w:val="005A7247"/>
    <w:rsid w:val="005A7411"/>
    <w:rsid w:val="005A7426"/>
    <w:rsid w:val="005A7CA3"/>
    <w:rsid w:val="005B0111"/>
    <w:rsid w:val="005B0C85"/>
    <w:rsid w:val="005B1269"/>
    <w:rsid w:val="005B237B"/>
    <w:rsid w:val="005B2D19"/>
    <w:rsid w:val="005B33CA"/>
    <w:rsid w:val="005B375E"/>
    <w:rsid w:val="005B39A6"/>
    <w:rsid w:val="005B3C84"/>
    <w:rsid w:val="005B425C"/>
    <w:rsid w:val="005B53BB"/>
    <w:rsid w:val="005B564C"/>
    <w:rsid w:val="005B5673"/>
    <w:rsid w:val="005B5E9E"/>
    <w:rsid w:val="005B612A"/>
    <w:rsid w:val="005B6669"/>
    <w:rsid w:val="005C104C"/>
    <w:rsid w:val="005C1068"/>
    <w:rsid w:val="005C10BF"/>
    <w:rsid w:val="005C11A6"/>
    <w:rsid w:val="005C164D"/>
    <w:rsid w:val="005C1A23"/>
    <w:rsid w:val="005C2FC8"/>
    <w:rsid w:val="005C3003"/>
    <w:rsid w:val="005C36C5"/>
    <w:rsid w:val="005C3F6C"/>
    <w:rsid w:val="005C4C22"/>
    <w:rsid w:val="005C53F4"/>
    <w:rsid w:val="005C7756"/>
    <w:rsid w:val="005D003A"/>
    <w:rsid w:val="005D12AD"/>
    <w:rsid w:val="005D16B9"/>
    <w:rsid w:val="005D1758"/>
    <w:rsid w:val="005D1A23"/>
    <w:rsid w:val="005D2192"/>
    <w:rsid w:val="005D2216"/>
    <w:rsid w:val="005D26F4"/>
    <w:rsid w:val="005D298F"/>
    <w:rsid w:val="005D3BD9"/>
    <w:rsid w:val="005D4613"/>
    <w:rsid w:val="005D61FA"/>
    <w:rsid w:val="005D7504"/>
    <w:rsid w:val="005D7EDF"/>
    <w:rsid w:val="005E1057"/>
    <w:rsid w:val="005E21D1"/>
    <w:rsid w:val="005E22FD"/>
    <w:rsid w:val="005E2DC9"/>
    <w:rsid w:val="005E31E8"/>
    <w:rsid w:val="005E33CF"/>
    <w:rsid w:val="005E398A"/>
    <w:rsid w:val="005E5500"/>
    <w:rsid w:val="005E5666"/>
    <w:rsid w:val="005E5DA7"/>
    <w:rsid w:val="005E73C1"/>
    <w:rsid w:val="005F028E"/>
    <w:rsid w:val="005F0436"/>
    <w:rsid w:val="005F088E"/>
    <w:rsid w:val="005F14FA"/>
    <w:rsid w:val="005F197E"/>
    <w:rsid w:val="005F2E39"/>
    <w:rsid w:val="005F2FAB"/>
    <w:rsid w:val="005F3CBD"/>
    <w:rsid w:val="005F47E4"/>
    <w:rsid w:val="005F540F"/>
    <w:rsid w:val="005F5713"/>
    <w:rsid w:val="005F5C87"/>
    <w:rsid w:val="005F7C10"/>
    <w:rsid w:val="005F7C26"/>
    <w:rsid w:val="006005E5"/>
    <w:rsid w:val="00600953"/>
    <w:rsid w:val="00602782"/>
    <w:rsid w:val="00603045"/>
    <w:rsid w:val="00603530"/>
    <w:rsid w:val="00603835"/>
    <w:rsid w:val="00603FED"/>
    <w:rsid w:val="00604281"/>
    <w:rsid w:val="0060522D"/>
    <w:rsid w:val="00605444"/>
    <w:rsid w:val="0060610C"/>
    <w:rsid w:val="006078A7"/>
    <w:rsid w:val="00607CAB"/>
    <w:rsid w:val="00610191"/>
    <w:rsid w:val="0061042E"/>
    <w:rsid w:val="0061107E"/>
    <w:rsid w:val="00611F3D"/>
    <w:rsid w:val="00612B81"/>
    <w:rsid w:val="00613F86"/>
    <w:rsid w:val="00614645"/>
    <w:rsid w:val="00615762"/>
    <w:rsid w:val="006162BB"/>
    <w:rsid w:val="0061643B"/>
    <w:rsid w:val="00616540"/>
    <w:rsid w:val="00616D51"/>
    <w:rsid w:val="00620897"/>
    <w:rsid w:val="0062099E"/>
    <w:rsid w:val="00620F2D"/>
    <w:rsid w:val="0062310F"/>
    <w:rsid w:val="00623F41"/>
    <w:rsid w:val="0062420F"/>
    <w:rsid w:val="00624AF2"/>
    <w:rsid w:val="006250A5"/>
    <w:rsid w:val="00625BDB"/>
    <w:rsid w:val="006260FD"/>
    <w:rsid w:val="00627F7A"/>
    <w:rsid w:val="00630695"/>
    <w:rsid w:val="0063465D"/>
    <w:rsid w:val="00634B9B"/>
    <w:rsid w:val="00635AB5"/>
    <w:rsid w:val="0063614C"/>
    <w:rsid w:val="0063673D"/>
    <w:rsid w:val="00636B7C"/>
    <w:rsid w:val="00637123"/>
    <w:rsid w:val="0063739F"/>
    <w:rsid w:val="006378CD"/>
    <w:rsid w:val="00640CF7"/>
    <w:rsid w:val="00642D4A"/>
    <w:rsid w:val="00643563"/>
    <w:rsid w:val="00643B97"/>
    <w:rsid w:val="00643F96"/>
    <w:rsid w:val="00644247"/>
    <w:rsid w:val="006444A1"/>
    <w:rsid w:val="00645A77"/>
    <w:rsid w:val="0064669F"/>
    <w:rsid w:val="00647458"/>
    <w:rsid w:val="006475C4"/>
    <w:rsid w:val="006503C4"/>
    <w:rsid w:val="00650BA0"/>
    <w:rsid w:val="00652C06"/>
    <w:rsid w:val="00652CFB"/>
    <w:rsid w:val="006531C2"/>
    <w:rsid w:val="006544E6"/>
    <w:rsid w:val="00655875"/>
    <w:rsid w:val="00655E70"/>
    <w:rsid w:val="00657768"/>
    <w:rsid w:val="00660EF3"/>
    <w:rsid w:val="0066109B"/>
    <w:rsid w:val="00661E6F"/>
    <w:rsid w:val="00662B2F"/>
    <w:rsid w:val="00662E08"/>
    <w:rsid w:val="00662EF6"/>
    <w:rsid w:val="00663172"/>
    <w:rsid w:val="00663C3C"/>
    <w:rsid w:val="00664584"/>
    <w:rsid w:val="006645C8"/>
    <w:rsid w:val="00664A20"/>
    <w:rsid w:val="00664CBC"/>
    <w:rsid w:val="006654EF"/>
    <w:rsid w:val="006654FF"/>
    <w:rsid w:val="006656F9"/>
    <w:rsid w:val="0066639E"/>
    <w:rsid w:val="006663A5"/>
    <w:rsid w:val="00666543"/>
    <w:rsid w:val="00667D0A"/>
    <w:rsid w:val="00670425"/>
    <w:rsid w:val="00670594"/>
    <w:rsid w:val="00671270"/>
    <w:rsid w:val="0067214B"/>
    <w:rsid w:val="0067426D"/>
    <w:rsid w:val="00675ADC"/>
    <w:rsid w:val="006761DC"/>
    <w:rsid w:val="006763A7"/>
    <w:rsid w:val="00676527"/>
    <w:rsid w:val="00676BBE"/>
    <w:rsid w:val="0067711F"/>
    <w:rsid w:val="006771F4"/>
    <w:rsid w:val="00677503"/>
    <w:rsid w:val="0067759C"/>
    <w:rsid w:val="00677B72"/>
    <w:rsid w:val="00677B77"/>
    <w:rsid w:val="00677CB7"/>
    <w:rsid w:val="00677D92"/>
    <w:rsid w:val="006802EC"/>
    <w:rsid w:val="00681034"/>
    <w:rsid w:val="006811E1"/>
    <w:rsid w:val="00681325"/>
    <w:rsid w:val="006822DA"/>
    <w:rsid w:val="0068248A"/>
    <w:rsid w:val="00683811"/>
    <w:rsid w:val="00683A87"/>
    <w:rsid w:val="00683A9F"/>
    <w:rsid w:val="00684D5F"/>
    <w:rsid w:val="0068610F"/>
    <w:rsid w:val="00686AF6"/>
    <w:rsid w:val="00687047"/>
    <w:rsid w:val="0068752D"/>
    <w:rsid w:val="0069007B"/>
    <w:rsid w:val="00690BAF"/>
    <w:rsid w:val="00690C6C"/>
    <w:rsid w:val="00690DC0"/>
    <w:rsid w:val="006911C2"/>
    <w:rsid w:val="006915C7"/>
    <w:rsid w:val="006927C6"/>
    <w:rsid w:val="00693826"/>
    <w:rsid w:val="006946B4"/>
    <w:rsid w:val="0069598B"/>
    <w:rsid w:val="00695D86"/>
    <w:rsid w:val="00696830"/>
    <w:rsid w:val="006A0601"/>
    <w:rsid w:val="006A1B5E"/>
    <w:rsid w:val="006A23D6"/>
    <w:rsid w:val="006A3602"/>
    <w:rsid w:val="006A3D46"/>
    <w:rsid w:val="006A42C1"/>
    <w:rsid w:val="006A4BE5"/>
    <w:rsid w:val="006A5002"/>
    <w:rsid w:val="006A6D3B"/>
    <w:rsid w:val="006B0414"/>
    <w:rsid w:val="006B16AE"/>
    <w:rsid w:val="006B1ACF"/>
    <w:rsid w:val="006B2684"/>
    <w:rsid w:val="006B26C8"/>
    <w:rsid w:val="006B33A4"/>
    <w:rsid w:val="006B34A5"/>
    <w:rsid w:val="006B393E"/>
    <w:rsid w:val="006B3E07"/>
    <w:rsid w:val="006B4184"/>
    <w:rsid w:val="006B4F94"/>
    <w:rsid w:val="006B6391"/>
    <w:rsid w:val="006B66AB"/>
    <w:rsid w:val="006B6AFF"/>
    <w:rsid w:val="006B7767"/>
    <w:rsid w:val="006C02D6"/>
    <w:rsid w:val="006C066F"/>
    <w:rsid w:val="006C19D4"/>
    <w:rsid w:val="006C2479"/>
    <w:rsid w:val="006C3E94"/>
    <w:rsid w:val="006C4955"/>
    <w:rsid w:val="006C4975"/>
    <w:rsid w:val="006C4B45"/>
    <w:rsid w:val="006C5532"/>
    <w:rsid w:val="006C5A36"/>
    <w:rsid w:val="006C650E"/>
    <w:rsid w:val="006C73CE"/>
    <w:rsid w:val="006C762C"/>
    <w:rsid w:val="006D03B7"/>
    <w:rsid w:val="006D171E"/>
    <w:rsid w:val="006D1F48"/>
    <w:rsid w:val="006D23A6"/>
    <w:rsid w:val="006D2E5D"/>
    <w:rsid w:val="006D33FC"/>
    <w:rsid w:val="006D39B7"/>
    <w:rsid w:val="006D5261"/>
    <w:rsid w:val="006D575F"/>
    <w:rsid w:val="006D5FBA"/>
    <w:rsid w:val="006D5FDC"/>
    <w:rsid w:val="006D62DD"/>
    <w:rsid w:val="006D6E11"/>
    <w:rsid w:val="006E219D"/>
    <w:rsid w:val="006E3505"/>
    <w:rsid w:val="006E355D"/>
    <w:rsid w:val="006E4475"/>
    <w:rsid w:val="006E45B9"/>
    <w:rsid w:val="006E49AA"/>
    <w:rsid w:val="006E4AF8"/>
    <w:rsid w:val="006E5DFF"/>
    <w:rsid w:val="006E6E8D"/>
    <w:rsid w:val="006E7B6C"/>
    <w:rsid w:val="006E7C9A"/>
    <w:rsid w:val="006F0BED"/>
    <w:rsid w:val="006F15F6"/>
    <w:rsid w:val="006F1798"/>
    <w:rsid w:val="006F1A75"/>
    <w:rsid w:val="006F27B0"/>
    <w:rsid w:val="006F30AF"/>
    <w:rsid w:val="006F46D7"/>
    <w:rsid w:val="006F4DE8"/>
    <w:rsid w:val="006F5169"/>
    <w:rsid w:val="006F5FD8"/>
    <w:rsid w:val="006F683C"/>
    <w:rsid w:val="006F6DD3"/>
    <w:rsid w:val="006F74F4"/>
    <w:rsid w:val="006F7A53"/>
    <w:rsid w:val="00701BBC"/>
    <w:rsid w:val="00702897"/>
    <w:rsid w:val="007029ED"/>
    <w:rsid w:val="00703B85"/>
    <w:rsid w:val="00704C28"/>
    <w:rsid w:val="00704FF0"/>
    <w:rsid w:val="00705178"/>
    <w:rsid w:val="007069E3"/>
    <w:rsid w:val="00707514"/>
    <w:rsid w:val="0070784B"/>
    <w:rsid w:val="007078A0"/>
    <w:rsid w:val="007108E2"/>
    <w:rsid w:val="00710DE9"/>
    <w:rsid w:val="00710FC8"/>
    <w:rsid w:val="00711C68"/>
    <w:rsid w:val="00712277"/>
    <w:rsid w:val="00712285"/>
    <w:rsid w:val="00712C4F"/>
    <w:rsid w:val="00713860"/>
    <w:rsid w:val="007138CA"/>
    <w:rsid w:val="00713A48"/>
    <w:rsid w:val="007143BE"/>
    <w:rsid w:val="00714526"/>
    <w:rsid w:val="00714AA6"/>
    <w:rsid w:val="00714CC0"/>
    <w:rsid w:val="007172DF"/>
    <w:rsid w:val="00717A2E"/>
    <w:rsid w:val="00717A66"/>
    <w:rsid w:val="0072000B"/>
    <w:rsid w:val="00721104"/>
    <w:rsid w:val="0072180D"/>
    <w:rsid w:val="00722420"/>
    <w:rsid w:val="0072304A"/>
    <w:rsid w:val="00723857"/>
    <w:rsid w:val="00724360"/>
    <w:rsid w:val="00724A09"/>
    <w:rsid w:val="0072529F"/>
    <w:rsid w:val="00725C5D"/>
    <w:rsid w:val="00725D86"/>
    <w:rsid w:val="00725E40"/>
    <w:rsid w:val="00725ED4"/>
    <w:rsid w:val="00726662"/>
    <w:rsid w:val="00726C2F"/>
    <w:rsid w:val="00726D22"/>
    <w:rsid w:val="0072744B"/>
    <w:rsid w:val="00730068"/>
    <w:rsid w:val="00732565"/>
    <w:rsid w:val="007341B4"/>
    <w:rsid w:val="007356D3"/>
    <w:rsid w:val="00735F54"/>
    <w:rsid w:val="00736F34"/>
    <w:rsid w:val="007371C1"/>
    <w:rsid w:val="00737723"/>
    <w:rsid w:val="00737739"/>
    <w:rsid w:val="00740ED0"/>
    <w:rsid w:val="00741240"/>
    <w:rsid w:val="00742126"/>
    <w:rsid w:val="00742823"/>
    <w:rsid w:val="0074313A"/>
    <w:rsid w:val="00743503"/>
    <w:rsid w:val="00743B6F"/>
    <w:rsid w:val="00744144"/>
    <w:rsid w:val="00744A4B"/>
    <w:rsid w:val="00744E15"/>
    <w:rsid w:val="00744F9E"/>
    <w:rsid w:val="007456ED"/>
    <w:rsid w:val="0074622C"/>
    <w:rsid w:val="007464ED"/>
    <w:rsid w:val="00746B8F"/>
    <w:rsid w:val="00747DD0"/>
    <w:rsid w:val="00747FC8"/>
    <w:rsid w:val="007504F3"/>
    <w:rsid w:val="0075058A"/>
    <w:rsid w:val="007507CF"/>
    <w:rsid w:val="00750BB8"/>
    <w:rsid w:val="007513AE"/>
    <w:rsid w:val="00751ACC"/>
    <w:rsid w:val="00751E5E"/>
    <w:rsid w:val="0075263D"/>
    <w:rsid w:val="00752DCA"/>
    <w:rsid w:val="007536B7"/>
    <w:rsid w:val="00753850"/>
    <w:rsid w:val="00753D85"/>
    <w:rsid w:val="007549AA"/>
    <w:rsid w:val="007550DC"/>
    <w:rsid w:val="0075685F"/>
    <w:rsid w:val="0075700B"/>
    <w:rsid w:val="00757B5B"/>
    <w:rsid w:val="00760373"/>
    <w:rsid w:val="00760AD8"/>
    <w:rsid w:val="007630CD"/>
    <w:rsid w:val="0076363E"/>
    <w:rsid w:val="00763875"/>
    <w:rsid w:val="00763D2B"/>
    <w:rsid w:val="0076407D"/>
    <w:rsid w:val="00764AEE"/>
    <w:rsid w:val="00764F93"/>
    <w:rsid w:val="007705CA"/>
    <w:rsid w:val="00770957"/>
    <w:rsid w:val="00770CDA"/>
    <w:rsid w:val="0077131C"/>
    <w:rsid w:val="007718F6"/>
    <w:rsid w:val="00771C16"/>
    <w:rsid w:val="007725DF"/>
    <w:rsid w:val="007727C1"/>
    <w:rsid w:val="0077301A"/>
    <w:rsid w:val="00773944"/>
    <w:rsid w:val="00773F39"/>
    <w:rsid w:val="00774FB2"/>
    <w:rsid w:val="007777DF"/>
    <w:rsid w:val="00777815"/>
    <w:rsid w:val="00777A16"/>
    <w:rsid w:val="00780019"/>
    <w:rsid w:val="00780B3E"/>
    <w:rsid w:val="00780BF7"/>
    <w:rsid w:val="0078161C"/>
    <w:rsid w:val="0078262D"/>
    <w:rsid w:val="00782822"/>
    <w:rsid w:val="00784359"/>
    <w:rsid w:val="00785BF2"/>
    <w:rsid w:val="00785EDB"/>
    <w:rsid w:val="007863FA"/>
    <w:rsid w:val="00786441"/>
    <w:rsid w:val="00786BF6"/>
    <w:rsid w:val="00786C10"/>
    <w:rsid w:val="007872E2"/>
    <w:rsid w:val="007873B8"/>
    <w:rsid w:val="00790856"/>
    <w:rsid w:val="00790EB7"/>
    <w:rsid w:val="00790F18"/>
    <w:rsid w:val="007912FD"/>
    <w:rsid w:val="007926FC"/>
    <w:rsid w:val="00792DFC"/>
    <w:rsid w:val="0079309A"/>
    <w:rsid w:val="00793149"/>
    <w:rsid w:val="00794BBE"/>
    <w:rsid w:val="00795776"/>
    <w:rsid w:val="00795DF6"/>
    <w:rsid w:val="0079665C"/>
    <w:rsid w:val="00796997"/>
    <w:rsid w:val="00796B87"/>
    <w:rsid w:val="007975BB"/>
    <w:rsid w:val="0079783E"/>
    <w:rsid w:val="007A00C8"/>
    <w:rsid w:val="007A06FA"/>
    <w:rsid w:val="007A0941"/>
    <w:rsid w:val="007A0CF4"/>
    <w:rsid w:val="007A101A"/>
    <w:rsid w:val="007A19EC"/>
    <w:rsid w:val="007A2F30"/>
    <w:rsid w:val="007A3C8A"/>
    <w:rsid w:val="007A3D6D"/>
    <w:rsid w:val="007A3E7C"/>
    <w:rsid w:val="007A4644"/>
    <w:rsid w:val="007A55A4"/>
    <w:rsid w:val="007A6D73"/>
    <w:rsid w:val="007A6F2B"/>
    <w:rsid w:val="007B0B82"/>
    <w:rsid w:val="007B4B58"/>
    <w:rsid w:val="007B64A8"/>
    <w:rsid w:val="007B6FAA"/>
    <w:rsid w:val="007B7804"/>
    <w:rsid w:val="007C17BB"/>
    <w:rsid w:val="007C2AB9"/>
    <w:rsid w:val="007C2DDE"/>
    <w:rsid w:val="007C32B7"/>
    <w:rsid w:val="007C34C0"/>
    <w:rsid w:val="007C4733"/>
    <w:rsid w:val="007C4DAE"/>
    <w:rsid w:val="007C517D"/>
    <w:rsid w:val="007C5410"/>
    <w:rsid w:val="007C617B"/>
    <w:rsid w:val="007C647D"/>
    <w:rsid w:val="007C7E2D"/>
    <w:rsid w:val="007D1516"/>
    <w:rsid w:val="007D1FAD"/>
    <w:rsid w:val="007D2C0D"/>
    <w:rsid w:val="007D3A0E"/>
    <w:rsid w:val="007D4613"/>
    <w:rsid w:val="007D49A9"/>
    <w:rsid w:val="007D6C84"/>
    <w:rsid w:val="007D71C1"/>
    <w:rsid w:val="007D7B53"/>
    <w:rsid w:val="007E187A"/>
    <w:rsid w:val="007E23C1"/>
    <w:rsid w:val="007E2A23"/>
    <w:rsid w:val="007E2D62"/>
    <w:rsid w:val="007E3FCF"/>
    <w:rsid w:val="007E435A"/>
    <w:rsid w:val="007E44F0"/>
    <w:rsid w:val="007E48E8"/>
    <w:rsid w:val="007E4EEC"/>
    <w:rsid w:val="007E598F"/>
    <w:rsid w:val="007E5C8C"/>
    <w:rsid w:val="007E62CA"/>
    <w:rsid w:val="007E647B"/>
    <w:rsid w:val="007E68C5"/>
    <w:rsid w:val="007E7163"/>
    <w:rsid w:val="007E72F0"/>
    <w:rsid w:val="007E7BB6"/>
    <w:rsid w:val="007F078D"/>
    <w:rsid w:val="007F09D9"/>
    <w:rsid w:val="007F169B"/>
    <w:rsid w:val="007F2283"/>
    <w:rsid w:val="007F22B3"/>
    <w:rsid w:val="007F2A49"/>
    <w:rsid w:val="007F4959"/>
    <w:rsid w:val="007F5242"/>
    <w:rsid w:val="007F5329"/>
    <w:rsid w:val="007F64CA"/>
    <w:rsid w:val="007F6C56"/>
    <w:rsid w:val="007F7AB1"/>
    <w:rsid w:val="007F7F0A"/>
    <w:rsid w:val="0080002D"/>
    <w:rsid w:val="00800383"/>
    <w:rsid w:val="00800658"/>
    <w:rsid w:val="00801247"/>
    <w:rsid w:val="00803994"/>
    <w:rsid w:val="00803ABA"/>
    <w:rsid w:val="00805754"/>
    <w:rsid w:val="00807183"/>
    <w:rsid w:val="008072DC"/>
    <w:rsid w:val="0080772C"/>
    <w:rsid w:val="008109DF"/>
    <w:rsid w:val="00810ADF"/>
    <w:rsid w:val="00810CC0"/>
    <w:rsid w:val="0081119E"/>
    <w:rsid w:val="00811913"/>
    <w:rsid w:val="00812A12"/>
    <w:rsid w:val="00813A31"/>
    <w:rsid w:val="00814A3F"/>
    <w:rsid w:val="008152D4"/>
    <w:rsid w:val="0081544F"/>
    <w:rsid w:val="00816793"/>
    <w:rsid w:val="00816B5F"/>
    <w:rsid w:val="00817CE9"/>
    <w:rsid w:val="00821273"/>
    <w:rsid w:val="00821353"/>
    <w:rsid w:val="00821428"/>
    <w:rsid w:val="00821724"/>
    <w:rsid w:val="008218B9"/>
    <w:rsid w:val="00821B4D"/>
    <w:rsid w:val="0082254C"/>
    <w:rsid w:val="0082298C"/>
    <w:rsid w:val="00822BA9"/>
    <w:rsid w:val="008239CD"/>
    <w:rsid w:val="0082459B"/>
    <w:rsid w:val="00824845"/>
    <w:rsid w:val="0082501D"/>
    <w:rsid w:val="008252E9"/>
    <w:rsid w:val="008257E9"/>
    <w:rsid w:val="00826143"/>
    <w:rsid w:val="00827EC4"/>
    <w:rsid w:val="00830462"/>
    <w:rsid w:val="00830CC1"/>
    <w:rsid w:val="00831223"/>
    <w:rsid w:val="0083214E"/>
    <w:rsid w:val="00832676"/>
    <w:rsid w:val="008333FC"/>
    <w:rsid w:val="00834245"/>
    <w:rsid w:val="008351AF"/>
    <w:rsid w:val="00835792"/>
    <w:rsid w:val="00835EFB"/>
    <w:rsid w:val="0083601E"/>
    <w:rsid w:val="008360EA"/>
    <w:rsid w:val="00836133"/>
    <w:rsid w:val="00836C7A"/>
    <w:rsid w:val="00836CC1"/>
    <w:rsid w:val="00837BCC"/>
    <w:rsid w:val="00840784"/>
    <w:rsid w:val="00840F27"/>
    <w:rsid w:val="0084176B"/>
    <w:rsid w:val="00841D5A"/>
    <w:rsid w:val="00842527"/>
    <w:rsid w:val="00844676"/>
    <w:rsid w:val="0084724B"/>
    <w:rsid w:val="00847454"/>
    <w:rsid w:val="0084798E"/>
    <w:rsid w:val="00847B9B"/>
    <w:rsid w:val="0085058C"/>
    <w:rsid w:val="00853684"/>
    <w:rsid w:val="008537AD"/>
    <w:rsid w:val="008539EA"/>
    <w:rsid w:val="0085409F"/>
    <w:rsid w:val="00854C6D"/>
    <w:rsid w:val="00855E20"/>
    <w:rsid w:val="0085619D"/>
    <w:rsid w:val="0085745A"/>
    <w:rsid w:val="0086002E"/>
    <w:rsid w:val="008602A9"/>
    <w:rsid w:val="00860DCE"/>
    <w:rsid w:val="00861773"/>
    <w:rsid w:val="00861BE4"/>
    <w:rsid w:val="008629BC"/>
    <w:rsid w:val="00862EA6"/>
    <w:rsid w:val="0086377A"/>
    <w:rsid w:val="00864577"/>
    <w:rsid w:val="00864B8D"/>
    <w:rsid w:val="00864C63"/>
    <w:rsid w:val="00864E44"/>
    <w:rsid w:val="008659F5"/>
    <w:rsid w:val="00865A84"/>
    <w:rsid w:val="00865BF9"/>
    <w:rsid w:val="0086642D"/>
    <w:rsid w:val="00866A80"/>
    <w:rsid w:val="00867182"/>
    <w:rsid w:val="00870527"/>
    <w:rsid w:val="00870F6B"/>
    <w:rsid w:val="00871B6E"/>
    <w:rsid w:val="0087213F"/>
    <w:rsid w:val="0087222F"/>
    <w:rsid w:val="008728DA"/>
    <w:rsid w:val="00872C05"/>
    <w:rsid w:val="00872C3D"/>
    <w:rsid w:val="00872DF4"/>
    <w:rsid w:val="00872F23"/>
    <w:rsid w:val="00873107"/>
    <w:rsid w:val="008738B2"/>
    <w:rsid w:val="008739C0"/>
    <w:rsid w:val="008743FE"/>
    <w:rsid w:val="008756DF"/>
    <w:rsid w:val="00875731"/>
    <w:rsid w:val="0087583E"/>
    <w:rsid w:val="00875ABE"/>
    <w:rsid w:val="008761F5"/>
    <w:rsid w:val="00876B02"/>
    <w:rsid w:val="00876F45"/>
    <w:rsid w:val="00877D7B"/>
    <w:rsid w:val="00881157"/>
    <w:rsid w:val="00881B08"/>
    <w:rsid w:val="00881DAF"/>
    <w:rsid w:val="008827E2"/>
    <w:rsid w:val="00882F47"/>
    <w:rsid w:val="00883A03"/>
    <w:rsid w:val="0088413C"/>
    <w:rsid w:val="008842AC"/>
    <w:rsid w:val="008847A2"/>
    <w:rsid w:val="0088527E"/>
    <w:rsid w:val="00885DF6"/>
    <w:rsid w:val="00886984"/>
    <w:rsid w:val="008869D1"/>
    <w:rsid w:val="00887CAD"/>
    <w:rsid w:val="008909AF"/>
    <w:rsid w:val="00891078"/>
    <w:rsid w:val="00891461"/>
    <w:rsid w:val="00891F6D"/>
    <w:rsid w:val="0089259B"/>
    <w:rsid w:val="00893873"/>
    <w:rsid w:val="00893999"/>
    <w:rsid w:val="008944AD"/>
    <w:rsid w:val="00894C1C"/>
    <w:rsid w:val="00894FBD"/>
    <w:rsid w:val="00895F76"/>
    <w:rsid w:val="008968DB"/>
    <w:rsid w:val="00896BA7"/>
    <w:rsid w:val="0089714D"/>
    <w:rsid w:val="00897273"/>
    <w:rsid w:val="00897457"/>
    <w:rsid w:val="00897D7D"/>
    <w:rsid w:val="008A35EA"/>
    <w:rsid w:val="008A3E9D"/>
    <w:rsid w:val="008A47FD"/>
    <w:rsid w:val="008A4DE6"/>
    <w:rsid w:val="008A5CB5"/>
    <w:rsid w:val="008A669E"/>
    <w:rsid w:val="008A700C"/>
    <w:rsid w:val="008A717F"/>
    <w:rsid w:val="008A7A07"/>
    <w:rsid w:val="008A7C06"/>
    <w:rsid w:val="008B07ED"/>
    <w:rsid w:val="008B1289"/>
    <w:rsid w:val="008B1996"/>
    <w:rsid w:val="008B1A9F"/>
    <w:rsid w:val="008B2715"/>
    <w:rsid w:val="008B29FE"/>
    <w:rsid w:val="008B3007"/>
    <w:rsid w:val="008B387F"/>
    <w:rsid w:val="008B3DB7"/>
    <w:rsid w:val="008B5D86"/>
    <w:rsid w:val="008B657F"/>
    <w:rsid w:val="008B6EAF"/>
    <w:rsid w:val="008B775F"/>
    <w:rsid w:val="008C0132"/>
    <w:rsid w:val="008C0AD7"/>
    <w:rsid w:val="008C0B59"/>
    <w:rsid w:val="008C1333"/>
    <w:rsid w:val="008C1379"/>
    <w:rsid w:val="008C26B3"/>
    <w:rsid w:val="008C3196"/>
    <w:rsid w:val="008C3453"/>
    <w:rsid w:val="008C414B"/>
    <w:rsid w:val="008C4F7A"/>
    <w:rsid w:val="008C5553"/>
    <w:rsid w:val="008C563D"/>
    <w:rsid w:val="008C56E8"/>
    <w:rsid w:val="008C5720"/>
    <w:rsid w:val="008C5E0D"/>
    <w:rsid w:val="008C6221"/>
    <w:rsid w:val="008C6B00"/>
    <w:rsid w:val="008C6CBB"/>
    <w:rsid w:val="008C7C0E"/>
    <w:rsid w:val="008D0B7A"/>
    <w:rsid w:val="008D0F70"/>
    <w:rsid w:val="008D1CB5"/>
    <w:rsid w:val="008D3246"/>
    <w:rsid w:val="008D35A6"/>
    <w:rsid w:val="008D4694"/>
    <w:rsid w:val="008D4A66"/>
    <w:rsid w:val="008D4E14"/>
    <w:rsid w:val="008D5895"/>
    <w:rsid w:val="008D7E0B"/>
    <w:rsid w:val="008E014B"/>
    <w:rsid w:val="008E0471"/>
    <w:rsid w:val="008E06FC"/>
    <w:rsid w:val="008E21C0"/>
    <w:rsid w:val="008E3996"/>
    <w:rsid w:val="008E41BF"/>
    <w:rsid w:val="008E42AA"/>
    <w:rsid w:val="008E4F37"/>
    <w:rsid w:val="008E56F4"/>
    <w:rsid w:val="008E61A6"/>
    <w:rsid w:val="008E698A"/>
    <w:rsid w:val="008E6EE2"/>
    <w:rsid w:val="008F0E86"/>
    <w:rsid w:val="008F1332"/>
    <w:rsid w:val="008F2D46"/>
    <w:rsid w:val="008F36E0"/>
    <w:rsid w:val="008F3DD7"/>
    <w:rsid w:val="008F42DA"/>
    <w:rsid w:val="008F49DB"/>
    <w:rsid w:val="008F67B6"/>
    <w:rsid w:val="008F7FEB"/>
    <w:rsid w:val="009003DD"/>
    <w:rsid w:val="00900764"/>
    <w:rsid w:val="00901AFC"/>
    <w:rsid w:val="00902192"/>
    <w:rsid w:val="00903134"/>
    <w:rsid w:val="009055C1"/>
    <w:rsid w:val="00906900"/>
    <w:rsid w:val="009073D4"/>
    <w:rsid w:val="009114D8"/>
    <w:rsid w:val="00911F44"/>
    <w:rsid w:val="00912843"/>
    <w:rsid w:val="009128D4"/>
    <w:rsid w:val="00912984"/>
    <w:rsid w:val="00912D6C"/>
    <w:rsid w:val="00912E90"/>
    <w:rsid w:val="00914619"/>
    <w:rsid w:val="00914B6F"/>
    <w:rsid w:val="00915D52"/>
    <w:rsid w:val="009164DD"/>
    <w:rsid w:val="009175B2"/>
    <w:rsid w:val="009214FE"/>
    <w:rsid w:val="00922905"/>
    <w:rsid w:val="00922939"/>
    <w:rsid w:val="00922F98"/>
    <w:rsid w:val="00923661"/>
    <w:rsid w:val="00924577"/>
    <w:rsid w:val="00924AD6"/>
    <w:rsid w:val="0092599A"/>
    <w:rsid w:val="00925A4E"/>
    <w:rsid w:val="00926263"/>
    <w:rsid w:val="00927F07"/>
    <w:rsid w:val="00930A1C"/>
    <w:rsid w:val="00932301"/>
    <w:rsid w:val="00933017"/>
    <w:rsid w:val="00933351"/>
    <w:rsid w:val="0093355D"/>
    <w:rsid w:val="00934805"/>
    <w:rsid w:val="0093581A"/>
    <w:rsid w:val="00936441"/>
    <w:rsid w:val="00936869"/>
    <w:rsid w:val="00936B52"/>
    <w:rsid w:val="00936E86"/>
    <w:rsid w:val="00937110"/>
    <w:rsid w:val="00937348"/>
    <w:rsid w:val="0093760E"/>
    <w:rsid w:val="0093782D"/>
    <w:rsid w:val="009409B1"/>
    <w:rsid w:val="0094147C"/>
    <w:rsid w:val="0094172F"/>
    <w:rsid w:val="00941C79"/>
    <w:rsid w:val="009428B6"/>
    <w:rsid w:val="00942C15"/>
    <w:rsid w:val="00943493"/>
    <w:rsid w:val="009439C2"/>
    <w:rsid w:val="009440B1"/>
    <w:rsid w:val="00944794"/>
    <w:rsid w:val="00944A4B"/>
    <w:rsid w:val="00944E62"/>
    <w:rsid w:val="00945C09"/>
    <w:rsid w:val="00945D53"/>
    <w:rsid w:val="00946037"/>
    <w:rsid w:val="00946F87"/>
    <w:rsid w:val="00947637"/>
    <w:rsid w:val="00950354"/>
    <w:rsid w:val="00950FD0"/>
    <w:rsid w:val="00951417"/>
    <w:rsid w:val="00951F01"/>
    <w:rsid w:val="00952415"/>
    <w:rsid w:val="00954038"/>
    <w:rsid w:val="00954BFD"/>
    <w:rsid w:val="00955082"/>
    <w:rsid w:val="009554C9"/>
    <w:rsid w:val="009575CB"/>
    <w:rsid w:val="0096054F"/>
    <w:rsid w:val="00960FB8"/>
    <w:rsid w:val="009620EC"/>
    <w:rsid w:val="0096263A"/>
    <w:rsid w:val="00964988"/>
    <w:rsid w:val="00964FD9"/>
    <w:rsid w:val="00965941"/>
    <w:rsid w:val="009660DC"/>
    <w:rsid w:val="00967EDE"/>
    <w:rsid w:val="009707A6"/>
    <w:rsid w:val="009717CC"/>
    <w:rsid w:val="00971A4B"/>
    <w:rsid w:val="00971B4E"/>
    <w:rsid w:val="0097202C"/>
    <w:rsid w:val="00972BC9"/>
    <w:rsid w:val="00973A5B"/>
    <w:rsid w:val="00974DFC"/>
    <w:rsid w:val="00975C0D"/>
    <w:rsid w:val="00977FF0"/>
    <w:rsid w:val="00980AA6"/>
    <w:rsid w:val="00981B28"/>
    <w:rsid w:val="00981C81"/>
    <w:rsid w:val="00982182"/>
    <w:rsid w:val="009821B0"/>
    <w:rsid w:val="009823C6"/>
    <w:rsid w:val="00983325"/>
    <w:rsid w:val="0098392E"/>
    <w:rsid w:val="00983F82"/>
    <w:rsid w:val="00984F63"/>
    <w:rsid w:val="009850B0"/>
    <w:rsid w:val="00985910"/>
    <w:rsid w:val="00986928"/>
    <w:rsid w:val="00986BDA"/>
    <w:rsid w:val="00987286"/>
    <w:rsid w:val="00987B38"/>
    <w:rsid w:val="00987C46"/>
    <w:rsid w:val="009907ED"/>
    <w:rsid w:val="00991036"/>
    <w:rsid w:val="009926A5"/>
    <w:rsid w:val="00992A31"/>
    <w:rsid w:val="0099340D"/>
    <w:rsid w:val="00993CBE"/>
    <w:rsid w:val="00994489"/>
    <w:rsid w:val="00995916"/>
    <w:rsid w:val="00995CC0"/>
    <w:rsid w:val="00996930"/>
    <w:rsid w:val="009977CF"/>
    <w:rsid w:val="00997855"/>
    <w:rsid w:val="00997AE8"/>
    <w:rsid w:val="009A166B"/>
    <w:rsid w:val="009A1D98"/>
    <w:rsid w:val="009A28BC"/>
    <w:rsid w:val="009A33E3"/>
    <w:rsid w:val="009A38D7"/>
    <w:rsid w:val="009A3B46"/>
    <w:rsid w:val="009A4074"/>
    <w:rsid w:val="009A4171"/>
    <w:rsid w:val="009A47EF"/>
    <w:rsid w:val="009A629A"/>
    <w:rsid w:val="009A6BC5"/>
    <w:rsid w:val="009A7E0E"/>
    <w:rsid w:val="009B03B8"/>
    <w:rsid w:val="009B052D"/>
    <w:rsid w:val="009B0BF6"/>
    <w:rsid w:val="009B1929"/>
    <w:rsid w:val="009B2982"/>
    <w:rsid w:val="009B2B8E"/>
    <w:rsid w:val="009B3475"/>
    <w:rsid w:val="009B440F"/>
    <w:rsid w:val="009B450F"/>
    <w:rsid w:val="009B4C4D"/>
    <w:rsid w:val="009B5820"/>
    <w:rsid w:val="009B6198"/>
    <w:rsid w:val="009B6E8E"/>
    <w:rsid w:val="009B7BF8"/>
    <w:rsid w:val="009C25AB"/>
    <w:rsid w:val="009C2821"/>
    <w:rsid w:val="009C4B08"/>
    <w:rsid w:val="009C4C68"/>
    <w:rsid w:val="009C52C3"/>
    <w:rsid w:val="009C5B17"/>
    <w:rsid w:val="009C6370"/>
    <w:rsid w:val="009D101F"/>
    <w:rsid w:val="009D10AA"/>
    <w:rsid w:val="009D12CE"/>
    <w:rsid w:val="009D1359"/>
    <w:rsid w:val="009D1993"/>
    <w:rsid w:val="009D1DCD"/>
    <w:rsid w:val="009D43BB"/>
    <w:rsid w:val="009D44D9"/>
    <w:rsid w:val="009D6DB4"/>
    <w:rsid w:val="009D7902"/>
    <w:rsid w:val="009D7C8E"/>
    <w:rsid w:val="009E0EFC"/>
    <w:rsid w:val="009E0F77"/>
    <w:rsid w:val="009E175C"/>
    <w:rsid w:val="009E2D9A"/>
    <w:rsid w:val="009E3C37"/>
    <w:rsid w:val="009E440D"/>
    <w:rsid w:val="009E4918"/>
    <w:rsid w:val="009E58D8"/>
    <w:rsid w:val="009E600B"/>
    <w:rsid w:val="009E7102"/>
    <w:rsid w:val="009F0C3F"/>
    <w:rsid w:val="009F11B9"/>
    <w:rsid w:val="009F12AA"/>
    <w:rsid w:val="009F1724"/>
    <w:rsid w:val="009F1C88"/>
    <w:rsid w:val="009F46F6"/>
    <w:rsid w:val="009F6440"/>
    <w:rsid w:val="009F6C9C"/>
    <w:rsid w:val="009F761C"/>
    <w:rsid w:val="009F7EBF"/>
    <w:rsid w:val="00A001C5"/>
    <w:rsid w:val="00A01610"/>
    <w:rsid w:val="00A027A3"/>
    <w:rsid w:val="00A02875"/>
    <w:rsid w:val="00A02F77"/>
    <w:rsid w:val="00A03C76"/>
    <w:rsid w:val="00A05176"/>
    <w:rsid w:val="00A05717"/>
    <w:rsid w:val="00A05BBE"/>
    <w:rsid w:val="00A06A13"/>
    <w:rsid w:val="00A0716A"/>
    <w:rsid w:val="00A07434"/>
    <w:rsid w:val="00A07D5D"/>
    <w:rsid w:val="00A116DD"/>
    <w:rsid w:val="00A12BFA"/>
    <w:rsid w:val="00A173B5"/>
    <w:rsid w:val="00A1777B"/>
    <w:rsid w:val="00A17EA3"/>
    <w:rsid w:val="00A2061E"/>
    <w:rsid w:val="00A21BA4"/>
    <w:rsid w:val="00A2202B"/>
    <w:rsid w:val="00A22272"/>
    <w:rsid w:val="00A22ABC"/>
    <w:rsid w:val="00A23419"/>
    <w:rsid w:val="00A24634"/>
    <w:rsid w:val="00A24923"/>
    <w:rsid w:val="00A24F29"/>
    <w:rsid w:val="00A253D7"/>
    <w:rsid w:val="00A254B6"/>
    <w:rsid w:val="00A25A80"/>
    <w:rsid w:val="00A25F95"/>
    <w:rsid w:val="00A2643D"/>
    <w:rsid w:val="00A265D3"/>
    <w:rsid w:val="00A2681A"/>
    <w:rsid w:val="00A27250"/>
    <w:rsid w:val="00A27A02"/>
    <w:rsid w:val="00A27AB9"/>
    <w:rsid w:val="00A27EFE"/>
    <w:rsid w:val="00A3054F"/>
    <w:rsid w:val="00A307AA"/>
    <w:rsid w:val="00A307F9"/>
    <w:rsid w:val="00A312DF"/>
    <w:rsid w:val="00A3159C"/>
    <w:rsid w:val="00A31A18"/>
    <w:rsid w:val="00A31AA9"/>
    <w:rsid w:val="00A32B86"/>
    <w:rsid w:val="00A330B6"/>
    <w:rsid w:val="00A33BDF"/>
    <w:rsid w:val="00A33D2E"/>
    <w:rsid w:val="00A35047"/>
    <w:rsid w:val="00A35703"/>
    <w:rsid w:val="00A35743"/>
    <w:rsid w:val="00A36438"/>
    <w:rsid w:val="00A36DC0"/>
    <w:rsid w:val="00A379B9"/>
    <w:rsid w:val="00A37F59"/>
    <w:rsid w:val="00A405E0"/>
    <w:rsid w:val="00A40ADB"/>
    <w:rsid w:val="00A40CEA"/>
    <w:rsid w:val="00A4158E"/>
    <w:rsid w:val="00A4272F"/>
    <w:rsid w:val="00A43024"/>
    <w:rsid w:val="00A44D23"/>
    <w:rsid w:val="00A45203"/>
    <w:rsid w:val="00A455C5"/>
    <w:rsid w:val="00A50049"/>
    <w:rsid w:val="00A5188B"/>
    <w:rsid w:val="00A51F20"/>
    <w:rsid w:val="00A523F4"/>
    <w:rsid w:val="00A53270"/>
    <w:rsid w:val="00A53E9E"/>
    <w:rsid w:val="00A54413"/>
    <w:rsid w:val="00A54D95"/>
    <w:rsid w:val="00A55097"/>
    <w:rsid w:val="00A55E3E"/>
    <w:rsid w:val="00A55F8D"/>
    <w:rsid w:val="00A601B3"/>
    <w:rsid w:val="00A60637"/>
    <w:rsid w:val="00A60685"/>
    <w:rsid w:val="00A6070C"/>
    <w:rsid w:val="00A60BE4"/>
    <w:rsid w:val="00A621AD"/>
    <w:rsid w:val="00A622DA"/>
    <w:rsid w:val="00A631D6"/>
    <w:rsid w:val="00A648BF"/>
    <w:rsid w:val="00A65AD0"/>
    <w:rsid w:val="00A65BFC"/>
    <w:rsid w:val="00A67604"/>
    <w:rsid w:val="00A702E2"/>
    <w:rsid w:val="00A71901"/>
    <w:rsid w:val="00A7201D"/>
    <w:rsid w:val="00A722DD"/>
    <w:rsid w:val="00A72456"/>
    <w:rsid w:val="00A726BE"/>
    <w:rsid w:val="00A728A5"/>
    <w:rsid w:val="00A72A1C"/>
    <w:rsid w:val="00A73914"/>
    <w:rsid w:val="00A73DBD"/>
    <w:rsid w:val="00A743C4"/>
    <w:rsid w:val="00A74D6C"/>
    <w:rsid w:val="00A74F2E"/>
    <w:rsid w:val="00A75721"/>
    <w:rsid w:val="00A7593D"/>
    <w:rsid w:val="00A7770A"/>
    <w:rsid w:val="00A80EBD"/>
    <w:rsid w:val="00A81799"/>
    <w:rsid w:val="00A81F2E"/>
    <w:rsid w:val="00A8296F"/>
    <w:rsid w:val="00A82AAF"/>
    <w:rsid w:val="00A82E89"/>
    <w:rsid w:val="00A835F4"/>
    <w:rsid w:val="00A83FCC"/>
    <w:rsid w:val="00A8593B"/>
    <w:rsid w:val="00A85CC5"/>
    <w:rsid w:val="00A8652F"/>
    <w:rsid w:val="00A86628"/>
    <w:rsid w:val="00A86779"/>
    <w:rsid w:val="00A8690C"/>
    <w:rsid w:val="00A874F5"/>
    <w:rsid w:val="00A87732"/>
    <w:rsid w:val="00A87B5B"/>
    <w:rsid w:val="00A87D60"/>
    <w:rsid w:val="00A900B9"/>
    <w:rsid w:val="00A912BD"/>
    <w:rsid w:val="00A91D64"/>
    <w:rsid w:val="00A93841"/>
    <w:rsid w:val="00A94163"/>
    <w:rsid w:val="00A95246"/>
    <w:rsid w:val="00A95A81"/>
    <w:rsid w:val="00A96DC5"/>
    <w:rsid w:val="00A96F2B"/>
    <w:rsid w:val="00A97C84"/>
    <w:rsid w:val="00AA063C"/>
    <w:rsid w:val="00AA0EFA"/>
    <w:rsid w:val="00AA1894"/>
    <w:rsid w:val="00AA2F3D"/>
    <w:rsid w:val="00AA2FFF"/>
    <w:rsid w:val="00AA34B8"/>
    <w:rsid w:val="00AA3BB5"/>
    <w:rsid w:val="00AA426F"/>
    <w:rsid w:val="00AA42E2"/>
    <w:rsid w:val="00AA50BF"/>
    <w:rsid w:val="00AA50F3"/>
    <w:rsid w:val="00AA59BE"/>
    <w:rsid w:val="00AA6C60"/>
    <w:rsid w:val="00AA6C65"/>
    <w:rsid w:val="00AA7BE1"/>
    <w:rsid w:val="00AB2ADC"/>
    <w:rsid w:val="00AB323B"/>
    <w:rsid w:val="00AB363F"/>
    <w:rsid w:val="00AB3957"/>
    <w:rsid w:val="00AB4CA5"/>
    <w:rsid w:val="00AB5694"/>
    <w:rsid w:val="00AB5B7C"/>
    <w:rsid w:val="00AB681B"/>
    <w:rsid w:val="00AB6F04"/>
    <w:rsid w:val="00AB71F4"/>
    <w:rsid w:val="00AC1B2D"/>
    <w:rsid w:val="00AC1C47"/>
    <w:rsid w:val="00AC36B6"/>
    <w:rsid w:val="00AC3A09"/>
    <w:rsid w:val="00AC41D4"/>
    <w:rsid w:val="00AC437F"/>
    <w:rsid w:val="00AC600F"/>
    <w:rsid w:val="00AC7E14"/>
    <w:rsid w:val="00AC7E27"/>
    <w:rsid w:val="00AC7FCB"/>
    <w:rsid w:val="00AD04D7"/>
    <w:rsid w:val="00AD31B0"/>
    <w:rsid w:val="00AD3D12"/>
    <w:rsid w:val="00AD3E83"/>
    <w:rsid w:val="00AD3F73"/>
    <w:rsid w:val="00AD4B61"/>
    <w:rsid w:val="00AD6666"/>
    <w:rsid w:val="00AD79D9"/>
    <w:rsid w:val="00AD7E79"/>
    <w:rsid w:val="00AE0AF3"/>
    <w:rsid w:val="00AE125A"/>
    <w:rsid w:val="00AE2CEB"/>
    <w:rsid w:val="00AE2F64"/>
    <w:rsid w:val="00AE31C3"/>
    <w:rsid w:val="00AE3BCF"/>
    <w:rsid w:val="00AE45AD"/>
    <w:rsid w:val="00AE4B14"/>
    <w:rsid w:val="00AE541B"/>
    <w:rsid w:val="00AE5910"/>
    <w:rsid w:val="00AE6009"/>
    <w:rsid w:val="00AE602A"/>
    <w:rsid w:val="00AE7291"/>
    <w:rsid w:val="00AF0A70"/>
    <w:rsid w:val="00AF0E58"/>
    <w:rsid w:val="00AF1E2F"/>
    <w:rsid w:val="00AF287C"/>
    <w:rsid w:val="00AF3794"/>
    <w:rsid w:val="00AF39D5"/>
    <w:rsid w:val="00AF3EDE"/>
    <w:rsid w:val="00AF4426"/>
    <w:rsid w:val="00AF466A"/>
    <w:rsid w:val="00AF509E"/>
    <w:rsid w:val="00AF5C42"/>
    <w:rsid w:val="00AF6A09"/>
    <w:rsid w:val="00B001A5"/>
    <w:rsid w:val="00B00E0A"/>
    <w:rsid w:val="00B01A87"/>
    <w:rsid w:val="00B01BA1"/>
    <w:rsid w:val="00B02367"/>
    <w:rsid w:val="00B029E5"/>
    <w:rsid w:val="00B04697"/>
    <w:rsid w:val="00B050BF"/>
    <w:rsid w:val="00B051F4"/>
    <w:rsid w:val="00B068B1"/>
    <w:rsid w:val="00B06D05"/>
    <w:rsid w:val="00B07DE8"/>
    <w:rsid w:val="00B114FC"/>
    <w:rsid w:val="00B11B3A"/>
    <w:rsid w:val="00B14A3D"/>
    <w:rsid w:val="00B16699"/>
    <w:rsid w:val="00B16812"/>
    <w:rsid w:val="00B17A91"/>
    <w:rsid w:val="00B17EB4"/>
    <w:rsid w:val="00B17F93"/>
    <w:rsid w:val="00B20E59"/>
    <w:rsid w:val="00B22676"/>
    <w:rsid w:val="00B23D10"/>
    <w:rsid w:val="00B2416E"/>
    <w:rsid w:val="00B24F3C"/>
    <w:rsid w:val="00B24F58"/>
    <w:rsid w:val="00B25098"/>
    <w:rsid w:val="00B2528F"/>
    <w:rsid w:val="00B25CC6"/>
    <w:rsid w:val="00B26A8D"/>
    <w:rsid w:val="00B26C1A"/>
    <w:rsid w:val="00B27ACC"/>
    <w:rsid w:val="00B27AF7"/>
    <w:rsid w:val="00B27C31"/>
    <w:rsid w:val="00B30408"/>
    <w:rsid w:val="00B3046F"/>
    <w:rsid w:val="00B31319"/>
    <w:rsid w:val="00B316F2"/>
    <w:rsid w:val="00B31E74"/>
    <w:rsid w:val="00B31F27"/>
    <w:rsid w:val="00B33174"/>
    <w:rsid w:val="00B33D70"/>
    <w:rsid w:val="00B33DB2"/>
    <w:rsid w:val="00B34278"/>
    <w:rsid w:val="00B351EE"/>
    <w:rsid w:val="00B3700A"/>
    <w:rsid w:val="00B4024C"/>
    <w:rsid w:val="00B4031B"/>
    <w:rsid w:val="00B4049A"/>
    <w:rsid w:val="00B4168E"/>
    <w:rsid w:val="00B41929"/>
    <w:rsid w:val="00B41BBA"/>
    <w:rsid w:val="00B41BC2"/>
    <w:rsid w:val="00B42012"/>
    <w:rsid w:val="00B4254C"/>
    <w:rsid w:val="00B4329A"/>
    <w:rsid w:val="00B43A02"/>
    <w:rsid w:val="00B43F75"/>
    <w:rsid w:val="00B44CD3"/>
    <w:rsid w:val="00B4553B"/>
    <w:rsid w:val="00B458AC"/>
    <w:rsid w:val="00B45F0F"/>
    <w:rsid w:val="00B46F6A"/>
    <w:rsid w:val="00B47982"/>
    <w:rsid w:val="00B505CF"/>
    <w:rsid w:val="00B509B7"/>
    <w:rsid w:val="00B50ED9"/>
    <w:rsid w:val="00B50FC7"/>
    <w:rsid w:val="00B51400"/>
    <w:rsid w:val="00B51BF8"/>
    <w:rsid w:val="00B52816"/>
    <w:rsid w:val="00B52F92"/>
    <w:rsid w:val="00B53E73"/>
    <w:rsid w:val="00B549BC"/>
    <w:rsid w:val="00B54D0B"/>
    <w:rsid w:val="00B554E7"/>
    <w:rsid w:val="00B557D5"/>
    <w:rsid w:val="00B6016B"/>
    <w:rsid w:val="00B60CA8"/>
    <w:rsid w:val="00B61549"/>
    <w:rsid w:val="00B61856"/>
    <w:rsid w:val="00B619D1"/>
    <w:rsid w:val="00B61FAA"/>
    <w:rsid w:val="00B62258"/>
    <w:rsid w:val="00B62795"/>
    <w:rsid w:val="00B62CAB"/>
    <w:rsid w:val="00B6305A"/>
    <w:rsid w:val="00B636E7"/>
    <w:rsid w:val="00B63A36"/>
    <w:rsid w:val="00B64ED1"/>
    <w:rsid w:val="00B65316"/>
    <w:rsid w:val="00B6556B"/>
    <w:rsid w:val="00B6576B"/>
    <w:rsid w:val="00B659D6"/>
    <w:rsid w:val="00B65A1D"/>
    <w:rsid w:val="00B66E11"/>
    <w:rsid w:val="00B70088"/>
    <w:rsid w:val="00B706F3"/>
    <w:rsid w:val="00B70A4A"/>
    <w:rsid w:val="00B70B4E"/>
    <w:rsid w:val="00B71284"/>
    <w:rsid w:val="00B7233B"/>
    <w:rsid w:val="00B72708"/>
    <w:rsid w:val="00B72850"/>
    <w:rsid w:val="00B7310B"/>
    <w:rsid w:val="00B73E4B"/>
    <w:rsid w:val="00B73FA4"/>
    <w:rsid w:val="00B7672A"/>
    <w:rsid w:val="00B8176E"/>
    <w:rsid w:val="00B82994"/>
    <w:rsid w:val="00B832DE"/>
    <w:rsid w:val="00B834ED"/>
    <w:rsid w:val="00B8373B"/>
    <w:rsid w:val="00B86490"/>
    <w:rsid w:val="00B86BF8"/>
    <w:rsid w:val="00B8760C"/>
    <w:rsid w:val="00B87E5D"/>
    <w:rsid w:val="00B90553"/>
    <w:rsid w:val="00B90713"/>
    <w:rsid w:val="00B90CC1"/>
    <w:rsid w:val="00B91007"/>
    <w:rsid w:val="00B9179C"/>
    <w:rsid w:val="00B926D3"/>
    <w:rsid w:val="00B964AF"/>
    <w:rsid w:val="00B96E69"/>
    <w:rsid w:val="00B97563"/>
    <w:rsid w:val="00B97B4B"/>
    <w:rsid w:val="00BA026F"/>
    <w:rsid w:val="00BA34E8"/>
    <w:rsid w:val="00BA3F4B"/>
    <w:rsid w:val="00BA4FC6"/>
    <w:rsid w:val="00BA4FF9"/>
    <w:rsid w:val="00BA598E"/>
    <w:rsid w:val="00BA5CF8"/>
    <w:rsid w:val="00BA5DEE"/>
    <w:rsid w:val="00BA6339"/>
    <w:rsid w:val="00BA6DC9"/>
    <w:rsid w:val="00BB0915"/>
    <w:rsid w:val="00BB0B3D"/>
    <w:rsid w:val="00BB0C63"/>
    <w:rsid w:val="00BB0E4C"/>
    <w:rsid w:val="00BB116D"/>
    <w:rsid w:val="00BB1461"/>
    <w:rsid w:val="00BB1D72"/>
    <w:rsid w:val="00BB1E9D"/>
    <w:rsid w:val="00BB2111"/>
    <w:rsid w:val="00BB29EC"/>
    <w:rsid w:val="00BB4302"/>
    <w:rsid w:val="00BB4937"/>
    <w:rsid w:val="00BB4E9E"/>
    <w:rsid w:val="00BB618B"/>
    <w:rsid w:val="00BB6227"/>
    <w:rsid w:val="00BB67B1"/>
    <w:rsid w:val="00BB7794"/>
    <w:rsid w:val="00BC10F2"/>
    <w:rsid w:val="00BC11D3"/>
    <w:rsid w:val="00BC1FF2"/>
    <w:rsid w:val="00BC2491"/>
    <w:rsid w:val="00BC26E8"/>
    <w:rsid w:val="00BC3791"/>
    <w:rsid w:val="00BC397B"/>
    <w:rsid w:val="00BC39C6"/>
    <w:rsid w:val="00BC461F"/>
    <w:rsid w:val="00BC5379"/>
    <w:rsid w:val="00BC7ADB"/>
    <w:rsid w:val="00BC7F72"/>
    <w:rsid w:val="00BD095C"/>
    <w:rsid w:val="00BD1072"/>
    <w:rsid w:val="00BD2DF8"/>
    <w:rsid w:val="00BD344F"/>
    <w:rsid w:val="00BD3B07"/>
    <w:rsid w:val="00BD4820"/>
    <w:rsid w:val="00BD582E"/>
    <w:rsid w:val="00BD5BB8"/>
    <w:rsid w:val="00BD5F99"/>
    <w:rsid w:val="00BD630A"/>
    <w:rsid w:val="00BD75F7"/>
    <w:rsid w:val="00BE032F"/>
    <w:rsid w:val="00BE066C"/>
    <w:rsid w:val="00BE1C09"/>
    <w:rsid w:val="00BE23F3"/>
    <w:rsid w:val="00BE23F9"/>
    <w:rsid w:val="00BE28BC"/>
    <w:rsid w:val="00BE2A86"/>
    <w:rsid w:val="00BE31B6"/>
    <w:rsid w:val="00BE3A52"/>
    <w:rsid w:val="00BE41F8"/>
    <w:rsid w:val="00BE4684"/>
    <w:rsid w:val="00BE46F1"/>
    <w:rsid w:val="00BE6E55"/>
    <w:rsid w:val="00BE74A3"/>
    <w:rsid w:val="00BE773B"/>
    <w:rsid w:val="00BF1109"/>
    <w:rsid w:val="00BF12C2"/>
    <w:rsid w:val="00BF287F"/>
    <w:rsid w:val="00BF4B59"/>
    <w:rsid w:val="00BF5E3E"/>
    <w:rsid w:val="00BF68DC"/>
    <w:rsid w:val="00BF6D7A"/>
    <w:rsid w:val="00C0172E"/>
    <w:rsid w:val="00C01E1D"/>
    <w:rsid w:val="00C02FC4"/>
    <w:rsid w:val="00C03ED4"/>
    <w:rsid w:val="00C044F9"/>
    <w:rsid w:val="00C058A6"/>
    <w:rsid w:val="00C05FBA"/>
    <w:rsid w:val="00C06097"/>
    <w:rsid w:val="00C067DD"/>
    <w:rsid w:val="00C077FB"/>
    <w:rsid w:val="00C079FA"/>
    <w:rsid w:val="00C10839"/>
    <w:rsid w:val="00C10D98"/>
    <w:rsid w:val="00C11670"/>
    <w:rsid w:val="00C12E3B"/>
    <w:rsid w:val="00C13072"/>
    <w:rsid w:val="00C133D0"/>
    <w:rsid w:val="00C13D85"/>
    <w:rsid w:val="00C140C6"/>
    <w:rsid w:val="00C14A17"/>
    <w:rsid w:val="00C15098"/>
    <w:rsid w:val="00C166E7"/>
    <w:rsid w:val="00C166F1"/>
    <w:rsid w:val="00C16A18"/>
    <w:rsid w:val="00C21008"/>
    <w:rsid w:val="00C213A1"/>
    <w:rsid w:val="00C21445"/>
    <w:rsid w:val="00C22259"/>
    <w:rsid w:val="00C225E4"/>
    <w:rsid w:val="00C232D3"/>
    <w:rsid w:val="00C239CC"/>
    <w:rsid w:val="00C2495C"/>
    <w:rsid w:val="00C253D2"/>
    <w:rsid w:val="00C25A2C"/>
    <w:rsid w:val="00C25D5F"/>
    <w:rsid w:val="00C260E8"/>
    <w:rsid w:val="00C2700C"/>
    <w:rsid w:val="00C2724E"/>
    <w:rsid w:val="00C27250"/>
    <w:rsid w:val="00C30E67"/>
    <w:rsid w:val="00C315B2"/>
    <w:rsid w:val="00C326DC"/>
    <w:rsid w:val="00C335DA"/>
    <w:rsid w:val="00C34241"/>
    <w:rsid w:val="00C34259"/>
    <w:rsid w:val="00C36EB0"/>
    <w:rsid w:val="00C3727B"/>
    <w:rsid w:val="00C37FDE"/>
    <w:rsid w:val="00C409E7"/>
    <w:rsid w:val="00C4110F"/>
    <w:rsid w:val="00C4133F"/>
    <w:rsid w:val="00C42FCD"/>
    <w:rsid w:val="00C44292"/>
    <w:rsid w:val="00C4466D"/>
    <w:rsid w:val="00C447E7"/>
    <w:rsid w:val="00C44B92"/>
    <w:rsid w:val="00C458F5"/>
    <w:rsid w:val="00C45E4C"/>
    <w:rsid w:val="00C46DCF"/>
    <w:rsid w:val="00C47F7B"/>
    <w:rsid w:val="00C502B7"/>
    <w:rsid w:val="00C50401"/>
    <w:rsid w:val="00C50C6C"/>
    <w:rsid w:val="00C50F51"/>
    <w:rsid w:val="00C521D0"/>
    <w:rsid w:val="00C532D0"/>
    <w:rsid w:val="00C53E23"/>
    <w:rsid w:val="00C54352"/>
    <w:rsid w:val="00C54480"/>
    <w:rsid w:val="00C54D94"/>
    <w:rsid w:val="00C54FAE"/>
    <w:rsid w:val="00C550FC"/>
    <w:rsid w:val="00C559EF"/>
    <w:rsid w:val="00C55CCC"/>
    <w:rsid w:val="00C57B17"/>
    <w:rsid w:val="00C618D2"/>
    <w:rsid w:val="00C62E93"/>
    <w:rsid w:val="00C649CD"/>
    <w:rsid w:val="00C64A3C"/>
    <w:rsid w:val="00C65249"/>
    <w:rsid w:val="00C657FC"/>
    <w:rsid w:val="00C65B30"/>
    <w:rsid w:val="00C673AE"/>
    <w:rsid w:val="00C678B9"/>
    <w:rsid w:val="00C67F5B"/>
    <w:rsid w:val="00C7032C"/>
    <w:rsid w:val="00C70A6F"/>
    <w:rsid w:val="00C70C75"/>
    <w:rsid w:val="00C70F6B"/>
    <w:rsid w:val="00C71B20"/>
    <w:rsid w:val="00C71D9A"/>
    <w:rsid w:val="00C7282B"/>
    <w:rsid w:val="00C73929"/>
    <w:rsid w:val="00C742B0"/>
    <w:rsid w:val="00C7490C"/>
    <w:rsid w:val="00C7586B"/>
    <w:rsid w:val="00C7786A"/>
    <w:rsid w:val="00C808FA"/>
    <w:rsid w:val="00C818B6"/>
    <w:rsid w:val="00C81C07"/>
    <w:rsid w:val="00C82871"/>
    <w:rsid w:val="00C834B1"/>
    <w:rsid w:val="00C83AFA"/>
    <w:rsid w:val="00C840E9"/>
    <w:rsid w:val="00C84873"/>
    <w:rsid w:val="00C8627D"/>
    <w:rsid w:val="00C8628B"/>
    <w:rsid w:val="00C86D11"/>
    <w:rsid w:val="00C8716D"/>
    <w:rsid w:val="00C87DF2"/>
    <w:rsid w:val="00C90346"/>
    <w:rsid w:val="00C912A6"/>
    <w:rsid w:val="00C91EB2"/>
    <w:rsid w:val="00C92428"/>
    <w:rsid w:val="00C93605"/>
    <w:rsid w:val="00C946F9"/>
    <w:rsid w:val="00C950EE"/>
    <w:rsid w:val="00C96DE3"/>
    <w:rsid w:val="00C97429"/>
    <w:rsid w:val="00C97D64"/>
    <w:rsid w:val="00CA1E9E"/>
    <w:rsid w:val="00CA2649"/>
    <w:rsid w:val="00CA26F2"/>
    <w:rsid w:val="00CA2C6C"/>
    <w:rsid w:val="00CA34BA"/>
    <w:rsid w:val="00CA5EF7"/>
    <w:rsid w:val="00CA6C9B"/>
    <w:rsid w:val="00CA7A45"/>
    <w:rsid w:val="00CB0040"/>
    <w:rsid w:val="00CB0208"/>
    <w:rsid w:val="00CB024B"/>
    <w:rsid w:val="00CB076B"/>
    <w:rsid w:val="00CB0963"/>
    <w:rsid w:val="00CB115A"/>
    <w:rsid w:val="00CB20B6"/>
    <w:rsid w:val="00CB2C52"/>
    <w:rsid w:val="00CB334C"/>
    <w:rsid w:val="00CB33DC"/>
    <w:rsid w:val="00CB46D8"/>
    <w:rsid w:val="00CB4BDF"/>
    <w:rsid w:val="00CB4C94"/>
    <w:rsid w:val="00CB5BD2"/>
    <w:rsid w:val="00CB6133"/>
    <w:rsid w:val="00CB7632"/>
    <w:rsid w:val="00CB7999"/>
    <w:rsid w:val="00CC101D"/>
    <w:rsid w:val="00CC2443"/>
    <w:rsid w:val="00CC284F"/>
    <w:rsid w:val="00CC37A7"/>
    <w:rsid w:val="00CC43B5"/>
    <w:rsid w:val="00CC468C"/>
    <w:rsid w:val="00CC4761"/>
    <w:rsid w:val="00CC4FBA"/>
    <w:rsid w:val="00CC524B"/>
    <w:rsid w:val="00CC52C0"/>
    <w:rsid w:val="00CC5522"/>
    <w:rsid w:val="00CC5BC0"/>
    <w:rsid w:val="00CC67E0"/>
    <w:rsid w:val="00CC6A2C"/>
    <w:rsid w:val="00CC72F1"/>
    <w:rsid w:val="00CC74E8"/>
    <w:rsid w:val="00CD0A5D"/>
    <w:rsid w:val="00CD0A90"/>
    <w:rsid w:val="00CD0DE5"/>
    <w:rsid w:val="00CD157D"/>
    <w:rsid w:val="00CD1F9E"/>
    <w:rsid w:val="00CD1FCF"/>
    <w:rsid w:val="00CD30F1"/>
    <w:rsid w:val="00CD3E26"/>
    <w:rsid w:val="00CD491D"/>
    <w:rsid w:val="00CD4D06"/>
    <w:rsid w:val="00CD51A3"/>
    <w:rsid w:val="00CD56CC"/>
    <w:rsid w:val="00CD6177"/>
    <w:rsid w:val="00CD7C21"/>
    <w:rsid w:val="00CD7D74"/>
    <w:rsid w:val="00CE0210"/>
    <w:rsid w:val="00CE0292"/>
    <w:rsid w:val="00CE1217"/>
    <w:rsid w:val="00CE2E9A"/>
    <w:rsid w:val="00CE319B"/>
    <w:rsid w:val="00CE3968"/>
    <w:rsid w:val="00CE4110"/>
    <w:rsid w:val="00CE487D"/>
    <w:rsid w:val="00CE4A68"/>
    <w:rsid w:val="00CE5453"/>
    <w:rsid w:val="00CE55DD"/>
    <w:rsid w:val="00CE5D13"/>
    <w:rsid w:val="00CE7296"/>
    <w:rsid w:val="00CE75CC"/>
    <w:rsid w:val="00CE7782"/>
    <w:rsid w:val="00CE79D8"/>
    <w:rsid w:val="00CF1048"/>
    <w:rsid w:val="00CF2F28"/>
    <w:rsid w:val="00CF3302"/>
    <w:rsid w:val="00CF34C4"/>
    <w:rsid w:val="00CF3AEE"/>
    <w:rsid w:val="00CF4273"/>
    <w:rsid w:val="00CF456D"/>
    <w:rsid w:val="00CF479D"/>
    <w:rsid w:val="00CF47FA"/>
    <w:rsid w:val="00CF4F39"/>
    <w:rsid w:val="00CF579F"/>
    <w:rsid w:val="00CF58F0"/>
    <w:rsid w:val="00CF708A"/>
    <w:rsid w:val="00D003E2"/>
    <w:rsid w:val="00D00785"/>
    <w:rsid w:val="00D01C1A"/>
    <w:rsid w:val="00D01CA3"/>
    <w:rsid w:val="00D01E17"/>
    <w:rsid w:val="00D02A7D"/>
    <w:rsid w:val="00D0349C"/>
    <w:rsid w:val="00D047C6"/>
    <w:rsid w:val="00D048A8"/>
    <w:rsid w:val="00D0623A"/>
    <w:rsid w:val="00D06AA1"/>
    <w:rsid w:val="00D06C2B"/>
    <w:rsid w:val="00D06D66"/>
    <w:rsid w:val="00D079F8"/>
    <w:rsid w:val="00D11CDB"/>
    <w:rsid w:val="00D120F0"/>
    <w:rsid w:val="00D1301D"/>
    <w:rsid w:val="00D13572"/>
    <w:rsid w:val="00D13806"/>
    <w:rsid w:val="00D14553"/>
    <w:rsid w:val="00D14FD2"/>
    <w:rsid w:val="00D15365"/>
    <w:rsid w:val="00D1595E"/>
    <w:rsid w:val="00D15FBA"/>
    <w:rsid w:val="00D168BC"/>
    <w:rsid w:val="00D170F6"/>
    <w:rsid w:val="00D17E6C"/>
    <w:rsid w:val="00D200BE"/>
    <w:rsid w:val="00D20947"/>
    <w:rsid w:val="00D209E8"/>
    <w:rsid w:val="00D216D2"/>
    <w:rsid w:val="00D222C4"/>
    <w:rsid w:val="00D22455"/>
    <w:rsid w:val="00D233D4"/>
    <w:rsid w:val="00D2347B"/>
    <w:rsid w:val="00D23FDE"/>
    <w:rsid w:val="00D25C4A"/>
    <w:rsid w:val="00D25F41"/>
    <w:rsid w:val="00D262E4"/>
    <w:rsid w:val="00D2683B"/>
    <w:rsid w:val="00D26944"/>
    <w:rsid w:val="00D2789E"/>
    <w:rsid w:val="00D27A1A"/>
    <w:rsid w:val="00D30530"/>
    <w:rsid w:val="00D31363"/>
    <w:rsid w:val="00D32301"/>
    <w:rsid w:val="00D3237E"/>
    <w:rsid w:val="00D32648"/>
    <w:rsid w:val="00D337DA"/>
    <w:rsid w:val="00D33DC4"/>
    <w:rsid w:val="00D34165"/>
    <w:rsid w:val="00D34893"/>
    <w:rsid w:val="00D34A09"/>
    <w:rsid w:val="00D34D83"/>
    <w:rsid w:val="00D354EC"/>
    <w:rsid w:val="00D35765"/>
    <w:rsid w:val="00D36D60"/>
    <w:rsid w:val="00D372BA"/>
    <w:rsid w:val="00D37390"/>
    <w:rsid w:val="00D37D1F"/>
    <w:rsid w:val="00D4003A"/>
    <w:rsid w:val="00D412BF"/>
    <w:rsid w:val="00D4147D"/>
    <w:rsid w:val="00D41BA1"/>
    <w:rsid w:val="00D41F16"/>
    <w:rsid w:val="00D42055"/>
    <w:rsid w:val="00D42B82"/>
    <w:rsid w:val="00D42E70"/>
    <w:rsid w:val="00D442B1"/>
    <w:rsid w:val="00D4433E"/>
    <w:rsid w:val="00D44455"/>
    <w:rsid w:val="00D448F1"/>
    <w:rsid w:val="00D4490F"/>
    <w:rsid w:val="00D47199"/>
    <w:rsid w:val="00D504E1"/>
    <w:rsid w:val="00D5129A"/>
    <w:rsid w:val="00D514E1"/>
    <w:rsid w:val="00D527F7"/>
    <w:rsid w:val="00D52BD1"/>
    <w:rsid w:val="00D538F7"/>
    <w:rsid w:val="00D53CEB"/>
    <w:rsid w:val="00D544A9"/>
    <w:rsid w:val="00D5504D"/>
    <w:rsid w:val="00D553D8"/>
    <w:rsid w:val="00D55736"/>
    <w:rsid w:val="00D563D7"/>
    <w:rsid w:val="00D563DC"/>
    <w:rsid w:val="00D5765D"/>
    <w:rsid w:val="00D601CF"/>
    <w:rsid w:val="00D61641"/>
    <w:rsid w:val="00D61F8E"/>
    <w:rsid w:val="00D62B3D"/>
    <w:rsid w:val="00D63EDC"/>
    <w:rsid w:val="00D64439"/>
    <w:rsid w:val="00D64F6E"/>
    <w:rsid w:val="00D652BE"/>
    <w:rsid w:val="00D65697"/>
    <w:rsid w:val="00D667FE"/>
    <w:rsid w:val="00D66E51"/>
    <w:rsid w:val="00D700E2"/>
    <w:rsid w:val="00D7288B"/>
    <w:rsid w:val="00D72C5C"/>
    <w:rsid w:val="00D7445C"/>
    <w:rsid w:val="00D7449E"/>
    <w:rsid w:val="00D74595"/>
    <w:rsid w:val="00D74968"/>
    <w:rsid w:val="00D75D43"/>
    <w:rsid w:val="00D76C98"/>
    <w:rsid w:val="00D807ED"/>
    <w:rsid w:val="00D80F17"/>
    <w:rsid w:val="00D81137"/>
    <w:rsid w:val="00D811E9"/>
    <w:rsid w:val="00D81708"/>
    <w:rsid w:val="00D817B7"/>
    <w:rsid w:val="00D82C48"/>
    <w:rsid w:val="00D836E0"/>
    <w:rsid w:val="00D83F6F"/>
    <w:rsid w:val="00D84BA0"/>
    <w:rsid w:val="00D84F6E"/>
    <w:rsid w:val="00D856FE"/>
    <w:rsid w:val="00D87630"/>
    <w:rsid w:val="00D87FC7"/>
    <w:rsid w:val="00D9044C"/>
    <w:rsid w:val="00D90494"/>
    <w:rsid w:val="00D916A4"/>
    <w:rsid w:val="00D917E3"/>
    <w:rsid w:val="00D91D81"/>
    <w:rsid w:val="00D91F1E"/>
    <w:rsid w:val="00D9242F"/>
    <w:rsid w:val="00D93253"/>
    <w:rsid w:val="00D93557"/>
    <w:rsid w:val="00D941F4"/>
    <w:rsid w:val="00D95F15"/>
    <w:rsid w:val="00D96409"/>
    <w:rsid w:val="00D967E4"/>
    <w:rsid w:val="00D96ED1"/>
    <w:rsid w:val="00DA0ABF"/>
    <w:rsid w:val="00DA1E5D"/>
    <w:rsid w:val="00DA24E9"/>
    <w:rsid w:val="00DA27DE"/>
    <w:rsid w:val="00DA2A74"/>
    <w:rsid w:val="00DA370C"/>
    <w:rsid w:val="00DA47BF"/>
    <w:rsid w:val="00DA5A53"/>
    <w:rsid w:val="00DA5AA2"/>
    <w:rsid w:val="00DA6690"/>
    <w:rsid w:val="00DA716E"/>
    <w:rsid w:val="00DA7729"/>
    <w:rsid w:val="00DB004C"/>
    <w:rsid w:val="00DB075C"/>
    <w:rsid w:val="00DB1995"/>
    <w:rsid w:val="00DB32B5"/>
    <w:rsid w:val="00DB32BF"/>
    <w:rsid w:val="00DB36AC"/>
    <w:rsid w:val="00DB4085"/>
    <w:rsid w:val="00DB432C"/>
    <w:rsid w:val="00DB4C1B"/>
    <w:rsid w:val="00DB4D5B"/>
    <w:rsid w:val="00DB5875"/>
    <w:rsid w:val="00DB5C3E"/>
    <w:rsid w:val="00DB60DA"/>
    <w:rsid w:val="00DB6771"/>
    <w:rsid w:val="00DB7991"/>
    <w:rsid w:val="00DB7D6D"/>
    <w:rsid w:val="00DC0276"/>
    <w:rsid w:val="00DC05FF"/>
    <w:rsid w:val="00DC09CE"/>
    <w:rsid w:val="00DC2001"/>
    <w:rsid w:val="00DC2647"/>
    <w:rsid w:val="00DC2728"/>
    <w:rsid w:val="00DC32FB"/>
    <w:rsid w:val="00DC35F2"/>
    <w:rsid w:val="00DC38E3"/>
    <w:rsid w:val="00DC3C41"/>
    <w:rsid w:val="00DC4605"/>
    <w:rsid w:val="00DC4D22"/>
    <w:rsid w:val="00DC6AC2"/>
    <w:rsid w:val="00DC7154"/>
    <w:rsid w:val="00DC7664"/>
    <w:rsid w:val="00DC7C79"/>
    <w:rsid w:val="00DD034A"/>
    <w:rsid w:val="00DD09A2"/>
    <w:rsid w:val="00DD1082"/>
    <w:rsid w:val="00DD1DCE"/>
    <w:rsid w:val="00DD297D"/>
    <w:rsid w:val="00DD42E6"/>
    <w:rsid w:val="00DD4620"/>
    <w:rsid w:val="00DD6019"/>
    <w:rsid w:val="00DD7799"/>
    <w:rsid w:val="00DE1F01"/>
    <w:rsid w:val="00DE2E1A"/>
    <w:rsid w:val="00DE319F"/>
    <w:rsid w:val="00DE34B0"/>
    <w:rsid w:val="00DE3D70"/>
    <w:rsid w:val="00DE45F3"/>
    <w:rsid w:val="00DE5313"/>
    <w:rsid w:val="00DE53B6"/>
    <w:rsid w:val="00DE594C"/>
    <w:rsid w:val="00DE5AC9"/>
    <w:rsid w:val="00DE6C43"/>
    <w:rsid w:val="00DE6D70"/>
    <w:rsid w:val="00DE7708"/>
    <w:rsid w:val="00DE7B9F"/>
    <w:rsid w:val="00DF104A"/>
    <w:rsid w:val="00DF157A"/>
    <w:rsid w:val="00DF20E5"/>
    <w:rsid w:val="00DF3716"/>
    <w:rsid w:val="00DF37B8"/>
    <w:rsid w:val="00DF3D1C"/>
    <w:rsid w:val="00DF4936"/>
    <w:rsid w:val="00DF527D"/>
    <w:rsid w:val="00DF5C07"/>
    <w:rsid w:val="00DF5E86"/>
    <w:rsid w:val="00DF6B86"/>
    <w:rsid w:val="00E00BDC"/>
    <w:rsid w:val="00E011B3"/>
    <w:rsid w:val="00E013C5"/>
    <w:rsid w:val="00E0158A"/>
    <w:rsid w:val="00E03F21"/>
    <w:rsid w:val="00E0413E"/>
    <w:rsid w:val="00E050ED"/>
    <w:rsid w:val="00E0550C"/>
    <w:rsid w:val="00E117D1"/>
    <w:rsid w:val="00E1217E"/>
    <w:rsid w:val="00E12233"/>
    <w:rsid w:val="00E14334"/>
    <w:rsid w:val="00E14BE4"/>
    <w:rsid w:val="00E159CA"/>
    <w:rsid w:val="00E15B0F"/>
    <w:rsid w:val="00E15B8E"/>
    <w:rsid w:val="00E1687F"/>
    <w:rsid w:val="00E16A08"/>
    <w:rsid w:val="00E16BE2"/>
    <w:rsid w:val="00E16CC3"/>
    <w:rsid w:val="00E170B1"/>
    <w:rsid w:val="00E202E4"/>
    <w:rsid w:val="00E203E9"/>
    <w:rsid w:val="00E20463"/>
    <w:rsid w:val="00E20BEE"/>
    <w:rsid w:val="00E2185F"/>
    <w:rsid w:val="00E21BF1"/>
    <w:rsid w:val="00E21FA7"/>
    <w:rsid w:val="00E23283"/>
    <w:rsid w:val="00E23DBB"/>
    <w:rsid w:val="00E2424A"/>
    <w:rsid w:val="00E258E0"/>
    <w:rsid w:val="00E25969"/>
    <w:rsid w:val="00E26C77"/>
    <w:rsid w:val="00E26FEE"/>
    <w:rsid w:val="00E27F84"/>
    <w:rsid w:val="00E301BF"/>
    <w:rsid w:val="00E31746"/>
    <w:rsid w:val="00E31C58"/>
    <w:rsid w:val="00E31D9F"/>
    <w:rsid w:val="00E31EBC"/>
    <w:rsid w:val="00E32059"/>
    <w:rsid w:val="00E32701"/>
    <w:rsid w:val="00E3277B"/>
    <w:rsid w:val="00E3291D"/>
    <w:rsid w:val="00E32F83"/>
    <w:rsid w:val="00E3339B"/>
    <w:rsid w:val="00E333F1"/>
    <w:rsid w:val="00E34405"/>
    <w:rsid w:val="00E3473B"/>
    <w:rsid w:val="00E3551A"/>
    <w:rsid w:val="00E35A83"/>
    <w:rsid w:val="00E37100"/>
    <w:rsid w:val="00E376CE"/>
    <w:rsid w:val="00E407E8"/>
    <w:rsid w:val="00E40826"/>
    <w:rsid w:val="00E40A5A"/>
    <w:rsid w:val="00E40B70"/>
    <w:rsid w:val="00E40E46"/>
    <w:rsid w:val="00E43440"/>
    <w:rsid w:val="00E44030"/>
    <w:rsid w:val="00E44566"/>
    <w:rsid w:val="00E4474B"/>
    <w:rsid w:val="00E44940"/>
    <w:rsid w:val="00E455B0"/>
    <w:rsid w:val="00E47C90"/>
    <w:rsid w:val="00E503A3"/>
    <w:rsid w:val="00E50831"/>
    <w:rsid w:val="00E513FD"/>
    <w:rsid w:val="00E517D2"/>
    <w:rsid w:val="00E52F68"/>
    <w:rsid w:val="00E540D9"/>
    <w:rsid w:val="00E544B9"/>
    <w:rsid w:val="00E54FDD"/>
    <w:rsid w:val="00E550EE"/>
    <w:rsid w:val="00E5521A"/>
    <w:rsid w:val="00E55D68"/>
    <w:rsid w:val="00E57972"/>
    <w:rsid w:val="00E603BD"/>
    <w:rsid w:val="00E6131D"/>
    <w:rsid w:val="00E61C78"/>
    <w:rsid w:val="00E61FB0"/>
    <w:rsid w:val="00E6261B"/>
    <w:rsid w:val="00E63802"/>
    <w:rsid w:val="00E63B50"/>
    <w:rsid w:val="00E63DEC"/>
    <w:rsid w:val="00E64951"/>
    <w:rsid w:val="00E64953"/>
    <w:rsid w:val="00E6528B"/>
    <w:rsid w:val="00E6539E"/>
    <w:rsid w:val="00E674FC"/>
    <w:rsid w:val="00E675A1"/>
    <w:rsid w:val="00E72880"/>
    <w:rsid w:val="00E72ABD"/>
    <w:rsid w:val="00E7330C"/>
    <w:rsid w:val="00E739C5"/>
    <w:rsid w:val="00E73E26"/>
    <w:rsid w:val="00E75166"/>
    <w:rsid w:val="00E75A03"/>
    <w:rsid w:val="00E76041"/>
    <w:rsid w:val="00E77A0A"/>
    <w:rsid w:val="00E81437"/>
    <w:rsid w:val="00E816AC"/>
    <w:rsid w:val="00E81F8D"/>
    <w:rsid w:val="00E82ADB"/>
    <w:rsid w:val="00E83366"/>
    <w:rsid w:val="00E83C80"/>
    <w:rsid w:val="00E84019"/>
    <w:rsid w:val="00E85B1C"/>
    <w:rsid w:val="00E86526"/>
    <w:rsid w:val="00E8695D"/>
    <w:rsid w:val="00E86BC7"/>
    <w:rsid w:val="00E8758A"/>
    <w:rsid w:val="00E87688"/>
    <w:rsid w:val="00E90605"/>
    <w:rsid w:val="00E920CA"/>
    <w:rsid w:val="00E9277A"/>
    <w:rsid w:val="00E9580D"/>
    <w:rsid w:val="00E95A1C"/>
    <w:rsid w:val="00E962F6"/>
    <w:rsid w:val="00E96AA4"/>
    <w:rsid w:val="00E97484"/>
    <w:rsid w:val="00E97F23"/>
    <w:rsid w:val="00EA0C05"/>
    <w:rsid w:val="00EA1855"/>
    <w:rsid w:val="00EA2322"/>
    <w:rsid w:val="00EA254C"/>
    <w:rsid w:val="00EA34C5"/>
    <w:rsid w:val="00EA3871"/>
    <w:rsid w:val="00EA5F9C"/>
    <w:rsid w:val="00EA6908"/>
    <w:rsid w:val="00EB0133"/>
    <w:rsid w:val="00EB1DE7"/>
    <w:rsid w:val="00EB2AF0"/>
    <w:rsid w:val="00EB2F78"/>
    <w:rsid w:val="00EB38FB"/>
    <w:rsid w:val="00EB4D39"/>
    <w:rsid w:val="00EB504E"/>
    <w:rsid w:val="00EB52D1"/>
    <w:rsid w:val="00EB5B36"/>
    <w:rsid w:val="00EB6702"/>
    <w:rsid w:val="00EB6ECB"/>
    <w:rsid w:val="00EB724F"/>
    <w:rsid w:val="00EB7DD3"/>
    <w:rsid w:val="00EC029E"/>
    <w:rsid w:val="00EC0314"/>
    <w:rsid w:val="00EC03AF"/>
    <w:rsid w:val="00EC0C99"/>
    <w:rsid w:val="00EC146E"/>
    <w:rsid w:val="00EC4108"/>
    <w:rsid w:val="00EC4883"/>
    <w:rsid w:val="00EC538E"/>
    <w:rsid w:val="00EC5958"/>
    <w:rsid w:val="00EC5970"/>
    <w:rsid w:val="00EC6696"/>
    <w:rsid w:val="00EC714E"/>
    <w:rsid w:val="00EC7A67"/>
    <w:rsid w:val="00ED1558"/>
    <w:rsid w:val="00ED3171"/>
    <w:rsid w:val="00ED47EB"/>
    <w:rsid w:val="00ED49EA"/>
    <w:rsid w:val="00ED4F1D"/>
    <w:rsid w:val="00ED5E1C"/>
    <w:rsid w:val="00ED68CC"/>
    <w:rsid w:val="00ED6B26"/>
    <w:rsid w:val="00ED71EF"/>
    <w:rsid w:val="00EE0C2A"/>
    <w:rsid w:val="00EE0DEC"/>
    <w:rsid w:val="00EE0FEF"/>
    <w:rsid w:val="00EE198E"/>
    <w:rsid w:val="00EE3AAA"/>
    <w:rsid w:val="00EE3D2F"/>
    <w:rsid w:val="00EE57BE"/>
    <w:rsid w:val="00EE6580"/>
    <w:rsid w:val="00EE6A49"/>
    <w:rsid w:val="00EE71B3"/>
    <w:rsid w:val="00EE767D"/>
    <w:rsid w:val="00EF0A20"/>
    <w:rsid w:val="00EF18C6"/>
    <w:rsid w:val="00EF23E2"/>
    <w:rsid w:val="00EF2CE9"/>
    <w:rsid w:val="00EF3067"/>
    <w:rsid w:val="00EF4725"/>
    <w:rsid w:val="00EF5C2F"/>
    <w:rsid w:val="00EF5C94"/>
    <w:rsid w:val="00EF6210"/>
    <w:rsid w:val="00EF64E2"/>
    <w:rsid w:val="00EF6767"/>
    <w:rsid w:val="00EF68EC"/>
    <w:rsid w:val="00EF6A85"/>
    <w:rsid w:val="00EF6F9F"/>
    <w:rsid w:val="00EF78DE"/>
    <w:rsid w:val="00EF7E79"/>
    <w:rsid w:val="00F00112"/>
    <w:rsid w:val="00F008D3"/>
    <w:rsid w:val="00F00CC7"/>
    <w:rsid w:val="00F01BD7"/>
    <w:rsid w:val="00F02A0D"/>
    <w:rsid w:val="00F04613"/>
    <w:rsid w:val="00F04ADE"/>
    <w:rsid w:val="00F059A8"/>
    <w:rsid w:val="00F0647F"/>
    <w:rsid w:val="00F07369"/>
    <w:rsid w:val="00F07591"/>
    <w:rsid w:val="00F07E08"/>
    <w:rsid w:val="00F12B13"/>
    <w:rsid w:val="00F12E9D"/>
    <w:rsid w:val="00F1302C"/>
    <w:rsid w:val="00F138CA"/>
    <w:rsid w:val="00F149A0"/>
    <w:rsid w:val="00F14A60"/>
    <w:rsid w:val="00F14AA0"/>
    <w:rsid w:val="00F15773"/>
    <w:rsid w:val="00F1578D"/>
    <w:rsid w:val="00F1599C"/>
    <w:rsid w:val="00F161E0"/>
    <w:rsid w:val="00F17017"/>
    <w:rsid w:val="00F1773B"/>
    <w:rsid w:val="00F205BF"/>
    <w:rsid w:val="00F20A9C"/>
    <w:rsid w:val="00F20C8F"/>
    <w:rsid w:val="00F21603"/>
    <w:rsid w:val="00F2274F"/>
    <w:rsid w:val="00F23D6F"/>
    <w:rsid w:val="00F262FC"/>
    <w:rsid w:val="00F263B0"/>
    <w:rsid w:val="00F26976"/>
    <w:rsid w:val="00F26C2A"/>
    <w:rsid w:val="00F27059"/>
    <w:rsid w:val="00F27644"/>
    <w:rsid w:val="00F27D23"/>
    <w:rsid w:val="00F31CC7"/>
    <w:rsid w:val="00F33C01"/>
    <w:rsid w:val="00F33DA7"/>
    <w:rsid w:val="00F34FFC"/>
    <w:rsid w:val="00F35AEC"/>
    <w:rsid w:val="00F35C34"/>
    <w:rsid w:val="00F36511"/>
    <w:rsid w:val="00F37063"/>
    <w:rsid w:val="00F40193"/>
    <w:rsid w:val="00F4177C"/>
    <w:rsid w:val="00F41881"/>
    <w:rsid w:val="00F4259B"/>
    <w:rsid w:val="00F43C8B"/>
    <w:rsid w:val="00F44ADB"/>
    <w:rsid w:val="00F44CE9"/>
    <w:rsid w:val="00F469EE"/>
    <w:rsid w:val="00F50150"/>
    <w:rsid w:val="00F50358"/>
    <w:rsid w:val="00F51952"/>
    <w:rsid w:val="00F525B2"/>
    <w:rsid w:val="00F52747"/>
    <w:rsid w:val="00F52C6E"/>
    <w:rsid w:val="00F536FC"/>
    <w:rsid w:val="00F53BDA"/>
    <w:rsid w:val="00F54E6A"/>
    <w:rsid w:val="00F5520F"/>
    <w:rsid w:val="00F56FA0"/>
    <w:rsid w:val="00F5736A"/>
    <w:rsid w:val="00F57A26"/>
    <w:rsid w:val="00F57A9B"/>
    <w:rsid w:val="00F57DC5"/>
    <w:rsid w:val="00F57E1A"/>
    <w:rsid w:val="00F604BF"/>
    <w:rsid w:val="00F60560"/>
    <w:rsid w:val="00F60DF7"/>
    <w:rsid w:val="00F60E35"/>
    <w:rsid w:val="00F621A1"/>
    <w:rsid w:val="00F63361"/>
    <w:rsid w:val="00F65F76"/>
    <w:rsid w:val="00F65FEC"/>
    <w:rsid w:val="00F66F2E"/>
    <w:rsid w:val="00F70CC5"/>
    <w:rsid w:val="00F72095"/>
    <w:rsid w:val="00F72B57"/>
    <w:rsid w:val="00F73021"/>
    <w:rsid w:val="00F74927"/>
    <w:rsid w:val="00F74CF2"/>
    <w:rsid w:val="00F7595C"/>
    <w:rsid w:val="00F76FB5"/>
    <w:rsid w:val="00F77013"/>
    <w:rsid w:val="00F77024"/>
    <w:rsid w:val="00F7740E"/>
    <w:rsid w:val="00F81624"/>
    <w:rsid w:val="00F81D15"/>
    <w:rsid w:val="00F81F9D"/>
    <w:rsid w:val="00F82205"/>
    <w:rsid w:val="00F82FDD"/>
    <w:rsid w:val="00F83F0E"/>
    <w:rsid w:val="00F8635A"/>
    <w:rsid w:val="00F86B76"/>
    <w:rsid w:val="00F870D3"/>
    <w:rsid w:val="00F8719B"/>
    <w:rsid w:val="00F9043B"/>
    <w:rsid w:val="00F91365"/>
    <w:rsid w:val="00F91688"/>
    <w:rsid w:val="00F9174A"/>
    <w:rsid w:val="00F918A7"/>
    <w:rsid w:val="00F91F24"/>
    <w:rsid w:val="00F925DD"/>
    <w:rsid w:val="00F93234"/>
    <w:rsid w:val="00F9366A"/>
    <w:rsid w:val="00F93680"/>
    <w:rsid w:val="00F93A78"/>
    <w:rsid w:val="00F94C86"/>
    <w:rsid w:val="00F94F06"/>
    <w:rsid w:val="00F95471"/>
    <w:rsid w:val="00F959F2"/>
    <w:rsid w:val="00F95D5A"/>
    <w:rsid w:val="00F95D63"/>
    <w:rsid w:val="00F9651B"/>
    <w:rsid w:val="00F970BD"/>
    <w:rsid w:val="00F97B6F"/>
    <w:rsid w:val="00F97DB6"/>
    <w:rsid w:val="00FA008A"/>
    <w:rsid w:val="00FA01E6"/>
    <w:rsid w:val="00FA0880"/>
    <w:rsid w:val="00FA0F5E"/>
    <w:rsid w:val="00FA3830"/>
    <w:rsid w:val="00FA3CDA"/>
    <w:rsid w:val="00FA5D72"/>
    <w:rsid w:val="00FA6A80"/>
    <w:rsid w:val="00FA7F51"/>
    <w:rsid w:val="00FB02B5"/>
    <w:rsid w:val="00FB0EF5"/>
    <w:rsid w:val="00FB2720"/>
    <w:rsid w:val="00FB3705"/>
    <w:rsid w:val="00FB371A"/>
    <w:rsid w:val="00FB3D93"/>
    <w:rsid w:val="00FB4D99"/>
    <w:rsid w:val="00FB5B75"/>
    <w:rsid w:val="00FB62E4"/>
    <w:rsid w:val="00FB6984"/>
    <w:rsid w:val="00FB6ACD"/>
    <w:rsid w:val="00FB7732"/>
    <w:rsid w:val="00FC09A8"/>
    <w:rsid w:val="00FC0FCB"/>
    <w:rsid w:val="00FC101E"/>
    <w:rsid w:val="00FC2080"/>
    <w:rsid w:val="00FC227C"/>
    <w:rsid w:val="00FC343A"/>
    <w:rsid w:val="00FC5928"/>
    <w:rsid w:val="00FC60A3"/>
    <w:rsid w:val="00FC61E7"/>
    <w:rsid w:val="00FC6F5A"/>
    <w:rsid w:val="00FC70AB"/>
    <w:rsid w:val="00FC74E2"/>
    <w:rsid w:val="00FD0EF0"/>
    <w:rsid w:val="00FD119E"/>
    <w:rsid w:val="00FD1BA5"/>
    <w:rsid w:val="00FD22C8"/>
    <w:rsid w:val="00FD34D6"/>
    <w:rsid w:val="00FD3ACB"/>
    <w:rsid w:val="00FD3C79"/>
    <w:rsid w:val="00FD3F9B"/>
    <w:rsid w:val="00FD401F"/>
    <w:rsid w:val="00FD462F"/>
    <w:rsid w:val="00FD5F4C"/>
    <w:rsid w:val="00FD66B7"/>
    <w:rsid w:val="00FD6E55"/>
    <w:rsid w:val="00FD7DB7"/>
    <w:rsid w:val="00FE030C"/>
    <w:rsid w:val="00FE0796"/>
    <w:rsid w:val="00FE1A5A"/>
    <w:rsid w:val="00FE3346"/>
    <w:rsid w:val="00FE34E4"/>
    <w:rsid w:val="00FE3E63"/>
    <w:rsid w:val="00FE5A0F"/>
    <w:rsid w:val="00FE5A1B"/>
    <w:rsid w:val="00FE7D08"/>
    <w:rsid w:val="00FE7E25"/>
    <w:rsid w:val="00FF0C88"/>
    <w:rsid w:val="00FF0D49"/>
    <w:rsid w:val="00FF198B"/>
    <w:rsid w:val="00FF288B"/>
    <w:rsid w:val="00FF2EB2"/>
    <w:rsid w:val="00FF5209"/>
    <w:rsid w:val="00FF5356"/>
    <w:rsid w:val="00FF6BBE"/>
    <w:rsid w:val="00FF6DF3"/>
    <w:rsid w:val="00FF7E0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2209A079"/>
  <w15:chartTrackingRefBased/>
  <w15:docId w15:val="{7B8EDDBE-23A8-460A-9098-473F6FC60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BD1072"/>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s>
      <w:spacing w:after="40"/>
      <w:ind w:firstLine="227"/>
      <w:jc w:val="both"/>
    </w:pPr>
    <w:rPr>
      <w:rFonts w:ascii="Palatino Linotype" w:hAnsi="Palatino Linotype"/>
      <w:sz w:val="24"/>
      <w:szCs w:val="24"/>
    </w:rPr>
  </w:style>
  <w:style w:type="paragraph" w:styleId="Cmsor1">
    <w:name w:val="heading 1"/>
    <w:basedOn w:val="Norml"/>
    <w:next w:val="Normlcmsorutn"/>
    <w:qFormat/>
    <w:rsid w:val="00987C46"/>
    <w:pPr>
      <w:keepNext/>
      <w:pageBreakBefore/>
      <w:numPr>
        <w:numId w:val="2"/>
      </w:numPr>
      <w:spacing w:before="960" w:after="120"/>
      <w:ind w:left="431" w:hanging="431"/>
      <w:jc w:val="left"/>
      <w:outlineLvl w:val="0"/>
    </w:pPr>
    <w:rPr>
      <w:caps/>
      <w:sz w:val="28"/>
    </w:rPr>
  </w:style>
  <w:style w:type="paragraph" w:styleId="Cmsor2">
    <w:name w:val="heading 2"/>
    <w:basedOn w:val="Norml"/>
    <w:next w:val="Normlcmsorutn"/>
    <w:qFormat/>
    <w:rsid w:val="00465DA7"/>
    <w:pPr>
      <w:keepNext/>
      <w:numPr>
        <w:ilvl w:val="1"/>
        <w:numId w:val="2"/>
      </w:numPr>
      <w:tabs>
        <w:tab w:val="num" w:pos="1440"/>
      </w:tabs>
      <w:spacing w:before="480" w:after="120"/>
      <w:ind w:left="340" w:hanging="340"/>
      <w:jc w:val="left"/>
      <w:outlineLvl w:val="1"/>
    </w:pPr>
    <w:rPr>
      <w:i/>
      <w:sz w:val="28"/>
    </w:rPr>
  </w:style>
  <w:style w:type="paragraph" w:styleId="Cmsor3">
    <w:name w:val="heading 3"/>
    <w:basedOn w:val="Norml"/>
    <w:next w:val="Normlcmsorutn"/>
    <w:qFormat/>
    <w:rsid w:val="002C3185"/>
    <w:pPr>
      <w:keepNext/>
      <w:numPr>
        <w:ilvl w:val="2"/>
        <w:numId w:val="2"/>
      </w:numPr>
      <w:tabs>
        <w:tab w:val="num" w:pos="2160"/>
      </w:tabs>
      <w:spacing w:before="510" w:after="284"/>
      <w:ind w:left="170" w:hanging="170"/>
      <w:jc w:val="left"/>
      <w:outlineLvl w:val="2"/>
    </w:pPr>
    <w:rPr>
      <w:smallCaps/>
      <w:szCs w:val="20"/>
    </w:rPr>
  </w:style>
  <w:style w:type="paragraph" w:styleId="Cmsor4">
    <w:name w:val="heading 4"/>
    <w:basedOn w:val="Norml"/>
    <w:next w:val="Normlcmsorutn"/>
    <w:qFormat/>
    <w:rsid w:val="002C3185"/>
    <w:pPr>
      <w:keepNext/>
      <w:numPr>
        <w:ilvl w:val="3"/>
        <w:numId w:val="2"/>
      </w:numPr>
      <w:tabs>
        <w:tab w:val="num" w:pos="2880"/>
      </w:tabs>
      <w:spacing w:before="340" w:after="170"/>
      <w:ind w:left="340" w:hanging="340"/>
      <w:outlineLvl w:val="3"/>
    </w:pPr>
    <w:rPr>
      <w:i/>
      <w:szCs w:val="20"/>
    </w:rPr>
  </w:style>
  <w:style w:type="paragraph" w:styleId="Cmsor5">
    <w:name w:val="heading 5"/>
    <w:basedOn w:val="Norml"/>
    <w:next w:val="Norml"/>
    <w:qFormat/>
    <w:pPr>
      <w:numPr>
        <w:ilvl w:val="4"/>
        <w:numId w:val="2"/>
      </w:numPr>
      <w:tabs>
        <w:tab w:val="left" w:pos="851"/>
        <w:tab w:val="left" w:pos="1418"/>
        <w:tab w:val="left" w:pos="1985"/>
        <w:tab w:val="left" w:pos="3119"/>
        <w:tab w:val="left" w:pos="3686"/>
      </w:tabs>
      <w:spacing w:before="240" w:after="60"/>
      <w:outlineLvl w:val="4"/>
    </w:pPr>
    <w:rPr>
      <w:rFonts w:ascii="Arial" w:hAnsi="Arial"/>
      <w:sz w:val="22"/>
      <w:szCs w:val="20"/>
    </w:rPr>
  </w:style>
  <w:style w:type="paragraph" w:styleId="Cmsor6">
    <w:name w:val="heading 6"/>
    <w:basedOn w:val="Norml"/>
    <w:next w:val="Norml"/>
    <w:qFormat/>
    <w:pPr>
      <w:numPr>
        <w:ilvl w:val="5"/>
        <w:numId w:val="2"/>
      </w:numPr>
      <w:tabs>
        <w:tab w:val="left" w:pos="851"/>
        <w:tab w:val="left" w:pos="1418"/>
        <w:tab w:val="left" w:pos="1985"/>
        <w:tab w:val="left" w:pos="2552"/>
        <w:tab w:val="left" w:pos="3119"/>
        <w:tab w:val="left" w:pos="3686"/>
      </w:tabs>
      <w:spacing w:before="240" w:after="60"/>
      <w:outlineLvl w:val="5"/>
    </w:pPr>
    <w:rPr>
      <w:rFonts w:ascii="Times New Roman" w:hAnsi="Times New Roman"/>
      <w:i/>
      <w:sz w:val="22"/>
      <w:szCs w:val="20"/>
    </w:rPr>
  </w:style>
  <w:style w:type="paragraph" w:styleId="Cmsor7">
    <w:name w:val="heading 7"/>
    <w:basedOn w:val="Norml"/>
    <w:next w:val="Norml"/>
    <w:qFormat/>
    <w:pPr>
      <w:numPr>
        <w:ilvl w:val="6"/>
        <w:numId w:val="2"/>
      </w:numPr>
      <w:tabs>
        <w:tab w:val="left" w:pos="851"/>
        <w:tab w:val="left" w:pos="1418"/>
        <w:tab w:val="left" w:pos="1985"/>
        <w:tab w:val="left" w:pos="2552"/>
        <w:tab w:val="left" w:pos="3119"/>
        <w:tab w:val="left" w:pos="3686"/>
      </w:tabs>
      <w:spacing w:before="240" w:after="60"/>
      <w:outlineLvl w:val="6"/>
    </w:pPr>
    <w:rPr>
      <w:rFonts w:ascii="Arial" w:hAnsi="Arial"/>
      <w:sz w:val="20"/>
      <w:szCs w:val="20"/>
    </w:rPr>
  </w:style>
  <w:style w:type="paragraph" w:styleId="Cmsor8">
    <w:name w:val="heading 8"/>
    <w:basedOn w:val="Norml"/>
    <w:next w:val="Norml"/>
    <w:qFormat/>
    <w:pPr>
      <w:numPr>
        <w:ilvl w:val="7"/>
        <w:numId w:val="2"/>
      </w:numPr>
      <w:tabs>
        <w:tab w:val="left" w:pos="851"/>
        <w:tab w:val="left" w:pos="1985"/>
        <w:tab w:val="left" w:pos="2552"/>
        <w:tab w:val="left" w:pos="3119"/>
        <w:tab w:val="left" w:pos="3686"/>
      </w:tabs>
      <w:spacing w:before="240" w:after="60"/>
      <w:outlineLvl w:val="7"/>
    </w:pPr>
    <w:rPr>
      <w:rFonts w:ascii="Arial" w:hAnsi="Arial"/>
      <w:i/>
      <w:sz w:val="20"/>
      <w:szCs w:val="20"/>
    </w:rPr>
  </w:style>
  <w:style w:type="paragraph" w:styleId="Cmsor9">
    <w:name w:val="heading 9"/>
    <w:basedOn w:val="Norml"/>
    <w:next w:val="Norml"/>
    <w:qFormat/>
    <w:pPr>
      <w:numPr>
        <w:ilvl w:val="8"/>
        <w:numId w:val="2"/>
      </w:numPr>
      <w:tabs>
        <w:tab w:val="left" w:pos="851"/>
        <w:tab w:val="left" w:pos="1418"/>
        <w:tab w:val="left" w:pos="1985"/>
        <w:tab w:val="left" w:pos="2552"/>
        <w:tab w:val="left" w:pos="3119"/>
        <w:tab w:val="left" w:pos="3686"/>
      </w:tabs>
      <w:spacing w:before="240" w:after="60"/>
      <w:outlineLvl w:val="8"/>
    </w:pPr>
    <w:rPr>
      <w:rFonts w:ascii="Arial" w:hAnsi="Arial"/>
      <w:b/>
      <w:i/>
      <w:sz w:val="18"/>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Normlcmsorutn">
    <w:name w:val="Normál címsor után"/>
    <w:basedOn w:val="Norml"/>
    <w:next w:val="Norml"/>
    <w:pPr>
      <w:ind w:firstLine="0"/>
    </w:pPr>
  </w:style>
  <w:style w:type="paragraph" w:styleId="lfej">
    <w:name w:val="header"/>
    <w:basedOn w:val="Norml"/>
    <w:pPr>
      <w:tabs>
        <w:tab w:val="center" w:pos="4536"/>
        <w:tab w:val="right" w:pos="9072"/>
      </w:tabs>
    </w:pPr>
  </w:style>
  <w:style w:type="paragraph" w:styleId="llb">
    <w:name w:val="footer"/>
    <w:basedOn w:val="Norml"/>
    <w:pPr>
      <w:tabs>
        <w:tab w:val="center" w:pos="4536"/>
        <w:tab w:val="right" w:pos="9072"/>
      </w:tabs>
    </w:pPr>
  </w:style>
  <w:style w:type="character" w:styleId="Oldalszm">
    <w:name w:val="page number"/>
    <w:rsid w:val="00BE23F9"/>
    <w:rPr>
      <w:rFonts w:ascii="Palatino Linotype" w:hAnsi="Palatino Linotype"/>
    </w:rPr>
  </w:style>
  <w:style w:type="paragraph" w:styleId="Kpalrs">
    <w:name w:val="caption"/>
    <w:basedOn w:val="Norml"/>
    <w:next w:val="Norml"/>
    <w:qFormat/>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s>
      <w:spacing w:after="0"/>
      <w:ind w:firstLine="0"/>
      <w:jc w:val="center"/>
    </w:pPr>
    <w:rPr>
      <w:bCs/>
      <w:sz w:val="20"/>
      <w:szCs w:val="20"/>
    </w:rPr>
  </w:style>
  <w:style w:type="paragraph" w:styleId="TJ2">
    <w:name w:val="toc 2"/>
    <w:basedOn w:val="Norml"/>
    <w:next w:val="Norml"/>
    <w:uiPriority w:val="39"/>
    <w:rsid w:val="00465DA7"/>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right" w:leader="dot" w:pos="9072"/>
      </w:tabs>
      <w:ind w:left="113"/>
    </w:pPr>
    <w:rPr>
      <w:noProof/>
    </w:rPr>
  </w:style>
  <w:style w:type="paragraph" w:styleId="TJ1">
    <w:name w:val="toc 1"/>
    <w:basedOn w:val="Norml"/>
    <w:next w:val="Norml"/>
    <w:uiPriority w:val="39"/>
    <w:rsid w:val="00465DA7"/>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right" w:leader="dot" w:pos="9072"/>
      </w:tabs>
      <w:spacing w:before="60" w:after="0"/>
      <w:ind w:firstLine="0"/>
    </w:pPr>
  </w:style>
  <w:style w:type="paragraph" w:styleId="TJ3">
    <w:name w:val="toc 3"/>
    <w:basedOn w:val="Norml"/>
    <w:next w:val="Norml"/>
    <w:uiPriority w:val="39"/>
    <w:rsid w:val="00465DA7"/>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right" w:leader="dot" w:pos="9072"/>
      </w:tabs>
      <w:ind w:left="480"/>
    </w:pPr>
  </w:style>
  <w:style w:type="paragraph" w:styleId="TJ4">
    <w:name w:val="toc 4"/>
    <w:basedOn w:val="Norml"/>
    <w:next w:val="Norml"/>
    <w:semiHidden/>
    <w:rsid w:val="00465DA7"/>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 w:val="right" w:leader="dot" w:pos="9072"/>
      </w:tabs>
      <w:ind w:left="720"/>
    </w:pPr>
  </w:style>
  <w:style w:type="paragraph" w:customStyle="1" w:styleId="Kp">
    <w:name w:val="Kép"/>
    <w:basedOn w:val="Norml"/>
    <w:next w:val="Kpalrs"/>
    <w:pPr>
      <w:keepNext/>
      <w:keepLines/>
      <w:ind w:firstLine="0"/>
    </w:pPr>
  </w:style>
  <w:style w:type="paragraph" w:customStyle="1" w:styleId="Egyenlet">
    <w:name w:val="Egyenlet"/>
    <w:basedOn w:val="Norml"/>
    <w:next w:val="Norml"/>
    <w:rsid w:val="00465DA7"/>
    <w:pPr>
      <w:tabs>
        <w:tab w:val="clear" w:pos="567"/>
        <w:tab w:val="clear" w:pos="1134"/>
        <w:tab w:val="clear" w:pos="1701"/>
        <w:tab w:val="clear" w:pos="2268"/>
        <w:tab w:val="clear" w:pos="2835"/>
        <w:tab w:val="clear" w:pos="3402"/>
        <w:tab w:val="clear" w:pos="3969"/>
        <w:tab w:val="clear" w:pos="5103"/>
        <w:tab w:val="clear" w:pos="5670"/>
        <w:tab w:val="clear" w:pos="6237"/>
        <w:tab w:val="clear" w:pos="6804"/>
        <w:tab w:val="center" w:pos="4536"/>
        <w:tab w:val="right" w:pos="9072"/>
      </w:tabs>
      <w:spacing w:before="60" w:after="60"/>
      <w:ind w:firstLine="0"/>
    </w:pPr>
  </w:style>
  <w:style w:type="character" w:styleId="Hiperhivatkozs">
    <w:name w:val="Hyperlink"/>
    <w:uiPriority w:val="99"/>
    <w:rPr>
      <w:color w:val="0000FF"/>
      <w:u w:val="single"/>
    </w:rPr>
  </w:style>
  <w:style w:type="paragraph" w:customStyle="1" w:styleId="Fcm">
    <w:name w:val="Főcím"/>
    <w:basedOn w:val="Norml"/>
    <w:next w:val="Norml"/>
    <w:pPr>
      <w:ind w:firstLine="0"/>
      <w:jc w:val="center"/>
    </w:pPr>
    <w:rPr>
      <w:sz w:val="36"/>
    </w:rPr>
  </w:style>
  <w:style w:type="paragraph" w:customStyle="1" w:styleId="Dokumentumtpus">
    <w:name w:val="Dokumentum típus"/>
    <w:basedOn w:val="Norml"/>
    <w:next w:val="Norml"/>
    <w:rsid w:val="002C3185"/>
    <w:pPr>
      <w:ind w:firstLine="0"/>
      <w:jc w:val="center"/>
    </w:pPr>
    <w:rPr>
      <w:sz w:val="36"/>
    </w:rPr>
  </w:style>
  <w:style w:type="paragraph" w:customStyle="1" w:styleId="Elsz">
    <w:name w:val="Előszó"/>
    <w:basedOn w:val="Norml"/>
    <w:rPr>
      <w:i/>
    </w:rPr>
  </w:style>
  <w:style w:type="paragraph" w:customStyle="1" w:styleId="Szerz">
    <w:name w:val="Szerző"/>
    <w:basedOn w:val="Fcm"/>
    <w:rPr>
      <w:sz w:val="28"/>
    </w:rPr>
  </w:style>
  <w:style w:type="paragraph" w:customStyle="1" w:styleId="Irodalomjegyzkbejegyzs">
    <w:name w:val="Irodalomjegyzék bejegyzés"/>
    <w:basedOn w:val="Norml"/>
    <w:pPr>
      <w:numPr>
        <w:numId w:val="3"/>
      </w:numPr>
      <w:tabs>
        <w:tab w:val="clear" w:pos="567"/>
        <w:tab w:val="clear" w:pos="1701"/>
        <w:tab w:val="clear" w:pos="2268"/>
        <w:tab w:val="clear" w:pos="2835"/>
        <w:tab w:val="clear" w:pos="3402"/>
        <w:tab w:val="clear" w:pos="3969"/>
        <w:tab w:val="clear" w:pos="4536"/>
        <w:tab w:val="clear" w:pos="5103"/>
        <w:tab w:val="clear" w:pos="5670"/>
        <w:tab w:val="clear" w:pos="6237"/>
        <w:tab w:val="clear" w:pos="6804"/>
        <w:tab w:val="left" w:pos="1134"/>
      </w:tabs>
    </w:pPr>
  </w:style>
  <w:style w:type="paragraph" w:customStyle="1" w:styleId="Intzmny">
    <w:name w:val="Intézmény"/>
    <w:basedOn w:val="Norml"/>
    <w:pPr>
      <w:ind w:firstLine="0"/>
      <w:jc w:val="center"/>
    </w:pPr>
    <w:rPr>
      <w:b/>
      <w:caps/>
    </w:rPr>
  </w:style>
  <w:style w:type="table" w:styleId="Rcsostblzat">
    <w:name w:val="Table Grid"/>
    <w:basedOn w:val="Normltblzat"/>
    <w:rsid w:val="00F74CF2"/>
    <w:rPr>
      <w:rFonts w:ascii="Palatino Linotype" w:hAnsi="Palatino Linoty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loldatlanmegemlts">
    <w:name w:val="Unresolved Mention"/>
    <w:basedOn w:val="Bekezdsalapbettpusa"/>
    <w:uiPriority w:val="99"/>
    <w:semiHidden/>
    <w:unhideWhenUsed/>
    <w:rsid w:val="00EA3871"/>
    <w:rPr>
      <w:color w:val="605E5C"/>
      <w:shd w:val="clear" w:color="auto" w:fill="E1DFDD"/>
    </w:rPr>
  </w:style>
  <w:style w:type="character" w:styleId="Mrltotthiperhivatkozs">
    <w:name w:val="FollowedHyperlink"/>
    <w:basedOn w:val="Bekezdsalapbettpusa"/>
    <w:rsid w:val="00D563D7"/>
    <w:rPr>
      <w:color w:val="954F72" w:themeColor="followedHyperlink"/>
      <w:u w:val="single"/>
    </w:rPr>
  </w:style>
  <w:style w:type="character" w:styleId="Helyrzszveg">
    <w:name w:val="Placeholder Text"/>
    <w:basedOn w:val="Bekezdsalapbettpusa"/>
    <w:uiPriority w:val="99"/>
    <w:semiHidden/>
    <w:rsid w:val="00536666"/>
    <w:rPr>
      <w:color w:val="808080"/>
    </w:rPr>
  </w:style>
  <w:style w:type="paragraph" w:styleId="Listaszerbekezds">
    <w:name w:val="List Paragraph"/>
    <w:basedOn w:val="Norml"/>
    <w:uiPriority w:val="34"/>
    <w:qFormat/>
    <w:rsid w:val="005013D5"/>
    <w:pPr>
      <w:ind w:left="720"/>
      <w:contextualSpacing/>
    </w:pPr>
  </w:style>
  <w:style w:type="character" w:styleId="Finomkiemels">
    <w:name w:val="Subtle Emphasis"/>
    <w:basedOn w:val="Bekezdsalapbettpusa"/>
    <w:uiPriority w:val="19"/>
    <w:qFormat/>
    <w:rsid w:val="000F0574"/>
    <w:rPr>
      <w:i/>
      <w:iCs/>
      <w:color w:val="404040" w:themeColor="text1" w:themeTint="BF"/>
    </w:rPr>
  </w:style>
  <w:style w:type="character" w:styleId="Sorszma">
    <w:name w:val="line number"/>
    <w:basedOn w:val="Bekezdsalapbettpusa"/>
    <w:rsid w:val="003F1903"/>
  </w:style>
  <w:style w:type="character" w:customStyle="1" w:styleId="mi">
    <w:name w:val="mi"/>
    <w:basedOn w:val="Bekezdsalapbettpusa"/>
    <w:rsid w:val="00F72B57"/>
  </w:style>
  <w:style w:type="character" w:customStyle="1" w:styleId="mo">
    <w:name w:val="mo"/>
    <w:basedOn w:val="Bekezdsalapbettpusa"/>
    <w:rsid w:val="00F72B57"/>
  </w:style>
  <w:style w:type="character" w:customStyle="1" w:styleId="mn">
    <w:name w:val="mn"/>
    <w:basedOn w:val="Bekezdsalapbettpusa"/>
    <w:rsid w:val="00F72B57"/>
  </w:style>
  <w:style w:type="character" w:customStyle="1" w:styleId="mtext">
    <w:name w:val="mtext"/>
    <w:basedOn w:val="Bekezdsalapbettpusa"/>
    <w:rsid w:val="00F72B57"/>
  </w:style>
  <w:style w:type="paragraph" w:styleId="Tartalomjegyzkcmsora">
    <w:name w:val="TOC Heading"/>
    <w:basedOn w:val="Cmsor1"/>
    <w:next w:val="Norml"/>
    <w:uiPriority w:val="39"/>
    <w:unhideWhenUsed/>
    <w:qFormat/>
    <w:rsid w:val="00404072"/>
    <w:pPr>
      <w:keepLines/>
      <w:pageBreakBefore w:val="0"/>
      <w:numPr>
        <w:numId w:val="0"/>
      </w:num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s>
      <w:spacing w:before="240" w:after="0" w:line="259" w:lineRule="auto"/>
      <w:outlineLvl w:val="9"/>
    </w:pPr>
    <w:rPr>
      <w:rFonts w:asciiTheme="majorHAnsi" w:eastAsiaTheme="majorEastAsia" w:hAnsiTheme="majorHAnsi" w:cstheme="majorBidi"/>
      <w:caps w:val="0"/>
      <w:color w:val="2E74B5" w:themeColor="accent1" w:themeShade="BF"/>
      <w:sz w:val="32"/>
      <w:szCs w:val="32"/>
    </w:rPr>
  </w:style>
  <w:style w:type="character" w:customStyle="1" w:styleId="mjxassistivemathml">
    <w:name w:val="mjx_assistive_mathml"/>
    <w:basedOn w:val="Bekezdsalapbettpusa"/>
    <w:rsid w:val="00E82ADB"/>
  </w:style>
  <w:style w:type="paragraph" w:styleId="NormlWeb">
    <w:name w:val="Normal (Web)"/>
    <w:basedOn w:val="Norml"/>
    <w:uiPriority w:val="99"/>
    <w:unhideWhenUsed/>
    <w:rsid w:val="00E82ADB"/>
    <w:pPr>
      <w:tabs>
        <w:tab w:val="clear" w:pos="567"/>
        <w:tab w:val="clear" w:pos="1134"/>
        <w:tab w:val="clear" w:pos="1701"/>
        <w:tab w:val="clear" w:pos="2268"/>
        <w:tab w:val="clear" w:pos="2835"/>
        <w:tab w:val="clear" w:pos="3402"/>
        <w:tab w:val="clear" w:pos="3969"/>
        <w:tab w:val="clear" w:pos="4536"/>
        <w:tab w:val="clear" w:pos="5103"/>
        <w:tab w:val="clear" w:pos="5670"/>
        <w:tab w:val="clear" w:pos="6237"/>
        <w:tab w:val="clear" w:pos="6804"/>
      </w:tabs>
      <w:spacing w:before="100" w:beforeAutospacing="1" w:after="100" w:afterAutospacing="1"/>
      <w:ind w:firstLine="0"/>
      <w:jc w:val="left"/>
    </w:pPr>
    <w:rPr>
      <w:rFonts w:ascii="Times New Roman" w:hAnsi="Times New Roman"/>
    </w:rPr>
  </w:style>
  <w:style w:type="character" w:customStyle="1" w:styleId="msqrt">
    <w:name w:val="msqrt"/>
    <w:basedOn w:val="Bekezdsalapbettpusa"/>
    <w:rsid w:val="00F54E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567618">
      <w:bodyDiv w:val="1"/>
      <w:marLeft w:val="0"/>
      <w:marRight w:val="0"/>
      <w:marTop w:val="0"/>
      <w:marBottom w:val="0"/>
      <w:divBdr>
        <w:top w:val="none" w:sz="0" w:space="0" w:color="auto"/>
        <w:left w:val="none" w:sz="0" w:space="0" w:color="auto"/>
        <w:bottom w:val="none" w:sz="0" w:space="0" w:color="auto"/>
        <w:right w:val="none" w:sz="0" w:space="0" w:color="auto"/>
      </w:divBdr>
    </w:div>
    <w:div w:id="107043835">
      <w:bodyDiv w:val="1"/>
      <w:marLeft w:val="0"/>
      <w:marRight w:val="0"/>
      <w:marTop w:val="0"/>
      <w:marBottom w:val="0"/>
      <w:divBdr>
        <w:top w:val="none" w:sz="0" w:space="0" w:color="auto"/>
        <w:left w:val="none" w:sz="0" w:space="0" w:color="auto"/>
        <w:bottom w:val="none" w:sz="0" w:space="0" w:color="auto"/>
        <w:right w:val="none" w:sz="0" w:space="0" w:color="auto"/>
      </w:divBdr>
    </w:div>
    <w:div w:id="297228391">
      <w:bodyDiv w:val="1"/>
      <w:marLeft w:val="0"/>
      <w:marRight w:val="0"/>
      <w:marTop w:val="0"/>
      <w:marBottom w:val="0"/>
      <w:divBdr>
        <w:top w:val="none" w:sz="0" w:space="0" w:color="auto"/>
        <w:left w:val="none" w:sz="0" w:space="0" w:color="auto"/>
        <w:bottom w:val="none" w:sz="0" w:space="0" w:color="auto"/>
        <w:right w:val="none" w:sz="0" w:space="0" w:color="auto"/>
      </w:divBdr>
    </w:div>
    <w:div w:id="709109315">
      <w:bodyDiv w:val="1"/>
      <w:marLeft w:val="0"/>
      <w:marRight w:val="0"/>
      <w:marTop w:val="0"/>
      <w:marBottom w:val="0"/>
      <w:divBdr>
        <w:top w:val="none" w:sz="0" w:space="0" w:color="auto"/>
        <w:left w:val="none" w:sz="0" w:space="0" w:color="auto"/>
        <w:bottom w:val="none" w:sz="0" w:space="0" w:color="auto"/>
        <w:right w:val="none" w:sz="0" w:space="0" w:color="auto"/>
      </w:divBdr>
    </w:div>
    <w:div w:id="1027100722">
      <w:bodyDiv w:val="1"/>
      <w:marLeft w:val="0"/>
      <w:marRight w:val="0"/>
      <w:marTop w:val="0"/>
      <w:marBottom w:val="0"/>
      <w:divBdr>
        <w:top w:val="none" w:sz="0" w:space="0" w:color="auto"/>
        <w:left w:val="none" w:sz="0" w:space="0" w:color="auto"/>
        <w:bottom w:val="none" w:sz="0" w:space="0" w:color="auto"/>
        <w:right w:val="none" w:sz="0" w:space="0" w:color="auto"/>
      </w:divBdr>
    </w:div>
    <w:div w:id="1045065265">
      <w:bodyDiv w:val="1"/>
      <w:marLeft w:val="0"/>
      <w:marRight w:val="0"/>
      <w:marTop w:val="0"/>
      <w:marBottom w:val="0"/>
      <w:divBdr>
        <w:top w:val="none" w:sz="0" w:space="0" w:color="auto"/>
        <w:left w:val="none" w:sz="0" w:space="0" w:color="auto"/>
        <w:bottom w:val="none" w:sz="0" w:space="0" w:color="auto"/>
        <w:right w:val="none" w:sz="0" w:space="0" w:color="auto"/>
      </w:divBdr>
    </w:div>
    <w:div w:id="1056703218">
      <w:bodyDiv w:val="1"/>
      <w:marLeft w:val="0"/>
      <w:marRight w:val="0"/>
      <w:marTop w:val="0"/>
      <w:marBottom w:val="0"/>
      <w:divBdr>
        <w:top w:val="none" w:sz="0" w:space="0" w:color="auto"/>
        <w:left w:val="none" w:sz="0" w:space="0" w:color="auto"/>
        <w:bottom w:val="none" w:sz="0" w:space="0" w:color="auto"/>
        <w:right w:val="none" w:sz="0" w:space="0" w:color="auto"/>
      </w:divBdr>
    </w:div>
    <w:div w:id="1171993248">
      <w:bodyDiv w:val="1"/>
      <w:marLeft w:val="0"/>
      <w:marRight w:val="0"/>
      <w:marTop w:val="0"/>
      <w:marBottom w:val="0"/>
      <w:divBdr>
        <w:top w:val="none" w:sz="0" w:space="0" w:color="auto"/>
        <w:left w:val="none" w:sz="0" w:space="0" w:color="auto"/>
        <w:bottom w:val="none" w:sz="0" w:space="0" w:color="auto"/>
        <w:right w:val="none" w:sz="0" w:space="0" w:color="auto"/>
      </w:divBdr>
    </w:div>
    <w:div w:id="1262181719">
      <w:bodyDiv w:val="1"/>
      <w:marLeft w:val="0"/>
      <w:marRight w:val="0"/>
      <w:marTop w:val="0"/>
      <w:marBottom w:val="0"/>
      <w:divBdr>
        <w:top w:val="none" w:sz="0" w:space="0" w:color="auto"/>
        <w:left w:val="none" w:sz="0" w:space="0" w:color="auto"/>
        <w:bottom w:val="none" w:sz="0" w:space="0" w:color="auto"/>
        <w:right w:val="none" w:sz="0" w:space="0" w:color="auto"/>
      </w:divBdr>
    </w:div>
    <w:div w:id="1295137527">
      <w:bodyDiv w:val="1"/>
      <w:marLeft w:val="0"/>
      <w:marRight w:val="0"/>
      <w:marTop w:val="0"/>
      <w:marBottom w:val="0"/>
      <w:divBdr>
        <w:top w:val="none" w:sz="0" w:space="0" w:color="auto"/>
        <w:left w:val="none" w:sz="0" w:space="0" w:color="auto"/>
        <w:bottom w:val="none" w:sz="0" w:space="0" w:color="auto"/>
        <w:right w:val="none" w:sz="0" w:space="0" w:color="auto"/>
      </w:divBdr>
      <w:divsChild>
        <w:div w:id="377123279">
          <w:marLeft w:val="0"/>
          <w:marRight w:val="0"/>
          <w:marTop w:val="0"/>
          <w:marBottom w:val="0"/>
          <w:divBdr>
            <w:top w:val="none" w:sz="0" w:space="0" w:color="auto"/>
            <w:left w:val="none" w:sz="0" w:space="0" w:color="auto"/>
            <w:bottom w:val="none" w:sz="0" w:space="0" w:color="auto"/>
            <w:right w:val="none" w:sz="0" w:space="0" w:color="auto"/>
          </w:divBdr>
        </w:div>
      </w:divsChild>
    </w:div>
    <w:div w:id="1316953135">
      <w:bodyDiv w:val="1"/>
      <w:marLeft w:val="0"/>
      <w:marRight w:val="0"/>
      <w:marTop w:val="0"/>
      <w:marBottom w:val="0"/>
      <w:divBdr>
        <w:top w:val="none" w:sz="0" w:space="0" w:color="auto"/>
        <w:left w:val="none" w:sz="0" w:space="0" w:color="auto"/>
        <w:bottom w:val="none" w:sz="0" w:space="0" w:color="auto"/>
        <w:right w:val="none" w:sz="0" w:space="0" w:color="auto"/>
      </w:divBdr>
    </w:div>
    <w:div w:id="1530801723">
      <w:bodyDiv w:val="1"/>
      <w:marLeft w:val="0"/>
      <w:marRight w:val="0"/>
      <w:marTop w:val="0"/>
      <w:marBottom w:val="0"/>
      <w:divBdr>
        <w:top w:val="none" w:sz="0" w:space="0" w:color="auto"/>
        <w:left w:val="none" w:sz="0" w:space="0" w:color="auto"/>
        <w:bottom w:val="none" w:sz="0" w:space="0" w:color="auto"/>
        <w:right w:val="none" w:sz="0" w:space="0" w:color="auto"/>
      </w:divBdr>
    </w:div>
    <w:div w:id="1565943008">
      <w:bodyDiv w:val="1"/>
      <w:marLeft w:val="0"/>
      <w:marRight w:val="0"/>
      <w:marTop w:val="0"/>
      <w:marBottom w:val="0"/>
      <w:divBdr>
        <w:top w:val="none" w:sz="0" w:space="0" w:color="auto"/>
        <w:left w:val="none" w:sz="0" w:space="0" w:color="auto"/>
        <w:bottom w:val="none" w:sz="0" w:space="0" w:color="auto"/>
        <w:right w:val="none" w:sz="0" w:space="0" w:color="auto"/>
      </w:divBdr>
    </w:div>
    <w:div w:id="1629125338">
      <w:bodyDiv w:val="1"/>
      <w:marLeft w:val="0"/>
      <w:marRight w:val="0"/>
      <w:marTop w:val="0"/>
      <w:marBottom w:val="0"/>
      <w:divBdr>
        <w:top w:val="none" w:sz="0" w:space="0" w:color="auto"/>
        <w:left w:val="none" w:sz="0" w:space="0" w:color="auto"/>
        <w:bottom w:val="none" w:sz="0" w:space="0" w:color="auto"/>
        <w:right w:val="none" w:sz="0" w:space="0" w:color="auto"/>
      </w:divBdr>
    </w:div>
    <w:div w:id="1774323008">
      <w:bodyDiv w:val="1"/>
      <w:marLeft w:val="0"/>
      <w:marRight w:val="0"/>
      <w:marTop w:val="0"/>
      <w:marBottom w:val="0"/>
      <w:divBdr>
        <w:top w:val="none" w:sz="0" w:space="0" w:color="auto"/>
        <w:left w:val="none" w:sz="0" w:space="0" w:color="auto"/>
        <w:bottom w:val="none" w:sz="0" w:space="0" w:color="auto"/>
        <w:right w:val="none" w:sz="0" w:space="0" w:color="auto"/>
      </w:divBdr>
    </w:div>
    <w:div w:id="1822117742">
      <w:bodyDiv w:val="1"/>
      <w:marLeft w:val="0"/>
      <w:marRight w:val="0"/>
      <w:marTop w:val="0"/>
      <w:marBottom w:val="0"/>
      <w:divBdr>
        <w:top w:val="none" w:sz="0" w:space="0" w:color="auto"/>
        <w:left w:val="none" w:sz="0" w:space="0" w:color="auto"/>
        <w:bottom w:val="none" w:sz="0" w:space="0" w:color="auto"/>
        <w:right w:val="none" w:sz="0" w:space="0" w:color="auto"/>
      </w:divBdr>
      <w:divsChild>
        <w:div w:id="907685816">
          <w:marLeft w:val="0"/>
          <w:marRight w:val="0"/>
          <w:marTop w:val="0"/>
          <w:marBottom w:val="0"/>
          <w:divBdr>
            <w:top w:val="none" w:sz="0" w:space="0" w:color="auto"/>
            <w:left w:val="none" w:sz="0" w:space="0" w:color="auto"/>
            <w:bottom w:val="none" w:sz="0" w:space="0" w:color="auto"/>
            <w:right w:val="none" w:sz="0" w:space="0" w:color="auto"/>
          </w:divBdr>
        </w:div>
        <w:div w:id="1278877528">
          <w:marLeft w:val="0"/>
          <w:marRight w:val="0"/>
          <w:marTop w:val="0"/>
          <w:marBottom w:val="0"/>
          <w:divBdr>
            <w:top w:val="none" w:sz="0" w:space="0" w:color="auto"/>
            <w:left w:val="none" w:sz="0" w:space="0" w:color="auto"/>
            <w:bottom w:val="none" w:sz="0" w:space="0" w:color="auto"/>
            <w:right w:val="none" w:sz="0" w:space="0" w:color="auto"/>
          </w:divBdr>
        </w:div>
        <w:div w:id="165019992">
          <w:marLeft w:val="0"/>
          <w:marRight w:val="0"/>
          <w:marTop w:val="0"/>
          <w:marBottom w:val="0"/>
          <w:divBdr>
            <w:top w:val="none" w:sz="0" w:space="0" w:color="auto"/>
            <w:left w:val="none" w:sz="0" w:space="0" w:color="auto"/>
            <w:bottom w:val="none" w:sz="0" w:space="0" w:color="auto"/>
            <w:right w:val="none" w:sz="0" w:space="0" w:color="auto"/>
          </w:divBdr>
        </w:div>
        <w:div w:id="78872424">
          <w:marLeft w:val="0"/>
          <w:marRight w:val="0"/>
          <w:marTop w:val="0"/>
          <w:marBottom w:val="0"/>
          <w:divBdr>
            <w:top w:val="none" w:sz="0" w:space="0" w:color="auto"/>
            <w:left w:val="none" w:sz="0" w:space="0" w:color="auto"/>
            <w:bottom w:val="none" w:sz="0" w:space="0" w:color="auto"/>
            <w:right w:val="none" w:sz="0" w:space="0" w:color="auto"/>
          </w:divBdr>
        </w:div>
        <w:div w:id="1482384237">
          <w:marLeft w:val="0"/>
          <w:marRight w:val="0"/>
          <w:marTop w:val="0"/>
          <w:marBottom w:val="0"/>
          <w:divBdr>
            <w:top w:val="none" w:sz="0" w:space="0" w:color="auto"/>
            <w:left w:val="none" w:sz="0" w:space="0" w:color="auto"/>
            <w:bottom w:val="none" w:sz="0" w:space="0" w:color="auto"/>
            <w:right w:val="none" w:sz="0" w:space="0" w:color="auto"/>
          </w:divBdr>
        </w:div>
      </w:divsChild>
    </w:div>
    <w:div w:id="1824420945">
      <w:bodyDiv w:val="1"/>
      <w:marLeft w:val="0"/>
      <w:marRight w:val="0"/>
      <w:marTop w:val="0"/>
      <w:marBottom w:val="0"/>
      <w:divBdr>
        <w:top w:val="none" w:sz="0" w:space="0" w:color="auto"/>
        <w:left w:val="none" w:sz="0" w:space="0" w:color="auto"/>
        <w:bottom w:val="none" w:sz="0" w:space="0" w:color="auto"/>
        <w:right w:val="none" w:sz="0" w:space="0" w:color="auto"/>
      </w:divBdr>
    </w:div>
    <w:div w:id="1935090755">
      <w:bodyDiv w:val="1"/>
      <w:marLeft w:val="0"/>
      <w:marRight w:val="0"/>
      <w:marTop w:val="0"/>
      <w:marBottom w:val="0"/>
      <w:divBdr>
        <w:top w:val="none" w:sz="0" w:space="0" w:color="auto"/>
        <w:left w:val="none" w:sz="0" w:space="0" w:color="auto"/>
        <w:bottom w:val="none" w:sz="0" w:space="0" w:color="auto"/>
        <w:right w:val="none" w:sz="0" w:space="0" w:color="auto"/>
      </w:divBdr>
    </w:div>
    <w:div w:id="2123572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50.pn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07" Type="http://schemas.openxmlformats.org/officeDocument/2006/relationships/hyperlink" Target="https://uk.mathworks.com/discovery/raspberry-pi-programming-matlab-simulink.html" TargetMode="Externa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3.png"/><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image" Target="media/image64.png"/><Relationship Id="rId102" Type="http://schemas.openxmlformats.org/officeDocument/2006/relationships/hyperlink" Target="https://www.3dnatives.com/en/3d-scanner-laser-triangulation080920174-99/"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3.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51.png"/><Relationship Id="rId69" Type="http://schemas.openxmlformats.org/officeDocument/2006/relationships/image" Target="media/image59.png"/><Relationship Id="rId80" Type="http://schemas.openxmlformats.org/officeDocument/2006/relationships/image" Target="media/image65.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www.mogi.bme.hu/letoltes/BIOMECHATRONIKAI%20&amp;%20BIOMECHANIKAI%20T%c3%81RGYAK/Biomechatronika_Projekt/Info/3D_lezerszkenner_dokumentacio_tard_bognarm_vargar.pdf" TargetMode="External"/><Relationship Id="rId108" Type="http://schemas.openxmlformats.org/officeDocument/2006/relationships/hyperlink" Target="http://www.meshlab.net/" TargetMode="External"/><Relationship Id="rId54" Type="http://schemas.openxmlformats.org/officeDocument/2006/relationships/image" Target="media/image44.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4.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106" Type="http://schemas.openxmlformats.org/officeDocument/2006/relationships/hyperlink" Target="https://matterandform.net/scanner"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3.png"/><Relationship Id="rId78" Type="http://schemas.openxmlformats.org/officeDocument/2006/relationships/image" Target="media/image61.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s://www.aniwaa.com/best-3d-scanner/"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ultimaker.com/software/ultimaker-cura" TargetMode="External"/><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0.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hyperlink" Target="https://www.3dnatives.com/en/structured-light-projection-3d-scanning/"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hyperlink" Target="https://3dee.hu/product-category/3d-scanner/" TargetMode="External"/><Relationship Id="rId8" Type="http://schemas.openxmlformats.org/officeDocument/2006/relationships/image" Target="media/image2.jpeg"/><Relationship Id="rId51" Type="http://schemas.openxmlformats.org/officeDocument/2006/relationships/image" Target="media/image38.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6.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F:\Documents%20and%20Settings\Rendszergazda\Application%20Data\Microsoft\Sablonok\thesis.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spPr>
      <a:bodyPr wrap="none" rtlCol="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D0DE1A-3AC8-4F53-A867-2AC0307B7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Template>
  <TotalTime>5684</TotalTime>
  <Pages>55</Pages>
  <Words>6316</Words>
  <Characters>45358</Characters>
  <Application>Microsoft Office Word</Application>
  <DocSecurity>0</DocSecurity>
  <Lines>377</Lines>
  <Paragraphs>103</Paragraphs>
  <ScaleCrop>false</ScaleCrop>
  <HeadingPairs>
    <vt:vector size="2" baseType="variant">
      <vt:variant>
        <vt:lpstr>Cím</vt:lpstr>
      </vt:variant>
      <vt:variant>
        <vt:i4>1</vt:i4>
      </vt:variant>
    </vt:vector>
  </HeadingPairs>
  <TitlesOfParts>
    <vt:vector size="1" baseType="lpstr">
      <vt:lpstr>Tudományos művek stíluslapja</vt:lpstr>
    </vt:vector>
  </TitlesOfParts>
  <Company>Home</Company>
  <LinksUpToDate>false</LinksUpToDate>
  <CharactersWithSpaces>51571</CharactersWithSpaces>
  <SharedDoc>false</SharedDoc>
  <HLinks>
    <vt:vector size="150" baseType="variant">
      <vt:variant>
        <vt:i4>1048624</vt:i4>
      </vt:variant>
      <vt:variant>
        <vt:i4>146</vt:i4>
      </vt:variant>
      <vt:variant>
        <vt:i4>0</vt:i4>
      </vt:variant>
      <vt:variant>
        <vt:i4>5</vt:i4>
      </vt:variant>
      <vt:variant>
        <vt:lpwstr/>
      </vt:variant>
      <vt:variant>
        <vt:lpwstr>_Toc208583214</vt:lpwstr>
      </vt:variant>
      <vt:variant>
        <vt:i4>1048624</vt:i4>
      </vt:variant>
      <vt:variant>
        <vt:i4>140</vt:i4>
      </vt:variant>
      <vt:variant>
        <vt:i4>0</vt:i4>
      </vt:variant>
      <vt:variant>
        <vt:i4>5</vt:i4>
      </vt:variant>
      <vt:variant>
        <vt:lpwstr/>
      </vt:variant>
      <vt:variant>
        <vt:lpwstr>_Toc208583213</vt:lpwstr>
      </vt:variant>
      <vt:variant>
        <vt:i4>1048624</vt:i4>
      </vt:variant>
      <vt:variant>
        <vt:i4>134</vt:i4>
      </vt:variant>
      <vt:variant>
        <vt:i4>0</vt:i4>
      </vt:variant>
      <vt:variant>
        <vt:i4>5</vt:i4>
      </vt:variant>
      <vt:variant>
        <vt:lpwstr/>
      </vt:variant>
      <vt:variant>
        <vt:lpwstr>_Toc208583212</vt:lpwstr>
      </vt:variant>
      <vt:variant>
        <vt:i4>1048624</vt:i4>
      </vt:variant>
      <vt:variant>
        <vt:i4>128</vt:i4>
      </vt:variant>
      <vt:variant>
        <vt:i4>0</vt:i4>
      </vt:variant>
      <vt:variant>
        <vt:i4>5</vt:i4>
      </vt:variant>
      <vt:variant>
        <vt:lpwstr/>
      </vt:variant>
      <vt:variant>
        <vt:lpwstr>_Toc208583211</vt:lpwstr>
      </vt:variant>
      <vt:variant>
        <vt:i4>1048624</vt:i4>
      </vt:variant>
      <vt:variant>
        <vt:i4>122</vt:i4>
      </vt:variant>
      <vt:variant>
        <vt:i4>0</vt:i4>
      </vt:variant>
      <vt:variant>
        <vt:i4>5</vt:i4>
      </vt:variant>
      <vt:variant>
        <vt:lpwstr/>
      </vt:variant>
      <vt:variant>
        <vt:lpwstr>_Toc208583210</vt:lpwstr>
      </vt:variant>
      <vt:variant>
        <vt:i4>1114160</vt:i4>
      </vt:variant>
      <vt:variant>
        <vt:i4>116</vt:i4>
      </vt:variant>
      <vt:variant>
        <vt:i4>0</vt:i4>
      </vt:variant>
      <vt:variant>
        <vt:i4>5</vt:i4>
      </vt:variant>
      <vt:variant>
        <vt:lpwstr/>
      </vt:variant>
      <vt:variant>
        <vt:lpwstr>_Toc208583209</vt:lpwstr>
      </vt:variant>
      <vt:variant>
        <vt:i4>1114160</vt:i4>
      </vt:variant>
      <vt:variant>
        <vt:i4>110</vt:i4>
      </vt:variant>
      <vt:variant>
        <vt:i4>0</vt:i4>
      </vt:variant>
      <vt:variant>
        <vt:i4>5</vt:i4>
      </vt:variant>
      <vt:variant>
        <vt:lpwstr/>
      </vt:variant>
      <vt:variant>
        <vt:lpwstr>_Toc208583208</vt:lpwstr>
      </vt:variant>
      <vt:variant>
        <vt:i4>1114160</vt:i4>
      </vt:variant>
      <vt:variant>
        <vt:i4>104</vt:i4>
      </vt:variant>
      <vt:variant>
        <vt:i4>0</vt:i4>
      </vt:variant>
      <vt:variant>
        <vt:i4>5</vt:i4>
      </vt:variant>
      <vt:variant>
        <vt:lpwstr/>
      </vt:variant>
      <vt:variant>
        <vt:lpwstr>_Toc208583207</vt:lpwstr>
      </vt:variant>
      <vt:variant>
        <vt:i4>1114160</vt:i4>
      </vt:variant>
      <vt:variant>
        <vt:i4>98</vt:i4>
      </vt:variant>
      <vt:variant>
        <vt:i4>0</vt:i4>
      </vt:variant>
      <vt:variant>
        <vt:i4>5</vt:i4>
      </vt:variant>
      <vt:variant>
        <vt:lpwstr/>
      </vt:variant>
      <vt:variant>
        <vt:lpwstr>_Toc208583206</vt:lpwstr>
      </vt:variant>
      <vt:variant>
        <vt:i4>1114160</vt:i4>
      </vt:variant>
      <vt:variant>
        <vt:i4>92</vt:i4>
      </vt:variant>
      <vt:variant>
        <vt:i4>0</vt:i4>
      </vt:variant>
      <vt:variant>
        <vt:i4>5</vt:i4>
      </vt:variant>
      <vt:variant>
        <vt:lpwstr/>
      </vt:variant>
      <vt:variant>
        <vt:lpwstr>_Toc208583205</vt:lpwstr>
      </vt:variant>
      <vt:variant>
        <vt:i4>1114160</vt:i4>
      </vt:variant>
      <vt:variant>
        <vt:i4>86</vt:i4>
      </vt:variant>
      <vt:variant>
        <vt:i4>0</vt:i4>
      </vt:variant>
      <vt:variant>
        <vt:i4>5</vt:i4>
      </vt:variant>
      <vt:variant>
        <vt:lpwstr/>
      </vt:variant>
      <vt:variant>
        <vt:lpwstr>_Toc208583204</vt:lpwstr>
      </vt:variant>
      <vt:variant>
        <vt:i4>1114160</vt:i4>
      </vt:variant>
      <vt:variant>
        <vt:i4>80</vt:i4>
      </vt:variant>
      <vt:variant>
        <vt:i4>0</vt:i4>
      </vt:variant>
      <vt:variant>
        <vt:i4>5</vt:i4>
      </vt:variant>
      <vt:variant>
        <vt:lpwstr/>
      </vt:variant>
      <vt:variant>
        <vt:lpwstr>_Toc208583203</vt:lpwstr>
      </vt:variant>
      <vt:variant>
        <vt:i4>1114160</vt:i4>
      </vt:variant>
      <vt:variant>
        <vt:i4>74</vt:i4>
      </vt:variant>
      <vt:variant>
        <vt:i4>0</vt:i4>
      </vt:variant>
      <vt:variant>
        <vt:i4>5</vt:i4>
      </vt:variant>
      <vt:variant>
        <vt:lpwstr/>
      </vt:variant>
      <vt:variant>
        <vt:lpwstr>_Toc208583202</vt:lpwstr>
      </vt:variant>
      <vt:variant>
        <vt:i4>1114160</vt:i4>
      </vt:variant>
      <vt:variant>
        <vt:i4>68</vt:i4>
      </vt:variant>
      <vt:variant>
        <vt:i4>0</vt:i4>
      </vt:variant>
      <vt:variant>
        <vt:i4>5</vt:i4>
      </vt:variant>
      <vt:variant>
        <vt:lpwstr/>
      </vt:variant>
      <vt:variant>
        <vt:lpwstr>_Toc208583201</vt:lpwstr>
      </vt:variant>
      <vt:variant>
        <vt:i4>1114160</vt:i4>
      </vt:variant>
      <vt:variant>
        <vt:i4>62</vt:i4>
      </vt:variant>
      <vt:variant>
        <vt:i4>0</vt:i4>
      </vt:variant>
      <vt:variant>
        <vt:i4>5</vt:i4>
      </vt:variant>
      <vt:variant>
        <vt:lpwstr/>
      </vt:variant>
      <vt:variant>
        <vt:lpwstr>_Toc208583200</vt:lpwstr>
      </vt:variant>
      <vt:variant>
        <vt:i4>1572915</vt:i4>
      </vt:variant>
      <vt:variant>
        <vt:i4>56</vt:i4>
      </vt:variant>
      <vt:variant>
        <vt:i4>0</vt:i4>
      </vt:variant>
      <vt:variant>
        <vt:i4>5</vt:i4>
      </vt:variant>
      <vt:variant>
        <vt:lpwstr/>
      </vt:variant>
      <vt:variant>
        <vt:lpwstr>_Toc208583199</vt:lpwstr>
      </vt:variant>
      <vt:variant>
        <vt:i4>1572915</vt:i4>
      </vt:variant>
      <vt:variant>
        <vt:i4>50</vt:i4>
      </vt:variant>
      <vt:variant>
        <vt:i4>0</vt:i4>
      </vt:variant>
      <vt:variant>
        <vt:i4>5</vt:i4>
      </vt:variant>
      <vt:variant>
        <vt:lpwstr/>
      </vt:variant>
      <vt:variant>
        <vt:lpwstr>_Toc208583198</vt:lpwstr>
      </vt:variant>
      <vt:variant>
        <vt:i4>1572915</vt:i4>
      </vt:variant>
      <vt:variant>
        <vt:i4>44</vt:i4>
      </vt:variant>
      <vt:variant>
        <vt:i4>0</vt:i4>
      </vt:variant>
      <vt:variant>
        <vt:i4>5</vt:i4>
      </vt:variant>
      <vt:variant>
        <vt:lpwstr/>
      </vt:variant>
      <vt:variant>
        <vt:lpwstr>_Toc208583197</vt:lpwstr>
      </vt:variant>
      <vt:variant>
        <vt:i4>1572915</vt:i4>
      </vt:variant>
      <vt:variant>
        <vt:i4>38</vt:i4>
      </vt:variant>
      <vt:variant>
        <vt:i4>0</vt:i4>
      </vt:variant>
      <vt:variant>
        <vt:i4>5</vt:i4>
      </vt:variant>
      <vt:variant>
        <vt:lpwstr/>
      </vt:variant>
      <vt:variant>
        <vt:lpwstr>_Toc208583196</vt:lpwstr>
      </vt:variant>
      <vt:variant>
        <vt:i4>1572915</vt:i4>
      </vt:variant>
      <vt:variant>
        <vt:i4>32</vt:i4>
      </vt:variant>
      <vt:variant>
        <vt:i4>0</vt:i4>
      </vt:variant>
      <vt:variant>
        <vt:i4>5</vt:i4>
      </vt:variant>
      <vt:variant>
        <vt:lpwstr/>
      </vt:variant>
      <vt:variant>
        <vt:lpwstr>_Toc208583195</vt:lpwstr>
      </vt:variant>
      <vt:variant>
        <vt:i4>1572915</vt:i4>
      </vt:variant>
      <vt:variant>
        <vt:i4>26</vt:i4>
      </vt:variant>
      <vt:variant>
        <vt:i4>0</vt:i4>
      </vt:variant>
      <vt:variant>
        <vt:i4>5</vt:i4>
      </vt:variant>
      <vt:variant>
        <vt:lpwstr/>
      </vt:variant>
      <vt:variant>
        <vt:lpwstr>_Toc208583194</vt:lpwstr>
      </vt:variant>
      <vt:variant>
        <vt:i4>1572915</vt:i4>
      </vt:variant>
      <vt:variant>
        <vt:i4>20</vt:i4>
      </vt:variant>
      <vt:variant>
        <vt:i4>0</vt:i4>
      </vt:variant>
      <vt:variant>
        <vt:i4>5</vt:i4>
      </vt:variant>
      <vt:variant>
        <vt:lpwstr/>
      </vt:variant>
      <vt:variant>
        <vt:lpwstr>_Toc208583193</vt:lpwstr>
      </vt:variant>
      <vt:variant>
        <vt:i4>1572915</vt:i4>
      </vt:variant>
      <vt:variant>
        <vt:i4>14</vt:i4>
      </vt:variant>
      <vt:variant>
        <vt:i4>0</vt:i4>
      </vt:variant>
      <vt:variant>
        <vt:i4>5</vt:i4>
      </vt:variant>
      <vt:variant>
        <vt:lpwstr/>
      </vt:variant>
      <vt:variant>
        <vt:lpwstr>_Toc208583192</vt:lpwstr>
      </vt:variant>
      <vt:variant>
        <vt:i4>1572915</vt:i4>
      </vt:variant>
      <vt:variant>
        <vt:i4>8</vt:i4>
      </vt:variant>
      <vt:variant>
        <vt:i4>0</vt:i4>
      </vt:variant>
      <vt:variant>
        <vt:i4>5</vt:i4>
      </vt:variant>
      <vt:variant>
        <vt:lpwstr/>
      </vt:variant>
      <vt:variant>
        <vt:lpwstr>_Toc208583191</vt:lpwstr>
      </vt:variant>
      <vt:variant>
        <vt:i4>1572915</vt:i4>
      </vt:variant>
      <vt:variant>
        <vt:i4>2</vt:i4>
      </vt:variant>
      <vt:variant>
        <vt:i4>0</vt:i4>
      </vt:variant>
      <vt:variant>
        <vt:i4>5</vt:i4>
      </vt:variant>
      <vt:variant>
        <vt:lpwstr/>
      </vt:variant>
      <vt:variant>
        <vt:lpwstr>_Toc208583190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Tudományos művek stíluslapja</dc:title>
  <dc:subject/>
  <dc:creator>Bihari Péter</dc:creator>
  <cp:keywords/>
  <dc:description/>
  <cp:lastModifiedBy>Zoltán Nyitrai</cp:lastModifiedBy>
  <cp:revision>3034</cp:revision>
  <cp:lastPrinted>1899-12-31T23:00:00Z</cp:lastPrinted>
  <dcterms:created xsi:type="dcterms:W3CDTF">2019-12-10T15:03:00Z</dcterms:created>
  <dcterms:modified xsi:type="dcterms:W3CDTF">2020-01-02T22:10:00Z</dcterms:modified>
</cp:coreProperties>
</file>